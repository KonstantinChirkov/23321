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3C" w:rsidRPr="001E034F" w:rsidRDefault="00ED12CF">
      <w:pPr>
        <w:ind w:left="900"/>
        <w:rPr>
          <w:rFonts w:ascii="a_Timer" w:hAnsi="a_Timer"/>
        </w:rPr>
      </w:pPr>
      <w:r>
        <w:rPr>
          <w:rFonts w:ascii="a_Timer" w:hAnsi="a_Timer"/>
        </w:rPr>
        <w:t xml:space="preserve"> </w:t>
      </w:r>
    </w:p>
    <w:p w:rsidR="00425638" w:rsidRDefault="00FD4DDF">
      <w:pPr>
        <w:rPr>
          <w:rFonts w:ascii="a_Timer" w:hAnsi="a_Timer"/>
        </w:rPr>
      </w:pPr>
      <w:r w:rsidRPr="00FD4DDF">
        <w:rPr>
          <w:rFonts w:ascii="a_Timer" w:hAnsi="a_Timer"/>
          <w:noProof/>
          <w:sz w:val="20"/>
        </w:rPr>
        <w:pict>
          <v:group id="_x0000_s1067" style="position:absolute;margin-left:59.55pt;margin-top:691.75pt;width:99.2pt;height:34pt;z-index:251660288;mso-position-horizontal-relative:page;mso-position-vertical-relative:page" coordorigin="1191,14515" coordsize="1997,1417">
            <v:rect id="_x0000_s1068" style="position:absolute;left:1191;top:14515;width:1984;height:1417;mso-position-horizontal-relative:page;mso-position-vertical-relative:page" filled="f">
              <v:textbox inset=",3.3mm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260;top:14578;width:1928;height:1191;mso-position-vertical-relative:page" filled="f" stroked="f">
              <v:textbox style="mso-next-textbox:#_x0000_s1069" inset=",3.3mm">
                <w:txbxContent>
                  <w:p w:rsidR="00536AAD" w:rsidRPr="003142AF" w:rsidRDefault="00536AAD" w:rsidP="003142AF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w10:wrap anchorx="page" anchory="page"/>
            <w10:anchorlock/>
          </v:group>
        </w:pict>
      </w:r>
      <w:r w:rsidRPr="00FD4DDF">
        <w:rPr>
          <w:rFonts w:ascii="a_Timer" w:hAnsi="a_Timer"/>
          <w:noProof/>
          <w:sz w:val="20"/>
        </w:rPr>
        <w:pict>
          <v:group id="_x0000_s1054" style="position:absolute;margin-left:158.75pt;margin-top:691.75pt;width:185pt;height:34pt;z-index:251659264;mso-position-horizontal-relative:page;mso-position-vertical-relative:page" coordorigin="3175,14515" coordsize="3700,850">
            <v:group id="_x0000_s1055" style="position:absolute;left:4649;top:14515;width:751;height:850;mso-position-horizontal-relative:page;mso-position-vertical-relative:page" coordorigin="4649,14515" coordsize="751,850">
              <v:shape id="_x0000_s1056" type="#_x0000_t202" style="position:absolute;left:4680;top:14760;width:720;height:474;mso-position-horizontal-relative:page;mso-position-vertical-relative:page" filled="f" stroked="f">
                <v:textbox style="mso-next-textbox:#_x0000_s1056" inset=".5mm,.3mm,.5mm">
                  <w:txbxContent>
                    <w:p w:rsidR="00536AAD" w:rsidRPr="00E5309F" w:rsidRDefault="00202290" w:rsidP="00D6452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-0,58</w:t>
                      </w:r>
                    </w:p>
                  </w:txbxContent>
                </v:textbox>
              </v:shape>
              <v:rect id="_x0000_s1057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58" style="position:absolute;left:5387;top:14515;width:751;height:850;mso-position-horizontal-relative:page;mso-position-vertical-relative:page" coordorigin="4649,14515" coordsize="751,850">
              <v:shape id="_x0000_s1059" type="#_x0000_t202" style="position:absolute;left:4680;top:14760;width:720;height:474;mso-position-horizontal-relative:page;mso-position-vertical-relative:page" filled="f" stroked="f">
                <v:textbox style="mso-next-textbox:#_x0000_s1059" inset=".5mm,.3mm,.5mm">
                  <w:txbxContent>
                    <w:p w:rsidR="00536AAD" w:rsidRPr="00E5309F" w:rsidRDefault="00536AAD" w:rsidP="001121B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rect id="_x0000_s1060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1" style="position:absolute;left:6124;top:14515;width:751;height:850;mso-position-horizontal-relative:page;mso-position-vertical-relative:page" coordorigin="4649,14515" coordsize="751,850">
              <v:shape id="_x0000_s1062" type="#_x0000_t202" style="position:absolute;left:4680;top:14760;width:720;height:474;mso-position-horizontal-relative:page;mso-position-vertical-relative:page" filled="f" stroked="f">
                <v:textbox style="mso-next-textbox:#_x0000_s1062" inset=".5mm,.3mm,.5mm">
                  <w:txbxContent>
                    <w:p w:rsidR="00536AAD" w:rsidRPr="00E5309F" w:rsidRDefault="00202290" w:rsidP="001121B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-</w:t>
                      </w:r>
                      <w:r w:rsidR="00536AAD">
                        <w:rPr>
                          <w:szCs w:val="28"/>
                        </w:rPr>
                        <w:t>0,</w:t>
                      </w:r>
                      <w:r>
                        <w:rPr>
                          <w:szCs w:val="28"/>
                        </w:rPr>
                        <w:t>06</w:t>
                      </w:r>
                    </w:p>
                  </w:txbxContent>
                </v:textbox>
              </v:shape>
              <v:rect id="_x0000_s1063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4" style="position:absolute;left:3175;top:14515;width:1474;height:850" coordorigin="3175,14515" coordsize="1474,850">
              <v:shape id="_x0000_s1065" type="#_x0000_t202" style="position:absolute;left:3175;top:14760;width:1417;height:474;mso-position-horizontal-relative:page;mso-position-vertical-relative:page" filled="f" stroked="f">
                <v:textbox style="mso-next-textbox:#_x0000_s1065" inset=".5mm,.3mm,.5mm">
                  <w:txbxContent>
                    <w:p w:rsidR="00536AAD" w:rsidRPr="00E5309F" w:rsidRDefault="00F9186F" w:rsidP="001121B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24,8</w:t>
                      </w:r>
                    </w:p>
                  </w:txbxContent>
                </v:textbox>
              </v:shape>
              <v:rect id="_x0000_s1066" style="position:absolute;left:3175;top:14515;width:1474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w10:wrap anchorx="page" anchory="page"/>
            <w10:anchorlock/>
          </v:group>
        </w:pict>
      </w:r>
      <w:r w:rsidRPr="00FD4DDF">
        <w:rPr>
          <w:rFonts w:ascii="a_Timer" w:hAnsi="a_Timer"/>
          <w:noProof/>
          <w:sz w:val="20"/>
        </w:rPr>
        <w:pict>
          <v:group id="_x0000_s1050" style="position:absolute;margin-left:158.75pt;margin-top:725.75pt;width:185pt;height:42.5pt;z-index:251657216;mso-position-horizontal-relative:page;mso-position-vertical-relative:page" coordorigin="3175,14515" coordsize="3700,850">
            <v:group id="_x0000_s1038" style="position:absolute;left:4649;top:14515;width:751;height:850;mso-position-horizontal-relative:page;mso-position-vertical-relative:page" coordorigin="4649,14515" coordsize="751,850">
              <v:shape id="_x0000_s1035" type="#_x0000_t202" style="position:absolute;left:4680;top:14760;width:720;height:474;mso-position-horizontal-relative:page;mso-position-vertical-relative:page" filled="f" stroked="f">
                <v:textbox style="mso-next-textbox:#_x0000_s1035">
                  <w:txbxContent>
                    <w:p w:rsidR="00536AAD" w:rsidRDefault="00536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rect id="_x0000_s1037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39" style="position:absolute;left:5387;top:14515;width:751;height:850;mso-position-horizontal-relative:page;mso-position-vertical-relative:page" coordorigin="4649,14515" coordsize="751,850">
              <v:shape id="_x0000_s1040" type="#_x0000_t202" style="position:absolute;left:4680;top:14760;width:720;height:474;mso-position-horizontal-relative:page;mso-position-vertical-relative:page" filled="f" stroked="f">
                <v:textbox style="mso-next-textbox:#_x0000_s1040">
                  <w:txbxContent>
                    <w:p w:rsidR="00536AAD" w:rsidRDefault="00536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rect id="_x0000_s1041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2" style="position:absolute;left:6124;top:14515;width:751;height:850;mso-position-horizontal-relative:page;mso-position-vertical-relative:page" coordorigin="4649,14515" coordsize="751,850">
              <v:shape id="_x0000_s1043" type="#_x0000_t202" style="position:absolute;left:4680;top:14760;width:720;height:474;mso-position-horizontal-relative:page;mso-position-vertical-relative:page" filled="f" stroked="f">
                <v:textbox style="mso-next-textbox:#_x0000_s1043">
                  <w:txbxContent>
                    <w:p w:rsidR="00536AAD" w:rsidRDefault="00536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rect id="_x0000_s1044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9" style="position:absolute;left:3175;top:14515;width:1474;height:850" coordorigin="3175,14515" coordsize="1474,850">
              <v:shape id="_x0000_s1034" type="#_x0000_t202" style="position:absolute;left:3175;top:14760;width:1417;height:474;mso-position-horizontal-relative:page;mso-position-vertical-relative:page" filled="f" stroked="f">
                <v:textbox style="mso-next-textbox:#_x0000_s1034">
                  <w:txbxContent>
                    <w:p w:rsidR="00536AAD" w:rsidRPr="00C1004C" w:rsidRDefault="00536AA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кГ</w:t>
                      </w:r>
                      <w:proofErr w:type="spellEnd"/>
                      <w:proofErr w:type="gramEnd"/>
                    </w:p>
                  </w:txbxContent>
                </v:textbox>
              </v:shape>
              <v:rect id="_x0000_s1045" style="position:absolute;left:3175;top:14515;width:1474;height:850;mso-wrap-edited:f;mso-position-horizontal-relative:page;mso-position-vertical-relative:page" wrapcoords="-220 0 -220 21600 21820 21600 21820 0 -220 0" filled="f"/>
            </v:group>
            <w10:wrap anchorx="page" anchory="page"/>
            <w10:anchorlock/>
          </v:group>
        </w:pict>
      </w:r>
      <w:r w:rsidRPr="00FD4DDF">
        <w:rPr>
          <w:rFonts w:ascii="a_Timer" w:hAnsi="a_Timer"/>
          <w:noProof/>
          <w:sz w:val="20"/>
        </w:rPr>
        <w:pict>
          <v:group id="_x0000_s1048" style="position:absolute;margin-left:59.55pt;margin-top:725.75pt;width:99.85pt;height:70.85pt;z-index:251655168;mso-position-horizontal-relative:page;mso-position-vertical-relative:page" coordorigin="1191,14515" coordsize="1997,1417">
            <v:rect id="_x0000_s1027" style="position:absolute;left:1191;top:14515;width:1984;height:1417;mso-position-horizontal-relative:page;mso-position-vertical-relative:page" filled="f"/>
            <v:shape id="_x0000_s1031" type="#_x0000_t202" style="position:absolute;left:1260;top:14578;width:1928;height:1191;mso-position-vertical-relative:page" filled="f" stroked="f">
              <v:textbox style="mso-next-textbox:#_x0000_s1031">
                <w:txbxContent>
                  <w:p w:rsidR="00536AAD" w:rsidRDefault="00536AAD">
                    <w:pPr>
                      <w:pStyle w:val="a6"/>
                    </w:pPr>
                    <w:r>
                      <w:t>Код</w:t>
                    </w:r>
                    <w:r>
                      <w:br/>
                      <w:t>статьи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Pr="00FD4DDF">
        <w:rPr>
          <w:rFonts w:ascii="a_Timer" w:hAnsi="a_Timer"/>
          <w:noProof/>
          <w:sz w:val="20"/>
        </w:rPr>
        <w:pict>
          <v:shape id="_x0000_s1047" type="#_x0000_t202" style="position:absolute;margin-left:162pt;margin-top:768.3pt;width:1in;height:23.7pt;z-index:251658240;mso-position-horizontal-relative:page;mso-position-vertical-relative:page" filled="f" stroked="f">
            <v:textbox style="mso-next-textbox:#_x0000_s1047">
              <w:txbxContent>
                <w:p w:rsidR="00536AAD" w:rsidRDefault="00536AAD">
                  <w:pPr>
                    <w:jc w:val="center"/>
                  </w:pPr>
                  <w:r>
                    <w:t>Масса</w:t>
                  </w:r>
                </w:p>
              </w:txbxContent>
            </v:textbox>
            <w10:wrap anchorx="page" anchory="page"/>
            <w10:anchorlock/>
          </v:shape>
        </w:pict>
      </w:r>
      <w:r w:rsidRPr="00FD4DDF">
        <w:rPr>
          <w:rFonts w:ascii="a_Timer" w:hAnsi="a_Timer"/>
          <w:noProof/>
          <w:sz w:val="20"/>
        </w:rPr>
        <w:pict>
          <v:shape id="_x0000_s1033" type="#_x0000_t202" style="position:absolute;margin-left:234pt;margin-top:768.3pt;width:108pt;height:23.7pt;z-index:251656192;mso-position-horizontal-relative:page;mso-position-vertical-relative:page" filled="f" stroked="f">
            <v:textbox>
              <w:txbxContent>
                <w:p w:rsidR="00536AAD" w:rsidRDefault="00536AAD">
                  <w:pPr>
                    <w:jc w:val="center"/>
                  </w:pPr>
                  <w:r>
                    <w:t xml:space="preserve">Плечо, </w:t>
                  </w:r>
                  <w:proofErr w:type="gramStart"/>
                  <w:r>
                    <w:t>м</w:t>
                  </w:r>
                  <w:proofErr w:type="gramEnd"/>
                </w:p>
              </w:txbxContent>
            </v:textbox>
            <w10:wrap anchorx="page" anchory="page"/>
            <w10:anchorlock/>
          </v:shape>
        </w:pict>
      </w:r>
      <w:r w:rsidRPr="00FD4DDF">
        <w:rPr>
          <w:rFonts w:ascii="a_Timer" w:hAnsi="a_Timer"/>
          <w:noProof/>
          <w:sz w:val="20"/>
        </w:rPr>
        <w:pict>
          <v:shape id="_x0000_s1030" type="#_x0000_t202" style="position:absolute;margin-left:0;margin-top:800.9pt;width:279pt;height:23.8pt;z-index:251654144;mso-position-vertical-relative:page" filled="f" stroked="f">
            <v:textbox inset="1.5mm,,1.5mm">
              <w:txbxContent>
                <w:p w:rsidR="00536AAD" w:rsidRDefault="00536AAD">
                  <w:pPr>
                    <w:pStyle w:val="5"/>
                  </w:pPr>
                  <w:r>
                    <w:t>Нагрузка по РД5.0205-76</w:t>
                  </w:r>
                </w:p>
              </w:txbxContent>
            </v:textbox>
            <w10:wrap anchory="page"/>
            <w10:anchorlock/>
          </v:shape>
        </w:pict>
      </w:r>
      <w:r w:rsidRPr="00FD4DDF">
        <w:rPr>
          <w:rFonts w:ascii="a_Timer" w:hAnsi="a_Timer"/>
          <w:noProof/>
          <w:sz w:val="20"/>
        </w:rPr>
        <w:pict>
          <v:rect id="_x0000_s1029" style="position:absolute;margin-left:232.45pt;margin-top:768.3pt;width:110.55pt;height:28.35pt;z-index:-251663360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FD4DDF">
        <w:rPr>
          <w:rFonts w:ascii="a_Timer" w:hAnsi="a_Timer"/>
          <w:noProof/>
          <w:sz w:val="20"/>
        </w:rPr>
        <w:pict>
          <v:rect id="_x0000_s1028" style="position:absolute;margin-left:158.75pt;margin-top:768.3pt;width:73.7pt;height:28.35pt;z-index:-251664384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FD4DDF">
        <w:rPr>
          <w:rFonts w:ascii="a_Timer" w:hAnsi="a_Timer"/>
          <w:noProof/>
          <w:sz w:val="20"/>
        </w:rPr>
        <w:pict>
          <v:rect id="_x0000_s1026" style="position:absolute;margin-left:59.55pt;margin-top:796.65pt;width:283.45pt;height:28.35pt;z-index:-251665408;mso-wrap-edited:f;mso-position-horizontal-relative:page;mso-position-vertical-relative:page" wrapcoords="-57 0 -57 21600 21657 21600 21657 0 -57 0" filled="f">
            <w10:wrap anchorx="page" anchory="page"/>
            <w10:anchorlock/>
          </v:rect>
        </w:pict>
      </w:r>
      <w:r w:rsidR="004D5E53">
        <w:rPr>
          <w:rFonts w:ascii="a_Timer" w:hAnsi="a_Timer"/>
        </w:rPr>
        <w:t xml:space="preserve">   </w:t>
      </w:r>
      <w:r w:rsidR="00274594">
        <w:rPr>
          <w:rFonts w:ascii="a_Timer" w:hAnsi="a_Timer"/>
        </w:rPr>
        <w:t xml:space="preserve"> </w:t>
      </w:r>
      <w:r w:rsidR="00C57FA5">
        <w:rPr>
          <w:rFonts w:ascii="a_Timer" w:hAnsi="a_Timer"/>
        </w:rPr>
        <w:t xml:space="preserve"> </w:t>
      </w:r>
      <w:r w:rsidR="00A8081C">
        <w:rPr>
          <w:rFonts w:ascii="a_Timer" w:hAnsi="a_Timer"/>
        </w:rPr>
        <w:t xml:space="preserve"> </w:t>
      </w:r>
      <w:r w:rsidR="00425638">
        <w:rPr>
          <w:rFonts w:ascii="a_Timer" w:hAnsi="a_Timer"/>
        </w:rPr>
        <w:t xml:space="preserve">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7C11E9">
        <w:rPr>
          <w:rFonts w:ascii="a_Timer" w:hAnsi="a_Timer"/>
        </w:rPr>
        <w:t xml:space="preserve"> </w:t>
      </w:r>
      <w:r>
        <w:rPr>
          <w:rFonts w:ascii="a_Timer" w:hAnsi="a_Timer"/>
        </w:rPr>
        <w:t xml:space="preserve">          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603C" w:rsidRDefault="0008603C">
      <w:pPr>
        <w:rPr>
          <w:rFonts w:ascii="a_Timer" w:hAnsi="a_Timer"/>
          <w:sz w:val="8"/>
        </w:rPr>
      </w:pPr>
      <w:r>
        <w:rPr>
          <w:rFonts w:ascii="a_Timer" w:hAnsi="a_Timer"/>
        </w:rPr>
        <w:br w:type="page"/>
      </w:r>
      <w:proofErr w:type="gramStart"/>
      <w:r w:rsidR="002B07DE">
        <w:rPr>
          <w:rFonts w:ascii="a_Timer" w:hAnsi="a_Timer"/>
        </w:rPr>
        <w:lastRenderedPageBreak/>
        <w:t>П</w:t>
      </w:r>
      <w:proofErr w:type="gramEnd"/>
    </w:p>
    <w:tbl>
      <w:tblPr>
        <w:tblStyle w:val="a8"/>
        <w:tblW w:w="22079" w:type="dxa"/>
        <w:tblInd w:w="169" w:type="dxa"/>
        <w:tblLayout w:type="fixed"/>
        <w:tblLook w:val="01E0"/>
      </w:tblPr>
      <w:tblGrid>
        <w:gridCol w:w="479"/>
        <w:gridCol w:w="540"/>
        <w:gridCol w:w="11"/>
        <w:gridCol w:w="1029"/>
        <w:gridCol w:w="1607"/>
        <w:gridCol w:w="1071"/>
        <w:gridCol w:w="1071"/>
        <w:gridCol w:w="1071"/>
        <w:gridCol w:w="1071"/>
        <w:gridCol w:w="893"/>
        <w:gridCol w:w="893"/>
        <w:gridCol w:w="554"/>
        <w:gridCol w:w="537"/>
        <w:gridCol w:w="714"/>
        <w:gridCol w:w="339"/>
        <w:gridCol w:w="732"/>
        <w:gridCol w:w="537"/>
        <w:gridCol w:w="537"/>
        <w:gridCol w:w="715"/>
        <w:gridCol w:w="715"/>
        <w:gridCol w:w="537"/>
        <w:gridCol w:w="892"/>
        <w:gridCol w:w="537"/>
        <w:gridCol w:w="1605"/>
        <w:gridCol w:w="1606"/>
        <w:gridCol w:w="537"/>
        <w:gridCol w:w="1249"/>
      </w:tblGrid>
      <w:tr w:rsidR="001C5249" w:rsidRPr="001C5249">
        <w:trPr>
          <w:cantSplit/>
          <w:trHeight w:val="1095"/>
          <w:tblHeader/>
        </w:trPr>
        <w:tc>
          <w:tcPr>
            <w:tcW w:w="47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Номер строки</w:t>
            </w:r>
          </w:p>
        </w:tc>
        <w:tc>
          <w:tcPr>
            <w:tcW w:w="551" w:type="dxa"/>
            <w:gridSpan w:val="2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Позиция</w:t>
            </w:r>
          </w:p>
        </w:tc>
        <w:tc>
          <w:tcPr>
            <w:tcW w:w="2636" w:type="dxa"/>
            <w:gridSpan w:val="2"/>
            <w:vMerge w:val="restart"/>
            <w:vAlign w:val="center"/>
          </w:tcPr>
          <w:p w:rsidR="001C5249" w:rsidRPr="001C5249" w:rsidRDefault="001C5249" w:rsidP="006D3904">
            <w:pPr>
              <w:jc w:val="center"/>
            </w:pPr>
            <w:r>
              <w:t>Обозначение</w:t>
            </w:r>
          </w:p>
        </w:tc>
        <w:tc>
          <w:tcPr>
            <w:tcW w:w="4284" w:type="dxa"/>
            <w:gridSpan w:val="4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Наименование</w:t>
            </w:r>
          </w:p>
        </w:tc>
        <w:tc>
          <w:tcPr>
            <w:tcW w:w="1786" w:type="dxa"/>
            <w:gridSpan w:val="2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 изделия или материала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 xml:space="preserve">Код ед.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Количество</w:t>
            </w:r>
          </w:p>
        </w:tc>
        <w:tc>
          <w:tcPr>
            <w:tcW w:w="1785" w:type="dxa"/>
            <w:gridSpan w:val="3"/>
            <w:vAlign w:val="center"/>
          </w:tcPr>
          <w:p w:rsidR="001C5249" w:rsidRPr="001C5249" w:rsidRDefault="001C5249" w:rsidP="001C5249">
            <w:pPr>
              <w:jc w:val="center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Место расположения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Изоляция</w:t>
            </w:r>
          </w:p>
        </w:tc>
        <w:tc>
          <w:tcPr>
            <w:tcW w:w="1430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Коды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Расход м</w:t>
            </w:r>
            <w:r>
              <w:t>а</w:t>
            </w:r>
            <w:r>
              <w:t>териала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Код установки</w:t>
            </w:r>
          </w:p>
        </w:tc>
        <w:tc>
          <w:tcPr>
            <w:tcW w:w="3211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Этап, вид работ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proofErr w:type="spellStart"/>
            <w:r>
              <w:t>Оптим</w:t>
            </w:r>
            <w:proofErr w:type="spellEnd"/>
            <w:r>
              <w:t>. шифр</w:t>
            </w:r>
          </w:p>
        </w:tc>
        <w:tc>
          <w:tcPr>
            <w:tcW w:w="124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Примечание</w:t>
            </w:r>
          </w:p>
        </w:tc>
      </w:tr>
      <w:tr w:rsidR="001C5249" w:rsidRPr="001C5249">
        <w:trPr>
          <w:cantSplit/>
          <w:trHeight w:val="1446"/>
          <w:tblHeader/>
        </w:trPr>
        <w:tc>
          <w:tcPr>
            <w:tcW w:w="479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51" w:type="dxa"/>
            <w:gridSpan w:val="2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2636" w:type="dxa"/>
            <w:gridSpan w:val="2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4284" w:type="dxa"/>
            <w:gridSpan w:val="4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786" w:type="dxa"/>
            <w:gridSpan w:val="2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54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37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714" w:type="dxa"/>
            <w:vAlign w:val="center"/>
          </w:tcPr>
          <w:p w:rsidR="001C5249" w:rsidRPr="001C5249" w:rsidRDefault="001C5249" w:rsidP="001C5249">
            <w:pPr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Ед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н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цы</w:t>
            </w:r>
          </w:p>
        </w:tc>
        <w:tc>
          <w:tcPr>
            <w:tcW w:w="1071" w:type="dxa"/>
            <w:gridSpan w:val="2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Общая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Ведомость заказа</w:t>
            </w: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Покрытия</w:t>
            </w: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 xml:space="preserve">Код ед. </w:t>
            </w:r>
            <w:proofErr w:type="spellStart"/>
            <w:r w:rsidRPr="00ED35D7">
              <w:rPr>
                <w:sz w:val="22"/>
                <w:szCs w:val="22"/>
              </w:rPr>
              <w:t>изм</w:t>
            </w:r>
            <w:proofErr w:type="spellEnd"/>
            <w:r w:rsidRPr="00ED35D7">
              <w:rPr>
                <w:sz w:val="22"/>
                <w:szCs w:val="22"/>
              </w:rPr>
              <w:t>.</w:t>
            </w:r>
          </w:p>
        </w:tc>
        <w:tc>
          <w:tcPr>
            <w:tcW w:w="892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C5249" w:rsidRPr="00ED35D7" w:rsidRDefault="00ED35D7" w:rsidP="001C5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тельная сбо</w:t>
            </w: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ка (изготовл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ние)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1C5249" w:rsidRPr="001C5249" w:rsidRDefault="00ED35D7" w:rsidP="001C5249">
            <w:pPr>
              <w:jc w:val="center"/>
            </w:pPr>
            <w:r>
              <w:t>Монтаж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</w:tr>
      <w:tr w:rsidR="00216DE6" w:rsidRPr="001C5249">
        <w:trPr>
          <w:trHeight w:val="494"/>
          <w:tblHeader/>
        </w:trPr>
        <w:tc>
          <w:tcPr>
            <w:tcW w:w="479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</w:t>
            </w:r>
          </w:p>
        </w:tc>
        <w:tc>
          <w:tcPr>
            <w:tcW w:w="551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</w:t>
            </w:r>
          </w:p>
        </w:tc>
        <w:tc>
          <w:tcPr>
            <w:tcW w:w="2636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3</w:t>
            </w:r>
          </w:p>
        </w:tc>
        <w:tc>
          <w:tcPr>
            <w:tcW w:w="4284" w:type="dxa"/>
            <w:gridSpan w:val="4"/>
            <w:vAlign w:val="center"/>
          </w:tcPr>
          <w:p w:rsidR="00006E24" w:rsidRPr="001C5249" w:rsidRDefault="001C5249" w:rsidP="001C5249">
            <w:pPr>
              <w:jc w:val="center"/>
            </w:pPr>
            <w:r>
              <w:t>4</w:t>
            </w:r>
          </w:p>
        </w:tc>
        <w:tc>
          <w:tcPr>
            <w:tcW w:w="1786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5</w:t>
            </w:r>
          </w:p>
        </w:tc>
        <w:tc>
          <w:tcPr>
            <w:tcW w:w="554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6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7</w:t>
            </w:r>
          </w:p>
        </w:tc>
        <w:tc>
          <w:tcPr>
            <w:tcW w:w="714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8</w:t>
            </w:r>
          </w:p>
        </w:tc>
        <w:tc>
          <w:tcPr>
            <w:tcW w:w="1071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9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10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11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12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13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14</w:t>
            </w:r>
          </w:p>
        </w:tc>
        <w:tc>
          <w:tcPr>
            <w:tcW w:w="892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15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16</w:t>
            </w:r>
          </w:p>
        </w:tc>
        <w:tc>
          <w:tcPr>
            <w:tcW w:w="160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17-19</w:t>
            </w:r>
          </w:p>
        </w:tc>
        <w:tc>
          <w:tcPr>
            <w:tcW w:w="1606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20-21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22</w:t>
            </w:r>
          </w:p>
        </w:tc>
        <w:tc>
          <w:tcPr>
            <w:tcW w:w="1249" w:type="dxa"/>
            <w:vAlign w:val="center"/>
          </w:tcPr>
          <w:p w:rsidR="001C5249" w:rsidRPr="001C5249" w:rsidRDefault="001C5249" w:rsidP="001C5249">
            <w:pPr>
              <w:jc w:val="center"/>
            </w:pPr>
            <w:r>
              <w:t>23</w:t>
            </w:r>
          </w:p>
        </w:tc>
      </w:tr>
      <w:tr w:rsidR="00ED35D7" w:rsidRPr="001C5249">
        <w:trPr>
          <w:tblHeader/>
        </w:trPr>
        <w:tc>
          <w:tcPr>
            <w:tcW w:w="2059" w:type="dxa"/>
            <w:gridSpan w:val="4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Конструкторская группа</w:t>
            </w:r>
          </w:p>
        </w:tc>
        <w:tc>
          <w:tcPr>
            <w:tcW w:w="1607" w:type="dxa"/>
          </w:tcPr>
          <w:p w:rsidR="00ED35D7" w:rsidRPr="001C5249" w:rsidRDefault="00ED35D7">
            <w:pPr>
              <w:jc w:val="both"/>
            </w:pPr>
            <w:r>
              <w:t>24</w:t>
            </w:r>
          </w:p>
        </w:tc>
        <w:tc>
          <w:tcPr>
            <w:tcW w:w="1071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Стр. район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25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Блок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26</w:t>
            </w:r>
          </w:p>
        </w:tc>
        <w:tc>
          <w:tcPr>
            <w:tcW w:w="893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Се</w:t>
            </w:r>
            <w:r w:rsidRPr="00ED35D7">
              <w:rPr>
                <w:sz w:val="22"/>
                <w:szCs w:val="22"/>
              </w:rPr>
              <w:t>к</w:t>
            </w:r>
            <w:r w:rsidRPr="00ED35D7">
              <w:rPr>
                <w:sz w:val="22"/>
                <w:szCs w:val="22"/>
              </w:rPr>
              <w:t>ция</w:t>
            </w:r>
          </w:p>
        </w:tc>
        <w:tc>
          <w:tcPr>
            <w:tcW w:w="893" w:type="dxa"/>
          </w:tcPr>
          <w:p w:rsidR="00ED35D7" w:rsidRPr="001C5249" w:rsidRDefault="00ED35D7">
            <w:pPr>
              <w:jc w:val="both"/>
            </w:pPr>
            <w:r>
              <w:t>27</w:t>
            </w:r>
          </w:p>
        </w:tc>
        <w:tc>
          <w:tcPr>
            <w:tcW w:w="2144" w:type="dxa"/>
            <w:gridSpan w:val="4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Технологический комплект</w:t>
            </w:r>
          </w:p>
        </w:tc>
        <w:tc>
          <w:tcPr>
            <w:tcW w:w="732" w:type="dxa"/>
          </w:tcPr>
          <w:p w:rsidR="00ED35D7" w:rsidRPr="001C5249" w:rsidRDefault="00ED35D7">
            <w:pPr>
              <w:jc w:val="both"/>
            </w:pPr>
            <w:r>
              <w:t>28</w:t>
            </w:r>
          </w:p>
        </w:tc>
        <w:tc>
          <w:tcPr>
            <w:tcW w:w="4470" w:type="dxa"/>
            <w:gridSpan w:val="7"/>
          </w:tcPr>
          <w:p w:rsidR="00ED35D7" w:rsidRPr="001C5249" w:rsidRDefault="00ED35D7">
            <w:pPr>
              <w:jc w:val="both"/>
            </w:pPr>
          </w:p>
        </w:tc>
        <w:tc>
          <w:tcPr>
            <w:tcW w:w="1605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606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537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249" w:type="dxa"/>
          </w:tcPr>
          <w:p w:rsidR="00ED35D7" w:rsidRPr="001C5249" w:rsidRDefault="00ED35D7">
            <w:pPr>
              <w:jc w:val="both"/>
            </w:pPr>
          </w:p>
        </w:tc>
      </w:tr>
      <w:tr w:rsidR="001C5249" w:rsidRPr="001C5249">
        <w:trPr>
          <w:trHeight w:hRule="exact" w:val="454"/>
        </w:trPr>
        <w:tc>
          <w:tcPr>
            <w:tcW w:w="479" w:type="dxa"/>
            <w:vAlign w:val="center"/>
          </w:tcPr>
          <w:p w:rsidR="001C5249" w:rsidRPr="001C5249" w:rsidRDefault="001C5249" w:rsidP="00CF39C4">
            <w:pPr>
              <w:numPr>
                <w:ilvl w:val="0"/>
                <w:numId w:val="8"/>
              </w:numPr>
              <w:ind w:left="454" w:hanging="284"/>
              <w:jc w:val="center"/>
            </w:pPr>
          </w:p>
        </w:tc>
        <w:tc>
          <w:tcPr>
            <w:tcW w:w="540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2647" w:type="dxa"/>
            <w:gridSpan w:val="3"/>
            <w:vAlign w:val="center"/>
          </w:tcPr>
          <w:p w:rsidR="001C5249" w:rsidRPr="005268E6" w:rsidRDefault="001C5249">
            <w:pPr>
              <w:jc w:val="both"/>
              <w:rPr>
                <w:b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C5249" w:rsidRPr="005268E6" w:rsidRDefault="005268E6" w:rsidP="00EA4234">
            <w:pPr>
              <w:jc w:val="center"/>
              <w:rPr>
                <w:b/>
              </w:rPr>
            </w:pPr>
            <w:r>
              <w:rPr>
                <w:b/>
              </w:rPr>
              <w:t>Кормовая опора ЛБ</w:t>
            </w:r>
          </w:p>
        </w:tc>
        <w:tc>
          <w:tcPr>
            <w:tcW w:w="178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54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4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892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6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1249" w:type="dxa"/>
          </w:tcPr>
          <w:p w:rsidR="001C5249" w:rsidRPr="001C5249" w:rsidRDefault="001C5249">
            <w:pPr>
              <w:jc w:val="both"/>
            </w:pPr>
          </w:p>
        </w:tc>
      </w:tr>
      <w:tr w:rsidR="00A36CC3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A36CC3" w:rsidRPr="001C5249" w:rsidRDefault="00A36CC3" w:rsidP="00CF39C4">
            <w:pPr>
              <w:numPr>
                <w:ilvl w:val="0"/>
                <w:numId w:val="8"/>
              </w:numPr>
              <w:ind w:left="454" w:hanging="284"/>
              <w:jc w:val="both"/>
            </w:pPr>
          </w:p>
        </w:tc>
        <w:tc>
          <w:tcPr>
            <w:tcW w:w="540" w:type="dxa"/>
            <w:vAlign w:val="center"/>
          </w:tcPr>
          <w:p w:rsidR="00A36CC3" w:rsidRPr="000F3A77" w:rsidRDefault="00A36CC3" w:rsidP="00187179">
            <w:pPr>
              <w:jc w:val="center"/>
            </w:pPr>
            <w:r>
              <w:t>1</w:t>
            </w:r>
          </w:p>
        </w:tc>
        <w:tc>
          <w:tcPr>
            <w:tcW w:w="2647" w:type="dxa"/>
            <w:gridSpan w:val="3"/>
            <w:vAlign w:val="center"/>
          </w:tcPr>
          <w:p w:rsidR="00A36CC3" w:rsidRPr="00AF314C" w:rsidRDefault="00A36CC3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36CC3" w:rsidRPr="005F0592" w:rsidRDefault="00A36CC3" w:rsidP="00A36C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3,0  ≈130х≈1570</w:t>
            </w:r>
          </w:p>
        </w:tc>
        <w:tc>
          <w:tcPr>
            <w:tcW w:w="1786" w:type="dxa"/>
            <w:gridSpan w:val="2"/>
          </w:tcPr>
          <w:p w:rsidR="00A36CC3" w:rsidRDefault="00A36CC3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A36CC3" w:rsidRPr="0026242B" w:rsidRDefault="00A36CC3" w:rsidP="001871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A36CC3" w:rsidRPr="00CF4A82" w:rsidRDefault="00A36CC3" w:rsidP="00187179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A36CC3" w:rsidRPr="00B5366A" w:rsidRDefault="00A36CC3" w:rsidP="0018717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A36CC3" w:rsidRPr="008B2D6C" w:rsidRDefault="00A36CC3" w:rsidP="00A36C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537" w:type="dxa"/>
          </w:tcPr>
          <w:p w:rsidR="00A36CC3" w:rsidRPr="001C5249" w:rsidRDefault="00A36CC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A36CC3" w:rsidRPr="001C5249" w:rsidRDefault="00A36CC3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A36CC3" w:rsidRPr="001C5249" w:rsidRDefault="00A36CC3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A36CC3" w:rsidRPr="001C5249" w:rsidRDefault="00A36CC3" w:rsidP="007747C9">
            <w:pPr>
              <w:jc w:val="both"/>
            </w:pPr>
          </w:p>
        </w:tc>
        <w:tc>
          <w:tcPr>
            <w:tcW w:w="537" w:type="dxa"/>
            <w:vAlign w:val="center"/>
          </w:tcPr>
          <w:p w:rsidR="00A36CC3" w:rsidRPr="001C5249" w:rsidRDefault="00A36CC3" w:rsidP="007747C9">
            <w:pPr>
              <w:jc w:val="both"/>
            </w:pPr>
          </w:p>
        </w:tc>
        <w:tc>
          <w:tcPr>
            <w:tcW w:w="892" w:type="dxa"/>
            <w:vAlign w:val="center"/>
          </w:tcPr>
          <w:p w:rsidR="00A36CC3" w:rsidRPr="001C5249" w:rsidRDefault="00A36CC3" w:rsidP="000F34B3">
            <w:pPr>
              <w:jc w:val="center"/>
            </w:pPr>
          </w:p>
        </w:tc>
        <w:tc>
          <w:tcPr>
            <w:tcW w:w="537" w:type="dxa"/>
            <w:vAlign w:val="center"/>
          </w:tcPr>
          <w:p w:rsidR="00A36CC3" w:rsidRPr="001C5249" w:rsidRDefault="00A36CC3" w:rsidP="007747C9">
            <w:pPr>
              <w:jc w:val="both"/>
            </w:pPr>
          </w:p>
        </w:tc>
        <w:tc>
          <w:tcPr>
            <w:tcW w:w="1605" w:type="dxa"/>
            <w:vAlign w:val="center"/>
          </w:tcPr>
          <w:p w:rsidR="00A36CC3" w:rsidRPr="001C5249" w:rsidRDefault="00A36CC3" w:rsidP="007747C9">
            <w:pPr>
              <w:jc w:val="both"/>
            </w:pPr>
          </w:p>
        </w:tc>
        <w:tc>
          <w:tcPr>
            <w:tcW w:w="1606" w:type="dxa"/>
          </w:tcPr>
          <w:p w:rsidR="00A36CC3" w:rsidRPr="001C5249" w:rsidRDefault="00A36CC3" w:rsidP="007747C9">
            <w:pPr>
              <w:jc w:val="both"/>
            </w:pPr>
          </w:p>
        </w:tc>
        <w:tc>
          <w:tcPr>
            <w:tcW w:w="537" w:type="dxa"/>
          </w:tcPr>
          <w:p w:rsidR="00A36CC3" w:rsidRPr="001C5249" w:rsidRDefault="00A36CC3" w:rsidP="007747C9">
            <w:pPr>
              <w:jc w:val="both"/>
            </w:pPr>
          </w:p>
        </w:tc>
        <w:tc>
          <w:tcPr>
            <w:tcW w:w="1249" w:type="dxa"/>
          </w:tcPr>
          <w:p w:rsidR="00A36CC3" w:rsidRPr="001C5249" w:rsidRDefault="00A36CC3" w:rsidP="007747C9">
            <w:pPr>
              <w:jc w:val="both"/>
            </w:pPr>
          </w:p>
        </w:tc>
      </w:tr>
      <w:tr w:rsidR="00A36CC3" w:rsidRPr="001C5249">
        <w:trPr>
          <w:trHeight w:hRule="exact" w:val="454"/>
        </w:trPr>
        <w:tc>
          <w:tcPr>
            <w:tcW w:w="479" w:type="dxa"/>
            <w:vAlign w:val="center"/>
          </w:tcPr>
          <w:p w:rsidR="00A36CC3" w:rsidRPr="001C5249" w:rsidRDefault="00A36CC3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center"/>
            </w:pPr>
          </w:p>
        </w:tc>
        <w:tc>
          <w:tcPr>
            <w:tcW w:w="540" w:type="dxa"/>
            <w:vAlign w:val="center"/>
          </w:tcPr>
          <w:p w:rsidR="00A36CC3" w:rsidRPr="00D579C7" w:rsidRDefault="00A36CC3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A36CC3" w:rsidRPr="00AF314C" w:rsidRDefault="00A36CC3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36CC3" w:rsidRPr="00E96AD3" w:rsidRDefault="00A36CC3" w:rsidP="00187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A36CC3" w:rsidRDefault="00A36CC3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A36CC3" w:rsidRPr="0026242B" w:rsidRDefault="00A36CC3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36CC3" w:rsidRPr="00E07680" w:rsidRDefault="00A36CC3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A36CC3" w:rsidRPr="001C5249" w:rsidRDefault="00A36CC3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A36CC3" w:rsidRPr="00E07680" w:rsidRDefault="00A36CC3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36CC3" w:rsidRPr="001C5249" w:rsidRDefault="00A36CC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A36CC3" w:rsidRPr="001C5249" w:rsidRDefault="00A36CC3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A36CC3" w:rsidRPr="001C5249" w:rsidRDefault="00A36CC3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A36CC3" w:rsidRPr="001C5249" w:rsidRDefault="00A36CC3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A36CC3" w:rsidRPr="001C5249" w:rsidRDefault="00A36CC3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A36CC3" w:rsidRPr="001C5249" w:rsidRDefault="00A36CC3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A36CC3" w:rsidRPr="001C5249" w:rsidRDefault="00A36CC3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A36CC3" w:rsidRPr="001C5249" w:rsidRDefault="00A36CC3" w:rsidP="009D3100">
            <w:pPr>
              <w:jc w:val="both"/>
            </w:pPr>
          </w:p>
        </w:tc>
        <w:tc>
          <w:tcPr>
            <w:tcW w:w="1606" w:type="dxa"/>
          </w:tcPr>
          <w:p w:rsidR="00A36CC3" w:rsidRPr="001C5249" w:rsidRDefault="00A36CC3" w:rsidP="009D3100">
            <w:pPr>
              <w:jc w:val="both"/>
            </w:pPr>
          </w:p>
        </w:tc>
        <w:tc>
          <w:tcPr>
            <w:tcW w:w="537" w:type="dxa"/>
          </w:tcPr>
          <w:p w:rsidR="00A36CC3" w:rsidRPr="001C5249" w:rsidRDefault="00A36CC3" w:rsidP="009D3100">
            <w:pPr>
              <w:jc w:val="both"/>
            </w:pPr>
          </w:p>
        </w:tc>
        <w:tc>
          <w:tcPr>
            <w:tcW w:w="1249" w:type="dxa"/>
          </w:tcPr>
          <w:p w:rsidR="00A36CC3" w:rsidRPr="001C5249" w:rsidRDefault="00A36CC3" w:rsidP="009D3100">
            <w:pPr>
              <w:jc w:val="both"/>
            </w:pPr>
          </w:p>
        </w:tc>
      </w:tr>
      <w:tr w:rsidR="00A36CC3" w:rsidRPr="001C5249" w:rsidTr="00F8647D">
        <w:trPr>
          <w:trHeight w:hRule="exact" w:val="454"/>
        </w:trPr>
        <w:tc>
          <w:tcPr>
            <w:tcW w:w="479" w:type="dxa"/>
            <w:vAlign w:val="center"/>
          </w:tcPr>
          <w:p w:rsidR="00A36CC3" w:rsidRPr="001C5249" w:rsidRDefault="00A36CC3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40" w:type="dxa"/>
            <w:vAlign w:val="center"/>
          </w:tcPr>
          <w:p w:rsidR="00A36CC3" w:rsidRPr="00B91802" w:rsidRDefault="00A36CC3" w:rsidP="009D3100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A36CC3" w:rsidRPr="00353CBF" w:rsidRDefault="00A36CC3" w:rsidP="00CC75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36CC3" w:rsidRPr="00166B3D" w:rsidRDefault="00A36CC3" w:rsidP="00540C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36CC3" w:rsidRDefault="00A36CC3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A36CC3" w:rsidRPr="0026242B" w:rsidRDefault="00A36CC3" w:rsidP="00F864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36CC3" w:rsidRPr="00E07680" w:rsidRDefault="00A36CC3" w:rsidP="00F8647D">
            <w:pPr>
              <w:jc w:val="center"/>
            </w:pPr>
          </w:p>
        </w:tc>
        <w:tc>
          <w:tcPr>
            <w:tcW w:w="714" w:type="dxa"/>
            <w:vAlign w:val="center"/>
          </w:tcPr>
          <w:p w:rsidR="00A36CC3" w:rsidRPr="001C5249" w:rsidRDefault="00A36CC3" w:rsidP="00F8647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A36CC3" w:rsidRPr="00E07680" w:rsidRDefault="00A36CC3" w:rsidP="00F864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36CC3" w:rsidRPr="001C5249" w:rsidRDefault="00A36CC3" w:rsidP="00F8647D">
            <w:pPr>
              <w:jc w:val="both"/>
            </w:pPr>
          </w:p>
        </w:tc>
        <w:tc>
          <w:tcPr>
            <w:tcW w:w="537" w:type="dxa"/>
            <w:vAlign w:val="center"/>
          </w:tcPr>
          <w:p w:rsidR="00A36CC3" w:rsidRPr="001C5249" w:rsidRDefault="00A36CC3" w:rsidP="00F8647D">
            <w:pPr>
              <w:jc w:val="both"/>
            </w:pPr>
          </w:p>
        </w:tc>
        <w:tc>
          <w:tcPr>
            <w:tcW w:w="715" w:type="dxa"/>
            <w:vAlign w:val="center"/>
          </w:tcPr>
          <w:p w:rsidR="00A36CC3" w:rsidRPr="001C5249" w:rsidRDefault="00A36CC3" w:rsidP="00F8647D">
            <w:pPr>
              <w:jc w:val="both"/>
            </w:pPr>
          </w:p>
        </w:tc>
        <w:tc>
          <w:tcPr>
            <w:tcW w:w="715" w:type="dxa"/>
            <w:vAlign w:val="center"/>
          </w:tcPr>
          <w:p w:rsidR="00A36CC3" w:rsidRPr="001C5249" w:rsidRDefault="00A36CC3" w:rsidP="00F8647D">
            <w:pPr>
              <w:jc w:val="both"/>
            </w:pPr>
          </w:p>
        </w:tc>
        <w:tc>
          <w:tcPr>
            <w:tcW w:w="537" w:type="dxa"/>
            <w:vAlign w:val="center"/>
          </w:tcPr>
          <w:p w:rsidR="00A36CC3" w:rsidRPr="001C5249" w:rsidRDefault="00A36CC3" w:rsidP="00F8647D">
            <w:pPr>
              <w:jc w:val="both"/>
            </w:pPr>
          </w:p>
        </w:tc>
        <w:tc>
          <w:tcPr>
            <w:tcW w:w="892" w:type="dxa"/>
            <w:vAlign w:val="center"/>
          </w:tcPr>
          <w:p w:rsidR="00A36CC3" w:rsidRPr="001C5249" w:rsidRDefault="00A36CC3" w:rsidP="00274C09">
            <w:pPr>
              <w:jc w:val="center"/>
            </w:pPr>
          </w:p>
        </w:tc>
        <w:tc>
          <w:tcPr>
            <w:tcW w:w="537" w:type="dxa"/>
          </w:tcPr>
          <w:p w:rsidR="00A36CC3" w:rsidRPr="001C5249" w:rsidRDefault="00A36CC3" w:rsidP="00F8647D">
            <w:pPr>
              <w:jc w:val="both"/>
            </w:pPr>
          </w:p>
        </w:tc>
        <w:tc>
          <w:tcPr>
            <w:tcW w:w="1605" w:type="dxa"/>
          </w:tcPr>
          <w:p w:rsidR="00A36CC3" w:rsidRPr="001C5249" w:rsidRDefault="00A36CC3" w:rsidP="00F8647D">
            <w:pPr>
              <w:jc w:val="both"/>
            </w:pPr>
          </w:p>
        </w:tc>
        <w:tc>
          <w:tcPr>
            <w:tcW w:w="1606" w:type="dxa"/>
          </w:tcPr>
          <w:p w:rsidR="00A36CC3" w:rsidRPr="001C5249" w:rsidRDefault="00A36CC3" w:rsidP="00F8647D">
            <w:pPr>
              <w:jc w:val="both"/>
            </w:pPr>
          </w:p>
        </w:tc>
        <w:tc>
          <w:tcPr>
            <w:tcW w:w="537" w:type="dxa"/>
          </w:tcPr>
          <w:p w:rsidR="00A36CC3" w:rsidRPr="001C5249" w:rsidRDefault="00A36CC3" w:rsidP="00F8647D">
            <w:pPr>
              <w:jc w:val="both"/>
            </w:pPr>
          </w:p>
        </w:tc>
        <w:tc>
          <w:tcPr>
            <w:tcW w:w="1249" w:type="dxa"/>
            <w:vAlign w:val="center"/>
          </w:tcPr>
          <w:p w:rsidR="00A36CC3" w:rsidRPr="0032276A" w:rsidRDefault="00A36CC3" w:rsidP="00F8647D">
            <w:pPr>
              <w:jc w:val="both"/>
              <w:rPr>
                <w:sz w:val="18"/>
                <w:szCs w:val="18"/>
              </w:rPr>
            </w:pPr>
          </w:p>
        </w:tc>
      </w:tr>
      <w:tr w:rsidR="00187179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87179" w:rsidRPr="001C5249" w:rsidRDefault="00187179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40" w:type="dxa"/>
            <w:vAlign w:val="center"/>
          </w:tcPr>
          <w:p w:rsidR="00187179" w:rsidRPr="000F3A77" w:rsidRDefault="00187179" w:rsidP="00187179">
            <w:pPr>
              <w:jc w:val="center"/>
            </w:pPr>
            <w:r>
              <w:t>2</w:t>
            </w:r>
          </w:p>
        </w:tc>
        <w:tc>
          <w:tcPr>
            <w:tcW w:w="2647" w:type="dxa"/>
            <w:gridSpan w:val="3"/>
            <w:vAlign w:val="center"/>
          </w:tcPr>
          <w:p w:rsidR="00187179" w:rsidRPr="00AF314C" w:rsidRDefault="00187179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87179" w:rsidRPr="005F0592" w:rsidRDefault="00187179" w:rsidP="00187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3,0  ≈130х≈1570</w:t>
            </w:r>
          </w:p>
        </w:tc>
        <w:tc>
          <w:tcPr>
            <w:tcW w:w="1786" w:type="dxa"/>
            <w:gridSpan w:val="2"/>
          </w:tcPr>
          <w:p w:rsidR="00187179" w:rsidRDefault="00187179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187179" w:rsidRPr="0026242B" w:rsidRDefault="00187179" w:rsidP="001871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87179" w:rsidRPr="00CF4A82" w:rsidRDefault="00187179" w:rsidP="00187179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87179" w:rsidRPr="00B5366A" w:rsidRDefault="00187179" w:rsidP="0018717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87179" w:rsidRPr="008B2D6C" w:rsidRDefault="006E3C17" w:rsidP="0018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187179" w:rsidRPr="001C5249" w:rsidRDefault="00187179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87179" w:rsidRPr="001C5249" w:rsidRDefault="00187179" w:rsidP="008E754F">
            <w:pPr>
              <w:jc w:val="both"/>
            </w:pPr>
          </w:p>
        </w:tc>
        <w:tc>
          <w:tcPr>
            <w:tcW w:w="715" w:type="dxa"/>
            <w:vAlign w:val="center"/>
          </w:tcPr>
          <w:p w:rsidR="00187179" w:rsidRPr="001C5249" w:rsidRDefault="00187179" w:rsidP="008E754F">
            <w:pPr>
              <w:jc w:val="both"/>
            </w:pPr>
          </w:p>
        </w:tc>
        <w:tc>
          <w:tcPr>
            <w:tcW w:w="715" w:type="dxa"/>
            <w:vAlign w:val="center"/>
          </w:tcPr>
          <w:p w:rsidR="00187179" w:rsidRPr="001C5249" w:rsidRDefault="00187179" w:rsidP="008E754F">
            <w:pPr>
              <w:jc w:val="both"/>
            </w:pPr>
          </w:p>
        </w:tc>
        <w:tc>
          <w:tcPr>
            <w:tcW w:w="537" w:type="dxa"/>
            <w:vAlign w:val="center"/>
          </w:tcPr>
          <w:p w:rsidR="00187179" w:rsidRPr="001C5249" w:rsidRDefault="00187179" w:rsidP="008E754F">
            <w:pPr>
              <w:jc w:val="both"/>
            </w:pPr>
          </w:p>
        </w:tc>
        <w:tc>
          <w:tcPr>
            <w:tcW w:w="892" w:type="dxa"/>
            <w:vAlign w:val="center"/>
          </w:tcPr>
          <w:p w:rsidR="00187179" w:rsidRPr="002712C3" w:rsidRDefault="00187179" w:rsidP="008E754F">
            <w:pPr>
              <w:jc w:val="center"/>
            </w:pPr>
          </w:p>
        </w:tc>
        <w:tc>
          <w:tcPr>
            <w:tcW w:w="537" w:type="dxa"/>
            <w:vAlign w:val="center"/>
          </w:tcPr>
          <w:p w:rsidR="00187179" w:rsidRPr="001C5249" w:rsidRDefault="00187179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187179" w:rsidRPr="001C5249" w:rsidRDefault="00187179" w:rsidP="009D3100">
            <w:pPr>
              <w:jc w:val="both"/>
            </w:pPr>
          </w:p>
        </w:tc>
        <w:tc>
          <w:tcPr>
            <w:tcW w:w="1606" w:type="dxa"/>
          </w:tcPr>
          <w:p w:rsidR="00187179" w:rsidRPr="001C5249" w:rsidRDefault="00187179" w:rsidP="009D3100">
            <w:pPr>
              <w:jc w:val="both"/>
            </w:pPr>
          </w:p>
        </w:tc>
        <w:tc>
          <w:tcPr>
            <w:tcW w:w="537" w:type="dxa"/>
          </w:tcPr>
          <w:p w:rsidR="00187179" w:rsidRPr="001C5249" w:rsidRDefault="00187179" w:rsidP="009D3100">
            <w:pPr>
              <w:jc w:val="both"/>
            </w:pPr>
          </w:p>
        </w:tc>
        <w:tc>
          <w:tcPr>
            <w:tcW w:w="1249" w:type="dxa"/>
          </w:tcPr>
          <w:p w:rsidR="00187179" w:rsidRPr="00AC5D05" w:rsidRDefault="00187179" w:rsidP="009D3100">
            <w:pPr>
              <w:jc w:val="both"/>
            </w:pPr>
          </w:p>
        </w:tc>
      </w:tr>
      <w:tr w:rsidR="00187179" w:rsidRPr="001C5249">
        <w:trPr>
          <w:trHeight w:hRule="exact" w:val="454"/>
        </w:trPr>
        <w:tc>
          <w:tcPr>
            <w:tcW w:w="479" w:type="dxa"/>
            <w:vAlign w:val="center"/>
          </w:tcPr>
          <w:p w:rsidR="00187179" w:rsidRPr="001C5249" w:rsidRDefault="00187179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40" w:type="dxa"/>
            <w:vAlign w:val="center"/>
          </w:tcPr>
          <w:p w:rsidR="00187179" w:rsidRPr="00D579C7" w:rsidRDefault="00187179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87179" w:rsidRPr="00AF314C" w:rsidRDefault="00187179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87179" w:rsidRPr="00E96AD3" w:rsidRDefault="00187179" w:rsidP="00187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87179" w:rsidRDefault="00187179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187179" w:rsidRPr="0026242B" w:rsidRDefault="00187179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87179" w:rsidRPr="00E07680" w:rsidRDefault="00187179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187179" w:rsidRPr="001C5249" w:rsidRDefault="00187179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87179" w:rsidRPr="00E07680" w:rsidRDefault="00187179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87179" w:rsidRPr="001C5249" w:rsidRDefault="00187179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87179" w:rsidRPr="001C5249" w:rsidRDefault="0018717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187179" w:rsidRPr="001C5249" w:rsidRDefault="0018717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187179" w:rsidRPr="001C5249" w:rsidRDefault="0018717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187179" w:rsidRPr="001C5249" w:rsidRDefault="00187179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187179" w:rsidRPr="001C5249" w:rsidRDefault="00187179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187179" w:rsidRPr="001C5249" w:rsidRDefault="00187179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187179" w:rsidRPr="001C5249" w:rsidRDefault="00187179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187179" w:rsidRPr="001C5249" w:rsidRDefault="00187179" w:rsidP="001F3771">
            <w:pPr>
              <w:jc w:val="center"/>
            </w:pPr>
          </w:p>
        </w:tc>
        <w:tc>
          <w:tcPr>
            <w:tcW w:w="537" w:type="dxa"/>
          </w:tcPr>
          <w:p w:rsidR="00187179" w:rsidRPr="001C5249" w:rsidRDefault="00187179" w:rsidP="009D3100">
            <w:pPr>
              <w:jc w:val="both"/>
            </w:pPr>
          </w:p>
        </w:tc>
        <w:tc>
          <w:tcPr>
            <w:tcW w:w="1249" w:type="dxa"/>
          </w:tcPr>
          <w:p w:rsidR="00187179" w:rsidRPr="001C5249" w:rsidRDefault="00187179" w:rsidP="009D3100">
            <w:pPr>
              <w:jc w:val="both"/>
            </w:pPr>
          </w:p>
        </w:tc>
      </w:tr>
      <w:tr w:rsidR="00187179" w:rsidRPr="001C5249" w:rsidTr="00F8647D">
        <w:trPr>
          <w:trHeight w:hRule="exact" w:val="454"/>
        </w:trPr>
        <w:tc>
          <w:tcPr>
            <w:tcW w:w="479" w:type="dxa"/>
            <w:vAlign w:val="center"/>
          </w:tcPr>
          <w:p w:rsidR="00187179" w:rsidRPr="001C5249" w:rsidRDefault="00187179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40" w:type="dxa"/>
            <w:vAlign w:val="center"/>
          </w:tcPr>
          <w:p w:rsidR="00187179" w:rsidRPr="00274C09" w:rsidRDefault="00187179" w:rsidP="00F8647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87179" w:rsidRPr="00353CBF" w:rsidRDefault="00187179" w:rsidP="00F864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87179" w:rsidRPr="00D024E7" w:rsidRDefault="00187179" w:rsidP="004149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87179" w:rsidRDefault="00187179" w:rsidP="00F8647D">
            <w:pPr>
              <w:jc w:val="both"/>
            </w:pPr>
          </w:p>
        </w:tc>
        <w:tc>
          <w:tcPr>
            <w:tcW w:w="554" w:type="dxa"/>
            <w:vAlign w:val="center"/>
          </w:tcPr>
          <w:p w:rsidR="00187179" w:rsidRPr="0026242B" w:rsidRDefault="00187179" w:rsidP="00F864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87179" w:rsidRPr="00132C43" w:rsidRDefault="00187179" w:rsidP="00F8647D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187179" w:rsidRPr="00540C37" w:rsidRDefault="00187179" w:rsidP="00540C3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87179" w:rsidRPr="00540C37" w:rsidRDefault="00187179" w:rsidP="009375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87179" w:rsidRPr="001C5249" w:rsidRDefault="00187179" w:rsidP="00F8647D">
            <w:pPr>
              <w:jc w:val="both"/>
            </w:pPr>
          </w:p>
        </w:tc>
        <w:tc>
          <w:tcPr>
            <w:tcW w:w="537" w:type="dxa"/>
            <w:vAlign w:val="center"/>
          </w:tcPr>
          <w:p w:rsidR="00187179" w:rsidRPr="001C5249" w:rsidRDefault="00187179" w:rsidP="00F8647D">
            <w:pPr>
              <w:jc w:val="both"/>
            </w:pPr>
          </w:p>
        </w:tc>
        <w:tc>
          <w:tcPr>
            <w:tcW w:w="715" w:type="dxa"/>
            <w:vAlign w:val="center"/>
          </w:tcPr>
          <w:p w:rsidR="00187179" w:rsidRPr="001C5249" w:rsidRDefault="00187179" w:rsidP="00F8647D">
            <w:pPr>
              <w:jc w:val="both"/>
            </w:pPr>
          </w:p>
        </w:tc>
        <w:tc>
          <w:tcPr>
            <w:tcW w:w="715" w:type="dxa"/>
            <w:vAlign w:val="center"/>
          </w:tcPr>
          <w:p w:rsidR="00187179" w:rsidRPr="001C5249" w:rsidRDefault="00187179" w:rsidP="00F8647D">
            <w:pPr>
              <w:jc w:val="both"/>
            </w:pPr>
          </w:p>
        </w:tc>
        <w:tc>
          <w:tcPr>
            <w:tcW w:w="537" w:type="dxa"/>
            <w:vAlign w:val="center"/>
          </w:tcPr>
          <w:p w:rsidR="00187179" w:rsidRPr="001C5249" w:rsidRDefault="00187179" w:rsidP="00F8647D">
            <w:pPr>
              <w:jc w:val="both"/>
            </w:pPr>
          </w:p>
        </w:tc>
        <w:tc>
          <w:tcPr>
            <w:tcW w:w="892" w:type="dxa"/>
            <w:vAlign w:val="center"/>
          </w:tcPr>
          <w:p w:rsidR="00187179" w:rsidRPr="001C5249" w:rsidRDefault="00187179" w:rsidP="00F8647D">
            <w:pPr>
              <w:jc w:val="center"/>
            </w:pPr>
          </w:p>
        </w:tc>
        <w:tc>
          <w:tcPr>
            <w:tcW w:w="537" w:type="dxa"/>
          </w:tcPr>
          <w:p w:rsidR="00187179" w:rsidRPr="001C5249" w:rsidRDefault="00187179" w:rsidP="00F8647D">
            <w:pPr>
              <w:jc w:val="both"/>
            </w:pPr>
          </w:p>
        </w:tc>
        <w:tc>
          <w:tcPr>
            <w:tcW w:w="1605" w:type="dxa"/>
          </w:tcPr>
          <w:p w:rsidR="00187179" w:rsidRPr="001C5249" w:rsidRDefault="00187179" w:rsidP="00F8647D">
            <w:pPr>
              <w:jc w:val="both"/>
            </w:pPr>
          </w:p>
        </w:tc>
        <w:tc>
          <w:tcPr>
            <w:tcW w:w="1606" w:type="dxa"/>
          </w:tcPr>
          <w:p w:rsidR="00187179" w:rsidRPr="001C5249" w:rsidRDefault="00187179" w:rsidP="00F8647D">
            <w:pPr>
              <w:jc w:val="both"/>
            </w:pPr>
          </w:p>
        </w:tc>
        <w:tc>
          <w:tcPr>
            <w:tcW w:w="537" w:type="dxa"/>
          </w:tcPr>
          <w:p w:rsidR="00187179" w:rsidRPr="001C5249" w:rsidRDefault="00187179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187179" w:rsidRPr="001C5249" w:rsidRDefault="00187179" w:rsidP="009D3100">
            <w:pPr>
              <w:jc w:val="both"/>
            </w:pPr>
          </w:p>
        </w:tc>
      </w:tr>
      <w:tr w:rsidR="006E3C17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40" w:type="dxa"/>
            <w:vAlign w:val="center"/>
          </w:tcPr>
          <w:p w:rsidR="006E3C17" w:rsidRPr="000F3A77" w:rsidRDefault="006E3C17" w:rsidP="00536AAD">
            <w:pPr>
              <w:jc w:val="center"/>
            </w:pPr>
            <w:r>
              <w:t>3</w:t>
            </w: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5F0592" w:rsidRDefault="006E3C17" w:rsidP="006E3C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3,0  ≈175х≈250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6E3C17" w:rsidRPr="00CF4A82" w:rsidRDefault="006E3C17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6E3C17" w:rsidRPr="00B5366A" w:rsidRDefault="006E3C17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E3C17" w:rsidRPr="008B2D6C" w:rsidRDefault="006E3C17" w:rsidP="006E3C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2712C3" w:rsidRDefault="006E3C17" w:rsidP="009E4630">
            <w:pPr>
              <w:jc w:val="center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1249" w:type="dxa"/>
          </w:tcPr>
          <w:p w:rsidR="006E3C17" w:rsidRPr="00AC5D05" w:rsidRDefault="006E3C17" w:rsidP="00ED12CF">
            <w:pPr>
              <w:jc w:val="both"/>
            </w:pPr>
          </w:p>
        </w:tc>
      </w:tr>
      <w:tr w:rsidR="006E3C17" w:rsidRPr="001C5249" w:rsidTr="00F8647D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40" w:type="dxa"/>
            <w:vAlign w:val="center"/>
          </w:tcPr>
          <w:p w:rsidR="006E3C17" w:rsidRPr="00D579C7" w:rsidRDefault="006E3C17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9E4630">
            <w:pPr>
              <w:jc w:val="center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1606" w:type="dxa"/>
            <w:vAlign w:val="center"/>
          </w:tcPr>
          <w:p w:rsidR="006E3C17" w:rsidRPr="001C5249" w:rsidRDefault="006E3C17" w:rsidP="00F8647D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9D3100">
            <w:pPr>
              <w:jc w:val="both"/>
            </w:pPr>
          </w:p>
        </w:tc>
        <w:tc>
          <w:tcPr>
            <w:tcW w:w="1249" w:type="dxa"/>
          </w:tcPr>
          <w:p w:rsidR="006E3C17" w:rsidRPr="001C5249" w:rsidRDefault="006E3C17" w:rsidP="009D3100">
            <w:pPr>
              <w:jc w:val="both"/>
            </w:pPr>
          </w:p>
        </w:tc>
      </w:tr>
      <w:tr w:rsidR="006E3C17" w:rsidRPr="001C5249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08313D" w:rsidRDefault="006E3C17" w:rsidP="001F3771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353CBF" w:rsidRDefault="006E3C17" w:rsidP="009802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8E754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E3C17" w:rsidRDefault="006E3C17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F864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F8647D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F8647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F864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F8647D">
            <w:pPr>
              <w:jc w:val="center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6E3C17" w:rsidRPr="001C5249" w:rsidRDefault="006E3C17" w:rsidP="001F3771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1249" w:type="dxa"/>
          </w:tcPr>
          <w:p w:rsidR="006E3C17" w:rsidRPr="00AC5D05" w:rsidRDefault="006E3C17" w:rsidP="00ED12CF">
            <w:pPr>
              <w:jc w:val="both"/>
            </w:pPr>
          </w:p>
        </w:tc>
      </w:tr>
      <w:tr w:rsidR="006E3C17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0F3A77" w:rsidRDefault="006E3C17" w:rsidP="00536AAD">
            <w:pPr>
              <w:jc w:val="center"/>
            </w:pPr>
            <w:r>
              <w:t>4</w:t>
            </w: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5F0592" w:rsidRDefault="006E3C17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3,0  ≈175х≈250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6E3C17" w:rsidRPr="00CF4A82" w:rsidRDefault="006E3C17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6E3C17" w:rsidRPr="00B5366A" w:rsidRDefault="006E3C17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E3C17" w:rsidRPr="008B2D6C" w:rsidRDefault="006E3C17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2712C3" w:rsidRDefault="006E3C17" w:rsidP="009E4630">
            <w:pPr>
              <w:jc w:val="center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9D3100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6E3C17" w:rsidRPr="0032276A" w:rsidRDefault="006E3C17" w:rsidP="00E96AD3">
            <w:pPr>
              <w:jc w:val="both"/>
              <w:rPr>
                <w:sz w:val="18"/>
                <w:szCs w:val="18"/>
              </w:rPr>
            </w:pPr>
          </w:p>
        </w:tc>
      </w:tr>
      <w:tr w:rsidR="006E3C17" w:rsidRPr="001C5249" w:rsidTr="009E4630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D579C7" w:rsidRDefault="006E3C17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9E4630">
            <w:pPr>
              <w:jc w:val="center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9E4630">
            <w:pPr>
              <w:jc w:val="both"/>
            </w:pPr>
          </w:p>
        </w:tc>
        <w:tc>
          <w:tcPr>
            <w:tcW w:w="1606" w:type="dxa"/>
            <w:vAlign w:val="center"/>
          </w:tcPr>
          <w:p w:rsidR="006E3C17" w:rsidRPr="001C5249" w:rsidRDefault="006E3C17" w:rsidP="001F3771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6E3C17" w:rsidRPr="0032276A" w:rsidRDefault="006E3C17" w:rsidP="00E96AD3">
            <w:pPr>
              <w:jc w:val="both"/>
              <w:rPr>
                <w:sz w:val="18"/>
                <w:szCs w:val="18"/>
              </w:rPr>
            </w:pPr>
          </w:p>
        </w:tc>
      </w:tr>
      <w:tr w:rsidR="006E3C17" w:rsidRPr="001C5249" w:rsidTr="008E754F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08313D" w:rsidRDefault="006E3C17" w:rsidP="008E754F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353CBF" w:rsidRDefault="006E3C17" w:rsidP="008E75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DB3C0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E3C17" w:rsidRDefault="006E3C17" w:rsidP="008E754F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8E75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8E754F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8E754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8623DF" w:rsidRDefault="006E3C17" w:rsidP="008E75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8E754F">
            <w:pPr>
              <w:jc w:val="center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1606" w:type="dxa"/>
            <w:vAlign w:val="center"/>
          </w:tcPr>
          <w:p w:rsidR="006E3C17" w:rsidRPr="001C5249" w:rsidRDefault="006E3C17" w:rsidP="00AB4598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6E3C17" w:rsidRPr="0032276A" w:rsidRDefault="006E3C1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6E3C17" w:rsidRPr="001C5249" w:rsidTr="008E754F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0F3A77" w:rsidRDefault="006E3C17" w:rsidP="00536AAD">
            <w:pPr>
              <w:jc w:val="center"/>
            </w:pPr>
            <w:r>
              <w:t>5</w:t>
            </w: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5F0592" w:rsidRDefault="006E3C17" w:rsidP="006E3C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4,0  ≈90х≈1565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6E3C17" w:rsidRPr="00CF4A82" w:rsidRDefault="006E3C17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6E3C17" w:rsidRPr="00B5366A" w:rsidRDefault="006E3C17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E3C17" w:rsidRPr="008B2D6C" w:rsidRDefault="006E3C17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537" w:type="dxa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8E754F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1605" w:type="dxa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1606" w:type="dxa"/>
            <w:vAlign w:val="center"/>
          </w:tcPr>
          <w:p w:rsidR="006E3C17" w:rsidRPr="001C5249" w:rsidRDefault="006E3C17" w:rsidP="00980291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1249" w:type="dxa"/>
          </w:tcPr>
          <w:p w:rsidR="006E3C17" w:rsidRPr="001C5249" w:rsidRDefault="006E3C17" w:rsidP="007747C9">
            <w:pPr>
              <w:jc w:val="both"/>
            </w:pPr>
          </w:p>
        </w:tc>
      </w:tr>
      <w:tr w:rsidR="006E3C17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D579C7" w:rsidRDefault="006E3C17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F8647D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1605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1606" w:type="dxa"/>
            <w:vAlign w:val="center"/>
          </w:tcPr>
          <w:p w:rsidR="006E3C17" w:rsidRPr="001C5249" w:rsidRDefault="006E3C17" w:rsidP="00AB4598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6E3C17" w:rsidRPr="0032276A" w:rsidRDefault="006E3C1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6E3C17" w:rsidRPr="001C5249" w:rsidTr="008E754F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C12671" w:rsidRDefault="006E3C17" w:rsidP="008E75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47" w:type="dxa"/>
            <w:gridSpan w:val="3"/>
          </w:tcPr>
          <w:p w:rsidR="006E3C17" w:rsidRPr="00AF314C" w:rsidRDefault="006E3C17" w:rsidP="008E754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5A7FD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8E75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CF4A82" w:rsidRDefault="006E3C17" w:rsidP="008E754F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CF4A82" w:rsidRDefault="006E3C17" w:rsidP="008E754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CF4A82" w:rsidRDefault="006E3C17" w:rsidP="008E75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8E754F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F72583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1606" w:type="dxa"/>
            <w:vAlign w:val="center"/>
          </w:tcPr>
          <w:p w:rsidR="006E3C17" w:rsidRPr="001C5249" w:rsidRDefault="006E3C17" w:rsidP="00573A59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9D3100">
            <w:pPr>
              <w:jc w:val="both"/>
            </w:pPr>
          </w:p>
        </w:tc>
        <w:tc>
          <w:tcPr>
            <w:tcW w:w="1249" w:type="dxa"/>
          </w:tcPr>
          <w:p w:rsidR="006E3C17" w:rsidRPr="001C5249" w:rsidRDefault="006E3C17" w:rsidP="009D3100">
            <w:pPr>
              <w:jc w:val="both"/>
            </w:pPr>
          </w:p>
        </w:tc>
      </w:tr>
      <w:tr w:rsidR="006E3C17" w:rsidRPr="001C5249" w:rsidTr="008E754F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0F3A77" w:rsidRDefault="006E3C17" w:rsidP="00536AAD">
            <w:pPr>
              <w:jc w:val="center"/>
            </w:pPr>
            <w:r>
              <w:t>6</w:t>
            </w: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5F0592" w:rsidRDefault="006E3C17" w:rsidP="006E3C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4,0  ≈90х≈120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6E3C17" w:rsidRPr="00CF4A82" w:rsidRDefault="006E3C17" w:rsidP="00536AAD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6E3C17" w:rsidRPr="006E3C17" w:rsidRDefault="006E3C17" w:rsidP="006E3C17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6E3C17" w:rsidRPr="008B2D6C" w:rsidRDefault="0037715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6E3C17">
              <w:rPr>
                <w:sz w:val="28"/>
                <w:szCs w:val="28"/>
              </w:rPr>
              <w:t>,3</w:t>
            </w:r>
          </w:p>
        </w:tc>
        <w:tc>
          <w:tcPr>
            <w:tcW w:w="537" w:type="dxa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8E754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8E754F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6E3C17" w:rsidRPr="001C5249" w:rsidRDefault="006E3C17" w:rsidP="00AB4598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6E3C17" w:rsidRPr="0032276A" w:rsidRDefault="006E3C1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6E3C17" w:rsidRPr="001C5249" w:rsidTr="008E754F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D579C7" w:rsidRDefault="006E3C17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ED12CF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1605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1249" w:type="dxa"/>
            <w:vAlign w:val="center"/>
          </w:tcPr>
          <w:p w:rsidR="006E3C17" w:rsidRPr="0032276A" w:rsidRDefault="006E3C17" w:rsidP="00F8647D">
            <w:pPr>
              <w:jc w:val="both"/>
              <w:rPr>
                <w:sz w:val="18"/>
                <w:szCs w:val="18"/>
              </w:rPr>
            </w:pPr>
          </w:p>
        </w:tc>
      </w:tr>
      <w:tr w:rsidR="006E3C17" w:rsidRPr="001C5249" w:rsidTr="00ED12CF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0F3A77" w:rsidRDefault="006E3C17" w:rsidP="002439D0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2439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ED12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E3C17" w:rsidRDefault="006E3C17" w:rsidP="00ED12CF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ED12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ED12CF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ED12C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ED1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ED12CF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59751C">
            <w:pPr>
              <w:jc w:val="both"/>
            </w:pPr>
          </w:p>
        </w:tc>
        <w:tc>
          <w:tcPr>
            <w:tcW w:w="1605" w:type="dxa"/>
          </w:tcPr>
          <w:p w:rsidR="006E3C17" w:rsidRPr="001C5249" w:rsidRDefault="006E3C17" w:rsidP="0059751C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9D3100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9D3100">
            <w:pPr>
              <w:jc w:val="both"/>
            </w:pPr>
          </w:p>
        </w:tc>
        <w:tc>
          <w:tcPr>
            <w:tcW w:w="1249" w:type="dxa"/>
          </w:tcPr>
          <w:p w:rsidR="006E3C17" w:rsidRPr="001C5249" w:rsidRDefault="006E3C17" w:rsidP="009D3100">
            <w:pPr>
              <w:jc w:val="both"/>
            </w:pPr>
          </w:p>
        </w:tc>
      </w:tr>
      <w:tr w:rsidR="006E3C17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0F3A77" w:rsidRDefault="006E3C17" w:rsidP="00536AAD">
            <w:pPr>
              <w:jc w:val="center"/>
            </w:pPr>
            <w:r>
              <w:t>7</w:t>
            </w: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5F0592" w:rsidRDefault="006E3C17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4,0  ≈90х≈120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6E3C17" w:rsidRPr="00CF4A82" w:rsidRDefault="006E3C17" w:rsidP="00536AAD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6E3C17" w:rsidRPr="006E3C17" w:rsidRDefault="006E3C17" w:rsidP="00536AAD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6E3C17" w:rsidRPr="008B2D6C" w:rsidRDefault="0037715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6E3C17">
              <w:rPr>
                <w:sz w:val="28"/>
                <w:szCs w:val="28"/>
              </w:rPr>
              <w:t>,3</w:t>
            </w:r>
          </w:p>
        </w:tc>
        <w:tc>
          <w:tcPr>
            <w:tcW w:w="537" w:type="dxa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2439D0">
            <w:pPr>
              <w:jc w:val="center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6E3C17" w:rsidRPr="001C5249" w:rsidRDefault="006E3C17" w:rsidP="00573A59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6E3C17" w:rsidRPr="001C5249" w:rsidRDefault="006E3C17" w:rsidP="009D3100">
            <w:pPr>
              <w:jc w:val="both"/>
            </w:pPr>
          </w:p>
        </w:tc>
      </w:tr>
      <w:tr w:rsidR="006E3C17" w:rsidRPr="001C5249" w:rsidTr="00ED12CF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D579C7" w:rsidRDefault="006E3C17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ED12CF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1605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6E3C17" w:rsidRPr="001C5249" w:rsidRDefault="006E3C17" w:rsidP="009D3100">
            <w:pPr>
              <w:jc w:val="both"/>
            </w:pPr>
          </w:p>
        </w:tc>
      </w:tr>
      <w:tr w:rsidR="006E3C17" w:rsidRPr="001C5249" w:rsidTr="00ED12CF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0F3A77" w:rsidRDefault="006E3C17" w:rsidP="002439D0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2439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ED12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E3C17" w:rsidRDefault="006E3C17" w:rsidP="00ED12CF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ED12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ED12CF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ED12C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ED1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ED12CF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1605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1249" w:type="dxa"/>
          </w:tcPr>
          <w:p w:rsidR="006E3C17" w:rsidRPr="001C5249" w:rsidRDefault="006E3C17" w:rsidP="007747C9">
            <w:pPr>
              <w:jc w:val="both"/>
            </w:pPr>
          </w:p>
        </w:tc>
      </w:tr>
      <w:tr w:rsidR="006E3C17" w:rsidRPr="001C5249" w:rsidTr="002439D0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D579C7" w:rsidRDefault="006E3C17" w:rsidP="002439D0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2439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2439D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6E3C17" w:rsidRPr="005B2526" w:rsidRDefault="006E3C17" w:rsidP="002439D0"/>
        </w:tc>
        <w:tc>
          <w:tcPr>
            <w:tcW w:w="554" w:type="dxa"/>
            <w:vAlign w:val="center"/>
          </w:tcPr>
          <w:p w:rsidR="006E3C17" w:rsidRPr="0026242B" w:rsidRDefault="006E3C17" w:rsidP="00243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2439D0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D579C7" w:rsidRDefault="006E3C17" w:rsidP="002439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2439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2439D0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1605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1249" w:type="dxa"/>
          </w:tcPr>
          <w:p w:rsidR="006E3C17" w:rsidRPr="001C5249" w:rsidRDefault="006E3C17" w:rsidP="007747C9">
            <w:pPr>
              <w:jc w:val="both"/>
            </w:pPr>
          </w:p>
        </w:tc>
      </w:tr>
      <w:tr w:rsidR="006E3C17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E628C6">
            <w:pPr>
              <w:numPr>
                <w:ilvl w:val="0"/>
                <w:numId w:val="10"/>
              </w:numPr>
              <w:ind w:left="454" w:hanging="284"/>
              <w:jc w:val="both"/>
            </w:pPr>
            <w:r>
              <w:t xml:space="preserve">  </w:t>
            </w:r>
          </w:p>
        </w:tc>
        <w:tc>
          <w:tcPr>
            <w:tcW w:w="540" w:type="dxa"/>
            <w:vAlign w:val="center"/>
          </w:tcPr>
          <w:p w:rsidR="006E3C17" w:rsidRPr="000F3A77" w:rsidRDefault="006E3C17" w:rsidP="00536AAD">
            <w:pPr>
              <w:jc w:val="center"/>
            </w:pPr>
            <w:r>
              <w:t>8</w:t>
            </w: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5F0592" w:rsidRDefault="006E3C17" w:rsidP="006E3C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8,0  ≈70х≈1275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6E3C17" w:rsidRPr="00CF4A82" w:rsidRDefault="00780247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6E3C17" w:rsidRPr="006E3C17" w:rsidRDefault="006E3C17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8B2D6C" w:rsidRDefault="00780247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537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715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715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892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1605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7747C9">
            <w:pPr>
              <w:jc w:val="both"/>
            </w:pPr>
          </w:p>
        </w:tc>
        <w:tc>
          <w:tcPr>
            <w:tcW w:w="1249" w:type="dxa"/>
          </w:tcPr>
          <w:p w:rsidR="006E3C17" w:rsidRPr="001C5249" w:rsidRDefault="006E3C17" w:rsidP="007747C9">
            <w:pPr>
              <w:jc w:val="both"/>
            </w:pPr>
          </w:p>
        </w:tc>
      </w:tr>
      <w:tr w:rsidR="006E3C17" w:rsidRPr="001C5249" w:rsidTr="00ED12CF">
        <w:trPr>
          <w:trHeight w:hRule="exact" w:val="454"/>
        </w:trPr>
        <w:tc>
          <w:tcPr>
            <w:tcW w:w="479" w:type="dxa"/>
            <w:vAlign w:val="center"/>
          </w:tcPr>
          <w:p w:rsidR="006E3C17" w:rsidRPr="001C5249" w:rsidRDefault="006E3C17" w:rsidP="00E628C6">
            <w:pPr>
              <w:numPr>
                <w:ilvl w:val="0"/>
                <w:numId w:val="10"/>
              </w:numPr>
              <w:ind w:left="454" w:hanging="284"/>
              <w:jc w:val="center"/>
            </w:pPr>
          </w:p>
        </w:tc>
        <w:tc>
          <w:tcPr>
            <w:tcW w:w="540" w:type="dxa"/>
            <w:vAlign w:val="center"/>
          </w:tcPr>
          <w:p w:rsidR="006E3C17" w:rsidRPr="00D579C7" w:rsidRDefault="006E3C17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7802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   ОСТ1-92073-82</w:t>
            </w:r>
          </w:p>
        </w:tc>
        <w:tc>
          <w:tcPr>
            <w:tcW w:w="1786" w:type="dxa"/>
            <w:gridSpan w:val="2"/>
          </w:tcPr>
          <w:p w:rsidR="006E3C17" w:rsidRDefault="006E3C1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ED12CF">
            <w:pPr>
              <w:jc w:val="center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1605" w:type="dxa"/>
            <w:vAlign w:val="center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1249" w:type="dxa"/>
            <w:vAlign w:val="center"/>
          </w:tcPr>
          <w:p w:rsidR="006E3C17" w:rsidRPr="0032276A" w:rsidRDefault="006E3C17" w:rsidP="00F8647D">
            <w:pPr>
              <w:jc w:val="both"/>
              <w:rPr>
                <w:sz w:val="18"/>
                <w:szCs w:val="18"/>
              </w:rPr>
            </w:pPr>
          </w:p>
        </w:tc>
      </w:tr>
      <w:tr w:rsidR="006E3C17" w:rsidRPr="001C5249" w:rsidTr="00ED12CF">
        <w:trPr>
          <w:trHeight w:hRule="exact" w:val="454"/>
        </w:trPr>
        <w:tc>
          <w:tcPr>
            <w:tcW w:w="479" w:type="dxa"/>
            <w:vAlign w:val="center"/>
          </w:tcPr>
          <w:p w:rsidR="006E3C17" w:rsidRDefault="006E3C17" w:rsidP="00E628C6">
            <w:pPr>
              <w:ind w:left="57"/>
              <w:jc w:val="both"/>
            </w:pPr>
            <w:r>
              <w:t>3</w:t>
            </w:r>
          </w:p>
          <w:p w:rsidR="006E3C17" w:rsidRPr="001C5249" w:rsidRDefault="006E3C17" w:rsidP="003C79C8">
            <w:pPr>
              <w:jc w:val="center"/>
            </w:pPr>
          </w:p>
        </w:tc>
        <w:tc>
          <w:tcPr>
            <w:tcW w:w="540" w:type="dxa"/>
            <w:vAlign w:val="center"/>
          </w:tcPr>
          <w:p w:rsidR="006E3C17" w:rsidRPr="00D579C7" w:rsidRDefault="006E3C17" w:rsidP="002439D0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6E3C17" w:rsidRPr="00AF314C" w:rsidRDefault="006E3C17" w:rsidP="002439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E3C17" w:rsidRPr="00E96AD3" w:rsidRDefault="006E3C17" w:rsidP="00ED12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E3C17" w:rsidRDefault="006E3C17" w:rsidP="00ED12CF">
            <w:pPr>
              <w:jc w:val="both"/>
            </w:pPr>
          </w:p>
        </w:tc>
        <w:tc>
          <w:tcPr>
            <w:tcW w:w="554" w:type="dxa"/>
            <w:vAlign w:val="center"/>
          </w:tcPr>
          <w:p w:rsidR="006E3C17" w:rsidRPr="0026242B" w:rsidRDefault="006E3C17" w:rsidP="00ED12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E3C17" w:rsidRPr="00E07680" w:rsidRDefault="006E3C17" w:rsidP="00ED12CF">
            <w:pPr>
              <w:jc w:val="center"/>
            </w:pPr>
          </w:p>
        </w:tc>
        <w:tc>
          <w:tcPr>
            <w:tcW w:w="714" w:type="dxa"/>
            <w:vAlign w:val="center"/>
          </w:tcPr>
          <w:p w:rsidR="006E3C17" w:rsidRPr="001C5249" w:rsidRDefault="006E3C17" w:rsidP="00ED12C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E3C17" w:rsidRPr="00E07680" w:rsidRDefault="006E3C17" w:rsidP="00ED1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6E3C17" w:rsidRPr="001C5249" w:rsidRDefault="006E3C17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6E3C17" w:rsidRPr="001C5249" w:rsidRDefault="006E3C17" w:rsidP="00ED12CF">
            <w:pPr>
              <w:jc w:val="center"/>
            </w:pPr>
          </w:p>
        </w:tc>
        <w:tc>
          <w:tcPr>
            <w:tcW w:w="537" w:type="dxa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1605" w:type="dxa"/>
          </w:tcPr>
          <w:p w:rsidR="006E3C17" w:rsidRPr="001C5249" w:rsidRDefault="006E3C17" w:rsidP="002439D0">
            <w:pPr>
              <w:jc w:val="both"/>
            </w:pPr>
          </w:p>
        </w:tc>
        <w:tc>
          <w:tcPr>
            <w:tcW w:w="1606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537" w:type="dxa"/>
          </w:tcPr>
          <w:p w:rsidR="006E3C17" w:rsidRPr="001C5249" w:rsidRDefault="006E3C17" w:rsidP="00F8647D">
            <w:pPr>
              <w:jc w:val="both"/>
            </w:pPr>
          </w:p>
        </w:tc>
        <w:tc>
          <w:tcPr>
            <w:tcW w:w="1249" w:type="dxa"/>
          </w:tcPr>
          <w:p w:rsidR="006E3C17" w:rsidRPr="001C5249" w:rsidRDefault="006E3C17" w:rsidP="00F8647D">
            <w:pPr>
              <w:jc w:val="both"/>
            </w:pPr>
          </w:p>
        </w:tc>
      </w:tr>
      <w:tr w:rsidR="00780247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780247" w:rsidRDefault="00780247" w:rsidP="003C79C8">
            <w:pPr>
              <w:jc w:val="center"/>
            </w:pPr>
            <w:r>
              <w:t>4</w:t>
            </w:r>
          </w:p>
        </w:tc>
        <w:tc>
          <w:tcPr>
            <w:tcW w:w="540" w:type="dxa"/>
            <w:vAlign w:val="center"/>
          </w:tcPr>
          <w:p w:rsidR="00780247" w:rsidRPr="000F3A77" w:rsidRDefault="00780247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780247" w:rsidRPr="00AF314C" w:rsidRDefault="0078024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80247" w:rsidRPr="005F0592" w:rsidRDefault="00780247" w:rsidP="0078024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780247" w:rsidRDefault="0078024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780247" w:rsidRPr="0026242B" w:rsidRDefault="00780247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780247" w:rsidRPr="00CF4A82" w:rsidRDefault="00780247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780247" w:rsidRPr="00B5366A" w:rsidRDefault="00780247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780247" w:rsidRPr="008B2D6C" w:rsidRDefault="0078024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780247" w:rsidRPr="001C5249" w:rsidRDefault="00780247" w:rsidP="00F72583">
            <w:pPr>
              <w:jc w:val="both"/>
            </w:pPr>
          </w:p>
        </w:tc>
        <w:tc>
          <w:tcPr>
            <w:tcW w:w="537" w:type="dxa"/>
            <w:vAlign w:val="center"/>
          </w:tcPr>
          <w:p w:rsidR="00780247" w:rsidRPr="001C5249" w:rsidRDefault="00780247" w:rsidP="00F72583">
            <w:pPr>
              <w:jc w:val="both"/>
            </w:pPr>
          </w:p>
        </w:tc>
        <w:tc>
          <w:tcPr>
            <w:tcW w:w="715" w:type="dxa"/>
            <w:vAlign w:val="center"/>
          </w:tcPr>
          <w:p w:rsidR="00780247" w:rsidRPr="001C5249" w:rsidRDefault="00780247" w:rsidP="00F72583">
            <w:pPr>
              <w:jc w:val="both"/>
            </w:pPr>
          </w:p>
        </w:tc>
        <w:tc>
          <w:tcPr>
            <w:tcW w:w="715" w:type="dxa"/>
            <w:vAlign w:val="center"/>
          </w:tcPr>
          <w:p w:rsidR="00780247" w:rsidRPr="001C5249" w:rsidRDefault="00780247" w:rsidP="00F72583">
            <w:pPr>
              <w:jc w:val="both"/>
            </w:pPr>
          </w:p>
        </w:tc>
        <w:tc>
          <w:tcPr>
            <w:tcW w:w="537" w:type="dxa"/>
            <w:vAlign w:val="center"/>
          </w:tcPr>
          <w:p w:rsidR="00780247" w:rsidRPr="001C5249" w:rsidRDefault="00780247" w:rsidP="00F72583">
            <w:pPr>
              <w:jc w:val="both"/>
            </w:pPr>
          </w:p>
        </w:tc>
        <w:tc>
          <w:tcPr>
            <w:tcW w:w="892" w:type="dxa"/>
            <w:vAlign w:val="center"/>
          </w:tcPr>
          <w:p w:rsidR="00780247" w:rsidRPr="001C5249" w:rsidRDefault="00780247" w:rsidP="00F72583">
            <w:pPr>
              <w:jc w:val="center"/>
            </w:pPr>
          </w:p>
        </w:tc>
        <w:tc>
          <w:tcPr>
            <w:tcW w:w="537" w:type="dxa"/>
          </w:tcPr>
          <w:p w:rsidR="00780247" w:rsidRPr="001C5249" w:rsidRDefault="00780247" w:rsidP="00F72583">
            <w:pPr>
              <w:jc w:val="both"/>
            </w:pPr>
          </w:p>
        </w:tc>
        <w:tc>
          <w:tcPr>
            <w:tcW w:w="1605" w:type="dxa"/>
          </w:tcPr>
          <w:p w:rsidR="00780247" w:rsidRPr="001C5249" w:rsidRDefault="00780247" w:rsidP="00F72583">
            <w:pPr>
              <w:jc w:val="both"/>
            </w:pPr>
          </w:p>
        </w:tc>
        <w:tc>
          <w:tcPr>
            <w:tcW w:w="1606" w:type="dxa"/>
            <w:vAlign w:val="center"/>
          </w:tcPr>
          <w:p w:rsidR="00780247" w:rsidRPr="001C5249" w:rsidRDefault="00780247" w:rsidP="00F8647D">
            <w:pPr>
              <w:jc w:val="center"/>
            </w:pPr>
          </w:p>
        </w:tc>
        <w:tc>
          <w:tcPr>
            <w:tcW w:w="537" w:type="dxa"/>
          </w:tcPr>
          <w:p w:rsidR="00780247" w:rsidRPr="001C5249" w:rsidRDefault="00780247" w:rsidP="00F8647D">
            <w:pPr>
              <w:jc w:val="both"/>
            </w:pPr>
          </w:p>
        </w:tc>
        <w:tc>
          <w:tcPr>
            <w:tcW w:w="1249" w:type="dxa"/>
            <w:vAlign w:val="center"/>
          </w:tcPr>
          <w:p w:rsidR="00780247" w:rsidRPr="001C5249" w:rsidRDefault="00780247" w:rsidP="00F8647D">
            <w:pPr>
              <w:jc w:val="both"/>
            </w:pPr>
          </w:p>
        </w:tc>
      </w:tr>
      <w:tr w:rsidR="00780247" w:rsidRPr="001C5249" w:rsidTr="00F8647D">
        <w:trPr>
          <w:trHeight w:hRule="exact" w:val="454"/>
        </w:trPr>
        <w:tc>
          <w:tcPr>
            <w:tcW w:w="479" w:type="dxa"/>
            <w:vAlign w:val="center"/>
          </w:tcPr>
          <w:p w:rsidR="00780247" w:rsidRDefault="00780247" w:rsidP="003C79C8">
            <w:pPr>
              <w:jc w:val="center"/>
            </w:pPr>
            <w:r>
              <w:t>5</w:t>
            </w:r>
          </w:p>
        </w:tc>
        <w:tc>
          <w:tcPr>
            <w:tcW w:w="540" w:type="dxa"/>
            <w:vAlign w:val="center"/>
          </w:tcPr>
          <w:p w:rsidR="00780247" w:rsidRPr="00D579C7" w:rsidRDefault="00780247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780247" w:rsidRPr="00AF314C" w:rsidRDefault="0078024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80247" w:rsidRPr="00E96AD3" w:rsidRDefault="00780247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780247" w:rsidRDefault="00780247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780247" w:rsidRPr="0026242B" w:rsidRDefault="00780247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780247" w:rsidRPr="00E07680" w:rsidRDefault="00780247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780247" w:rsidRPr="001C5249" w:rsidRDefault="00780247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780247" w:rsidRPr="00E07680" w:rsidRDefault="00780247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780247" w:rsidRPr="001C5249" w:rsidRDefault="00780247" w:rsidP="00ED12CF">
            <w:pPr>
              <w:jc w:val="center"/>
            </w:pPr>
          </w:p>
        </w:tc>
        <w:tc>
          <w:tcPr>
            <w:tcW w:w="537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1605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1606" w:type="dxa"/>
          </w:tcPr>
          <w:p w:rsidR="00780247" w:rsidRPr="001C5249" w:rsidRDefault="00780247" w:rsidP="00F8647D">
            <w:pPr>
              <w:jc w:val="both"/>
            </w:pPr>
          </w:p>
        </w:tc>
        <w:tc>
          <w:tcPr>
            <w:tcW w:w="537" w:type="dxa"/>
          </w:tcPr>
          <w:p w:rsidR="00780247" w:rsidRPr="001C5249" w:rsidRDefault="00780247" w:rsidP="00F8647D">
            <w:pPr>
              <w:jc w:val="both"/>
            </w:pPr>
          </w:p>
        </w:tc>
        <w:tc>
          <w:tcPr>
            <w:tcW w:w="1249" w:type="dxa"/>
            <w:vAlign w:val="center"/>
          </w:tcPr>
          <w:p w:rsidR="00780247" w:rsidRPr="001C5249" w:rsidRDefault="00780247" w:rsidP="00F8647D">
            <w:pPr>
              <w:jc w:val="both"/>
            </w:pPr>
          </w:p>
        </w:tc>
      </w:tr>
      <w:tr w:rsidR="00780247" w:rsidRPr="001C5249" w:rsidTr="00ED12CF">
        <w:trPr>
          <w:trHeight w:hRule="exact" w:val="454"/>
        </w:trPr>
        <w:tc>
          <w:tcPr>
            <w:tcW w:w="479" w:type="dxa"/>
            <w:vAlign w:val="center"/>
          </w:tcPr>
          <w:p w:rsidR="00780247" w:rsidRDefault="00780247" w:rsidP="003C79C8">
            <w:pPr>
              <w:jc w:val="center"/>
            </w:pPr>
            <w:r>
              <w:t>6</w:t>
            </w:r>
          </w:p>
        </w:tc>
        <w:tc>
          <w:tcPr>
            <w:tcW w:w="540" w:type="dxa"/>
            <w:vAlign w:val="center"/>
          </w:tcPr>
          <w:p w:rsidR="00780247" w:rsidRPr="00D579C7" w:rsidRDefault="00780247" w:rsidP="00ED12CF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780247" w:rsidRPr="00AF314C" w:rsidRDefault="00780247" w:rsidP="00ED1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80247" w:rsidRPr="00E96AD3" w:rsidRDefault="00780247" w:rsidP="00ED12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780247" w:rsidRDefault="00780247" w:rsidP="00ED12CF">
            <w:pPr>
              <w:jc w:val="both"/>
            </w:pPr>
          </w:p>
        </w:tc>
        <w:tc>
          <w:tcPr>
            <w:tcW w:w="554" w:type="dxa"/>
            <w:vAlign w:val="center"/>
          </w:tcPr>
          <w:p w:rsidR="00780247" w:rsidRPr="0026242B" w:rsidRDefault="00780247" w:rsidP="00ED12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780247" w:rsidRPr="00E07680" w:rsidRDefault="00780247" w:rsidP="00ED12CF">
            <w:pPr>
              <w:jc w:val="center"/>
            </w:pPr>
          </w:p>
        </w:tc>
        <w:tc>
          <w:tcPr>
            <w:tcW w:w="714" w:type="dxa"/>
            <w:vAlign w:val="center"/>
          </w:tcPr>
          <w:p w:rsidR="00780247" w:rsidRPr="001C5249" w:rsidRDefault="00780247" w:rsidP="00ED12C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780247" w:rsidRPr="00E07680" w:rsidRDefault="00780247" w:rsidP="00ED1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780247" w:rsidRPr="001C5249" w:rsidRDefault="00780247" w:rsidP="00ED12CF">
            <w:pPr>
              <w:jc w:val="center"/>
            </w:pPr>
          </w:p>
        </w:tc>
        <w:tc>
          <w:tcPr>
            <w:tcW w:w="537" w:type="dxa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1605" w:type="dxa"/>
          </w:tcPr>
          <w:p w:rsidR="00780247" w:rsidRPr="001C5249" w:rsidRDefault="00780247" w:rsidP="00ED12CF">
            <w:pPr>
              <w:jc w:val="both"/>
            </w:pPr>
          </w:p>
        </w:tc>
        <w:tc>
          <w:tcPr>
            <w:tcW w:w="1606" w:type="dxa"/>
            <w:vAlign w:val="center"/>
          </w:tcPr>
          <w:p w:rsidR="00780247" w:rsidRPr="001C5249" w:rsidRDefault="00780247" w:rsidP="00AB4598">
            <w:pPr>
              <w:jc w:val="center"/>
            </w:pPr>
          </w:p>
        </w:tc>
        <w:tc>
          <w:tcPr>
            <w:tcW w:w="537" w:type="dxa"/>
          </w:tcPr>
          <w:p w:rsidR="00780247" w:rsidRPr="001C5249" w:rsidRDefault="0078024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780247" w:rsidRPr="0032276A" w:rsidRDefault="0078024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5268E6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5268E6" w:rsidRDefault="005268E6" w:rsidP="003C79C8">
            <w:pPr>
              <w:jc w:val="center"/>
            </w:pPr>
            <w:r>
              <w:t>7</w:t>
            </w:r>
          </w:p>
        </w:tc>
        <w:tc>
          <w:tcPr>
            <w:tcW w:w="540" w:type="dxa"/>
            <w:vAlign w:val="center"/>
          </w:tcPr>
          <w:p w:rsidR="005268E6" w:rsidRPr="000F3A77" w:rsidRDefault="005268E6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268E6" w:rsidRPr="00AF314C" w:rsidRDefault="005268E6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268E6" w:rsidRPr="005F0592" w:rsidRDefault="005268E6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268E6" w:rsidRDefault="005268E6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268E6" w:rsidRPr="0026242B" w:rsidRDefault="005268E6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268E6" w:rsidRPr="00CF4A82" w:rsidRDefault="005268E6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268E6" w:rsidRPr="00B5366A" w:rsidRDefault="005268E6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268E6" w:rsidRPr="008B2D6C" w:rsidRDefault="005268E6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268E6" w:rsidRPr="001C5249" w:rsidRDefault="005268E6" w:rsidP="001E33B4">
            <w:pPr>
              <w:jc w:val="both"/>
            </w:pPr>
          </w:p>
        </w:tc>
        <w:tc>
          <w:tcPr>
            <w:tcW w:w="537" w:type="dxa"/>
            <w:vAlign w:val="center"/>
          </w:tcPr>
          <w:p w:rsidR="005268E6" w:rsidRPr="001C5249" w:rsidRDefault="005268E6" w:rsidP="001E33B4">
            <w:pPr>
              <w:jc w:val="both"/>
            </w:pPr>
          </w:p>
        </w:tc>
        <w:tc>
          <w:tcPr>
            <w:tcW w:w="715" w:type="dxa"/>
            <w:vAlign w:val="center"/>
          </w:tcPr>
          <w:p w:rsidR="005268E6" w:rsidRPr="001C5249" w:rsidRDefault="005268E6" w:rsidP="001E33B4">
            <w:pPr>
              <w:jc w:val="both"/>
            </w:pPr>
          </w:p>
        </w:tc>
        <w:tc>
          <w:tcPr>
            <w:tcW w:w="715" w:type="dxa"/>
            <w:vAlign w:val="center"/>
          </w:tcPr>
          <w:p w:rsidR="005268E6" w:rsidRPr="001C5249" w:rsidRDefault="005268E6" w:rsidP="001E33B4">
            <w:pPr>
              <w:jc w:val="both"/>
            </w:pPr>
          </w:p>
        </w:tc>
        <w:tc>
          <w:tcPr>
            <w:tcW w:w="537" w:type="dxa"/>
            <w:vAlign w:val="center"/>
          </w:tcPr>
          <w:p w:rsidR="005268E6" w:rsidRPr="001C5249" w:rsidRDefault="005268E6" w:rsidP="001E33B4">
            <w:pPr>
              <w:jc w:val="both"/>
            </w:pPr>
          </w:p>
        </w:tc>
        <w:tc>
          <w:tcPr>
            <w:tcW w:w="892" w:type="dxa"/>
            <w:vAlign w:val="center"/>
          </w:tcPr>
          <w:p w:rsidR="005268E6" w:rsidRPr="001C5249" w:rsidRDefault="005268E6" w:rsidP="001E33B4">
            <w:pPr>
              <w:jc w:val="both"/>
            </w:pPr>
          </w:p>
        </w:tc>
        <w:tc>
          <w:tcPr>
            <w:tcW w:w="537" w:type="dxa"/>
          </w:tcPr>
          <w:p w:rsidR="005268E6" w:rsidRPr="001C5249" w:rsidRDefault="005268E6" w:rsidP="00AB4598">
            <w:pPr>
              <w:jc w:val="both"/>
            </w:pPr>
          </w:p>
        </w:tc>
        <w:tc>
          <w:tcPr>
            <w:tcW w:w="1605" w:type="dxa"/>
          </w:tcPr>
          <w:p w:rsidR="005268E6" w:rsidRPr="001C5249" w:rsidRDefault="005268E6" w:rsidP="00AB4598">
            <w:pPr>
              <w:jc w:val="both"/>
            </w:pPr>
          </w:p>
        </w:tc>
        <w:tc>
          <w:tcPr>
            <w:tcW w:w="1606" w:type="dxa"/>
          </w:tcPr>
          <w:p w:rsidR="005268E6" w:rsidRPr="001C5249" w:rsidRDefault="005268E6" w:rsidP="00AB4598">
            <w:pPr>
              <w:jc w:val="both"/>
            </w:pPr>
          </w:p>
        </w:tc>
        <w:tc>
          <w:tcPr>
            <w:tcW w:w="537" w:type="dxa"/>
          </w:tcPr>
          <w:p w:rsidR="005268E6" w:rsidRPr="001C5249" w:rsidRDefault="005268E6" w:rsidP="00AB4598">
            <w:pPr>
              <w:jc w:val="both"/>
            </w:pPr>
          </w:p>
        </w:tc>
        <w:tc>
          <w:tcPr>
            <w:tcW w:w="1249" w:type="dxa"/>
          </w:tcPr>
          <w:p w:rsidR="005268E6" w:rsidRPr="001C5249" w:rsidRDefault="005268E6" w:rsidP="00AB4598">
            <w:pPr>
              <w:jc w:val="both"/>
            </w:pPr>
          </w:p>
        </w:tc>
      </w:tr>
      <w:tr w:rsidR="005268E6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5268E6" w:rsidRDefault="005268E6" w:rsidP="003C79C8">
            <w:pPr>
              <w:jc w:val="center"/>
            </w:pPr>
            <w:r>
              <w:t>8</w:t>
            </w:r>
          </w:p>
        </w:tc>
        <w:tc>
          <w:tcPr>
            <w:tcW w:w="540" w:type="dxa"/>
            <w:vAlign w:val="center"/>
          </w:tcPr>
          <w:p w:rsidR="005268E6" w:rsidRPr="00D579C7" w:rsidRDefault="005268E6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268E6" w:rsidRPr="00AF314C" w:rsidRDefault="005268E6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268E6" w:rsidRPr="00E96AD3" w:rsidRDefault="005268E6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268E6" w:rsidRDefault="005268E6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268E6" w:rsidRPr="0026242B" w:rsidRDefault="005268E6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268E6" w:rsidRPr="00E07680" w:rsidRDefault="005268E6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268E6" w:rsidRPr="001C5249" w:rsidRDefault="005268E6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268E6" w:rsidRPr="00E07680" w:rsidRDefault="005268E6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268E6" w:rsidRPr="001C5249" w:rsidRDefault="005268E6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5268E6" w:rsidRPr="001C5249" w:rsidRDefault="005268E6" w:rsidP="00ED12CF">
            <w:pPr>
              <w:jc w:val="center"/>
            </w:pPr>
          </w:p>
        </w:tc>
        <w:tc>
          <w:tcPr>
            <w:tcW w:w="537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1605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1606" w:type="dxa"/>
            <w:vAlign w:val="center"/>
          </w:tcPr>
          <w:p w:rsidR="005268E6" w:rsidRPr="001C5249" w:rsidRDefault="005268E6" w:rsidP="00AB4598">
            <w:pPr>
              <w:jc w:val="center"/>
            </w:pPr>
          </w:p>
        </w:tc>
        <w:tc>
          <w:tcPr>
            <w:tcW w:w="537" w:type="dxa"/>
          </w:tcPr>
          <w:p w:rsidR="005268E6" w:rsidRPr="001C5249" w:rsidRDefault="005268E6" w:rsidP="00AB4598">
            <w:pPr>
              <w:jc w:val="both"/>
            </w:pPr>
          </w:p>
        </w:tc>
        <w:tc>
          <w:tcPr>
            <w:tcW w:w="1249" w:type="dxa"/>
          </w:tcPr>
          <w:p w:rsidR="005268E6" w:rsidRPr="001C5249" w:rsidRDefault="005268E6" w:rsidP="00AB4598">
            <w:pPr>
              <w:jc w:val="both"/>
            </w:pPr>
          </w:p>
        </w:tc>
      </w:tr>
      <w:tr w:rsidR="005268E6" w:rsidRPr="001C5249" w:rsidTr="001E33B4">
        <w:trPr>
          <w:trHeight w:hRule="exact" w:val="454"/>
        </w:trPr>
        <w:tc>
          <w:tcPr>
            <w:tcW w:w="479" w:type="dxa"/>
            <w:vAlign w:val="center"/>
          </w:tcPr>
          <w:p w:rsidR="005268E6" w:rsidRDefault="005268E6" w:rsidP="003C79C8">
            <w:pPr>
              <w:jc w:val="center"/>
            </w:pPr>
            <w:r>
              <w:t>9</w:t>
            </w:r>
          </w:p>
        </w:tc>
        <w:tc>
          <w:tcPr>
            <w:tcW w:w="540" w:type="dxa"/>
            <w:vAlign w:val="center"/>
          </w:tcPr>
          <w:p w:rsidR="005268E6" w:rsidRPr="00D579C7" w:rsidRDefault="005268E6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268E6" w:rsidRPr="00AF314C" w:rsidRDefault="005268E6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268E6" w:rsidRPr="00E96AD3" w:rsidRDefault="005268E6" w:rsidP="004E00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268E6" w:rsidRDefault="005268E6" w:rsidP="004E00F2">
            <w:pPr>
              <w:jc w:val="both"/>
            </w:pPr>
          </w:p>
        </w:tc>
        <w:tc>
          <w:tcPr>
            <w:tcW w:w="554" w:type="dxa"/>
            <w:vAlign w:val="center"/>
          </w:tcPr>
          <w:p w:rsidR="005268E6" w:rsidRPr="0026242B" w:rsidRDefault="005268E6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268E6" w:rsidRPr="00E07680" w:rsidRDefault="005268E6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5268E6" w:rsidRPr="001C5249" w:rsidRDefault="005268E6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268E6" w:rsidRPr="00E07680" w:rsidRDefault="005268E6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268E6" w:rsidRPr="001C5249" w:rsidRDefault="005268E6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5268E6" w:rsidRPr="001C5249" w:rsidRDefault="005268E6" w:rsidP="00ED12CF">
            <w:pPr>
              <w:jc w:val="center"/>
            </w:pPr>
          </w:p>
        </w:tc>
        <w:tc>
          <w:tcPr>
            <w:tcW w:w="537" w:type="dxa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1605" w:type="dxa"/>
          </w:tcPr>
          <w:p w:rsidR="005268E6" w:rsidRPr="001C5249" w:rsidRDefault="005268E6" w:rsidP="00ED12CF">
            <w:pPr>
              <w:jc w:val="both"/>
            </w:pPr>
          </w:p>
        </w:tc>
        <w:tc>
          <w:tcPr>
            <w:tcW w:w="1606" w:type="dxa"/>
          </w:tcPr>
          <w:p w:rsidR="005268E6" w:rsidRPr="001C5249" w:rsidRDefault="005268E6" w:rsidP="00AB4598">
            <w:pPr>
              <w:jc w:val="both"/>
            </w:pPr>
          </w:p>
        </w:tc>
        <w:tc>
          <w:tcPr>
            <w:tcW w:w="537" w:type="dxa"/>
          </w:tcPr>
          <w:p w:rsidR="005268E6" w:rsidRPr="001C5249" w:rsidRDefault="005268E6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5268E6" w:rsidRPr="0032276A" w:rsidRDefault="005268E6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556A5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10</w:t>
            </w:r>
          </w:p>
        </w:tc>
        <w:tc>
          <w:tcPr>
            <w:tcW w:w="540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2647" w:type="dxa"/>
            <w:gridSpan w:val="3"/>
            <w:vAlign w:val="center"/>
          </w:tcPr>
          <w:p w:rsidR="001556A5" w:rsidRPr="005268E6" w:rsidRDefault="001556A5" w:rsidP="00536AAD">
            <w:pPr>
              <w:jc w:val="both"/>
              <w:rPr>
                <w:b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5268E6" w:rsidRDefault="001556A5" w:rsidP="001556A5">
            <w:pPr>
              <w:jc w:val="center"/>
              <w:rPr>
                <w:b/>
              </w:rPr>
            </w:pPr>
            <w:r>
              <w:rPr>
                <w:b/>
              </w:rPr>
              <w:t>Носовая опора ЛБ</w:t>
            </w:r>
          </w:p>
        </w:tc>
        <w:tc>
          <w:tcPr>
            <w:tcW w:w="1786" w:type="dxa"/>
            <w:gridSpan w:val="2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4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1E33B4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1E33B4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1E33B4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1E33B4">
            <w:pPr>
              <w:jc w:val="both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556A5" w:rsidRPr="001C5249" w:rsidRDefault="001556A5" w:rsidP="00AB4598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556A5" w:rsidRPr="0032276A" w:rsidRDefault="001556A5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556A5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11</w:t>
            </w:r>
          </w:p>
        </w:tc>
        <w:tc>
          <w:tcPr>
            <w:tcW w:w="540" w:type="dxa"/>
            <w:vAlign w:val="center"/>
          </w:tcPr>
          <w:p w:rsidR="001556A5" w:rsidRPr="000F3A77" w:rsidRDefault="001556A5" w:rsidP="00536AAD">
            <w:pPr>
              <w:jc w:val="center"/>
            </w:pPr>
            <w:r>
              <w:t>11</w:t>
            </w:r>
          </w:p>
        </w:tc>
        <w:tc>
          <w:tcPr>
            <w:tcW w:w="2647" w:type="dxa"/>
            <w:gridSpan w:val="3"/>
            <w:vAlign w:val="center"/>
          </w:tcPr>
          <w:p w:rsidR="001556A5" w:rsidRPr="00AF314C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5F0592" w:rsidRDefault="001556A5" w:rsidP="00166E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3,0  ≈130х≈1</w:t>
            </w:r>
            <w:r w:rsidR="00166EA0">
              <w:rPr>
                <w:sz w:val="28"/>
                <w:szCs w:val="28"/>
              </w:rPr>
              <w:t>485</w:t>
            </w:r>
          </w:p>
        </w:tc>
        <w:tc>
          <w:tcPr>
            <w:tcW w:w="1786" w:type="dxa"/>
            <w:gridSpan w:val="2"/>
          </w:tcPr>
          <w:p w:rsidR="001556A5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26242B" w:rsidRDefault="001556A5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556A5" w:rsidRPr="00CF4A82" w:rsidRDefault="001556A5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556A5" w:rsidRPr="00B5366A" w:rsidRDefault="001556A5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556A5" w:rsidRPr="008B2D6C" w:rsidRDefault="00166EA0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537" w:type="dxa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AB4598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556A5" w:rsidRPr="001C5249" w:rsidRDefault="001556A5" w:rsidP="00AB4598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556A5" w:rsidRPr="0032276A" w:rsidRDefault="001556A5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556A5" w:rsidRPr="001C5249" w:rsidTr="00F72583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12</w:t>
            </w:r>
          </w:p>
        </w:tc>
        <w:tc>
          <w:tcPr>
            <w:tcW w:w="540" w:type="dxa"/>
            <w:vAlign w:val="center"/>
          </w:tcPr>
          <w:p w:rsidR="001556A5" w:rsidRPr="00D579C7" w:rsidRDefault="001556A5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556A5" w:rsidRPr="00AF314C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E96AD3" w:rsidRDefault="001556A5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556A5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26242B" w:rsidRDefault="001556A5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556A5" w:rsidRPr="00E07680" w:rsidRDefault="001556A5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556A5" w:rsidRPr="001C5249" w:rsidRDefault="001556A5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556A5" w:rsidRPr="00E07680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F72583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1605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1606" w:type="dxa"/>
            <w:vAlign w:val="center"/>
          </w:tcPr>
          <w:p w:rsidR="001556A5" w:rsidRPr="001C5249" w:rsidRDefault="001556A5" w:rsidP="00F72583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249" w:type="dxa"/>
          </w:tcPr>
          <w:p w:rsidR="001556A5" w:rsidRPr="001C5249" w:rsidRDefault="001556A5" w:rsidP="00AB4598">
            <w:pPr>
              <w:jc w:val="both"/>
            </w:pPr>
          </w:p>
        </w:tc>
      </w:tr>
      <w:tr w:rsidR="001556A5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13</w:t>
            </w:r>
          </w:p>
        </w:tc>
        <w:tc>
          <w:tcPr>
            <w:tcW w:w="540" w:type="dxa"/>
            <w:vAlign w:val="center"/>
          </w:tcPr>
          <w:p w:rsidR="001556A5" w:rsidRPr="00B91802" w:rsidRDefault="001556A5" w:rsidP="00536AAD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1556A5" w:rsidRPr="00353CBF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166B3D" w:rsidRDefault="001556A5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556A5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26242B" w:rsidRDefault="001556A5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556A5" w:rsidRPr="00E07680" w:rsidRDefault="001556A5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556A5" w:rsidRPr="001C5249" w:rsidRDefault="001556A5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556A5" w:rsidRPr="00E07680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537" w:type="dxa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1605" w:type="dxa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1606" w:type="dxa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556A5" w:rsidRPr="0032276A" w:rsidRDefault="001556A5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556A5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14</w:t>
            </w:r>
          </w:p>
        </w:tc>
        <w:tc>
          <w:tcPr>
            <w:tcW w:w="540" w:type="dxa"/>
            <w:vAlign w:val="center"/>
          </w:tcPr>
          <w:p w:rsidR="001556A5" w:rsidRPr="000F3A77" w:rsidRDefault="001556A5" w:rsidP="00536AAD">
            <w:pPr>
              <w:jc w:val="center"/>
            </w:pPr>
            <w:r>
              <w:t>12</w:t>
            </w:r>
          </w:p>
        </w:tc>
        <w:tc>
          <w:tcPr>
            <w:tcW w:w="2647" w:type="dxa"/>
            <w:gridSpan w:val="3"/>
            <w:vAlign w:val="center"/>
          </w:tcPr>
          <w:p w:rsidR="001556A5" w:rsidRPr="00AF314C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5F0592" w:rsidRDefault="001556A5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3,0  ≈130х≈</w:t>
            </w:r>
            <w:r w:rsidR="00166EA0">
              <w:rPr>
                <w:sz w:val="28"/>
                <w:szCs w:val="28"/>
              </w:rPr>
              <w:t>1485</w:t>
            </w:r>
          </w:p>
        </w:tc>
        <w:tc>
          <w:tcPr>
            <w:tcW w:w="1786" w:type="dxa"/>
            <w:gridSpan w:val="2"/>
          </w:tcPr>
          <w:p w:rsidR="001556A5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26242B" w:rsidRDefault="001556A5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556A5" w:rsidRPr="00CF4A82" w:rsidRDefault="001556A5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556A5" w:rsidRPr="00B5366A" w:rsidRDefault="001556A5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556A5" w:rsidRPr="008B2D6C" w:rsidRDefault="001556A5" w:rsidP="00166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166EA0">
              <w:rPr>
                <w:sz w:val="28"/>
                <w:szCs w:val="28"/>
              </w:rPr>
              <w:t>2</w:t>
            </w:r>
          </w:p>
        </w:tc>
        <w:tc>
          <w:tcPr>
            <w:tcW w:w="537" w:type="dxa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ED12CF">
            <w:pPr>
              <w:jc w:val="center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1605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1606" w:type="dxa"/>
            <w:vAlign w:val="center"/>
          </w:tcPr>
          <w:p w:rsidR="001556A5" w:rsidRPr="001C5249" w:rsidRDefault="001556A5" w:rsidP="00AB4598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249" w:type="dxa"/>
          </w:tcPr>
          <w:p w:rsidR="001556A5" w:rsidRPr="001C5249" w:rsidRDefault="001556A5" w:rsidP="00AB4598">
            <w:pPr>
              <w:jc w:val="both"/>
            </w:pPr>
          </w:p>
        </w:tc>
      </w:tr>
      <w:tr w:rsidR="001556A5" w:rsidRPr="001C5249" w:rsidTr="00ED12CF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15</w:t>
            </w:r>
          </w:p>
        </w:tc>
        <w:tc>
          <w:tcPr>
            <w:tcW w:w="540" w:type="dxa"/>
            <w:vAlign w:val="center"/>
          </w:tcPr>
          <w:p w:rsidR="001556A5" w:rsidRPr="00D579C7" w:rsidRDefault="001556A5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556A5" w:rsidRPr="00AF314C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E96AD3" w:rsidRDefault="001556A5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556A5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26242B" w:rsidRDefault="001556A5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556A5" w:rsidRPr="00E07680" w:rsidRDefault="001556A5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556A5" w:rsidRPr="001C5249" w:rsidRDefault="001556A5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556A5" w:rsidRPr="00E07680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ED12CF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1605" w:type="dxa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1606" w:type="dxa"/>
            <w:vAlign w:val="center"/>
          </w:tcPr>
          <w:p w:rsidR="001556A5" w:rsidRPr="001C5249" w:rsidRDefault="001556A5" w:rsidP="00F8647D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556A5" w:rsidRPr="0032276A" w:rsidRDefault="001556A5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556A5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16</w:t>
            </w:r>
          </w:p>
        </w:tc>
        <w:tc>
          <w:tcPr>
            <w:tcW w:w="540" w:type="dxa"/>
            <w:vAlign w:val="center"/>
          </w:tcPr>
          <w:p w:rsidR="001556A5" w:rsidRPr="00274C09" w:rsidRDefault="001556A5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556A5" w:rsidRPr="00353CBF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D024E7" w:rsidRDefault="001556A5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556A5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26242B" w:rsidRDefault="001556A5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556A5" w:rsidRPr="00132C43" w:rsidRDefault="001556A5" w:rsidP="00536AAD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1556A5" w:rsidRPr="00540C37" w:rsidRDefault="001556A5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556A5" w:rsidRPr="00540C37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F72583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F72583">
            <w:pPr>
              <w:jc w:val="center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556A5" w:rsidRPr="001C5249" w:rsidRDefault="001556A5" w:rsidP="00AB4598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249" w:type="dxa"/>
          </w:tcPr>
          <w:p w:rsidR="001556A5" w:rsidRPr="001C5249" w:rsidRDefault="001556A5" w:rsidP="00AB4598">
            <w:pPr>
              <w:jc w:val="both"/>
            </w:pPr>
          </w:p>
        </w:tc>
      </w:tr>
      <w:tr w:rsidR="001556A5" w:rsidRPr="001C5249" w:rsidTr="008A6415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17</w:t>
            </w:r>
          </w:p>
        </w:tc>
        <w:tc>
          <w:tcPr>
            <w:tcW w:w="540" w:type="dxa"/>
            <w:vAlign w:val="center"/>
          </w:tcPr>
          <w:p w:rsidR="001556A5" w:rsidRPr="000F3A77" w:rsidRDefault="001556A5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556A5" w:rsidRPr="00AF314C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5F0592" w:rsidRDefault="001556A5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556A5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26242B" w:rsidRDefault="001556A5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556A5" w:rsidRPr="00CF4A82" w:rsidRDefault="001556A5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556A5" w:rsidRPr="00B5366A" w:rsidRDefault="001556A5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556A5" w:rsidRPr="008B2D6C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ED12CF">
            <w:pPr>
              <w:jc w:val="center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1605" w:type="dxa"/>
            <w:vAlign w:val="center"/>
          </w:tcPr>
          <w:p w:rsidR="001556A5" w:rsidRPr="001C5249" w:rsidRDefault="001556A5" w:rsidP="008A6415">
            <w:pPr>
              <w:jc w:val="both"/>
            </w:pPr>
          </w:p>
        </w:tc>
        <w:tc>
          <w:tcPr>
            <w:tcW w:w="1606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249" w:type="dxa"/>
          </w:tcPr>
          <w:p w:rsidR="001556A5" w:rsidRPr="001C5249" w:rsidRDefault="001556A5" w:rsidP="00AB4598">
            <w:pPr>
              <w:jc w:val="both"/>
            </w:pPr>
          </w:p>
        </w:tc>
      </w:tr>
      <w:tr w:rsidR="001556A5" w:rsidRPr="001C5249" w:rsidTr="00ED12CF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18</w:t>
            </w:r>
          </w:p>
        </w:tc>
        <w:tc>
          <w:tcPr>
            <w:tcW w:w="540" w:type="dxa"/>
            <w:vAlign w:val="center"/>
          </w:tcPr>
          <w:p w:rsidR="001556A5" w:rsidRPr="00D579C7" w:rsidRDefault="001556A5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556A5" w:rsidRPr="00AF314C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E96AD3" w:rsidRDefault="001556A5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556A5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26242B" w:rsidRDefault="001556A5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556A5" w:rsidRPr="00E07680" w:rsidRDefault="001556A5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556A5" w:rsidRPr="001C5249" w:rsidRDefault="001556A5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556A5" w:rsidRPr="00E07680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ED12CF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ED12CF">
            <w:pPr>
              <w:jc w:val="both"/>
            </w:pPr>
          </w:p>
        </w:tc>
        <w:tc>
          <w:tcPr>
            <w:tcW w:w="1605" w:type="dxa"/>
            <w:vAlign w:val="center"/>
          </w:tcPr>
          <w:p w:rsidR="001556A5" w:rsidRPr="001C5249" w:rsidRDefault="001556A5" w:rsidP="008A6415">
            <w:pPr>
              <w:jc w:val="both"/>
            </w:pPr>
          </w:p>
        </w:tc>
        <w:tc>
          <w:tcPr>
            <w:tcW w:w="1606" w:type="dxa"/>
            <w:vAlign w:val="center"/>
          </w:tcPr>
          <w:p w:rsidR="001556A5" w:rsidRPr="001C5249" w:rsidRDefault="001556A5" w:rsidP="00AB4598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556A5" w:rsidRPr="001C5249" w:rsidRDefault="001556A5" w:rsidP="00AB4598">
            <w:pPr>
              <w:jc w:val="both"/>
            </w:pPr>
          </w:p>
        </w:tc>
      </w:tr>
      <w:tr w:rsidR="001556A5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1556A5" w:rsidRDefault="001556A5" w:rsidP="003C79C8">
            <w:pPr>
              <w:jc w:val="center"/>
            </w:pPr>
            <w:r>
              <w:t>19</w:t>
            </w:r>
          </w:p>
        </w:tc>
        <w:tc>
          <w:tcPr>
            <w:tcW w:w="540" w:type="dxa"/>
            <w:vAlign w:val="center"/>
          </w:tcPr>
          <w:p w:rsidR="001556A5" w:rsidRPr="0008313D" w:rsidRDefault="001556A5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556A5" w:rsidRPr="00353CBF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556A5" w:rsidRPr="00E96AD3" w:rsidRDefault="001556A5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556A5" w:rsidRDefault="001556A5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556A5" w:rsidRPr="0026242B" w:rsidRDefault="001556A5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556A5" w:rsidRPr="00E07680" w:rsidRDefault="001556A5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556A5" w:rsidRPr="001C5249" w:rsidRDefault="001556A5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556A5" w:rsidRPr="00E07680" w:rsidRDefault="001556A5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F8647D">
            <w:pPr>
              <w:jc w:val="both"/>
            </w:pPr>
          </w:p>
        </w:tc>
        <w:tc>
          <w:tcPr>
            <w:tcW w:w="715" w:type="dxa"/>
            <w:vAlign w:val="center"/>
          </w:tcPr>
          <w:p w:rsidR="001556A5" w:rsidRPr="001C5249" w:rsidRDefault="001556A5" w:rsidP="00F8647D">
            <w:pPr>
              <w:jc w:val="both"/>
            </w:pPr>
          </w:p>
        </w:tc>
        <w:tc>
          <w:tcPr>
            <w:tcW w:w="537" w:type="dxa"/>
            <w:vAlign w:val="center"/>
          </w:tcPr>
          <w:p w:rsidR="001556A5" w:rsidRPr="001C5249" w:rsidRDefault="001556A5" w:rsidP="00F8647D">
            <w:pPr>
              <w:jc w:val="both"/>
            </w:pPr>
          </w:p>
        </w:tc>
        <w:tc>
          <w:tcPr>
            <w:tcW w:w="892" w:type="dxa"/>
            <w:vAlign w:val="center"/>
          </w:tcPr>
          <w:p w:rsidR="001556A5" w:rsidRPr="001C5249" w:rsidRDefault="001556A5" w:rsidP="00F8647D">
            <w:pPr>
              <w:jc w:val="center"/>
            </w:pPr>
          </w:p>
        </w:tc>
        <w:tc>
          <w:tcPr>
            <w:tcW w:w="537" w:type="dxa"/>
          </w:tcPr>
          <w:p w:rsidR="001556A5" w:rsidRPr="001C5249" w:rsidRDefault="001556A5" w:rsidP="00F8647D">
            <w:pPr>
              <w:jc w:val="both"/>
            </w:pPr>
          </w:p>
        </w:tc>
        <w:tc>
          <w:tcPr>
            <w:tcW w:w="1605" w:type="dxa"/>
          </w:tcPr>
          <w:p w:rsidR="001556A5" w:rsidRPr="001C5249" w:rsidRDefault="001556A5" w:rsidP="007747C9">
            <w:pPr>
              <w:jc w:val="both"/>
            </w:pPr>
          </w:p>
        </w:tc>
        <w:tc>
          <w:tcPr>
            <w:tcW w:w="1606" w:type="dxa"/>
          </w:tcPr>
          <w:p w:rsidR="001556A5" w:rsidRPr="001C5249" w:rsidRDefault="001556A5" w:rsidP="007747C9">
            <w:pPr>
              <w:jc w:val="both"/>
            </w:pPr>
          </w:p>
        </w:tc>
        <w:tc>
          <w:tcPr>
            <w:tcW w:w="537" w:type="dxa"/>
          </w:tcPr>
          <w:p w:rsidR="001556A5" w:rsidRPr="001C5249" w:rsidRDefault="001556A5" w:rsidP="007747C9">
            <w:pPr>
              <w:jc w:val="both"/>
            </w:pPr>
          </w:p>
        </w:tc>
        <w:tc>
          <w:tcPr>
            <w:tcW w:w="1249" w:type="dxa"/>
          </w:tcPr>
          <w:p w:rsidR="001556A5" w:rsidRPr="001C5249" w:rsidRDefault="001556A5" w:rsidP="007747C9">
            <w:pPr>
              <w:jc w:val="both"/>
            </w:pPr>
          </w:p>
        </w:tc>
      </w:tr>
      <w:tr w:rsidR="00166EA0" w:rsidRPr="001C5249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3C79C8">
            <w:pPr>
              <w:jc w:val="center"/>
            </w:pPr>
            <w:r>
              <w:t>20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536AAD">
            <w:pPr>
              <w:jc w:val="center"/>
            </w:pPr>
            <w:r>
              <w:t>14</w:t>
            </w: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5F0592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 w:rsidR="00536A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3,0  ≈175х≈250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66EA0" w:rsidRPr="00CF4A82" w:rsidRDefault="00166EA0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66EA0" w:rsidRPr="00B5366A" w:rsidRDefault="00166EA0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F03B6B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F03B6B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F03B6B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654E19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AE4F4F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F03B6B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3C79C8">
            <w:pPr>
              <w:jc w:val="center"/>
            </w:pPr>
            <w:r>
              <w:t>21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F03B6B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F03B6B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F03B6B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F8647D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1249" w:type="dxa"/>
          </w:tcPr>
          <w:p w:rsidR="00166EA0" w:rsidRPr="001C5249" w:rsidRDefault="00166EA0" w:rsidP="007747C9">
            <w:pPr>
              <w:jc w:val="both"/>
            </w:pPr>
          </w:p>
        </w:tc>
      </w:tr>
      <w:tr w:rsidR="00166EA0" w:rsidRPr="001C5249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3C79C8">
            <w:pPr>
              <w:jc w:val="center"/>
            </w:pPr>
            <w:r>
              <w:t>22</w:t>
            </w:r>
          </w:p>
        </w:tc>
        <w:tc>
          <w:tcPr>
            <w:tcW w:w="540" w:type="dxa"/>
            <w:vAlign w:val="center"/>
          </w:tcPr>
          <w:p w:rsidR="00166EA0" w:rsidRPr="0008313D" w:rsidRDefault="00166EA0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353CBF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AE4F4F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AE4F4F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AE4F4F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537" w:type="dxa"/>
          </w:tcPr>
          <w:p w:rsidR="00166EA0" w:rsidRPr="0032276A" w:rsidRDefault="00166EA0" w:rsidP="007747C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7747C9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3C79C8">
            <w:pPr>
              <w:jc w:val="center"/>
            </w:pPr>
            <w:r>
              <w:lastRenderedPageBreak/>
              <w:t>23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536AAD">
            <w:pPr>
              <w:jc w:val="center"/>
            </w:pPr>
            <w:r>
              <w:t>15</w:t>
            </w: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5F0592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3,0  ≈175х≈250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66EA0" w:rsidRPr="00CF4A82" w:rsidRDefault="00166EA0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66EA0" w:rsidRPr="00B5366A" w:rsidRDefault="00166EA0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AE4F4F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AE4F4F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7747C9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AE4F4F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166EA0" w:rsidRPr="0008313D" w:rsidRDefault="00166EA0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353CBF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8623DF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895464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3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536AAD">
            <w:pPr>
              <w:jc w:val="center"/>
            </w:pPr>
            <w:r>
              <w:t>16</w:t>
            </w: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5F0592" w:rsidRDefault="00166EA0" w:rsidP="003771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4,0  ≈90х≈1</w:t>
            </w:r>
            <w:r w:rsidR="0037715D">
              <w:rPr>
                <w:sz w:val="28"/>
                <w:szCs w:val="28"/>
              </w:rPr>
              <w:t>485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66EA0" w:rsidRPr="00CF4A82" w:rsidRDefault="00166EA0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66EA0" w:rsidRPr="00B5366A" w:rsidRDefault="00166EA0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4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5</w:t>
            </w:r>
          </w:p>
        </w:tc>
        <w:tc>
          <w:tcPr>
            <w:tcW w:w="540" w:type="dxa"/>
            <w:vAlign w:val="center"/>
          </w:tcPr>
          <w:p w:rsidR="00166EA0" w:rsidRPr="00C12671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47" w:type="dxa"/>
            <w:gridSpan w:val="3"/>
          </w:tcPr>
          <w:p w:rsidR="00166EA0" w:rsidRPr="00AF314C" w:rsidRDefault="00166EA0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CF4A82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CF4A82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CF4A82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</w:tcPr>
          <w:p w:rsidR="00166EA0" w:rsidRPr="001C5249" w:rsidRDefault="00166EA0" w:rsidP="004E00F2">
            <w:pPr>
              <w:jc w:val="both"/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6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536AAD">
            <w:pPr>
              <w:jc w:val="center"/>
            </w:pPr>
            <w:r>
              <w:t>17</w:t>
            </w: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5F0592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4,0  ≈90х≈120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66EA0" w:rsidRPr="00CF4A82" w:rsidRDefault="00166EA0" w:rsidP="00536AAD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166EA0" w:rsidRPr="006E3C17" w:rsidRDefault="00166EA0" w:rsidP="00536AAD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7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8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9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536AAD">
            <w:pPr>
              <w:jc w:val="center"/>
            </w:pPr>
            <w:r>
              <w:t>18</w:t>
            </w: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5F0592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4,0  ≈90х≈120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66EA0" w:rsidRPr="00CF4A82" w:rsidRDefault="00166EA0" w:rsidP="00536AAD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166EA0" w:rsidRPr="006E3C17" w:rsidRDefault="00166EA0" w:rsidP="00536AAD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166EA0" w:rsidRPr="001C5249" w:rsidRDefault="00166EA0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</w:tcPr>
          <w:p w:rsidR="00166EA0" w:rsidRPr="001C5249" w:rsidRDefault="00166EA0" w:rsidP="004E00F2">
            <w:pPr>
              <w:jc w:val="both"/>
            </w:pPr>
          </w:p>
        </w:tc>
      </w:tr>
      <w:tr w:rsidR="00166EA0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10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11</w:t>
            </w:r>
          </w:p>
        </w:tc>
        <w:tc>
          <w:tcPr>
            <w:tcW w:w="540" w:type="dxa"/>
            <w:vAlign w:val="center"/>
          </w:tcPr>
          <w:p w:rsidR="00166EA0" w:rsidRPr="00BA05E3" w:rsidRDefault="00166EA0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1871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66EA0" w:rsidRPr="005B2526" w:rsidRDefault="00166EA0" w:rsidP="00187179"/>
        </w:tc>
        <w:tc>
          <w:tcPr>
            <w:tcW w:w="554" w:type="dxa"/>
            <w:vAlign w:val="center"/>
          </w:tcPr>
          <w:p w:rsidR="00166EA0" w:rsidRPr="0026242B" w:rsidRDefault="00166EA0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106E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</w:tcPr>
          <w:p w:rsidR="00166EA0" w:rsidRPr="001C5249" w:rsidRDefault="00166EA0" w:rsidP="004E00F2">
            <w:pPr>
              <w:jc w:val="both"/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12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536AAD">
            <w:pPr>
              <w:jc w:val="center"/>
            </w:pPr>
            <w:r>
              <w:t>19</w:t>
            </w: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5F0592" w:rsidRDefault="00166EA0" w:rsidP="003771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8,0  ≈70х≈</w:t>
            </w:r>
            <w:r w:rsidR="0037715D">
              <w:rPr>
                <w:sz w:val="28"/>
                <w:szCs w:val="28"/>
              </w:rPr>
              <w:t>1200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66EA0" w:rsidRPr="00CF4A82" w:rsidRDefault="00166EA0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66EA0" w:rsidRPr="006E3C17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13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66EA0" w:rsidRDefault="00166EA0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14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3252B8" w:rsidRDefault="00166EA0" w:rsidP="001871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CF4A82" w:rsidRDefault="00166EA0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3F7D7B" w:rsidRDefault="00166EA0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5A0A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15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1871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</w:tcPr>
          <w:p w:rsidR="00166EA0" w:rsidRPr="001C5249" w:rsidRDefault="00166EA0" w:rsidP="004E00F2">
            <w:pPr>
              <w:jc w:val="both"/>
            </w:pPr>
          </w:p>
        </w:tc>
      </w:tr>
      <w:tr w:rsidR="00166EA0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16</w:t>
            </w:r>
          </w:p>
        </w:tc>
        <w:tc>
          <w:tcPr>
            <w:tcW w:w="540" w:type="dxa"/>
            <w:vAlign w:val="center"/>
          </w:tcPr>
          <w:p w:rsidR="00166EA0" w:rsidRPr="00414EB5" w:rsidRDefault="00166EA0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414EB5" w:rsidRDefault="00166EA0" w:rsidP="00187179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Pr="001C5249" w:rsidRDefault="00166EA0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010461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17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3252B8" w:rsidRDefault="00166EA0" w:rsidP="001871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CF4A82" w:rsidRDefault="00166EA0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3F7D7B" w:rsidRDefault="00166EA0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5A0A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</w:tcPr>
          <w:p w:rsidR="00166EA0" w:rsidRPr="001C5249" w:rsidRDefault="00166EA0" w:rsidP="004E00F2">
            <w:pPr>
              <w:jc w:val="both"/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18</w:t>
            </w:r>
          </w:p>
        </w:tc>
        <w:tc>
          <w:tcPr>
            <w:tcW w:w="540" w:type="dxa"/>
            <w:vAlign w:val="center"/>
          </w:tcPr>
          <w:p w:rsidR="00166EA0" w:rsidRPr="00BA05E3" w:rsidRDefault="00166EA0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BE0392" w:rsidRDefault="00166EA0" w:rsidP="006967F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66EA0" w:rsidRPr="005B2526" w:rsidRDefault="00166EA0" w:rsidP="004E00F2"/>
        </w:tc>
        <w:tc>
          <w:tcPr>
            <w:tcW w:w="554" w:type="dxa"/>
            <w:vAlign w:val="center"/>
          </w:tcPr>
          <w:p w:rsidR="00166EA0" w:rsidRPr="0026242B" w:rsidRDefault="00166EA0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5C3E02" w:rsidRDefault="00166EA0" w:rsidP="004E0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19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895464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895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3252B8" w:rsidRDefault="00166EA0" w:rsidP="00106E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895464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8954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CF4A82" w:rsidRDefault="00166EA0" w:rsidP="00895464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3F7D7B" w:rsidRDefault="00166EA0" w:rsidP="0089546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B07E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</w:tcPr>
          <w:p w:rsidR="00166EA0" w:rsidRPr="001C5249" w:rsidRDefault="00166EA0" w:rsidP="004E00F2">
            <w:pPr>
              <w:jc w:val="both"/>
            </w:pPr>
          </w:p>
        </w:tc>
      </w:tr>
      <w:tr w:rsidR="00166EA0" w:rsidRPr="001C5249" w:rsidTr="00895464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20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895464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895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8954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895464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8954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895464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89546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895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21</w:t>
            </w:r>
          </w:p>
        </w:tc>
        <w:tc>
          <w:tcPr>
            <w:tcW w:w="540" w:type="dxa"/>
            <w:vAlign w:val="center"/>
          </w:tcPr>
          <w:p w:rsidR="00166EA0" w:rsidRPr="00414EB5" w:rsidRDefault="00166EA0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414EB5" w:rsidRDefault="00166EA0" w:rsidP="004E00F2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010461" w:rsidRDefault="00166EA0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</w:tcPr>
          <w:p w:rsidR="00166EA0" w:rsidRPr="001C5249" w:rsidRDefault="00166EA0" w:rsidP="004E00F2">
            <w:pPr>
              <w:jc w:val="both"/>
            </w:pPr>
          </w:p>
        </w:tc>
      </w:tr>
      <w:tr w:rsidR="00166EA0" w:rsidRPr="001C5249" w:rsidTr="00895464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22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895464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895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3252B8" w:rsidRDefault="00166EA0" w:rsidP="00106E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895464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8954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CF4A82" w:rsidRDefault="00166EA0" w:rsidP="00895464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3F7D7B" w:rsidRDefault="00166EA0" w:rsidP="0089546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895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lastRenderedPageBreak/>
              <w:t>23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895464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895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8954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895464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8954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895464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89546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895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895464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</w:tcPr>
          <w:p w:rsidR="00166EA0" w:rsidRPr="001C5249" w:rsidRDefault="00166EA0" w:rsidP="004E00F2">
            <w:pPr>
              <w:jc w:val="both"/>
            </w:pPr>
          </w:p>
        </w:tc>
      </w:tr>
      <w:tr w:rsidR="00166EA0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166EA0" w:rsidRPr="000F3A77" w:rsidRDefault="00166EA0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536AAD" w:rsidRDefault="00536AAD" w:rsidP="00536A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Кормовая опора Пр</w:t>
            </w:r>
            <w:proofErr w:type="gramStart"/>
            <w:r>
              <w:rPr>
                <w:b/>
                <w:sz w:val="28"/>
                <w:szCs w:val="28"/>
              </w:rPr>
              <w:t>.Б</w:t>
            </w:r>
            <w:proofErr w:type="gramEnd"/>
          </w:p>
        </w:tc>
        <w:tc>
          <w:tcPr>
            <w:tcW w:w="1786" w:type="dxa"/>
            <w:gridSpan w:val="2"/>
          </w:tcPr>
          <w:p w:rsidR="00166EA0" w:rsidRDefault="00166EA0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CF4A82" w:rsidRDefault="00166EA0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3F7D7B" w:rsidRDefault="00166EA0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8B2D6C" w:rsidRDefault="00166EA0" w:rsidP="00A85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66EA0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66EA0" w:rsidRDefault="00166EA0" w:rsidP="004E00F2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166EA0" w:rsidRPr="00D579C7" w:rsidRDefault="00166EA0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66EA0" w:rsidRPr="00AF314C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66EA0" w:rsidRPr="00E96AD3" w:rsidRDefault="00166EA0" w:rsidP="001871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66EA0" w:rsidRDefault="00166EA0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166EA0" w:rsidRPr="0026242B" w:rsidRDefault="00166EA0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66EA0" w:rsidRPr="00E07680" w:rsidRDefault="00166EA0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166EA0" w:rsidRPr="001C5249" w:rsidRDefault="00166EA0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66EA0" w:rsidRPr="00E07680" w:rsidRDefault="00166EA0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66EA0" w:rsidRPr="001C5249" w:rsidRDefault="00166EA0" w:rsidP="004E00F2">
            <w:pPr>
              <w:jc w:val="center"/>
            </w:pPr>
          </w:p>
        </w:tc>
        <w:tc>
          <w:tcPr>
            <w:tcW w:w="537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1606" w:type="dxa"/>
          </w:tcPr>
          <w:p w:rsidR="00166EA0" w:rsidRPr="001C5249" w:rsidRDefault="00166EA0" w:rsidP="004E00F2">
            <w:pPr>
              <w:jc w:val="both"/>
            </w:pPr>
          </w:p>
        </w:tc>
        <w:tc>
          <w:tcPr>
            <w:tcW w:w="537" w:type="dxa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66EA0" w:rsidRPr="0032276A" w:rsidRDefault="00166EA0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3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  <w:r>
              <w:t>21</w:t>
            </w: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5F0592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3,0  ≈130х≈1570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36AAD" w:rsidRPr="00CF4A82" w:rsidRDefault="00536AAD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36AAD" w:rsidRPr="00B5366A" w:rsidRDefault="00536AAD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36AAD" w:rsidRPr="008B2D6C" w:rsidRDefault="00536AA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4</w:t>
            </w:r>
          </w:p>
        </w:tc>
        <w:tc>
          <w:tcPr>
            <w:tcW w:w="540" w:type="dxa"/>
            <w:vAlign w:val="center"/>
          </w:tcPr>
          <w:p w:rsidR="00536AAD" w:rsidRPr="00D579C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5</w:t>
            </w:r>
          </w:p>
        </w:tc>
        <w:tc>
          <w:tcPr>
            <w:tcW w:w="540" w:type="dxa"/>
            <w:vAlign w:val="center"/>
          </w:tcPr>
          <w:p w:rsidR="00536AAD" w:rsidRPr="00B91802" w:rsidRDefault="00536AAD" w:rsidP="00536AAD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536AAD" w:rsidRPr="00353CBF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166B3D" w:rsidRDefault="00536AAD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</w:tcPr>
          <w:p w:rsidR="00536AAD" w:rsidRPr="001C5249" w:rsidRDefault="00536AAD" w:rsidP="004E00F2">
            <w:pPr>
              <w:jc w:val="both"/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6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  <w:r>
              <w:t>22</w:t>
            </w: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5F0592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3,0  ≈130х≈1570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36AAD" w:rsidRPr="00CF4A82" w:rsidRDefault="00536AAD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36AAD" w:rsidRPr="00B5366A" w:rsidRDefault="00536AAD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36AAD" w:rsidRPr="008B2D6C" w:rsidRDefault="00536AA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7</w:t>
            </w:r>
          </w:p>
        </w:tc>
        <w:tc>
          <w:tcPr>
            <w:tcW w:w="540" w:type="dxa"/>
            <w:vAlign w:val="center"/>
          </w:tcPr>
          <w:p w:rsidR="00536AAD" w:rsidRPr="00D579C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8</w:t>
            </w:r>
          </w:p>
        </w:tc>
        <w:tc>
          <w:tcPr>
            <w:tcW w:w="540" w:type="dxa"/>
            <w:vAlign w:val="center"/>
          </w:tcPr>
          <w:p w:rsidR="00536AAD" w:rsidRPr="00274C09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353CBF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D024E7" w:rsidRDefault="00536AAD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132C43" w:rsidRDefault="00536AAD" w:rsidP="00536AAD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36AAD" w:rsidRPr="00540C37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540C37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9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  <w:r>
              <w:t>23</w:t>
            </w: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5F0592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3,0  ≈175х≈250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36AAD" w:rsidRPr="00CF4A82" w:rsidRDefault="00536AAD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36AAD" w:rsidRPr="00B5366A" w:rsidRDefault="00536AAD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36AAD" w:rsidRPr="008B2D6C" w:rsidRDefault="00536AA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</w:tcPr>
          <w:p w:rsidR="00536AAD" w:rsidRPr="001C5249" w:rsidRDefault="00536AAD" w:rsidP="004E00F2">
            <w:pPr>
              <w:jc w:val="both"/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10</w:t>
            </w:r>
          </w:p>
        </w:tc>
        <w:tc>
          <w:tcPr>
            <w:tcW w:w="540" w:type="dxa"/>
            <w:vAlign w:val="center"/>
          </w:tcPr>
          <w:p w:rsidR="00536AAD" w:rsidRPr="00D579C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11</w:t>
            </w:r>
          </w:p>
        </w:tc>
        <w:tc>
          <w:tcPr>
            <w:tcW w:w="540" w:type="dxa"/>
            <w:vAlign w:val="center"/>
          </w:tcPr>
          <w:p w:rsidR="00536AAD" w:rsidRPr="0008313D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353CBF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</w:tcPr>
          <w:p w:rsidR="00536AAD" w:rsidRPr="001C5249" w:rsidRDefault="00536AAD" w:rsidP="004E00F2">
            <w:pPr>
              <w:jc w:val="both"/>
            </w:pPr>
          </w:p>
        </w:tc>
      </w:tr>
      <w:tr w:rsidR="00536AAD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12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  <w:r>
              <w:t>24</w:t>
            </w: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5F0592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3,0  ≈175х≈250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36AAD" w:rsidRPr="00CF4A82" w:rsidRDefault="00536AAD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36AAD" w:rsidRPr="00B5366A" w:rsidRDefault="00536AAD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36AAD" w:rsidRPr="008B2D6C" w:rsidRDefault="00536AA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13</w:t>
            </w:r>
          </w:p>
        </w:tc>
        <w:tc>
          <w:tcPr>
            <w:tcW w:w="540" w:type="dxa"/>
            <w:vAlign w:val="center"/>
          </w:tcPr>
          <w:p w:rsidR="00536AAD" w:rsidRPr="00D579C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14</w:t>
            </w:r>
          </w:p>
        </w:tc>
        <w:tc>
          <w:tcPr>
            <w:tcW w:w="540" w:type="dxa"/>
            <w:vAlign w:val="center"/>
          </w:tcPr>
          <w:p w:rsidR="00536AAD" w:rsidRPr="0008313D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353CBF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8623DF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15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  <w:r>
              <w:t>25</w:t>
            </w: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5F0592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4,0  ≈90х≈1565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36AAD" w:rsidRPr="00CF4A82" w:rsidRDefault="00536AAD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36AAD" w:rsidRPr="00B5366A" w:rsidRDefault="00536AAD" w:rsidP="00536AA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36AAD" w:rsidRPr="008B2D6C" w:rsidRDefault="00536AA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</w:tcPr>
          <w:p w:rsidR="00536AAD" w:rsidRPr="001C5249" w:rsidRDefault="00536AAD" w:rsidP="004E00F2">
            <w:pPr>
              <w:jc w:val="both"/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16</w:t>
            </w:r>
          </w:p>
        </w:tc>
        <w:tc>
          <w:tcPr>
            <w:tcW w:w="540" w:type="dxa"/>
            <w:vAlign w:val="center"/>
          </w:tcPr>
          <w:p w:rsidR="00536AAD" w:rsidRPr="00D579C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17</w:t>
            </w:r>
          </w:p>
        </w:tc>
        <w:tc>
          <w:tcPr>
            <w:tcW w:w="540" w:type="dxa"/>
            <w:vAlign w:val="center"/>
          </w:tcPr>
          <w:p w:rsidR="00536AAD" w:rsidRPr="00C12671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47" w:type="dxa"/>
            <w:gridSpan w:val="3"/>
          </w:tcPr>
          <w:p w:rsidR="00536AAD" w:rsidRPr="00AF314C" w:rsidRDefault="00536AAD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CF4A82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CF4A82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CF4A82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</w:tcPr>
          <w:p w:rsidR="00536AAD" w:rsidRPr="001C5249" w:rsidRDefault="00536AAD" w:rsidP="004E00F2">
            <w:pPr>
              <w:jc w:val="both"/>
            </w:pPr>
          </w:p>
        </w:tc>
      </w:tr>
      <w:tr w:rsidR="00536AAD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18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  <w:r>
              <w:t>26</w:t>
            </w: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5F0592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4,0  ≈90х≈120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36AAD" w:rsidRPr="00CF4A82" w:rsidRDefault="00536AAD" w:rsidP="00536AAD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536AAD" w:rsidRPr="006E3C17" w:rsidRDefault="00536AAD" w:rsidP="00536AAD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536AAD" w:rsidRPr="008B2D6C" w:rsidRDefault="0037715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36AAD">
              <w:rPr>
                <w:sz w:val="28"/>
                <w:szCs w:val="28"/>
              </w:rPr>
              <w:t>,3</w:t>
            </w: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19</w:t>
            </w:r>
          </w:p>
        </w:tc>
        <w:tc>
          <w:tcPr>
            <w:tcW w:w="540" w:type="dxa"/>
            <w:vAlign w:val="center"/>
          </w:tcPr>
          <w:p w:rsidR="00536AAD" w:rsidRPr="00D579C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</w:tcPr>
          <w:p w:rsidR="00536AAD" w:rsidRPr="001C5249" w:rsidRDefault="00536AAD" w:rsidP="004E00F2">
            <w:pPr>
              <w:jc w:val="both"/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20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21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  <w:r>
              <w:t>27</w:t>
            </w: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5F0592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4,0  ≈90х≈120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36AAD" w:rsidRPr="00CF4A82" w:rsidRDefault="00536AAD" w:rsidP="00536AAD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:rsidR="00536AAD" w:rsidRPr="006E3C17" w:rsidRDefault="00536AAD" w:rsidP="00536AAD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536AAD" w:rsidRPr="008B2D6C" w:rsidRDefault="0037715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36AAD">
              <w:rPr>
                <w:sz w:val="28"/>
                <w:szCs w:val="28"/>
              </w:rPr>
              <w:t>,3</w:t>
            </w: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</w:tcPr>
          <w:p w:rsidR="00536AAD" w:rsidRPr="001C5249" w:rsidRDefault="00536AAD" w:rsidP="004E00F2">
            <w:pPr>
              <w:jc w:val="both"/>
            </w:pPr>
          </w:p>
        </w:tc>
      </w:tr>
      <w:tr w:rsidR="00536AAD" w:rsidRPr="001C5249" w:rsidTr="00536AAD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22</w:t>
            </w:r>
          </w:p>
        </w:tc>
        <w:tc>
          <w:tcPr>
            <w:tcW w:w="540" w:type="dxa"/>
            <w:vAlign w:val="center"/>
          </w:tcPr>
          <w:p w:rsidR="00536AAD" w:rsidRPr="00D579C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lastRenderedPageBreak/>
              <w:t>23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36AAD" w:rsidRPr="001C5249" w:rsidRDefault="00536AAD" w:rsidP="004E00F2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</w:tcPr>
          <w:p w:rsidR="00536AAD" w:rsidRPr="001C5249" w:rsidRDefault="00536AAD" w:rsidP="004E00F2">
            <w:pPr>
              <w:jc w:val="both"/>
            </w:pPr>
          </w:p>
        </w:tc>
      </w:tr>
      <w:tr w:rsidR="00536AAD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536AAD" w:rsidRPr="000F3A77" w:rsidRDefault="00536AAD" w:rsidP="00536AAD">
            <w:pPr>
              <w:jc w:val="center"/>
            </w:pPr>
            <w:r>
              <w:t>28</w:t>
            </w: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5F0592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8,0  ≈70х≈1275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36AAD" w:rsidRPr="00CF4A82" w:rsidRDefault="00536AAD" w:rsidP="00536AAD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36AAD" w:rsidRPr="006E3C17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8B2D6C" w:rsidRDefault="00536AAD" w:rsidP="00536A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187179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536AAD" w:rsidRPr="00D579C7" w:rsidRDefault="00536AAD" w:rsidP="00536AAD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E96AD3" w:rsidRDefault="00536AAD" w:rsidP="00536A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   ОСТ1-92073-82</w:t>
            </w:r>
          </w:p>
        </w:tc>
        <w:tc>
          <w:tcPr>
            <w:tcW w:w="1786" w:type="dxa"/>
            <w:gridSpan w:val="2"/>
          </w:tcPr>
          <w:p w:rsidR="00536AAD" w:rsidRDefault="00536AAD" w:rsidP="00536AAD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536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E07680" w:rsidRDefault="00536AAD" w:rsidP="00536AAD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1C5249" w:rsidRDefault="00536AAD" w:rsidP="00536AAD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E07680" w:rsidRDefault="00536AAD" w:rsidP="00536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536AAD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187179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3</w:t>
            </w:r>
          </w:p>
        </w:tc>
        <w:tc>
          <w:tcPr>
            <w:tcW w:w="540" w:type="dxa"/>
            <w:vAlign w:val="center"/>
          </w:tcPr>
          <w:p w:rsidR="00536AAD" w:rsidRPr="00A548C0" w:rsidRDefault="00536AAD" w:rsidP="00187179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8B2D6C" w:rsidRDefault="00536AAD" w:rsidP="0018717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536AAD" w:rsidRDefault="00536AAD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132C43" w:rsidRDefault="00536AAD" w:rsidP="00187179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36AAD" w:rsidRPr="00540C37" w:rsidRDefault="00536AAD" w:rsidP="0018717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36AAD" w:rsidRPr="006200F3" w:rsidRDefault="00536AAD" w:rsidP="001871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187179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4</w:t>
            </w:r>
          </w:p>
        </w:tc>
        <w:tc>
          <w:tcPr>
            <w:tcW w:w="540" w:type="dxa"/>
            <w:vAlign w:val="center"/>
          </w:tcPr>
          <w:p w:rsidR="00536AAD" w:rsidRPr="00BD1319" w:rsidRDefault="00536AAD" w:rsidP="00187179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31409C" w:rsidRDefault="00536AAD" w:rsidP="001871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9B7BA2" w:rsidRDefault="00536AAD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BD1319" w:rsidRDefault="00536AAD" w:rsidP="001871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36AAD" w:rsidRPr="009375EC" w:rsidRDefault="00536AAD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187179">
            <w:pPr>
              <w:jc w:val="center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5</w:t>
            </w:r>
          </w:p>
        </w:tc>
        <w:tc>
          <w:tcPr>
            <w:tcW w:w="540" w:type="dxa"/>
            <w:vAlign w:val="center"/>
          </w:tcPr>
          <w:p w:rsidR="00536AAD" w:rsidRPr="00A548C0" w:rsidRDefault="00536AAD" w:rsidP="00187179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31409C" w:rsidRDefault="00536AAD" w:rsidP="00187179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A548C0" w:rsidRDefault="00536AAD" w:rsidP="00187179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36AAD" w:rsidRPr="00161C29" w:rsidRDefault="00536AAD" w:rsidP="0018717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36AAD" w:rsidRPr="00161C29" w:rsidRDefault="00536AAD" w:rsidP="001871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187179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249" w:type="dxa"/>
          </w:tcPr>
          <w:p w:rsidR="00536AAD" w:rsidRPr="001C5249" w:rsidRDefault="00536AAD" w:rsidP="004E00F2">
            <w:pPr>
              <w:jc w:val="both"/>
            </w:pPr>
          </w:p>
        </w:tc>
      </w:tr>
      <w:tr w:rsidR="00536AAD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36AAD" w:rsidRDefault="00536AAD" w:rsidP="004E00F2">
            <w:pPr>
              <w:jc w:val="center"/>
            </w:pPr>
            <w:r>
              <w:t>6</w:t>
            </w:r>
          </w:p>
        </w:tc>
        <w:tc>
          <w:tcPr>
            <w:tcW w:w="540" w:type="dxa"/>
            <w:vAlign w:val="center"/>
          </w:tcPr>
          <w:p w:rsidR="00536AAD" w:rsidRPr="00A548C0" w:rsidRDefault="00536AAD" w:rsidP="00187179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536AAD" w:rsidRPr="00AF314C" w:rsidRDefault="00536AAD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36AAD" w:rsidRPr="0031409C" w:rsidRDefault="00536AAD" w:rsidP="0018717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54" w:type="dxa"/>
            <w:vAlign w:val="center"/>
          </w:tcPr>
          <w:p w:rsidR="00536AAD" w:rsidRPr="0026242B" w:rsidRDefault="00536AAD" w:rsidP="001871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36AAD" w:rsidRPr="009B7BA2" w:rsidRDefault="00536AAD" w:rsidP="00187179">
            <w:pPr>
              <w:jc w:val="center"/>
            </w:pPr>
          </w:p>
        </w:tc>
        <w:tc>
          <w:tcPr>
            <w:tcW w:w="714" w:type="dxa"/>
            <w:vAlign w:val="center"/>
          </w:tcPr>
          <w:p w:rsidR="00536AAD" w:rsidRPr="006200F3" w:rsidRDefault="00536AAD" w:rsidP="0018717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36AAD" w:rsidRPr="009375EC" w:rsidRDefault="00536AAD" w:rsidP="001871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715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36AAD" w:rsidRPr="001C5249" w:rsidRDefault="00536AAD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36AAD" w:rsidRPr="001C5249" w:rsidRDefault="00536AAD" w:rsidP="00187179">
            <w:pPr>
              <w:jc w:val="center"/>
            </w:pPr>
          </w:p>
        </w:tc>
        <w:tc>
          <w:tcPr>
            <w:tcW w:w="537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1606" w:type="dxa"/>
          </w:tcPr>
          <w:p w:rsidR="00536AAD" w:rsidRPr="001C5249" w:rsidRDefault="00536AAD" w:rsidP="004E00F2">
            <w:pPr>
              <w:jc w:val="both"/>
            </w:pPr>
          </w:p>
        </w:tc>
        <w:tc>
          <w:tcPr>
            <w:tcW w:w="537" w:type="dxa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36AAD" w:rsidRPr="0032276A" w:rsidRDefault="00536AAD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B23F3" w:rsidRPr="001C5249" w:rsidTr="00E7068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7</w:t>
            </w:r>
          </w:p>
        </w:tc>
        <w:tc>
          <w:tcPr>
            <w:tcW w:w="540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2647" w:type="dxa"/>
            <w:gridSpan w:val="3"/>
            <w:vAlign w:val="center"/>
          </w:tcPr>
          <w:p w:rsidR="005B23F3" w:rsidRPr="005268E6" w:rsidRDefault="005B23F3" w:rsidP="00ED15F7">
            <w:pPr>
              <w:jc w:val="both"/>
              <w:rPr>
                <w:b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5268E6" w:rsidRDefault="005B23F3" w:rsidP="005B23F3">
            <w:pPr>
              <w:jc w:val="center"/>
              <w:rPr>
                <w:b/>
              </w:rPr>
            </w:pPr>
            <w:r>
              <w:rPr>
                <w:b/>
              </w:rPr>
              <w:t xml:space="preserve">Носовая опора </w:t>
            </w:r>
            <w:r>
              <w:rPr>
                <w:b/>
              </w:rPr>
              <w:t>Пр</w:t>
            </w:r>
            <w:proofErr w:type="gramStart"/>
            <w:r>
              <w:rPr>
                <w:b/>
              </w:rPr>
              <w:t>.</w:t>
            </w:r>
            <w:r>
              <w:rPr>
                <w:b/>
              </w:rPr>
              <w:t>Б</w:t>
            </w:r>
            <w:proofErr w:type="gramEnd"/>
          </w:p>
        </w:tc>
        <w:tc>
          <w:tcPr>
            <w:tcW w:w="1786" w:type="dxa"/>
            <w:gridSpan w:val="2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4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B23F3" w:rsidRPr="0032276A" w:rsidRDefault="005B23F3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B23F3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8</w:t>
            </w:r>
          </w:p>
        </w:tc>
        <w:tc>
          <w:tcPr>
            <w:tcW w:w="540" w:type="dxa"/>
            <w:vAlign w:val="center"/>
          </w:tcPr>
          <w:p w:rsidR="005B23F3" w:rsidRPr="000F3A77" w:rsidRDefault="005B23F3" w:rsidP="00ED15F7">
            <w:pPr>
              <w:jc w:val="center"/>
            </w:pPr>
            <w:r>
              <w:t>31</w:t>
            </w:r>
          </w:p>
        </w:tc>
        <w:tc>
          <w:tcPr>
            <w:tcW w:w="2647" w:type="dxa"/>
            <w:gridSpan w:val="3"/>
            <w:vAlign w:val="center"/>
          </w:tcPr>
          <w:p w:rsidR="005B23F3" w:rsidRPr="00AF314C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5F0592" w:rsidRDefault="005B23F3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3,0  ≈130х≈1485</w:t>
            </w: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B23F3" w:rsidRPr="00CF4A82" w:rsidRDefault="005B23F3" w:rsidP="00ED15F7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B23F3" w:rsidRPr="00B5366A" w:rsidRDefault="005B23F3" w:rsidP="00ED15F7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B23F3" w:rsidRPr="008B2D6C" w:rsidRDefault="005B23F3" w:rsidP="00ED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</w:tcPr>
          <w:p w:rsidR="005B23F3" w:rsidRPr="0032276A" w:rsidRDefault="005B23F3" w:rsidP="004E00F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B23F3" w:rsidRPr="0032276A" w:rsidRDefault="005B23F3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B23F3" w:rsidRPr="001C5249" w:rsidTr="00E7068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9</w:t>
            </w:r>
          </w:p>
        </w:tc>
        <w:tc>
          <w:tcPr>
            <w:tcW w:w="540" w:type="dxa"/>
            <w:vAlign w:val="center"/>
          </w:tcPr>
          <w:p w:rsidR="005B23F3" w:rsidRPr="00D579C7" w:rsidRDefault="005B23F3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B23F3" w:rsidRPr="00AF314C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E96AD3" w:rsidRDefault="005B23F3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B23F3" w:rsidRPr="00E07680" w:rsidRDefault="005B23F3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5B23F3" w:rsidRPr="001C5249" w:rsidRDefault="005B23F3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B23F3" w:rsidRPr="00E07680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</w:tcPr>
          <w:p w:rsidR="005B23F3" w:rsidRPr="001C5249" w:rsidRDefault="005B23F3" w:rsidP="004E00F2">
            <w:pPr>
              <w:jc w:val="both"/>
            </w:pPr>
          </w:p>
        </w:tc>
      </w:tr>
      <w:tr w:rsidR="005B23F3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10</w:t>
            </w:r>
          </w:p>
        </w:tc>
        <w:tc>
          <w:tcPr>
            <w:tcW w:w="540" w:type="dxa"/>
            <w:vAlign w:val="center"/>
          </w:tcPr>
          <w:p w:rsidR="005B23F3" w:rsidRPr="00B91802" w:rsidRDefault="005B23F3" w:rsidP="00ED15F7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5B23F3" w:rsidRPr="00353CBF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166B3D" w:rsidRDefault="005B23F3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B23F3" w:rsidRPr="00E07680" w:rsidRDefault="005B23F3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5B23F3" w:rsidRPr="001C5249" w:rsidRDefault="005B23F3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B23F3" w:rsidRPr="00E07680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B23F3" w:rsidRPr="0032276A" w:rsidRDefault="005B23F3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B23F3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11</w:t>
            </w:r>
          </w:p>
        </w:tc>
        <w:tc>
          <w:tcPr>
            <w:tcW w:w="540" w:type="dxa"/>
            <w:vAlign w:val="center"/>
          </w:tcPr>
          <w:p w:rsidR="005B23F3" w:rsidRPr="000F3A77" w:rsidRDefault="005B23F3" w:rsidP="00ED15F7">
            <w:pPr>
              <w:jc w:val="center"/>
            </w:pPr>
            <w:r>
              <w:t>32</w:t>
            </w:r>
          </w:p>
        </w:tc>
        <w:tc>
          <w:tcPr>
            <w:tcW w:w="2647" w:type="dxa"/>
            <w:gridSpan w:val="3"/>
            <w:vAlign w:val="center"/>
          </w:tcPr>
          <w:p w:rsidR="005B23F3" w:rsidRPr="00AF314C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5F0592" w:rsidRDefault="005B23F3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3,0  ≈130х≈1485</w:t>
            </w: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B23F3" w:rsidRPr="00CF4A82" w:rsidRDefault="005B23F3" w:rsidP="00ED15F7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B23F3" w:rsidRPr="00B5366A" w:rsidRDefault="005B23F3" w:rsidP="00ED15F7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B23F3" w:rsidRPr="008B2D6C" w:rsidRDefault="005B23F3" w:rsidP="00ED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B23F3" w:rsidRPr="001C5249" w:rsidRDefault="005B23F3" w:rsidP="004E00F2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</w:tcPr>
          <w:p w:rsidR="005B23F3" w:rsidRPr="001C5249" w:rsidRDefault="005B23F3" w:rsidP="004E00F2">
            <w:pPr>
              <w:jc w:val="both"/>
            </w:pPr>
          </w:p>
        </w:tc>
      </w:tr>
      <w:tr w:rsidR="005B23F3" w:rsidRPr="001C5249" w:rsidTr="00E7068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12</w:t>
            </w:r>
          </w:p>
        </w:tc>
        <w:tc>
          <w:tcPr>
            <w:tcW w:w="540" w:type="dxa"/>
            <w:vAlign w:val="center"/>
          </w:tcPr>
          <w:p w:rsidR="005B23F3" w:rsidRPr="00D579C7" w:rsidRDefault="005B23F3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B23F3" w:rsidRPr="00AF314C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E96AD3" w:rsidRDefault="005B23F3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B23F3" w:rsidRPr="00E07680" w:rsidRDefault="005B23F3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5B23F3" w:rsidRPr="001C5249" w:rsidRDefault="005B23F3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B23F3" w:rsidRPr="00E07680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B23F3" w:rsidRPr="0032276A" w:rsidRDefault="005B23F3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B23F3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13</w:t>
            </w:r>
          </w:p>
        </w:tc>
        <w:tc>
          <w:tcPr>
            <w:tcW w:w="540" w:type="dxa"/>
            <w:vAlign w:val="center"/>
          </w:tcPr>
          <w:p w:rsidR="005B23F3" w:rsidRPr="00274C09" w:rsidRDefault="005B23F3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B23F3" w:rsidRPr="00353CBF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D024E7" w:rsidRDefault="005B23F3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B23F3" w:rsidRPr="00132C43" w:rsidRDefault="005B23F3" w:rsidP="00ED15F7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5B23F3" w:rsidRPr="00540C37" w:rsidRDefault="005B23F3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B23F3" w:rsidRPr="00540C37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B23F3" w:rsidRPr="001C5249" w:rsidRDefault="005B23F3" w:rsidP="004E00F2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B23F3" w:rsidRPr="0032276A" w:rsidRDefault="005B23F3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B23F3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14</w:t>
            </w:r>
          </w:p>
        </w:tc>
        <w:tc>
          <w:tcPr>
            <w:tcW w:w="540" w:type="dxa"/>
            <w:vAlign w:val="center"/>
          </w:tcPr>
          <w:p w:rsidR="005B23F3" w:rsidRPr="000F3A77" w:rsidRDefault="005B23F3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B23F3" w:rsidRPr="00AF314C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5F0592" w:rsidRDefault="005B23F3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B23F3" w:rsidRPr="00CF4A82" w:rsidRDefault="005B23F3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5B23F3" w:rsidRPr="00B5366A" w:rsidRDefault="005B23F3" w:rsidP="00ED15F7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B23F3" w:rsidRPr="008B2D6C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B23F3" w:rsidRPr="0032276A" w:rsidRDefault="005B23F3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B23F3" w:rsidRPr="001C5249" w:rsidTr="00E7068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15</w:t>
            </w:r>
          </w:p>
        </w:tc>
        <w:tc>
          <w:tcPr>
            <w:tcW w:w="540" w:type="dxa"/>
            <w:vAlign w:val="center"/>
          </w:tcPr>
          <w:p w:rsidR="005B23F3" w:rsidRPr="00D579C7" w:rsidRDefault="005B23F3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B23F3" w:rsidRPr="00AF314C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E96AD3" w:rsidRDefault="005B23F3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B23F3" w:rsidRPr="00E07680" w:rsidRDefault="005B23F3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5B23F3" w:rsidRPr="001C5249" w:rsidRDefault="005B23F3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B23F3" w:rsidRPr="00E07680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B23F3" w:rsidRPr="001C5249" w:rsidRDefault="005B23F3" w:rsidP="004E00F2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</w:tcPr>
          <w:p w:rsidR="005B23F3" w:rsidRPr="001C5249" w:rsidRDefault="005B23F3" w:rsidP="004E00F2">
            <w:pPr>
              <w:jc w:val="both"/>
            </w:pPr>
          </w:p>
        </w:tc>
      </w:tr>
      <w:tr w:rsidR="005B23F3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16</w:t>
            </w:r>
          </w:p>
        </w:tc>
        <w:tc>
          <w:tcPr>
            <w:tcW w:w="540" w:type="dxa"/>
            <w:vAlign w:val="center"/>
          </w:tcPr>
          <w:p w:rsidR="005B23F3" w:rsidRPr="0008313D" w:rsidRDefault="005B23F3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B23F3" w:rsidRPr="00353CBF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E96AD3" w:rsidRDefault="005B23F3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B23F3" w:rsidRPr="00E07680" w:rsidRDefault="005B23F3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5B23F3" w:rsidRPr="001C5249" w:rsidRDefault="005B23F3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B23F3" w:rsidRPr="00E07680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B23F3" w:rsidRPr="0032276A" w:rsidRDefault="005B23F3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B23F3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17</w:t>
            </w:r>
          </w:p>
        </w:tc>
        <w:tc>
          <w:tcPr>
            <w:tcW w:w="540" w:type="dxa"/>
            <w:vAlign w:val="center"/>
          </w:tcPr>
          <w:p w:rsidR="005B23F3" w:rsidRPr="000F3A77" w:rsidRDefault="005B23F3" w:rsidP="00ED15F7">
            <w:pPr>
              <w:jc w:val="center"/>
            </w:pPr>
            <w:r>
              <w:t>34</w:t>
            </w:r>
          </w:p>
        </w:tc>
        <w:tc>
          <w:tcPr>
            <w:tcW w:w="2647" w:type="dxa"/>
            <w:gridSpan w:val="3"/>
            <w:vAlign w:val="center"/>
          </w:tcPr>
          <w:p w:rsidR="005B23F3" w:rsidRPr="00AF314C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5F0592" w:rsidRDefault="005B23F3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3,0  ≈175х≈250</w:t>
            </w: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5B23F3" w:rsidRPr="00CF4A82" w:rsidRDefault="005B23F3" w:rsidP="00ED15F7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5B23F3" w:rsidRPr="00B5366A" w:rsidRDefault="005B23F3" w:rsidP="00ED15F7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5B23F3" w:rsidRPr="008B2D6C" w:rsidRDefault="005B23F3" w:rsidP="00ED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187179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187179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</w:tcPr>
          <w:p w:rsidR="005B23F3" w:rsidRPr="001C5249" w:rsidRDefault="005B23F3" w:rsidP="004E00F2">
            <w:pPr>
              <w:jc w:val="both"/>
            </w:pPr>
          </w:p>
        </w:tc>
      </w:tr>
      <w:tr w:rsidR="005B23F3" w:rsidRPr="001C5249" w:rsidTr="00E7068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18</w:t>
            </w:r>
          </w:p>
        </w:tc>
        <w:tc>
          <w:tcPr>
            <w:tcW w:w="540" w:type="dxa"/>
            <w:vAlign w:val="center"/>
          </w:tcPr>
          <w:p w:rsidR="005B23F3" w:rsidRPr="00D579C7" w:rsidRDefault="005B23F3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B23F3" w:rsidRPr="00AF314C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E96AD3" w:rsidRDefault="005B23F3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B23F3" w:rsidRPr="00E07680" w:rsidRDefault="005B23F3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5B23F3" w:rsidRPr="001C5249" w:rsidRDefault="005B23F3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B23F3" w:rsidRPr="00E07680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4E00F2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B23F3" w:rsidRPr="001C5249" w:rsidRDefault="005B23F3" w:rsidP="004E00F2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5B23F3" w:rsidRPr="0032276A" w:rsidRDefault="005B23F3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5B23F3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5B23F3" w:rsidRDefault="005B23F3" w:rsidP="004E00F2">
            <w:pPr>
              <w:jc w:val="center"/>
            </w:pPr>
            <w:r>
              <w:t>19</w:t>
            </w:r>
          </w:p>
        </w:tc>
        <w:tc>
          <w:tcPr>
            <w:tcW w:w="540" w:type="dxa"/>
            <w:vAlign w:val="center"/>
          </w:tcPr>
          <w:p w:rsidR="005B23F3" w:rsidRPr="0008313D" w:rsidRDefault="005B23F3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5B23F3" w:rsidRPr="00353CBF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B23F3" w:rsidRPr="00E96AD3" w:rsidRDefault="005B23F3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B23F3" w:rsidRDefault="005B23F3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5B23F3" w:rsidRPr="0026242B" w:rsidRDefault="005B23F3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5B23F3" w:rsidRPr="00E07680" w:rsidRDefault="005B23F3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5B23F3" w:rsidRPr="001C5249" w:rsidRDefault="005B23F3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B23F3" w:rsidRPr="00E07680" w:rsidRDefault="005B23F3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5B23F3" w:rsidRPr="001C5249" w:rsidRDefault="005B23F3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5B23F3" w:rsidRPr="001C5249" w:rsidRDefault="005B23F3" w:rsidP="004E00F2">
            <w:pPr>
              <w:jc w:val="center"/>
            </w:pPr>
          </w:p>
        </w:tc>
        <w:tc>
          <w:tcPr>
            <w:tcW w:w="537" w:type="dxa"/>
          </w:tcPr>
          <w:p w:rsidR="005B23F3" w:rsidRPr="001C5249" w:rsidRDefault="005B23F3" w:rsidP="004E00F2">
            <w:pPr>
              <w:jc w:val="both"/>
            </w:pPr>
          </w:p>
        </w:tc>
        <w:tc>
          <w:tcPr>
            <w:tcW w:w="1249" w:type="dxa"/>
          </w:tcPr>
          <w:p w:rsidR="005B23F3" w:rsidRPr="001C5249" w:rsidRDefault="005B23F3" w:rsidP="004E00F2">
            <w:pPr>
              <w:jc w:val="both"/>
            </w:pPr>
          </w:p>
        </w:tc>
      </w:tr>
      <w:tr w:rsidR="00175AD7" w:rsidRPr="001C5249" w:rsidTr="008C07FA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4E00F2">
            <w:pPr>
              <w:jc w:val="center"/>
            </w:pPr>
            <w:r>
              <w:t>20</w:t>
            </w:r>
          </w:p>
        </w:tc>
        <w:tc>
          <w:tcPr>
            <w:tcW w:w="540" w:type="dxa"/>
            <w:vAlign w:val="center"/>
          </w:tcPr>
          <w:p w:rsidR="00175AD7" w:rsidRPr="000F3A77" w:rsidRDefault="00175AD7" w:rsidP="00ED15F7">
            <w:pPr>
              <w:jc w:val="center"/>
            </w:pPr>
            <w:r>
              <w:t>35</w:t>
            </w: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5F0592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3,0  ≈175х≈250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75AD7" w:rsidRPr="00CF4A82" w:rsidRDefault="00175AD7" w:rsidP="00ED15F7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75AD7" w:rsidRPr="00B5366A" w:rsidRDefault="00175AD7" w:rsidP="00ED15F7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75AD7" w:rsidRPr="008B2D6C" w:rsidRDefault="00175AD7" w:rsidP="00ED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4E00F2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4E00F2">
            <w:pPr>
              <w:jc w:val="center"/>
            </w:pPr>
            <w:r>
              <w:t>21</w:t>
            </w:r>
          </w:p>
        </w:tc>
        <w:tc>
          <w:tcPr>
            <w:tcW w:w="540" w:type="dxa"/>
            <w:vAlign w:val="center"/>
          </w:tcPr>
          <w:p w:rsidR="00175AD7" w:rsidRPr="00D579C7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4E00F2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4E00F2">
            <w:pPr>
              <w:jc w:val="both"/>
            </w:pPr>
          </w:p>
        </w:tc>
      </w:tr>
      <w:tr w:rsidR="00175AD7" w:rsidRPr="001C5249" w:rsidTr="008C07FA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4E00F2">
            <w:pPr>
              <w:jc w:val="center"/>
            </w:pPr>
            <w:r>
              <w:t>22</w:t>
            </w:r>
          </w:p>
        </w:tc>
        <w:tc>
          <w:tcPr>
            <w:tcW w:w="540" w:type="dxa"/>
            <w:vAlign w:val="center"/>
          </w:tcPr>
          <w:p w:rsidR="00175AD7" w:rsidRPr="0008313D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353CBF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8623DF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4E00F2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4E00F2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4E00F2">
            <w:pPr>
              <w:jc w:val="center"/>
            </w:pPr>
            <w:r>
              <w:lastRenderedPageBreak/>
              <w:t>23</w:t>
            </w:r>
          </w:p>
        </w:tc>
        <w:tc>
          <w:tcPr>
            <w:tcW w:w="540" w:type="dxa"/>
            <w:vAlign w:val="center"/>
          </w:tcPr>
          <w:p w:rsidR="00175AD7" w:rsidRPr="000F3A77" w:rsidRDefault="00175AD7" w:rsidP="00ED15F7">
            <w:pPr>
              <w:jc w:val="center"/>
            </w:pPr>
            <w:r>
              <w:t>36</w:t>
            </w: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5F0592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4,0  ≈90х≈1565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75AD7" w:rsidRPr="00CF4A82" w:rsidRDefault="00175AD7" w:rsidP="00ED15F7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75AD7" w:rsidRPr="00B5366A" w:rsidRDefault="00175AD7" w:rsidP="00ED15F7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75AD7" w:rsidRPr="008B2D6C" w:rsidRDefault="00175AD7" w:rsidP="00ED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4E00F2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4E00F2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4E00F2">
            <w:pPr>
              <w:jc w:val="both"/>
            </w:pPr>
          </w:p>
        </w:tc>
      </w:tr>
      <w:tr w:rsidR="00175AD7" w:rsidRPr="001C5249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175AD7" w:rsidRPr="00D579C7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C00626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C00626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C00626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C00626">
            <w:pPr>
              <w:jc w:val="both"/>
            </w:pPr>
          </w:p>
        </w:tc>
        <w:tc>
          <w:tcPr>
            <w:tcW w:w="537" w:type="dxa"/>
          </w:tcPr>
          <w:p w:rsidR="00175AD7" w:rsidRPr="0032276A" w:rsidRDefault="00175AD7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8C07FA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175AD7" w:rsidRPr="00C12671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47" w:type="dxa"/>
            <w:gridSpan w:val="3"/>
          </w:tcPr>
          <w:p w:rsidR="00175AD7" w:rsidRPr="00AF314C" w:rsidRDefault="00175AD7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CF4A82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CF4A82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CF4A82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F03B6B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F03B6B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1F3771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1F3771">
            <w:pPr>
              <w:jc w:val="both"/>
            </w:pPr>
          </w:p>
        </w:tc>
        <w:tc>
          <w:tcPr>
            <w:tcW w:w="537" w:type="dxa"/>
          </w:tcPr>
          <w:p w:rsidR="00175AD7" w:rsidRPr="0032276A" w:rsidRDefault="00175AD7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F03B6B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3</w:t>
            </w:r>
          </w:p>
        </w:tc>
        <w:tc>
          <w:tcPr>
            <w:tcW w:w="540" w:type="dxa"/>
            <w:vAlign w:val="center"/>
          </w:tcPr>
          <w:p w:rsidR="00175AD7" w:rsidRPr="000F3A77" w:rsidRDefault="00175AD7" w:rsidP="00ED15F7">
            <w:pPr>
              <w:jc w:val="center"/>
            </w:pPr>
            <w:r>
              <w:t>37</w:t>
            </w: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5F0592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4,0  ≈90х≈120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75AD7" w:rsidRPr="00CF4A82" w:rsidRDefault="00175AD7" w:rsidP="00ED15F7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175AD7" w:rsidRPr="006E3C17" w:rsidRDefault="00175AD7" w:rsidP="00ED15F7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175AD7" w:rsidRPr="008B2D6C" w:rsidRDefault="00175AD7" w:rsidP="00ED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F03B6B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F03B6B">
            <w:pPr>
              <w:jc w:val="center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654E19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1F3771">
            <w:pPr>
              <w:jc w:val="both"/>
            </w:pPr>
          </w:p>
        </w:tc>
        <w:tc>
          <w:tcPr>
            <w:tcW w:w="537" w:type="dxa"/>
          </w:tcPr>
          <w:p w:rsidR="00175AD7" w:rsidRPr="0032276A" w:rsidRDefault="00175AD7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4</w:t>
            </w:r>
          </w:p>
        </w:tc>
        <w:tc>
          <w:tcPr>
            <w:tcW w:w="540" w:type="dxa"/>
            <w:vAlign w:val="center"/>
          </w:tcPr>
          <w:p w:rsidR="00175AD7" w:rsidRPr="00D579C7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F72583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1F3771">
            <w:pPr>
              <w:jc w:val="both"/>
            </w:pPr>
          </w:p>
        </w:tc>
        <w:tc>
          <w:tcPr>
            <w:tcW w:w="537" w:type="dxa"/>
          </w:tcPr>
          <w:p w:rsidR="00175AD7" w:rsidRPr="0032276A" w:rsidRDefault="00175AD7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8C07FA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5</w:t>
            </w:r>
          </w:p>
        </w:tc>
        <w:tc>
          <w:tcPr>
            <w:tcW w:w="540" w:type="dxa"/>
            <w:vAlign w:val="center"/>
          </w:tcPr>
          <w:p w:rsidR="00175AD7" w:rsidRPr="000F3A77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654E19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654E19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1F3771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1F3771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1F3771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7747C9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7747C9">
            <w:pPr>
              <w:jc w:val="both"/>
            </w:pPr>
          </w:p>
        </w:tc>
      </w:tr>
      <w:tr w:rsidR="00175AD7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6</w:t>
            </w:r>
          </w:p>
        </w:tc>
        <w:tc>
          <w:tcPr>
            <w:tcW w:w="540" w:type="dxa"/>
            <w:vAlign w:val="center"/>
          </w:tcPr>
          <w:p w:rsidR="00175AD7" w:rsidRPr="000F3A77" w:rsidRDefault="00175AD7" w:rsidP="00ED15F7">
            <w:pPr>
              <w:jc w:val="center"/>
            </w:pPr>
            <w:r>
              <w:t>38</w:t>
            </w: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5F0592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4,0  ≈90х≈120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75AD7" w:rsidRPr="00CF4A82" w:rsidRDefault="00175AD7" w:rsidP="00ED15F7">
            <w:pPr>
              <w:jc w:val="center"/>
            </w:pPr>
            <w:r>
              <w:t>4</w:t>
            </w:r>
          </w:p>
        </w:tc>
        <w:tc>
          <w:tcPr>
            <w:tcW w:w="714" w:type="dxa"/>
            <w:vAlign w:val="center"/>
          </w:tcPr>
          <w:p w:rsidR="00175AD7" w:rsidRPr="006E3C17" w:rsidRDefault="00175AD7" w:rsidP="00ED15F7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175AD7" w:rsidRPr="008B2D6C" w:rsidRDefault="00175AD7" w:rsidP="00ED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F72583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7</w:t>
            </w:r>
          </w:p>
        </w:tc>
        <w:tc>
          <w:tcPr>
            <w:tcW w:w="540" w:type="dxa"/>
            <w:vAlign w:val="center"/>
          </w:tcPr>
          <w:p w:rsidR="00175AD7" w:rsidRPr="00D579C7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F72583">
            <w:pPr>
              <w:jc w:val="center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AB4598">
            <w:pPr>
              <w:jc w:val="both"/>
            </w:pPr>
          </w:p>
        </w:tc>
      </w:tr>
      <w:tr w:rsidR="00175AD7" w:rsidRPr="001C5249" w:rsidTr="008C07FA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8</w:t>
            </w:r>
          </w:p>
        </w:tc>
        <w:tc>
          <w:tcPr>
            <w:tcW w:w="540" w:type="dxa"/>
            <w:vAlign w:val="center"/>
          </w:tcPr>
          <w:p w:rsidR="00175AD7" w:rsidRPr="00BA05E3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75AD7" w:rsidRPr="005B2526" w:rsidRDefault="00175AD7" w:rsidP="00ED15F7"/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F72583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F72583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9</w:t>
            </w:r>
          </w:p>
        </w:tc>
        <w:tc>
          <w:tcPr>
            <w:tcW w:w="540" w:type="dxa"/>
            <w:vAlign w:val="center"/>
          </w:tcPr>
          <w:p w:rsidR="00175AD7" w:rsidRPr="000F3A77" w:rsidRDefault="00175AD7" w:rsidP="00ED15F7">
            <w:pPr>
              <w:jc w:val="center"/>
            </w:pPr>
            <w:r>
              <w:t>39</w:t>
            </w: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5F0592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8,0  ≈70х≈120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37" w:type="dxa"/>
            <w:vAlign w:val="center"/>
          </w:tcPr>
          <w:p w:rsidR="00175AD7" w:rsidRPr="00CF4A82" w:rsidRDefault="00175AD7" w:rsidP="00ED15F7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:rsidR="00175AD7" w:rsidRPr="006E3C17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8B2D6C" w:rsidRDefault="00175AD7" w:rsidP="00ED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7744A0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187179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10</w:t>
            </w:r>
          </w:p>
        </w:tc>
        <w:tc>
          <w:tcPr>
            <w:tcW w:w="540" w:type="dxa"/>
            <w:vAlign w:val="center"/>
          </w:tcPr>
          <w:p w:rsidR="00175AD7" w:rsidRPr="00D579C7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1561М   ОСТ1-92073-82</w:t>
            </w: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187179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8C07FA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11</w:t>
            </w:r>
          </w:p>
        </w:tc>
        <w:tc>
          <w:tcPr>
            <w:tcW w:w="540" w:type="dxa"/>
            <w:vAlign w:val="center"/>
          </w:tcPr>
          <w:p w:rsidR="00175AD7" w:rsidRPr="000F3A77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3252B8" w:rsidRDefault="00175AD7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CF4A82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3F7D7B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8B2D6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AB4598">
            <w:pPr>
              <w:jc w:val="both"/>
            </w:pPr>
          </w:p>
        </w:tc>
      </w:tr>
      <w:tr w:rsidR="00175AD7" w:rsidRPr="001C5249" w:rsidTr="004300E3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12</w:t>
            </w:r>
          </w:p>
        </w:tc>
        <w:tc>
          <w:tcPr>
            <w:tcW w:w="540" w:type="dxa"/>
            <w:vAlign w:val="center"/>
          </w:tcPr>
          <w:p w:rsidR="00175AD7" w:rsidRPr="00AB2664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353CBF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1833EC" w:rsidRDefault="00175AD7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8623DF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13</w:t>
            </w:r>
          </w:p>
        </w:tc>
        <w:tc>
          <w:tcPr>
            <w:tcW w:w="540" w:type="dxa"/>
            <w:vAlign w:val="center"/>
          </w:tcPr>
          <w:p w:rsidR="00175AD7" w:rsidRPr="00D579C7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AB4598">
            <w:pPr>
              <w:jc w:val="both"/>
            </w:pPr>
          </w:p>
        </w:tc>
      </w:tr>
      <w:tr w:rsidR="00175AD7" w:rsidRPr="001C5249" w:rsidTr="004300E3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14</w:t>
            </w:r>
          </w:p>
        </w:tc>
        <w:tc>
          <w:tcPr>
            <w:tcW w:w="540" w:type="dxa"/>
            <w:vAlign w:val="center"/>
          </w:tcPr>
          <w:p w:rsidR="00175AD7" w:rsidRPr="000F3A77" w:rsidRDefault="00175AD7" w:rsidP="00ED15F7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3252B8" w:rsidRDefault="00175AD7" w:rsidP="00ED1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Default="00175AD7" w:rsidP="00ED15F7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ED1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CF4A82" w:rsidRDefault="00175AD7" w:rsidP="00ED15F7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3F7D7B" w:rsidRDefault="00175AD7" w:rsidP="00ED15F7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8B2D6C" w:rsidRDefault="00175AD7" w:rsidP="00ED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ED15F7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15</w:t>
            </w:r>
          </w:p>
        </w:tc>
        <w:tc>
          <w:tcPr>
            <w:tcW w:w="540" w:type="dxa"/>
            <w:vAlign w:val="center"/>
          </w:tcPr>
          <w:p w:rsidR="00175AD7" w:rsidRPr="00AB2664" w:rsidRDefault="00175AD7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353CBF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1833EC" w:rsidRDefault="00175AD7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Default="00175AD7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8623DF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AB4598">
            <w:pPr>
              <w:jc w:val="both"/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16</w:t>
            </w:r>
          </w:p>
        </w:tc>
        <w:tc>
          <w:tcPr>
            <w:tcW w:w="540" w:type="dxa"/>
            <w:vAlign w:val="center"/>
          </w:tcPr>
          <w:p w:rsidR="00175AD7" w:rsidRPr="00D579C7" w:rsidRDefault="00175AD7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75AD7" w:rsidRPr="005B2526" w:rsidRDefault="00175AD7" w:rsidP="00AB4598"/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D579C7" w:rsidRDefault="00175AD7" w:rsidP="00AB45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AB4598">
            <w:pPr>
              <w:jc w:val="both"/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17</w:t>
            </w:r>
          </w:p>
        </w:tc>
        <w:tc>
          <w:tcPr>
            <w:tcW w:w="540" w:type="dxa"/>
            <w:vAlign w:val="center"/>
          </w:tcPr>
          <w:p w:rsidR="00175AD7" w:rsidRPr="00AB2664" w:rsidRDefault="00175AD7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353CBF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B91802" w:rsidRDefault="00175AD7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Default="00175AD7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8623DF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18</w:t>
            </w:r>
          </w:p>
        </w:tc>
        <w:tc>
          <w:tcPr>
            <w:tcW w:w="540" w:type="dxa"/>
            <w:vAlign w:val="center"/>
          </w:tcPr>
          <w:p w:rsidR="00175AD7" w:rsidRPr="00A548C0" w:rsidRDefault="00175AD7" w:rsidP="00AB4598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A548C0" w:rsidRDefault="00175AD7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A548C0" w:rsidRDefault="00175AD7" w:rsidP="00AB459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175AD7" w:rsidRPr="00161C29" w:rsidRDefault="00175AD7" w:rsidP="00AB459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75AD7" w:rsidRPr="00161C29" w:rsidRDefault="00175AD7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19</w:t>
            </w:r>
          </w:p>
        </w:tc>
        <w:tc>
          <w:tcPr>
            <w:tcW w:w="540" w:type="dxa"/>
            <w:vAlign w:val="center"/>
          </w:tcPr>
          <w:p w:rsidR="00175AD7" w:rsidRPr="00A548C0" w:rsidRDefault="00175AD7" w:rsidP="00AB4598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A548C0" w:rsidRDefault="00175AD7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A548C0" w:rsidRDefault="00175AD7" w:rsidP="00AB459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175AD7" w:rsidRPr="00161C29" w:rsidRDefault="00175AD7" w:rsidP="00AB459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75AD7" w:rsidRPr="00161C29" w:rsidRDefault="00175AD7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AB4598">
            <w:pPr>
              <w:jc w:val="both"/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20</w:t>
            </w:r>
          </w:p>
        </w:tc>
        <w:tc>
          <w:tcPr>
            <w:tcW w:w="540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AD1B0B" w:rsidRDefault="00175AD7" w:rsidP="0056261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75AD7" w:rsidRPr="005B2526" w:rsidRDefault="00175AD7" w:rsidP="00AB4598"/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21</w:t>
            </w:r>
          </w:p>
        </w:tc>
        <w:tc>
          <w:tcPr>
            <w:tcW w:w="540" w:type="dxa"/>
            <w:vAlign w:val="center"/>
          </w:tcPr>
          <w:p w:rsidR="00175AD7" w:rsidRPr="0008313D" w:rsidRDefault="00175AD7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353CBF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B91802" w:rsidRDefault="00175AD7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75AD7" w:rsidRDefault="00175AD7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8623DF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</w:tcPr>
          <w:p w:rsidR="00175AD7" w:rsidRPr="001C5249" w:rsidRDefault="00175AD7" w:rsidP="00AB4598">
            <w:pPr>
              <w:jc w:val="both"/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t>22</w:t>
            </w:r>
          </w:p>
        </w:tc>
        <w:tc>
          <w:tcPr>
            <w:tcW w:w="540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9D3549" w:rsidRDefault="00175AD7" w:rsidP="00AB459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75AD7" w:rsidRPr="005B2526" w:rsidRDefault="00175AD7" w:rsidP="00AB4598"/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E30324">
            <w:pPr>
              <w:jc w:val="center"/>
            </w:pPr>
            <w:r>
              <w:lastRenderedPageBreak/>
              <w:t>23</w:t>
            </w:r>
          </w:p>
        </w:tc>
        <w:tc>
          <w:tcPr>
            <w:tcW w:w="540" w:type="dxa"/>
            <w:vAlign w:val="center"/>
          </w:tcPr>
          <w:p w:rsidR="00175AD7" w:rsidRPr="00A00D4A" w:rsidRDefault="00175AD7" w:rsidP="00AB4598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75AD7" w:rsidRPr="005B2526" w:rsidRDefault="00175AD7" w:rsidP="00AB4598"/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AB4598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175AD7" w:rsidRPr="00BA05E3" w:rsidRDefault="00175AD7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175AD7" w:rsidRPr="00AF314C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E96AD3" w:rsidRDefault="00175AD7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75AD7" w:rsidRPr="005B2526" w:rsidRDefault="00175AD7" w:rsidP="00AB4598"/>
        </w:tc>
        <w:tc>
          <w:tcPr>
            <w:tcW w:w="554" w:type="dxa"/>
            <w:vAlign w:val="center"/>
          </w:tcPr>
          <w:p w:rsidR="00175AD7" w:rsidRPr="0026242B" w:rsidRDefault="00175AD7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04359D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AB4598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7744A0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AB4598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175AD7" w:rsidRDefault="00175AD7" w:rsidP="00774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175AD7" w:rsidRPr="00986A2E" w:rsidRDefault="00175AD7" w:rsidP="00774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31409C" w:rsidRDefault="00175AD7" w:rsidP="0031409C">
            <w:pPr>
              <w:jc w:val="center"/>
              <w:rPr>
                <w:sz w:val="28"/>
                <w:szCs w:val="28"/>
                <w:u w:val="single"/>
              </w:rPr>
            </w:pPr>
            <w:r w:rsidRPr="0031409C">
              <w:rPr>
                <w:sz w:val="28"/>
                <w:szCs w:val="28"/>
                <w:u w:val="single"/>
              </w:rPr>
              <w:t>Сводные данные</w:t>
            </w:r>
          </w:p>
        </w:tc>
        <w:tc>
          <w:tcPr>
            <w:tcW w:w="1786" w:type="dxa"/>
            <w:gridSpan w:val="2"/>
            <w:vAlign w:val="center"/>
          </w:tcPr>
          <w:p w:rsidR="00175AD7" w:rsidRDefault="00175AD7" w:rsidP="007744A0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774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7744A0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303D2E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774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7744A0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175AD7" w:rsidRPr="001C5249" w:rsidTr="007744A0">
        <w:trPr>
          <w:trHeight w:hRule="exact" w:val="454"/>
        </w:trPr>
        <w:tc>
          <w:tcPr>
            <w:tcW w:w="479" w:type="dxa"/>
            <w:vAlign w:val="center"/>
          </w:tcPr>
          <w:p w:rsidR="00175AD7" w:rsidRDefault="00175AD7" w:rsidP="00AB4598">
            <w:pPr>
              <w:jc w:val="center"/>
            </w:pPr>
            <w:r>
              <w:t>3</w:t>
            </w:r>
          </w:p>
        </w:tc>
        <w:tc>
          <w:tcPr>
            <w:tcW w:w="540" w:type="dxa"/>
            <w:vAlign w:val="center"/>
          </w:tcPr>
          <w:p w:rsidR="00175AD7" w:rsidRDefault="00175AD7" w:rsidP="00774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175AD7" w:rsidRPr="00986A2E" w:rsidRDefault="00175AD7" w:rsidP="007744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75AD7" w:rsidRPr="0069707C" w:rsidRDefault="00175AD7" w:rsidP="00A3599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75AD7" w:rsidRDefault="00175AD7" w:rsidP="007744A0">
            <w:pPr>
              <w:jc w:val="both"/>
            </w:pPr>
          </w:p>
        </w:tc>
        <w:tc>
          <w:tcPr>
            <w:tcW w:w="554" w:type="dxa"/>
            <w:vAlign w:val="center"/>
          </w:tcPr>
          <w:p w:rsidR="00175AD7" w:rsidRPr="0026242B" w:rsidRDefault="00175AD7" w:rsidP="00774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175AD7" w:rsidRPr="00E07680" w:rsidRDefault="00175AD7" w:rsidP="007744A0">
            <w:pPr>
              <w:jc w:val="center"/>
            </w:pPr>
          </w:p>
        </w:tc>
        <w:tc>
          <w:tcPr>
            <w:tcW w:w="714" w:type="dxa"/>
            <w:vAlign w:val="center"/>
          </w:tcPr>
          <w:p w:rsidR="00175AD7" w:rsidRPr="001C5249" w:rsidRDefault="00175AD7" w:rsidP="007744A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75AD7" w:rsidRPr="00E07680" w:rsidRDefault="00175AD7" w:rsidP="007744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715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537" w:type="dxa"/>
            <w:vAlign w:val="center"/>
          </w:tcPr>
          <w:p w:rsidR="00175AD7" w:rsidRPr="001C5249" w:rsidRDefault="00175AD7" w:rsidP="007744A0">
            <w:pPr>
              <w:jc w:val="both"/>
            </w:pPr>
          </w:p>
        </w:tc>
        <w:tc>
          <w:tcPr>
            <w:tcW w:w="892" w:type="dxa"/>
            <w:vAlign w:val="center"/>
          </w:tcPr>
          <w:p w:rsidR="00175AD7" w:rsidRPr="001C5249" w:rsidRDefault="00175AD7" w:rsidP="007744A0">
            <w:pPr>
              <w:jc w:val="center"/>
            </w:pPr>
          </w:p>
        </w:tc>
        <w:tc>
          <w:tcPr>
            <w:tcW w:w="537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1606" w:type="dxa"/>
          </w:tcPr>
          <w:p w:rsidR="00175AD7" w:rsidRPr="001C5249" w:rsidRDefault="00175AD7" w:rsidP="00AB4598">
            <w:pPr>
              <w:jc w:val="both"/>
            </w:pPr>
          </w:p>
        </w:tc>
        <w:tc>
          <w:tcPr>
            <w:tcW w:w="537" w:type="dxa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75AD7" w:rsidRPr="0032276A" w:rsidRDefault="00175AD7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E5309F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4</w:t>
            </w:r>
          </w:p>
        </w:tc>
        <w:tc>
          <w:tcPr>
            <w:tcW w:w="540" w:type="dxa"/>
            <w:vAlign w:val="center"/>
          </w:tcPr>
          <w:p w:rsidR="00EA4234" w:rsidRPr="00A548C0" w:rsidRDefault="00EA4234" w:rsidP="00AB4598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5F0592" w:rsidRDefault="00EA4234" w:rsidP="00EA42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,0х1500х4000</w:t>
            </w:r>
          </w:p>
        </w:tc>
        <w:tc>
          <w:tcPr>
            <w:tcW w:w="1786" w:type="dxa"/>
            <w:gridSpan w:val="2"/>
          </w:tcPr>
          <w:p w:rsidR="00EA4234" w:rsidRPr="001C5249" w:rsidRDefault="00EA4234" w:rsidP="00ED12CF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ED1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37" w:type="dxa"/>
            <w:vAlign w:val="center"/>
          </w:tcPr>
          <w:p w:rsidR="00EA4234" w:rsidRPr="009B7BA2" w:rsidRDefault="00EA4234" w:rsidP="00ED12CF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6200F3" w:rsidRDefault="00EA4234" w:rsidP="00ED12C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A4234" w:rsidRPr="009375EC" w:rsidRDefault="00115BC9" w:rsidP="00ED12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E5309F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5</w:t>
            </w:r>
          </w:p>
        </w:tc>
        <w:tc>
          <w:tcPr>
            <w:tcW w:w="540" w:type="dxa"/>
            <w:vAlign w:val="center"/>
          </w:tcPr>
          <w:p w:rsidR="00EA4234" w:rsidRPr="00A548C0" w:rsidRDefault="00EA4234" w:rsidP="00AB4598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E96AD3" w:rsidRDefault="00EA4234" w:rsidP="00ED15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EA4234" w:rsidRPr="001C5249" w:rsidRDefault="00EA4234" w:rsidP="00ED12CF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ED12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A548C0" w:rsidRDefault="00EA4234" w:rsidP="00ED12CF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A4234" w:rsidRPr="00161C29" w:rsidRDefault="00EA4234" w:rsidP="00ED12C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A4234" w:rsidRPr="00161C29" w:rsidRDefault="00EA4234" w:rsidP="00ED12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</w:tcPr>
          <w:p w:rsidR="00EA4234" w:rsidRPr="001C5249" w:rsidRDefault="00EA4234" w:rsidP="00AB4598">
            <w:pPr>
              <w:jc w:val="both"/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6</w:t>
            </w:r>
          </w:p>
        </w:tc>
        <w:tc>
          <w:tcPr>
            <w:tcW w:w="540" w:type="dxa"/>
            <w:vAlign w:val="center"/>
          </w:tcPr>
          <w:p w:rsidR="00EA4234" w:rsidRPr="00A548C0" w:rsidRDefault="00EA4234" w:rsidP="00AB4598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8B2D6C" w:rsidRDefault="00EA4234" w:rsidP="00E5309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EA4234" w:rsidRDefault="00EA4234" w:rsidP="00E5309F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E530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132C43" w:rsidRDefault="00EA4234" w:rsidP="00E5309F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A4234" w:rsidRPr="00540C37" w:rsidRDefault="00EA4234" w:rsidP="00E5309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6200F3" w:rsidRDefault="00EA4234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7</w:t>
            </w:r>
          </w:p>
        </w:tc>
        <w:tc>
          <w:tcPr>
            <w:tcW w:w="540" w:type="dxa"/>
            <w:vAlign w:val="center"/>
          </w:tcPr>
          <w:p w:rsidR="00EA4234" w:rsidRPr="00507545" w:rsidRDefault="00EA4234" w:rsidP="00AB4598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5F0592" w:rsidRDefault="00EA4234" w:rsidP="00CA4BF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 3,0х1500х4000</w:t>
            </w:r>
          </w:p>
        </w:tc>
        <w:tc>
          <w:tcPr>
            <w:tcW w:w="1786" w:type="dxa"/>
            <w:gridSpan w:val="2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AB4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37" w:type="dxa"/>
            <w:vAlign w:val="center"/>
          </w:tcPr>
          <w:p w:rsidR="00EA4234" w:rsidRPr="009B7BA2" w:rsidRDefault="00EA4234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6200F3" w:rsidRDefault="00EA4234" w:rsidP="00AB459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A4234" w:rsidRPr="009375EC" w:rsidRDefault="000B7A0F" w:rsidP="00AB45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8</w:t>
            </w:r>
          </w:p>
        </w:tc>
        <w:tc>
          <w:tcPr>
            <w:tcW w:w="540" w:type="dxa"/>
            <w:vAlign w:val="center"/>
          </w:tcPr>
          <w:p w:rsidR="00EA4234" w:rsidRPr="00A548C0" w:rsidRDefault="00EA4234" w:rsidP="00AB4598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E96AD3" w:rsidRDefault="00EA4234" w:rsidP="00187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A548C0" w:rsidRDefault="00EA4234" w:rsidP="00AB4598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:rsidR="00EA4234" w:rsidRPr="00161C29" w:rsidRDefault="00EA4234" w:rsidP="00AB4598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A4234" w:rsidRPr="00161C29" w:rsidRDefault="00EA4234" w:rsidP="00AB45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9</w:t>
            </w:r>
          </w:p>
        </w:tc>
        <w:tc>
          <w:tcPr>
            <w:tcW w:w="540" w:type="dxa"/>
            <w:vAlign w:val="center"/>
          </w:tcPr>
          <w:p w:rsidR="00EA4234" w:rsidRPr="00A548C0" w:rsidRDefault="00EA4234" w:rsidP="00AB4598">
            <w:pPr>
              <w:jc w:val="center"/>
              <w:rPr>
                <w:lang w:val="en-US"/>
              </w:rPr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31409C" w:rsidRDefault="00EA4234" w:rsidP="00CE22B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A4234" w:rsidRPr="001C5249" w:rsidRDefault="00EA4234" w:rsidP="00E5309F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E530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9B7BA2" w:rsidRDefault="00EA4234" w:rsidP="00E5309F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6200F3" w:rsidRDefault="00EA4234" w:rsidP="00E5309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A4234" w:rsidRPr="009375EC" w:rsidRDefault="00EA4234" w:rsidP="00CE22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</w:tcPr>
          <w:p w:rsidR="00EA4234" w:rsidRPr="001C5249" w:rsidRDefault="00EA4234" w:rsidP="00AB4598">
            <w:pPr>
              <w:jc w:val="both"/>
            </w:pPr>
          </w:p>
        </w:tc>
      </w:tr>
      <w:tr w:rsidR="00EA4234" w:rsidRPr="001C5249" w:rsidTr="00E5309F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10</w:t>
            </w:r>
          </w:p>
        </w:tc>
        <w:tc>
          <w:tcPr>
            <w:tcW w:w="540" w:type="dxa"/>
            <w:vAlign w:val="center"/>
          </w:tcPr>
          <w:p w:rsidR="00EA4234" w:rsidRPr="00EF6EFC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5F0592" w:rsidRDefault="00EA4234" w:rsidP="00EA42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  8,0х1500х4000</w:t>
            </w:r>
          </w:p>
        </w:tc>
        <w:tc>
          <w:tcPr>
            <w:tcW w:w="1786" w:type="dxa"/>
            <w:gridSpan w:val="2"/>
          </w:tcPr>
          <w:p w:rsidR="00EA4234" w:rsidRDefault="00EA4234" w:rsidP="004E00F2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37" w:type="dxa"/>
            <w:vAlign w:val="center"/>
          </w:tcPr>
          <w:p w:rsidR="00EA4234" w:rsidRPr="00CF4A82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8F00B4" w:rsidRDefault="00EA4234" w:rsidP="004E00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A4234" w:rsidRPr="008B2D6C" w:rsidRDefault="000B7A0F" w:rsidP="004E0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11</w:t>
            </w:r>
          </w:p>
        </w:tc>
        <w:tc>
          <w:tcPr>
            <w:tcW w:w="540" w:type="dxa"/>
            <w:vAlign w:val="center"/>
          </w:tcPr>
          <w:p w:rsidR="00EA4234" w:rsidRPr="00D579C7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E96AD3" w:rsidRDefault="00EA4234" w:rsidP="00187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EA4234" w:rsidRDefault="00EA4234" w:rsidP="004E00F2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E07680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</w:tcPr>
          <w:p w:rsidR="00EA4234" w:rsidRPr="001C5249" w:rsidRDefault="00EA4234" w:rsidP="00AB4598">
            <w:pPr>
              <w:jc w:val="both"/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12</w:t>
            </w:r>
          </w:p>
        </w:tc>
        <w:tc>
          <w:tcPr>
            <w:tcW w:w="540" w:type="dxa"/>
            <w:vAlign w:val="center"/>
          </w:tcPr>
          <w:p w:rsidR="00EA4234" w:rsidRPr="00AB2664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353CBF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69707C" w:rsidRDefault="00EA4234" w:rsidP="004E00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A4234" w:rsidRDefault="00EA4234" w:rsidP="004E00F2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E07680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E5309F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13</w:t>
            </w:r>
          </w:p>
        </w:tc>
        <w:tc>
          <w:tcPr>
            <w:tcW w:w="540" w:type="dxa"/>
            <w:vAlign w:val="center"/>
          </w:tcPr>
          <w:p w:rsidR="00EA4234" w:rsidRPr="005C3E02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5C3E02" w:rsidRDefault="00EA4234" w:rsidP="004E00F2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5C3E02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5C3E02" w:rsidRDefault="00EA4234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5C3E02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14</w:t>
            </w:r>
          </w:p>
        </w:tc>
        <w:tc>
          <w:tcPr>
            <w:tcW w:w="540" w:type="dxa"/>
            <w:vAlign w:val="center"/>
          </w:tcPr>
          <w:p w:rsidR="00EA4234" w:rsidRPr="00EF6EFC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BE0392" w:rsidRDefault="00EA4234" w:rsidP="004E00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A4234" w:rsidRPr="005B2526" w:rsidRDefault="00EA4234" w:rsidP="004E00F2"/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E07680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15</w:t>
            </w:r>
          </w:p>
        </w:tc>
        <w:tc>
          <w:tcPr>
            <w:tcW w:w="540" w:type="dxa"/>
            <w:vAlign w:val="center"/>
          </w:tcPr>
          <w:p w:rsidR="00EA4234" w:rsidRPr="00D579C7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69707C" w:rsidRDefault="00EA4234" w:rsidP="004E00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A4234" w:rsidRDefault="00EA4234" w:rsidP="004E00F2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E07680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</w:tcPr>
          <w:p w:rsidR="00EA4234" w:rsidRPr="001C5249" w:rsidRDefault="00EA4234" w:rsidP="00AB4598">
            <w:pPr>
              <w:jc w:val="both"/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16</w:t>
            </w:r>
          </w:p>
        </w:tc>
        <w:tc>
          <w:tcPr>
            <w:tcW w:w="540" w:type="dxa"/>
            <w:vAlign w:val="center"/>
          </w:tcPr>
          <w:p w:rsidR="00EA4234" w:rsidRPr="00AB2664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353CBF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69707C" w:rsidRDefault="00EA4234" w:rsidP="004E00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A4234" w:rsidRDefault="00EA4234" w:rsidP="004E00F2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5C3E02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4E00F2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17</w:t>
            </w:r>
          </w:p>
        </w:tc>
        <w:tc>
          <w:tcPr>
            <w:tcW w:w="540" w:type="dxa"/>
            <w:vAlign w:val="center"/>
          </w:tcPr>
          <w:p w:rsidR="00EA4234" w:rsidRPr="006B7910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E96AD3" w:rsidRDefault="00EA4234" w:rsidP="004E00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A4234" w:rsidRPr="005B2526" w:rsidRDefault="00EA4234" w:rsidP="004E00F2"/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E07680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</w:tcPr>
          <w:p w:rsidR="00EA4234" w:rsidRPr="001C5249" w:rsidRDefault="00EA4234" w:rsidP="00AB4598">
            <w:pPr>
              <w:jc w:val="both"/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18</w:t>
            </w:r>
          </w:p>
        </w:tc>
        <w:tc>
          <w:tcPr>
            <w:tcW w:w="540" w:type="dxa"/>
            <w:vAlign w:val="center"/>
          </w:tcPr>
          <w:p w:rsidR="00EA4234" w:rsidRPr="00BA05E3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BE0392" w:rsidRDefault="00EA4234" w:rsidP="004E00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A4234" w:rsidRPr="005B2526" w:rsidRDefault="00EA4234" w:rsidP="004E00F2"/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5C3E02" w:rsidRDefault="00EA4234" w:rsidP="004E0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A4234" w:rsidRPr="00E07680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19</w:t>
            </w:r>
          </w:p>
        </w:tc>
        <w:tc>
          <w:tcPr>
            <w:tcW w:w="540" w:type="dxa"/>
            <w:vAlign w:val="center"/>
          </w:tcPr>
          <w:p w:rsidR="00EA4234" w:rsidRPr="00AB2664" w:rsidRDefault="00EA4234" w:rsidP="004E00F2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353CBF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6B7910" w:rsidRDefault="00EA4234" w:rsidP="004E00F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A4234" w:rsidRDefault="00EA4234" w:rsidP="004E00F2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4E0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4E00F2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7327F2" w:rsidRDefault="00EA4234" w:rsidP="004E00F2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8623DF" w:rsidRDefault="00EA4234" w:rsidP="004E00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4E00F2">
            <w:pPr>
              <w:jc w:val="center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4E00F2">
            <w:pPr>
              <w:jc w:val="both"/>
            </w:pPr>
          </w:p>
        </w:tc>
        <w:tc>
          <w:tcPr>
            <w:tcW w:w="160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</w:tcPr>
          <w:p w:rsidR="00EA4234" w:rsidRPr="001C5249" w:rsidRDefault="00EA4234" w:rsidP="00AB4598">
            <w:pPr>
              <w:jc w:val="both"/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20</w:t>
            </w:r>
          </w:p>
        </w:tc>
        <w:tc>
          <w:tcPr>
            <w:tcW w:w="540" w:type="dxa"/>
            <w:vAlign w:val="center"/>
          </w:tcPr>
          <w:p w:rsidR="00EA4234" w:rsidRPr="00BA05E3" w:rsidRDefault="00EA4234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E96AD3" w:rsidRDefault="00EA4234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A4234" w:rsidRPr="005B2526" w:rsidRDefault="00EA4234" w:rsidP="00AB4598"/>
        </w:tc>
        <w:tc>
          <w:tcPr>
            <w:tcW w:w="554" w:type="dxa"/>
            <w:vAlign w:val="center"/>
          </w:tcPr>
          <w:p w:rsidR="00EA4234" w:rsidRPr="0026242B" w:rsidRDefault="00EA4234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04359D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EA4234" w:rsidRPr="00E07680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21</w:t>
            </w:r>
          </w:p>
        </w:tc>
        <w:tc>
          <w:tcPr>
            <w:tcW w:w="540" w:type="dxa"/>
            <w:vAlign w:val="center"/>
          </w:tcPr>
          <w:p w:rsidR="00EA4234" w:rsidRPr="00414EB5" w:rsidRDefault="00EA4234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414EB5" w:rsidRDefault="00EA4234" w:rsidP="00876F18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7744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7744A0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1C5249" w:rsidRDefault="00EA4234" w:rsidP="007744A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010461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</w:tcPr>
          <w:p w:rsidR="00EA4234" w:rsidRPr="001C5249" w:rsidRDefault="00EA4234" w:rsidP="00AB4598">
            <w:pPr>
              <w:jc w:val="both"/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t>22</w:t>
            </w:r>
          </w:p>
        </w:tc>
        <w:tc>
          <w:tcPr>
            <w:tcW w:w="540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AF314C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AD1B0B" w:rsidRDefault="00EA4234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EA4234" w:rsidRPr="005B2526" w:rsidRDefault="00EA4234" w:rsidP="00AB4598"/>
        </w:tc>
        <w:tc>
          <w:tcPr>
            <w:tcW w:w="554" w:type="dxa"/>
            <w:vAlign w:val="center"/>
          </w:tcPr>
          <w:p w:rsidR="00EA4234" w:rsidRPr="0026242B" w:rsidRDefault="00EA4234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E07680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  <w:vAlign w:val="center"/>
          </w:tcPr>
          <w:p w:rsidR="00EA4234" w:rsidRPr="0032276A" w:rsidRDefault="00EA4234" w:rsidP="00AB4598">
            <w:pPr>
              <w:jc w:val="both"/>
              <w:rPr>
                <w:sz w:val="18"/>
                <w:szCs w:val="18"/>
              </w:rPr>
            </w:pPr>
          </w:p>
        </w:tc>
      </w:tr>
      <w:tr w:rsidR="00EA4234" w:rsidRPr="001C5249" w:rsidTr="00AB4598">
        <w:trPr>
          <w:trHeight w:hRule="exact" w:val="454"/>
        </w:trPr>
        <w:tc>
          <w:tcPr>
            <w:tcW w:w="479" w:type="dxa"/>
            <w:vAlign w:val="center"/>
          </w:tcPr>
          <w:p w:rsidR="00EA4234" w:rsidRDefault="00EA4234" w:rsidP="00AB45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540" w:type="dxa"/>
            <w:vAlign w:val="center"/>
          </w:tcPr>
          <w:p w:rsidR="00EA4234" w:rsidRPr="0008313D" w:rsidRDefault="00EA4234" w:rsidP="00AB4598">
            <w:pPr>
              <w:jc w:val="center"/>
            </w:pPr>
          </w:p>
        </w:tc>
        <w:tc>
          <w:tcPr>
            <w:tcW w:w="2647" w:type="dxa"/>
            <w:gridSpan w:val="3"/>
            <w:vAlign w:val="center"/>
          </w:tcPr>
          <w:p w:rsidR="00EA4234" w:rsidRPr="00353CBF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A4234" w:rsidRPr="00B91802" w:rsidRDefault="00EA4234" w:rsidP="00AB459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EA4234" w:rsidRDefault="00EA4234" w:rsidP="00AB4598">
            <w:pPr>
              <w:jc w:val="both"/>
            </w:pPr>
          </w:p>
        </w:tc>
        <w:tc>
          <w:tcPr>
            <w:tcW w:w="554" w:type="dxa"/>
            <w:vAlign w:val="center"/>
          </w:tcPr>
          <w:p w:rsidR="00EA4234" w:rsidRPr="0026242B" w:rsidRDefault="00EA4234" w:rsidP="00AB4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EA4234" w:rsidRPr="00E07680" w:rsidRDefault="00EA4234" w:rsidP="00AB4598">
            <w:pPr>
              <w:jc w:val="center"/>
            </w:pPr>
          </w:p>
        </w:tc>
        <w:tc>
          <w:tcPr>
            <w:tcW w:w="714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A4234" w:rsidRPr="008623DF" w:rsidRDefault="00EA4234" w:rsidP="00AB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71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892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5" w:type="dxa"/>
            <w:vAlign w:val="center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606" w:type="dxa"/>
            <w:vAlign w:val="center"/>
          </w:tcPr>
          <w:p w:rsidR="00EA4234" w:rsidRPr="001C5249" w:rsidRDefault="00EA4234" w:rsidP="00AB4598">
            <w:pPr>
              <w:jc w:val="center"/>
            </w:pPr>
          </w:p>
        </w:tc>
        <w:tc>
          <w:tcPr>
            <w:tcW w:w="537" w:type="dxa"/>
          </w:tcPr>
          <w:p w:rsidR="00EA4234" w:rsidRPr="001C5249" w:rsidRDefault="00EA4234" w:rsidP="00AB4598">
            <w:pPr>
              <w:jc w:val="both"/>
            </w:pPr>
          </w:p>
        </w:tc>
        <w:tc>
          <w:tcPr>
            <w:tcW w:w="1249" w:type="dxa"/>
          </w:tcPr>
          <w:p w:rsidR="00EA4234" w:rsidRPr="001C5249" w:rsidRDefault="00EA4234" w:rsidP="00AB4598">
            <w:pPr>
              <w:jc w:val="both"/>
            </w:pPr>
          </w:p>
        </w:tc>
      </w:tr>
    </w:tbl>
    <w:p w:rsidR="0034248D" w:rsidRDefault="0034248D" w:rsidP="0034248D">
      <w:pPr>
        <w:jc w:val="center"/>
      </w:pPr>
      <w:r>
        <w:t>Лист регистрации изменений</w:t>
      </w:r>
    </w:p>
    <w:tbl>
      <w:tblPr>
        <w:tblStyle w:val="a8"/>
        <w:tblW w:w="21724" w:type="dxa"/>
        <w:tblInd w:w="164" w:type="dxa"/>
        <w:tblLayout w:type="fixed"/>
        <w:tblLook w:val="01E0"/>
      </w:tblPr>
      <w:tblGrid>
        <w:gridCol w:w="1036"/>
        <w:gridCol w:w="1030"/>
        <w:gridCol w:w="1030"/>
        <w:gridCol w:w="1029"/>
        <w:gridCol w:w="1030"/>
        <w:gridCol w:w="1030"/>
        <w:gridCol w:w="1030"/>
        <w:gridCol w:w="1027"/>
        <w:gridCol w:w="1027"/>
        <w:gridCol w:w="1031"/>
        <w:gridCol w:w="1032"/>
        <w:gridCol w:w="1030"/>
        <w:gridCol w:w="1027"/>
        <w:gridCol w:w="1027"/>
        <w:gridCol w:w="1027"/>
        <w:gridCol w:w="1046"/>
        <w:gridCol w:w="1030"/>
        <w:gridCol w:w="1027"/>
        <w:gridCol w:w="1124"/>
        <w:gridCol w:w="1027"/>
        <w:gridCol w:w="1027"/>
      </w:tblGrid>
      <w:tr w:rsidR="00E30324" w:rsidRPr="006005F7">
        <w:tc>
          <w:tcPr>
            <w:tcW w:w="1036" w:type="dxa"/>
            <w:vMerge w:val="restart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19" w:type="dxa"/>
            <w:gridSpan w:val="4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0E7D3B" w:rsidP="00997393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опровод</w:t>
            </w:r>
            <w:proofErr w:type="spellEnd"/>
            <w:r>
              <w:rPr>
                <w:sz w:val="16"/>
                <w:szCs w:val="16"/>
              </w:rPr>
              <w:t>. докум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6005F7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31" w:type="dxa"/>
            <w:vMerge w:val="restart"/>
            <w:vAlign w:val="center"/>
          </w:tcPr>
          <w:p w:rsidR="00E30324" w:rsidRPr="00EE6188" w:rsidRDefault="00E30324" w:rsidP="006005F7">
            <w:pPr>
              <w:jc w:val="center"/>
            </w:pPr>
            <w:r>
              <w:t>Дата</w:t>
            </w: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 w:val="restart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27" w:type="dxa"/>
            <w:gridSpan w:val="4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124" w:type="dxa"/>
            <w:vMerge w:val="restart"/>
            <w:vAlign w:val="center"/>
          </w:tcPr>
          <w:p w:rsidR="00E30324" w:rsidRPr="00997393" w:rsidRDefault="00E30324" w:rsidP="00A01D4D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провод</w:t>
            </w:r>
            <w:proofErr w:type="spellEnd"/>
            <w:r>
              <w:rPr>
                <w:sz w:val="16"/>
                <w:szCs w:val="16"/>
              </w:rPr>
              <w:t>.</w:t>
            </w:r>
            <w:proofErr w:type="gramStart"/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>докум..и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A01D4D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EE6188" w:rsidRDefault="00E30324" w:rsidP="00A01D4D">
            <w:pPr>
              <w:jc w:val="center"/>
            </w:pPr>
            <w:r>
              <w:t>Дата</w:t>
            </w:r>
          </w:p>
        </w:tc>
      </w:tr>
      <w:tr w:rsidR="00E30324" w:rsidRPr="006005F7">
        <w:tc>
          <w:tcPr>
            <w:tcW w:w="1036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9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1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46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</w:tbl>
    <w:p w:rsidR="00077CFD" w:rsidRDefault="00BE2C66" w:rsidP="00BE2C66">
      <w:pPr>
        <w:tabs>
          <w:tab w:val="left" w:pos="15120"/>
        </w:tabs>
        <w:jc w:val="both"/>
        <w:rPr>
          <w:rFonts w:ascii="a_Timer" w:hAnsi="a_Timer"/>
          <w:sz w:val="16"/>
        </w:rPr>
      </w:pPr>
      <w:r>
        <w:rPr>
          <w:rFonts w:ascii="a_Timer" w:hAnsi="a_Timer"/>
          <w:sz w:val="16"/>
        </w:rPr>
        <w:t xml:space="preserve"> </w:t>
      </w:r>
    </w:p>
    <w:sectPr w:rsidR="00077CFD" w:rsidSect="001D1262">
      <w:headerReference w:type="default" r:id="rId8"/>
      <w:footerReference w:type="default" r:id="rId9"/>
      <w:headerReference w:type="first" r:id="rId10"/>
      <w:footerReference w:type="first" r:id="rId11"/>
      <w:pgSz w:w="23814" w:h="16840" w:orient="landscape" w:code="263"/>
      <w:pgMar w:top="357" w:right="981" w:bottom="1304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3C6" w:rsidRDefault="001603C6">
      <w:r>
        <w:separator/>
      </w:r>
    </w:p>
  </w:endnote>
  <w:endnote w:type="continuationSeparator" w:id="0">
    <w:p w:rsidR="001603C6" w:rsidRDefault="00160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AD" w:rsidRDefault="00536AAD">
    <w:pPr>
      <w:pStyle w:val="a4"/>
    </w:pPr>
    <w:r w:rsidRPr="00FD4DDF">
      <w:rPr>
        <w:noProof/>
        <w:sz w:val="20"/>
      </w:rPr>
      <w:pict>
        <v:group id="_x0000_s2096" style="position:absolute;margin-left:810pt;margin-top:-9.9pt;width:306pt;height:43.2pt;z-index:251641344" coordorigin="17280,15660" coordsize="6120,864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left:17280;top:15840;width:5328;height:576" o:regroupid="5" filled="f" stroked="f">
            <v:textbox style="mso-next-textbox:#_x0000_s2089">
              <w:txbxContent>
                <w:p w:rsidR="00536AAD" w:rsidRPr="009D3549" w:rsidRDefault="00536AAD" w:rsidP="00D5299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bCs/>
                      <w:sz w:val="36"/>
                      <w:szCs w:val="36"/>
                    </w:rPr>
                    <w:t>23321.362112.001</w:t>
                  </w:r>
                </w:p>
                <w:p w:rsidR="00536AAD" w:rsidRPr="00D52990" w:rsidRDefault="00536AAD" w:rsidP="00D52990">
                  <w:pPr>
                    <w:jc w:val="center"/>
                    <w:rPr>
                      <w:szCs w:val="32"/>
                    </w:rPr>
                  </w:pPr>
                </w:p>
              </w:txbxContent>
            </v:textbox>
          </v:shape>
          <v:group id="_x0000_s2095" style="position:absolute;left:22680;top:15660;width:720;height:864" coordorigin="10944,15525" coordsize="720,864">
            <v:shape id="_x0000_s2088" type="#_x0000_t202" style="position:absolute;left:10944;top:15525;width:720;height:495" o:regroupid="5" filled="f" stroked="f">
              <v:textbox style="mso-next-textbox:#_x0000_s2088">
                <w:txbxContent>
                  <w:p w:rsidR="00536AAD" w:rsidRDefault="00536AAD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  <v:shape id="_x0000_s2090" type="#_x0000_t202" style="position:absolute;left:10944;top:15957;width:720;height:432" o:regroupid="5" filled="f" stroked="f">
              <v:textbox style="mso-next-textbox:#_x0000_s2090">
                <w:txbxContent>
                  <w:p w:rsidR="00536AAD" w:rsidRDefault="00536AAD">
                    <w:pPr>
                      <w:jc w:val="center"/>
                      <w:rPr>
                        <w:rFonts w:ascii="a_Timer" w:hAnsi="a_Timer"/>
                        <w:b/>
                        <w:sz w:val="28"/>
                      </w:rPr>
                    </w:pP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begin"/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instrText xml:space="preserve"> PAGE </w:instrTex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separate"/>
                    </w:r>
                    <w:r w:rsidR="00202290">
                      <w:rPr>
                        <w:rStyle w:val="a5"/>
                        <w:rFonts w:ascii="a_Timer" w:hAnsi="a_Timer"/>
                        <w:b/>
                        <w:noProof/>
                        <w:sz w:val="28"/>
                      </w:rPr>
                      <w:t>2</w: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end"/>
                    </w:r>
                  </w:p>
                </w:txbxContent>
              </v:textbox>
            </v:shape>
          </v:group>
        </v:group>
      </w:pict>
    </w:r>
    <w:r w:rsidRPr="00FD4DDF">
      <w:rPr>
        <w:noProof/>
        <w:sz w:val="20"/>
      </w:rPr>
      <w:pict>
        <v:rect id="_x0000_s2161" style="position:absolute;margin-left:2.85pt;margin-top:2.85pt;width:1184.9pt;height:836.2pt;z-index:-251632128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FD4DDF">
      <w:rPr>
        <w:noProof/>
        <w:sz w:val="20"/>
      </w:rPr>
      <w:pict>
        <v:group id="_x0000_s2098" style="position:absolute;margin-left:25.5pt;margin-top:493.3pt;width:34pt;height:240.95pt;z-index:251639296;mso-position-horizontal-relative:page;mso-position-vertical-relative:page" coordorigin="445,9829" coordsize="680,4819">
          <v:line id="_x0000_s2073" style="position:absolute" from="445,14648" to="1125,14648" o:regroupid="7"/>
          <v:line id="_x0000_s2074" style="position:absolute" from="445,12664" to="1125,12664" o:regroupid="7"/>
          <v:line id="_x0000_s2075" style="position:absolute" from="445,11246" to="1125,11246" o:regroupid="7"/>
          <v:line id="_x0000_s2076" style="position:absolute" from="445,9829" to="1125,9829" o:regroupid="7"/>
          <w10:wrap anchorx="page" anchory="page"/>
          <w10:anchorlock/>
        </v:group>
      </w:pict>
    </w:r>
    <w:r w:rsidRPr="00FD4DDF">
      <w:rPr>
        <w:noProof/>
        <w:sz w:val="20"/>
      </w:rPr>
      <w:pict>
        <v:line id="_x0000_s2052" style="position:absolute;z-index:251632128;mso-position-horizontal-relative:page;mso-position-vertical-relative:page" from="649.2pt,810.8pt" to="861.8pt,810.8pt" o:regroupid="2">
          <w10:wrap anchorx="page" anchory="page"/>
          <w10:anchorlock/>
        </v:line>
      </w:pict>
    </w:r>
    <w:r w:rsidRPr="00FD4DDF">
      <w:rPr>
        <w:noProof/>
        <w:sz w:val="20"/>
      </w:rPr>
      <w:pict>
        <v:group id="_x0000_s2097" style="position:absolute;margin-left:581.2pt;margin-top:810.8pt;width:219.6pt;height:14.45pt;z-index:251643392;mso-position-vertical-relative:page" coordorigin="1008,16101" coordsize="4392,289">
          <v:group id="_x0000_s2092" style="position:absolute;left:1008;top:16101;width:1152;height:289" coordorigin="1008,16101" coordsize="1152,289">
            <v:shape id="_x0000_s2083" type="#_x0000_t202" style="position:absolute;left:1008;top:16102;width:576;height:288" o:regroupid="5" filled="f" stroked="f">
              <v:textbox style="mso-next-textbox:#_x0000_s2083">
                <w:txbxContent>
                  <w:p w:rsidR="00536AAD" w:rsidRDefault="00536AAD">
                    <w:pPr>
                      <w:jc w:val="center"/>
                      <w:rPr>
                        <w:rFonts w:ascii="Garamond" w:hAnsi="Garamond"/>
                        <w:sz w:val="16"/>
                      </w:rPr>
                    </w:pPr>
                    <w:proofErr w:type="spellStart"/>
                    <w:r>
                      <w:rPr>
                        <w:rFonts w:ascii="a_Timer" w:hAnsi="a_Timer"/>
                        <w:sz w:val="14"/>
                      </w:rPr>
                      <w:t>Изм</w:t>
                    </w:r>
                    <w:proofErr w:type="spellEnd"/>
                    <w:r>
                      <w:rPr>
                        <w:rFonts w:ascii="Garamond" w:hAnsi="Garamond"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84" type="#_x0000_t202" style="position:absolute;left:1440;top:16101;width:720;height:288" o:regroupid="5" filled="f" stroked="f">
              <v:textbox style="mso-next-textbox:#_x0000_s2084">
                <w:txbxContent>
                  <w:p w:rsidR="00536AAD" w:rsidRDefault="00536AAD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Лист</w:t>
                    </w:r>
                  </w:p>
                </w:txbxContent>
              </v:textbox>
            </v:shape>
          </v:group>
          <v:group id="_x0000_s2094" style="position:absolute;left:2160;top:16101;width:3240;height:279" coordorigin="2160,16101" coordsize="3312,288">
            <v:group id="_x0000_s2093" style="position:absolute;left:2160;top:16101;width:2736;height:288" coordorigin="2160,16101" coordsize="2736,288">
              <v:shape id="_x0000_s2085" type="#_x0000_t202" style="position:absolute;left:2160;top:16101;width:1872;height:288" o:regroupid="5" filled="f" stroked="f">
                <v:textbox style="mso-next-textbox:#_x0000_s2085">
                  <w:txbxContent>
                    <w:p w:rsidR="00536AAD" w:rsidRDefault="00536AAD">
                      <w:pPr>
                        <w:jc w:val="center"/>
                        <w:rPr>
                          <w:rFonts w:ascii="a_Timer" w:hAnsi="a_Timer"/>
                          <w:sz w:val="14"/>
                          <w:lang w:val="en-US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№ документа</w:t>
                      </w:r>
                    </w:p>
                  </w:txbxContent>
                </v:textbox>
              </v:shape>
              <v:shape id="_x0000_s2086" type="#_x0000_t202" style="position:absolute;left:3888;top:16101;width:1008;height:288" o:regroupid="5" filled="f" stroked="f">
                <v:textbox style="mso-next-textbox:#_x0000_s2086">
                  <w:txbxContent>
                    <w:p w:rsidR="00536AAD" w:rsidRDefault="00536AAD">
                      <w:pPr>
                        <w:jc w:val="center"/>
                        <w:rPr>
                          <w:rFonts w:ascii="a_Timer" w:hAnsi="a_Timer"/>
                          <w:sz w:val="14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Подпись</w:t>
                      </w:r>
                    </w:p>
                  </w:txbxContent>
                </v:textbox>
              </v:shape>
            </v:group>
            <v:shape id="_x0000_s2087" type="#_x0000_t202" style="position:absolute;left:4752;top:16101;width:720;height:288" o:regroupid="5" filled="f" stroked="f">
              <v:textbox style="mso-next-textbox:#_x0000_s2087">
                <w:txbxContent>
                  <w:p w:rsidR="00536AAD" w:rsidRDefault="00536AAD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Дата</w:t>
                    </w:r>
                  </w:p>
                </w:txbxContent>
              </v:textbox>
            </v:shape>
          </v:group>
          <w10:wrap anchory="page"/>
          <w10:anchorlock/>
        </v:group>
      </w:pict>
    </w:r>
    <w:r w:rsidRPr="00FD4DDF">
      <w:rPr>
        <w:noProof/>
        <w:sz w:val="20"/>
      </w:rPr>
      <w:pict>
        <v:line id="_x0000_s2056" style="position:absolute;z-index:251634176;mso-position-horizontal-relative:page;mso-position-vertical-relative:page" from="1145.35pt,799.45pt" to="1173.7pt,799.45pt" o:regroupid="4">
          <w10:wrap anchorx="page" anchory="page"/>
          <w10:anchorlock/>
        </v:line>
      </w:pict>
    </w:r>
    <w:r w:rsidRPr="00FD4DDF">
      <w:rPr>
        <w:noProof/>
        <w:sz w:val="20"/>
      </w:rPr>
      <w:pict>
        <v:rect id="_x0000_s2091" style="position:absolute;margin-left:59.55pt;margin-top:17pt;width:1114pt;height:807.85pt;z-index:-251674112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FD4DDF">
      <w:rPr>
        <w:noProof/>
        <w:sz w:val="20"/>
      </w:rPr>
      <w:pict>
        <v:group id="_x0000_s2060" style="position:absolute;margin-left:669.05pt;margin-top:782.45pt;width:192.8pt;height:42.5pt;z-index:251636224;mso-position-horizontal-relative:page;mso-position-vertical-relative:page" coordorigin="1588,15705" coordsize="3856,850" o:regroupid="6">
          <v:line id="_x0000_s2061" style="position:absolute;flip:y" from="1588,15705" to="1588,16555"/>
          <v:line id="_x0000_s2062" style="position:absolute;flip:y" from="2155,15705" to="2155,16555"/>
          <v:line id="_x0000_s2063" style="position:absolute;flip:y" from="4026,15705" to="4026,16555"/>
          <v:line id="_x0000_s2064" style="position:absolute;flip:y" from="4877,15705" to="4877,16555"/>
          <v:line id="_x0000_s2065" style="position:absolute;flip:y" from="5444,15705" to="5444,16555"/>
          <w10:wrap anchorx="page" anchory="page"/>
          <w10:anchorlock/>
        </v:group>
      </w:pict>
    </w:r>
    <w:r w:rsidRPr="00FD4DDF">
      <w:rPr>
        <w:noProof/>
        <w:sz w:val="20"/>
      </w:rPr>
      <w:pict>
        <v:line id="_x0000_s2057" style="position:absolute;flip:y;z-index:251635200;mso-position-horizontal-relative:page;mso-position-vertical-relative:page" from="1145.35pt,782.45pt" to="1145.35pt,824.95pt" o:regroupid="4">
          <w10:wrap anchorx="page" anchory="page"/>
          <w10:anchorlock/>
        </v:line>
      </w:pict>
    </w:r>
    <w:r w:rsidRPr="00FD4DDF">
      <w:rPr>
        <w:noProof/>
        <w:sz w:val="20"/>
      </w:rPr>
      <w:pict>
        <v:line id="_x0000_s2054" style="position:absolute;z-index:251633152;mso-position-horizontal-relative:page;mso-position-vertical-relative:page" from="649.2pt,796.65pt" to="861.8pt,796.65pt" o:regroupid="3">
          <w10:wrap anchorx="page" anchory="page"/>
          <w10:anchorlock/>
        </v:line>
      </w:pict>
    </w:r>
    <w:r w:rsidRPr="00FD4DDF">
      <w:rPr>
        <w:noProof/>
        <w:sz w:val="20"/>
      </w:rPr>
      <w:pict>
        <v:rect id="_x0000_s2050" style="position:absolute;margin-left:649.2pt;margin-top:782.45pt;width:524.4pt;height:42.5pt;z-index:-251685376;mso-wrap-edited:f;mso-position-horizontal-relative:page;mso-position-vertical-relative:page" wrapcoords="-31 0 -31 21600 21631 21600 21631 0 -31 0" o:regroupid="1">
          <w10:wrap anchorx="page" anchory="page"/>
          <w10:anchorlock/>
        </v:rect>
      </w:pict>
    </w: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AD" w:rsidRDefault="00536AAD">
    <w:pPr>
      <w:pStyle w:val="a4"/>
    </w:pPr>
    <w:r w:rsidRPr="00FD4DDF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783pt;margin-top:-72.9pt;width:324pt;height:36pt;z-index:251682304" filled="f" stroked="f">
          <v:textbox style="mso-next-textbox:#_x0000_s2159" inset=",2.3mm">
            <w:txbxContent>
              <w:p w:rsidR="00536AAD" w:rsidRDefault="00536AAD" w:rsidP="006737BC">
                <w:pPr>
                  <w:jc w:val="center"/>
                </w:pPr>
                <w:r>
                  <w:rPr>
                    <w:bCs/>
                    <w:sz w:val="36"/>
                    <w:szCs w:val="36"/>
                  </w:rPr>
                  <w:t>23321.362112.001</w:t>
                </w:r>
              </w:p>
            </w:txbxContent>
          </v:textbox>
        </v:shape>
      </w:pict>
    </w:r>
    <w:r w:rsidRPr="00FD4DDF">
      <w:rPr>
        <w:noProof/>
        <w:sz w:val="20"/>
      </w:rPr>
      <w:pict>
        <v:shape id="_x0000_s2158" type="#_x0000_t202" style="position:absolute;margin-left:783pt;margin-top:-36.9pt;width:182.85pt;height:65.2pt;z-index:251681280" filled="f" stroked="f">
          <v:textbox style="mso-next-textbox:#_x0000_s2158">
            <w:txbxContent>
              <w:p w:rsidR="00536AAD" w:rsidRPr="00A36CC3" w:rsidRDefault="00536AAD">
                <w:pPr>
                  <w:jc w:val="center"/>
                  <w:rPr>
                    <w:sz w:val="52"/>
                    <w:szCs w:val="52"/>
                  </w:rPr>
                </w:pPr>
                <w:r w:rsidRPr="00A36CC3">
                  <w:rPr>
                    <w:rFonts w:ascii="a_Timer" w:hAnsi="a_Timer"/>
                    <w:sz w:val="52"/>
                    <w:szCs w:val="52"/>
                  </w:rPr>
                  <w:t xml:space="preserve">Днищевые опоры </w:t>
                </w:r>
              </w:p>
            </w:txbxContent>
          </v:textbox>
        </v:shape>
      </w:pict>
    </w:r>
    <w:r w:rsidRPr="00FD4DDF">
      <w:rPr>
        <w:noProof/>
        <w:sz w:val="20"/>
      </w:rPr>
      <w:pict>
        <v:group id="_x0000_s2135" style="position:absolute;margin-left:648.1pt;margin-top:756.1pt;width:48.45pt;height:1in;z-index:251668992;mso-position-horizontal-relative:page;mso-position-vertical-relative:page" coordorigin="1008,14980" coordsize="1152,1440">
          <v:shape id="_x0000_s2136" type="#_x0000_t202" style="position:absolute;left:1008;top:14980;width:1152;height:288" filled="f" stroked="f">
            <v:textbox style="mso-next-textbox:#_x0000_s2136" inset=".5mm,.3mm,.5mm,.3mm">
              <w:txbxContent>
                <w:p w:rsidR="00536AAD" w:rsidRDefault="00536AAD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Разработал</w:t>
                  </w:r>
                </w:p>
              </w:txbxContent>
            </v:textbox>
          </v:shape>
          <v:shape id="_x0000_s2137" type="#_x0000_t202" style="position:absolute;left:1008;top:15268;width:1152;height:288" filled="f" stroked="f">
            <v:textbox style="mso-next-textbox:#_x0000_s2137" inset=".5mm,.3mm,.5mm,.3mm">
              <w:txbxContent>
                <w:p w:rsidR="00536AAD" w:rsidRDefault="00536AAD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Проверил</w:t>
                  </w:r>
                </w:p>
              </w:txbxContent>
            </v:textbox>
          </v:shape>
          <v:shape id="_x0000_s2138" type="#_x0000_t202" style="position:absolute;left:1008;top:15844;width:1152;height:288" filled="f" stroked="f">
            <v:textbox style="mso-next-textbox:#_x0000_s2138" inset=".5mm,.3mm,.5mm,.3mm">
              <w:txbxContent>
                <w:p w:rsidR="00536AAD" w:rsidRDefault="00536AAD">
                  <w:pPr>
                    <w:pStyle w:val="4"/>
                    <w:rPr>
                      <w:bCs/>
                      <w:sz w:val="16"/>
                    </w:rPr>
                  </w:pPr>
                  <w:proofErr w:type="spellStart"/>
                  <w:r>
                    <w:rPr>
                      <w:bCs/>
                      <w:sz w:val="16"/>
                    </w:rPr>
                    <w:t>Н.-контр</w:t>
                  </w:r>
                  <w:proofErr w:type="spellEnd"/>
                </w:p>
              </w:txbxContent>
            </v:textbox>
          </v:shape>
          <v:shape id="_x0000_s2139" type="#_x0000_t202" style="position:absolute;left:1008;top:16132;width:1152;height:288" filled="f" stroked="f">
            <v:textbox style="mso-next-textbox:#_x0000_s2139" inset=".5mm,.3mm,.5mm,.3mm">
              <w:txbxContent>
                <w:p w:rsidR="00536AAD" w:rsidRDefault="00536AAD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Утвердил</w:t>
                  </w:r>
                </w:p>
              </w:txbxContent>
            </v:textbox>
          </v:shape>
          <v:shape id="_x0000_s2140" type="#_x0000_t202" style="position:absolute;left:1008;top:15555;width:1152;height:288" filled="f" stroked="f">
            <v:textbox style="mso-next-textbox:#_x0000_s2140" inset=".5mm,.3mm,.5mm,.3mm">
              <w:txbxContent>
                <w:p w:rsidR="00536AAD" w:rsidRDefault="00536AAD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Выпустил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FD4DDF">
      <w:rPr>
        <w:noProof/>
        <w:sz w:val="20"/>
      </w:rPr>
      <w:pict>
        <v:shape id="_x0000_s2160" type="#_x0000_t202" style="position:absolute;margin-left:1035pt;margin-top:11in;width:135pt;height:36pt;z-index:251683328;mso-position-horizontal-relative:page;mso-position-vertical-relative:page" filled="f" stroked="f">
          <v:textbox style="mso-next-textbox:#_x0000_s2160">
            <w:txbxContent>
              <w:p w:rsidR="00536AAD" w:rsidRPr="006A2417" w:rsidRDefault="00536AAD" w:rsidP="00501D09">
                <w:pPr>
                  <w:spacing w:before="120"/>
                  <w:jc w:val="center"/>
                </w:pPr>
                <w:r>
                  <w:rPr>
                    <w:rFonts w:ascii="a_Timer" w:hAnsi="a_Timer"/>
                  </w:rPr>
                  <w:t>АО «ЦКБ «Нептун»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57" type="#_x0000_t202" style="position:absolute;margin-left:1125pt;margin-top:776.8pt;width:45pt;height:14.15pt;z-index:-251636224;mso-wrap-edited:f;mso-position-horizontal-relative:page;mso-position-vertical-relative:page" wrapcoords="0 0 21600 0 21600 21600 0 21600 0 0" filled="f" stroked="f">
          <v:textbox style="mso-next-textbox:#_x0000_s2157" inset=".5mm,.3mm,.5mm,.3mm">
            <w:txbxContent>
              <w:p w:rsidR="00536AAD" w:rsidRPr="004E00F2" w:rsidRDefault="00536AA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9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56" type="#_x0000_t202" style="position:absolute;margin-left:1080.15pt;margin-top:776.8pt;width:36pt;height:14.15pt;z-index:-251637248;mso-wrap-edited:f;mso-position-horizontal-relative:page;mso-position-vertical-relative:page" wrapcoords="0 0 21600 0 21600 21600 0 21600 0 0" filled="f" stroked="f">
          <v:textbox style="mso-next-textbox:#_x0000_s2156" inset=".5mm,.3mm,.5mm,.3mm">
            <w:txbxContent>
              <w:p w:rsidR="00536AAD" w:rsidRDefault="00536AAD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202290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54" type="#_x0000_t202" style="position:absolute;margin-left:1116pt;margin-top:756pt;width:54pt;height:14.15pt;z-index:-251638272;mso-wrap-edited:f;mso-position-horizontal-relative:page;mso-position-vertical-relative:page" wrapcoords="0 0 21600 0 21600 21600 0 21600 0 0" filled="f" stroked="f">
          <v:textbox style="mso-next-textbox:#_x0000_s2154" inset=".5mm,.3mm,.5mm,.3mm">
            <w:txbxContent>
              <w:p w:rsidR="00536AAD" w:rsidRDefault="00536AAD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Листов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53" type="#_x0000_t202" style="position:absolute;margin-left:15in;margin-top:756pt;width:36pt;height:14.15pt;z-index:-251639296;mso-wrap-edited:f;mso-position-horizontal-relative:page;mso-position-vertical-relative:page" wrapcoords="0 0 21600 0 21600 21600 0 21600 0 0" filled="f" stroked="f">
          <v:textbox style="mso-next-textbox:#_x0000_s2153" inset=".5mm,.3mm,.5mm,.3mm">
            <w:txbxContent>
              <w:p w:rsidR="00536AAD" w:rsidRDefault="00536AAD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52" type="#_x0000_t202" style="position:absolute;margin-left:1035pt;margin-top:756pt;width:36pt;height:14.15pt;z-index:-251640320;mso-wrap-edited:f;mso-position-horizontal-relative:page;mso-position-vertical-relative:page" wrapcoords="0 0 21600 0 21600 21600 0 21600 0 0" filled="f" stroked="f">
          <v:textbox style="mso-next-textbox:#_x0000_s2152" inset=".5mm,.3mm,.5mm,.3mm">
            <w:txbxContent>
              <w:p w:rsidR="00536AAD" w:rsidRDefault="00536AAD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Литера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51" type="#_x0000_t202" style="position:absolute;margin-left:810pt;margin-top:742.75pt;width:28.35pt;height:14.15pt;z-index:-251641344;mso-wrap-edited:f;mso-position-horizontal-relative:page;mso-position-vertical-relative:page" wrapcoords="0 0 21600 0 21600 21600 0 21600 0 0" filled="f" stroked="f">
          <v:textbox style="mso-next-textbox:#_x0000_s2151" inset=".5mm,.3mm,.5mm,.3mm">
            <w:txbxContent>
              <w:p w:rsidR="00536AAD" w:rsidRDefault="00536AAD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Дата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50" type="#_x0000_t202" style="position:absolute;margin-left:765pt;margin-top:742.75pt;width:45pt;height:14.15pt;z-index:-251642368;mso-wrap-edited:f;mso-position-horizontal-relative:page;mso-position-vertical-relative:page" wrapcoords="0 0 21600 0 21600 21600 0 21600 0 0" filled="f" stroked="f">
          <v:textbox style="mso-next-textbox:#_x0000_s2150" inset=".5mm,.3mm,.5mm,.3mm">
            <w:txbxContent>
              <w:p w:rsidR="00536AAD" w:rsidRDefault="00536AAD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Подпись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49" type="#_x0000_t202" style="position:absolute;margin-left:693pt;margin-top:742.75pt;width:81pt;height:14.15pt;z-index:-251643392;mso-wrap-edited:f;mso-position-horizontal-relative:page;mso-position-vertical-relative:page" wrapcoords="0 0 21600 0 21600 21600 0 21600 0 0" filled="f" stroked="f">
          <v:textbox style="mso-next-textbox:#_x0000_s2149" inset=".5mm,.3mm,.5mm,.3mm">
            <w:txbxContent>
              <w:p w:rsidR="00536AAD" w:rsidRDefault="00536AAD">
                <w:pPr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№ Документ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48" type="#_x0000_t202" style="position:absolute;margin-left:669.05pt;margin-top:742.75pt;width:28.35pt;height:14.15pt;z-index:-251644416;mso-wrap-edited:f;mso-position-horizontal-relative:page;mso-position-vertical-relative:page" wrapcoords="0 0 21600 0 21600 21600 0 21600 0 0" filled="f" stroked="f">
          <v:textbox style="mso-next-textbox:#_x0000_s2148" inset=".5mm,.3mm,.5mm,.3mm">
            <w:txbxContent>
              <w:p w:rsidR="00536AAD" w:rsidRDefault="00536AAD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shape id="_x0000_s2147" type="#_x0000_t202" style="position:absolute;margin-left:649.2pt;margin-top:742.75pt;width:19.85pt;height:14.15pt;z-index:-251645440;mso-wrap-edited:f;mso-position-horizontal-relative:page;mso-position-vertical-relative:page" wrapcoords="0 0 21600 0 21600 21600 0 21600 0 0" filled="f" stroked="f">
          <v:textbox style="mso-next-textbox:#_x0000_s2147" inset=".5mm,.3mm,.5mm,.3mm">
            <w:txbxContent>
              <w:p w:rsidR="00536AAD" w:rsidRDefault="00536AAD">
                <w:pPr>
                  <w:rPr>
                    <w:rFonts w:ascii="a_Timer" w:hAnsi="a_Timer"/>
                    <w:sz w:val="16"/>
                  </w:rPr>
                </w:pPr>
                <w:proofErr w:type="spellStart"/>
                <w:r>
                  <w:rPr>
                    <w:rFonts w:ascii="a_Timer" w:hAnsi="a_Timer"/>
                    <w:sz w:val="14"/>
                  </w:rPr>
                  <w:t>Изм</w:t>
                </w:r>
                <w:proofErr w:type="spellEnd"/>
                <w:r>
                  <w:rPr>
                    <w:rFonts w:ascii="a_Timer" w:hAnsi="a_Timer"/>
                    <w:sz w:val="16"/>
                  </w:rPr>
                  <w:t>.</w:t>
                </w:r>
              </w:p>
            </w:txbxContent>
          </v:textbox>
          <w10:wrap anchorx="page" anchory="page"/>
          <w10:anchorlock/>
        </v:shape>
      </w:pict>
    </w:r>
    <w:r w:rsidRPr="00FD4DDF">
      <w:rPr>
        <w:noProof/>
        <w:sz w:val="20"/>
      </w:rPr>
      <w:pict>
        <v:group id="_x0000_s2141" style="position:absolute;margin-left:635.05pt;margin-top:756.1pt;width:1in;height:1in;z-index:251670016;mso-position-vertical-relative:page" coordorigin="1008,14980" coordsize="1152,1440">
          <v:shape id="_x0000_s2142" type="#_x0000_t202" style="position:absolute;left:1008;top:14980;width:1152;height:288" filled="f" stroked="f">
            <v:textbox style="mso-next-textbox:#_x0000_s2142" inset=".5mm,.3mm,.5mm,.3mm">
              <w:txbxContent>
                <w:p w:rsidR="00536AAD" w:rsidRPr="00C90A52" w:rsidRDefault="00536AAD">
                  <w:pPr>
                    <w:pStyle w:val="4"/>
                    <w:rPr>
                      <w:bCs/>
                      <w:sz w:val="24"/>
                    </w:rPr>
                  </w:pPr>
                  <w:proofErr w:type="spellStart"/>
                  <w:r>
                    <w:rPr>
                      <w:bCs/>
                      <w:sz w:val="24"/>
                    </w:rPr>
                    <w:t>Таранова</w:t>
                  </w:r>
                  <w:proofErr w:type="spellEnd"/>
                </w:p>
              </w:txbxContent>
            </v:textbox>
          </v:shape>
          <v:shape id="_x0000_s2143" type="#_x0000_t202" style="position:absolute;left:1008;top:15268;width:1152;height:288" filled="f" stroked="f">
            <v:textbox style="mso-next-textbox:#_x0000_s2143" inset=".5mm,.3mm,.5mm,.3mm">
              <w:txbxContent>
                <w:p w:rsidR="00536AAD" w:rsidRDefault="00536AAD">
                  <w:proofErr w:type="spellStart"/>
                  <w:r w:rsidRPr="002B07DE">
                    <w:rPr>
                      <w:sz w:val="22"/>
                      <w:szCs w:val="22"/>
                    </w:rPr>
                    <w:t>Богданов</w:t>
                  </w:r>
                  <w:r>
                    <w:t>ский</w:t>
                  </w:r>
                  <w:proofErr w:type="spellEnd"/>
                </w:p>
              </w:txbxContent>
            </v:textbox>
          </v:shape>
          <v:shape id="_x0000_s2144" type="#_x0000_t202" style="position:absolute;left:1008;top:15844;width:1152;height:288" filled="f" stroked="f">
            <v:textbox style="mso-next-textbox:#_x0000_s2144" inset=".5mm,.3mm,.5mm,.3mm">
              <w:txbxContent>
                <w:p w:rsidR="00536AAD" w:rsidRDefault="00536AAD">
                  <w:proofErr w:type="spellStart"/>
                  <w:r>
                    <w:t>Таранова</w:t>
                  </w:r>
                  <w:proofErr w:type="spellEnd"/>
                </w:p>
              </w:txbxContent>
            </v:textbox>
          </v:shape>
          <v:shape id="_x0000_s2145" type="#_x0000_t202" style="position:absolute;left:1008;top:16132;width:1152;height:288" filled="f" stroked="f">
            <v:textbox style="mso-next-textbox:#_x0000_s2145" inset=".5mm,.3mm,.5mm,.3mm">
              <w:txbxContent>
                <w:p w:rsidR="00536AAD" w:rsidRPr="00816ED0" w:rsidRDefault="00536AAD" w:rsidP="00816ED0">
                  <w:r>
                    <w:t>Кудрявцев</w:t>
                  </w:r>
                </w:p>
              </w:txbxContent>
            </v:textbox>
          </v:shape>
          <v:shape id="_x0000_s2146" type="#_x0000_t202" style="position:absolute;left:1008;top:15555;width:1152;height:288" filled="f" stroked="f">
            <v:textbox style="mso-next-textbox:#_x0000_s2146" inset=".5mm,.3mm,.5mm,.3mm">
              <w:txbxContent>
                <w:p w:rsidR="00536AAD" w:rsidRPr="002B07DE" w:rsidRDefault="00536AAD" w:rsidP="002B07DE">
                  <w:pPr>
                    <w:rPr>
                      <w:szCs w:val="20"/>
                    </w:rPr>
                  </w:pPr>
                </w:p>
              </w:txbxContent>
            </v:textbox>
          </v:shape>
          <w10:wrap anchory="page"/>
          <w10:anchorlock/>
        </v:group>
      </w:pict>
    </w:r>
    <w:r w:rsidRPr="00FD4DDF">
      <w:rPr>
        <w:noProof/>
        <w:sz w:val="20"/>
      </w:rPr>
      <w:pict>
        <v:line id="_x0000_s2134" style="position:absolute;z-index:251667968;mso-position-horizontal-relative:page;mso-position-vertical-relative:page" from="1031.95pt,773.95pt" to="1173.7pt,773.95pt">
          <w10:wrap anchorx="page" anchory="page"/>
        </v:line>
      </w:pict>
    </w:r>
    <w:r w:rsidRPr="00FD4DDF">
      <w:rPr>
        <w:noProof/>
        <w:sz w:val="20"/>
      </w:rPr>
      <w:pict>
        <v:rect id="_x0000_s2133" style="position:absolute;margin-left:1117pt;margin-top:754.1pt;width:56.7pt;height:39.7pt;z-index:251666944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32" style="position:absolute;margin-left:1074.45pt;margin-top:754.1pt;width:42.5pt;height:39.7pt;z-index:251665920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31" style="position:absolute;margin-left:1031.95pt;margin-top:754.1pt;width:42.5pt;height:39.7pt;z-index:251664896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line id="_x0000_s2130" style="position:absolute;flip:y;z-index:-251652608;mso-wrap-edited:f;mso-position-horizontal-relative:page;mso-position-vertical-relative:page" from="810.8pt,711.6pt" to="810.8pt,825pt" wrapcoords="0 0 0 21600 0 21600 0 0 0 0">
          <w10:wrap anchorx="page" anchory="page"/>
          <w10:anchorlock/>
        </v:line>
      </w:pict>
    </w:r>
    <w:r w:rsidRPr="00FD4DDF">
      <w:rPr>
        <w:noProof/>
        <w:sz w:val="20"/>
      </w:rPr>
      <w:pict>
        <v:line id="_x0000_s2129" style="position:absolute;flip:y;z-index:-251653632;mso-wrap-edited:f;mso-position-horizontal-relative:page;mso-position-vertical-relative:page" from="768.3pt,711.6pt" to="768.3pt,825pt" wrapcoords="0 0 0 21600 0 21600 0 0 0 0">
          <w10:wrap anchorx="page" anchory="page"/>
          <w10:anchorlock/>
        </v:line>
      </w:pict>
    </w:r>
    <w:r w:rsidRPr="00FD4DDF">
      <w:rPr>
        <w:noProof/>
        <w:sz w:val="20"/>
      </w:rPr>
      <w:pict>
        <v:line id="_x0000_s2128" style="position:absolute;flip:y;z-index:-251654656;mso-wrap-edited:f;mso-position-horizontal-relative:page;mso-position-vertical-relative:page" from="697.4pt,711.6pt" to="697.4pt,825pt" wrapcoords="0 0 0 21600 0 21600 0 0 0 0">
          <w10:wrap anchorx="page" anchory="page"/>
          <w10:anchorlock/>
        </v:line>
      </w:pict>
    </w:r>
    <w:r w:rsidRPr="00FD4DDF">
      <w:rPr>
        <w:noProof/>
        <w:sz w:val="20"/>
      </w:rPr>
      <w:pict>
        <v:rect id="_x0000_s2127" style="position:absolute;margin-left:649.2pt;margin-top:711.6pt;width:19.85pt;height:42.5pt;z-index:251660800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26" style="position:absolute;margin-left:839.15pt;margin-top:754.1pt;width:192.75pt;height:70.85pt;z-index:-251656704;mso-wrap-edited:f;mso-position-horizontal-relative:page;mso-position-vertical-relative:page" wrapcoords="-84 0 -84 21600 21684 21600 21684 0 -84 0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25" style="position:absolute;margin-left:1031.95pt;margin-top:754.1pt;width:141.75pt;height:70.85pt;z-index:-251657728;mso-wrap-edited:f;mso-position-horizontal-relative:page;mso-position-vertical-relative:page" wrapcoords="-114 0 -114 21600 21714 21600 21714 0 -114 0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21" style="position:absolute;margin-left:649.2pt;margin-top:711.6pt;width:189.9pt;height:14.15pt;z-index:251657728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20" style="position:absolute;margin-left:649.2pt;margin-top:725.75pt;width:189.9pt;height:14.15pt;z-index:251656704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19" style="position:absolute;margin-left:649.2pt;margin-top:739.95pt;width:189.9pt;height:14.15pt;z-index:251655680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18" style="position:absolute;margin-left:649.2pt;margin-top:754.1pt;width:189.9pt;height:14.15pt;z-index:251654656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17" style="position:absolute;margin-left:649.2pt;margin-top:768.3pt;width:189.9pt;height:14.15pt;z-index:251653632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16" style="position:absolute;margin-left:649.2pt;margin-top:782.45pt;width:189.9pt;height:14.15pt;z-index:251652608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15" style="position:absolute;margin-left:649.2pt;margin-top:796.65pt;width:189.9pt;height:14.15pt;z-index:251651584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14" style="position:absolute;margin-left:649.2pt;margin-top:810.8pt;width:189.9pt;height:14.15pt;z-index:251650560;mso-position-horizontal-relative:page;mso-position-vertical-relative:page" filled="f">
          <w10:wrap anchorx="page" anchory="page"/>
          <w10:anchorlock/>
        </v:rect>
      </w:pict>
    </w:r>
    <w:r w:rsidRPr="00FD4DDF">
      <w:rPr>
        <w:noProof/>
        <w:sz w:val="20"/>
      </w:rPr>
      <w:pict>
        <v:rect id="_x0000_s2113" style="position:absolute;margin-left:649.2pt;margin-top:711.6pt;width:524.4pt;height:113.4pt;z-index:-251666944;mso-wrap-edited:f;mso-position-horizontal-relative:page;mso-position-vertical-relative:page" wrapcoords="-31 0 -31 21600 21631 21600 21631 0 -31 0" filled="f">
          <w10:wrap anchorx="page" anchory="page"/>
          <w10:anchorlock/>
        </v:rect>
      </w:pict>
    </w:r>
    <w:r w:rsidRPr="00FD4DDF">
      <w:rPr>
        <w:noProof/>
        <w:sz w:val="20"/>
      </w:rPr>
      <w:pict>
        <v:line id="_x0000_s2112" style="position:absolute;flip:y;z-index:251648512;mso-position-horizontal-relative:page;mso-position-vertical-relative:page" from="45.35pt,413.9pt" to="45.35pt,824.9pt">
          <w10:wrap anchorx="page" anchory="page"/>
          <w10:anchorlock/>
        </v:line>
      </w:pict>
    </w:r>
    <w:r w:rsidRPr="00FD4DDF">
      <w:rPr>
        <w:noProof/>
        <w:sz w:val="20"/>
      </w:rPr>
      <w:pict>
        <v:group id="_x0000_s2107" style="position:absolute;margin-left:25.5pt;margin-top:496.15pt;width:34pt;height:240.95pt;z-index:251647488;mso-position-horizontal-relative:page;mso-position-vertical-relative:page" coordorigin="445,9829" coordsize="680,4819">
          <v:line id="_x0000_s2108" style="position:absolute" from="445,14648" to="1125,14648"/>
          <v:line id="_x0000_s2109" style="position:absolute" from="445,12664" to="1125,12664"/>
          <v:line id="_x0000_s2110" style="position:absolute" from="445,11246" to="1125,11246"/>
          <v:line id="_x0000_s2111" style="position:absolute" from="445,9829" to="1125,9829"/>
          <w10:wrap anchorx="page" anchory="page"/>
          <w10:anchorlock/>
        </v:group>
      </w:pict>
    </w:r>
    <w:r w:rsidRPr="00FD4DDF">
      <w:rPr>
        <w:noProof/>
        <w:sz w:val="20"/>
      </w:rPr>
      <w:pict>
        <v:group id="_x0000_s2101" style="position:absolute;margin-left:25.5pt;margin-top:413.9pt;width:21.6pt;height:410.45pt;z-index:251646464;mso-position-horizontal-relative:page;mso-position-vertical-relative:page" coordorigin="454,8351" coordsize="432,8209">
          <v:shape id="_x0000_s2102" type="#_x0000_t202" style="position:absolute;left:454;top:14832;width:432;height:1728" filled="f" stroked="f">
            <v:textbox style="layout-flow:vertical;mso-layout-flow-alt:bottom-to-top;mso-next-textbox:#_x0000_s2102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103" type="#_x0000_t202" style="position:absolute;left:454;top:12959;width:432;height:1728" filled="f" stroked="f">
            <v:textbox style="layout-flow:vertical;mso-layout-flow-alt:bottom-to-top;mso-next-textbox:#_x0000_s2103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104" type="#_x0000_t202" style="position:absolute;left:454;top:11375;width:432;height:1728" filled="f" stroked="f">
            <v:textbox style="layout-flow:vertical;mso-layout-flow-alt:bottom-to-top;mso-next-textbox:#_x0000_s2104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105" type="#_x0000_t202" style="position:absolute;left:454;top:9935;width:432;height:1728" filled="f" stroked="f">
            <v:textbox style="layout-flow:vertical;mso-layout-flow-alt:bottom-to-top;mso-next-textbox:#_x0000_s2105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106" type="#_x0000_t202" style="position:absolute;left:454;top:8351;width:432;height:1728" filled="f" stroked="f">
            <v:textbox style="layout-flow:vertical;mso-layout-flow-alt:bottom-to-top;mso-next-textbox:#_x0000_s2106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FD4DDF">
      <w:rPr>
        <w:noProof/>
        <w:sz w:val="20"/>
      </w:rPr>
      <w:pict>
        <v:rect id="_x0000_s2100" style="position:absolute;margin-left:25.5pt;margin-top:413.9pt;width:34pt;height:411pt;z-index:251645440;mso-position-horizontal-relative:page;mso-position-vertical-relative:page" filled="f">
          <w10:wrap anchorx="page" anchory="page"/>
          <w10:anchorlock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3C6" w:rsidRDefault="001603C6">
      <w:r>
        <w:separator/>
      </w:r>
    </w:p>
  </w:footnote>
  <w:footnote w:type="continuationSeparator" w:id="0">
    <w:p w:rsidR="001603C6" w:rsidRDefault="00160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AD" w:rsidRDefault="00536AAD">
    <w:pPr>
      <w:pStyle w:val="a3"/>
    </w:pPr>
  </w:p>
  <w:p w:rsidR="00536AAD" w:rsidRDefault="00536AAD">
    <w:pPr>
      <w:pStyle w:val="a3"/>
    </w:pPr>
    <w:r w:rsidRPr="00FD4DDF">
      <w:rPr>
        <w:noProof/>
        <w:sz w:val="20"/>
      </w:rPr>
      <w:pict>
        <v:line id="_x0000_s2072" style="position:absolute;flip:y;z-index:251638272;mso-position-horizontal-relative:page;mso-position-vertical-relative:page" from="39.7pt,413.9pt" to="39.7pt,824.9pt" o:regroupid="7">
          <w10:wrap anchorx="page" anchory="page"/>
          <w10:anchorlock/>
        </v:line>
      </w:pict>
    </w:r>
    <w:r w:rsidRPr="00FD4DDF">
      <w:rPr>
        <w:noProof/>
        <w:sz w:val="20"/>
      </w:rPr>
      <w:pict>
        <v:rect id="_x0000_s2071" style="position:absolute;margin-left:25.5pt;margin-top:413.9pt;width:34pt;height:411pt;z-index:251637248;mso-position-horizontal-relative:page;mso-position-vertical-relative:page" o:regroupid="7" filled="f">
          <w10:wrap anchorx="page" anchory="page"/>
          <w10:anchorlock/>
        </v:rect>
      </w:pict>
    </w:r>
    <w:r w:rsidRPr="00FD4DDF">
      <w:rPr>
        <w:noProof/>
        <w:sz w:val="20"/>
      </w:rPr>
      <w:pict>
        <v:group id="_x0000_s2077" style="position:absolute;margin-left:22.7pt;margin-top:416.75pt;width:21.6pt;height:410.45pt;z-index:251640320;mso-position-horizontal-relative:page;mso-position-vertical-relative:page" coordorigin="454,8351" coordsize="432,8209" o:regroupid="7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454;top:14832;width:432;height:1728" filled="f" stroked="f">
            <v:textbox style="layout-flow:vertical;mso-layout-flow-alt:bottom-to-top;mso-next-textbox:#_x0000_s2078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079" type="#_x0000_t202" style="position:absolute;left:454;top:12959;width:432;height:1728" filled="f" stroked="f">
            <v:textbox style="layout-flow:vertical;mso-layout-flow-alt:bottom-to-top;mso-next-textbox:#_x0000_s2079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080" type="#_x0000_t202" style="position:absolute;left:454;top:11375;width:432;height:1728" filled="f" stroked="f">
            <v:textbox style="layout-flow:vertical;mso-layout-flow-alt:bottom-to-top;mso-next-textbox:#_x0000_s2080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081" type="#_x0000_t202" style="position:absolute;left:454;top:9935;width:432;height:1728" filled="f" stroked="f">
            <v:textbox style="layout-flow:vertical;mso-layout-flow-alt:bottom-to-top;mso-next-textbox:#_x0000_s2081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082" type="#_x0000_t202" style="position:absolute;left:454;top:8351;width:432;height:1728" filled="f" stroked="f">
            <v:textbox style="layout-flow:vertical;mso-layout-flow-alt:bottom-to-top;mso-next-textbox:#_x0000_s2082">
              <w:txbxContent>
                <w:p w:rsidR="00536AAD" w:rsidRDefault="00536AAD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AD" w:rsidRDefault="00536AAD">
    <w:pPr>
      <w:pStyle w:val="a3"/>
    </w:pPr>
    <w:r w:rsidRPr="00FD4DDF">
      <w:rPr>
        <w:noProof/>
        <w:sz w:val="20"/>
      </w:rPr>
      <w:pict>
        <v:rect id="_x0000_s2099" style="position:absolute;margin-left:59.55pt;margin-top:17pt;width:1114pt;height:807.85pt;z-index:-251672064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401A"/>
    <w:multiLevelType w:val="hybridMultilevel"/>
    <w:tmpl w:val="37D442AE"/>
    <w:lvl w:ilvl="0" w:tplc="74FA1A3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6850458C">
      <w:start w:val="1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02400C"/>
    <w:multiLevelType w:val="multilevel"/>
    <w:tmpl w:val="D0C83FB4"/>
    <w:lvl w:ilvl="0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954BFD"/>
    <w:multiLevelType w:val="hybridMultilevel"/>
    <w:tmpl w:val="B7EA3398"/>
    <w:lvl w:ilvl="0" w:tplc="C908BB6C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8F300A"/>
    <w:multiLevelType w:val="multilevel"/>
    <w:tmpl w:val="570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F14689"/>
    <w:multiLevelType w:val="hybridMultilevel"/>
    <w:tmpl w:val="4F8070E0"/>
    <w:lvl w:ilvl="0" w:tplc="B65098B2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572A29"/>
    <w:multiLevelType w:val="multilevel"/>
    <w:tmpl w:val="E39EB6B2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6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A41D1F"/>
    <w:multiLevelType w:val="hybridMultilevel"/>
    <w:tmpl w:val="D0C83FB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7">
    <w:nsid w:val="5F7422C7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8">
    <w:nsid w:val="6D081EF1"/>
    <w:multiLevelType w:val="hybridMultilevel"/>
    <w:tmpl w:val="635296CE"/>
    <w:lvl w:ilvl="0" w:tplc="EB6E6CAE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0E6EBC"/>
    <w:multiLevelType w:val="multilevel"/>
    <w:tmpl w:val="8EACC40E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right"/>
      <w:pPr>
        <w:tabs>
          <w:tab w:val="num" w:pos="340"/>
        </w:tabs>
        <w:ind w:left="5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ru-RU" w:vendorID="1" w:dllVersion="512" w:checkStyle="1"/>
  <w:proofState w:spelling="clean" w:grammar="clean"/>
  <w:attachedTemplate r:id="rId1"/>
  <w:stylePaneFormatFilter w:val="3F01"/>
  <w:defaultTabStop w:val="709"/>
  <w:autoHyphenation/>
  <w:hyphenationZone w:val="357"/>
  <w:noPunctuationKerning/>
  <w:characterSpacingControl w:val="doNotCompress"/>
  <w:hdrShapeDefaults>
    <o:shapedefaults v:ext="edit" spidmax="6861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283B69"/>
    <w:rsid w:val="00003919"/>
    <w:rsid w:val="00006E24"/>
    <w:rsid w:val="00010461"/>
    <w:rsid w:val="00011206"/>
    <w:rsid w:val="00011B7C"/>
    <w:rsid w:val="000155E5"/>
    <w:rsid w:val="00022EE7"/>
    <w:rsid w:val="0002663E"/>
    <w:rsid w:val="000300A6"/>
    <w:rsid w:val="00032B2F"/>
    <w:rsid w:val="00037A21"/>
    <w:rsid w:val="00040CAE"/>
    <w:rsid w:val="00042424"/>
    <w:rsid w:val="00042E0E"/>
    <w:rsid w:val="00043541"/>
    <w:rsid w:val="0004359D"/>
    <w:rsid w:val="00043834"/>
    <w:rsid w:val="000559FA"/>
    <w:rsid w:val="00063815"/>
    <w:rsid w:val="00073278"/>
    <w:rsid w:val="00076A96"/>
    <w:rsid w:val="00077CFD"/>
    <w:rsid w:val="00081CF1"/>
    <w:rsid w:val="0008313D"/>
    <w:rsid w:val="0008603C"/>
    <w:rsid w:val="00091D38"/>
    <w:rsid w:val="000A2B83"/>
    <w:rsid w:val="000A5855"/>
    <w:rsid w:val="000A7041"/>
    <w:rsid w:val="000B122D"/>
    <w:rsid w:val="000B4814"/>
    <w:rsid w:val="000B7A0F"/>
    <w:rsid w:val="000D11BA"/>
    <w:rsid w:val="000D58D6"/>
    <w:rsid w:val="000E0873"/>
    <w:rsid w:val="000E7D3B"/>
    <w:rsid w:val="000F34B3"/>
    <w:rsid w:val="000F3A77"/>
    <w:rsid w:val="00101AC6"/>
    <w:rsid w:val="00106E8D"/>
    <w:rsid w:val="00110ABC"/>
    <w:rsid w:val="001110FA"/>
    <w:rsid w:val="001121B8"/>
    <w:rsid w:val="00115BC9"/>
    <w:rsid w:val="00116F41"/>
    <w:rsid w:val="001205E6"/>
    <w:rsid w:val="001227D9"/>
    <w:rsid w:val="001313CE"/>
    <w:rsid w:val="00132C43"/>
    <w:rsid w:val="00133839"/>
    <w:rsid w:val="00144D2B"/>
    <w:rsid w:val="0015441A"/>
    <w:rsid w:val="001556A5"/>
    <w:rsid w:val="001603C6"/>
    <w:rsid w:val="00161C29"/>
    <w:rsid w:val="00162858"/>
    <w:rsid w:val="00166B3D"/>
    <w:rsid w:val="00166EA0"/>
    <w:rsid w:val="001679EE"/>
    <w:rsid w:val="001737CA"/>
    <w:rsid w:val="0017520E"/>
    <w:rsid w:val="00175AD7"/>
    <w:rsid w:val="00177184"/>
    <w:rsid w:val="00181C15"/>
    <w:rsid w:val="001833EC"/>
    <w:rsid w:val="001847F1"/>
    <w:rsid w:val="00187179"/>
    <w:rsid w:val="00190DE6"/>
    <w:rsid w:val="001A1A35"/>
    <w:rsid w:val="001A5940"/>
    <w:rsid w:val="001A6355"/>
    <w:rsid w:val="001C5249"/>
    <w:rsid w:val="001D1262"/>
    <w:rsid w:val="001D2BEA"/>
    <w:rsid w:val="001D3FE0"/>
    <w:rsid w:val="001D6173"/>
    <w:rsid w:val="001D6522"/>
    <w:rsid w:val="001E034F"/>
    <w:rsid w:val="001E33B4"/>
    <w:rsid w:val="001E75CA"/>
    <w:rsid w:val="001F1884"/>
    <w:rsid w:val="001F2191"/>
    <w:rsid w:val="001F3771"/>
    <w:rsid w:val="001F45C0"/>
    <w:rsid w:val="001F5584"/>
    <w:rsid w:val="001F5B45"/>
    <w:rsid w:val="001F5F65"/>
    <w:rsid w:val="001F75DC"/>
    <w:rsid w:val="00200A5A"/>
    <w:rsid w:val="0020124A"/>
    <w:rsid w:val="00201266"/>
    <w:rsid w:val="00202290"/>
    <w:rsid w:val="00204269"/>
    <w:rsid w:val="00207125"/>
    <w:rsid w:val="002117A9"/>
    <w:rsid w:val="002133D6"/>
    <w:rsid w:val="00216DE6"/>
    <w:rsid w:val="00221E6A"/>
    <w:rsid w:val="00226E53"/>
    <w:rsid w:val="00227E5D"/>
    <w:rsid w:val="002439D0"/>
    <w:rsid w:val="00260F74"/>
    <w:rsid w:val="0026242B"/>
    <w:rsid w:val="002712C3"/>
    <w:rsid w:val="00274594"/>
    <w:rsid w:val="00274C09"/>
    <w:rsid w:val="002758F9"/>
    <w:rsid w:val="002776EB"/>
    <w:rsid w:val="00281276"/>
    <w:rsid w:val="00283B69"/>
    <w:rsid w:val="002849B5"/>
    <w:rsid w:val="0029013A"/>
    <w:rsid w:val="002A267E"/>
    <w:rsid w:val="002A3359"/>
    <w:rsid w:val="002A448D"/>
    <w:rsid w:val="002A4703"/>
    <w:rsid w:val="002A4DC5"/>
    <w:rsid w:val="002B07DE"/>
    <w:rsid w:val="002B0C8D"/>
    <w:rsid w:val="002C2A71"/>
    <w:rsid w:val="002C5D26"/>
    <w:rsid w:val="002D131D"/>
    <w:rsid w:val="002D69E8"/>
    <w:rsid w:val="002E33AE"/>
    <w:rsid w:val="002E3C27"/>
    <w:rsid w:val="002E5D50"/>
    <w:rsid w:val="002F107A"/>
    <w:rsid w:val="002F363B"/>
    <w:rsid w:val="002F54BB"/>
    <w:rsid w:val="002F5AC7"/>
    <w:rsid w:val="00301BD9"/>
    <w:rsid w:val="00303753"/>
    <w:rsid w:val="00303D2E"/>
    <w:rsid w:val="00305473"/>
    <w:rsid w:val="00305732"/>
    <w:rsid w:val="0031409C"/>
    <w:rsid w:val="003142AF"/>
    <w:rsid w:val="00317629"/>
    <w:rsid w:val="0032276A"/>
    <w:rsid w:val="003252B8"/>
    <w:rsid w:val="00331FE9"/>
    <w:rsid w:val="00332B17"/>
    <w:rsid w:val="003359F8"/>
    <w:rsid w:val="00337D4D"/>
    <w:rsid w:val="00342130"/>
    <w:rsid w:val="0034248D"/>
    <w:rsid w:val="00342CDB"/>
    <w:rsid w:val="00343596"/>
    <w:rsid w:val="0034458B"/>
    <w:rsid w:val="003457CF"/>
    <w:rsid w:val="00346CA8"/>
    <w:rsid w:val="003502F6"/>
    <w:rsid w:val="00351F54"/>
    <w:rsid w:val="0035277B"/>
    <w:rsid w:val="00353CB6"/>
    <w:rsid w:val="00353CBF"/>
    <w:rsid w:val="00353DE9"/>
    <w:rsid w:val="0035499A"/>
    <w:rsid w:val="003608C8"/>
    <w:rsid w:val="0036109D"/>
    <w:rsid w:val="0036260C"/>
    <w:rsid w:val="00367273"/>
    <w:rsid w:val="003718B5"/>
    <w:rsid w:val="003733B8"/>
    <w:rsid w:val="00375CDB"/>
    <w:rsid w:val="0037715D"/>
    <w:rsid w:val="00386FC7"/>
    <w:rsid w:val="00391187"/>
    <w:rsid w:val="00393F14"/>
    <w:rsid w:val="0039488F"/>
    <w:rsid w:val="003A02EE"/>
    <w:rsid w:val="003A7CB3"/>
    <w:rsid w:val="003B2409"/>
    <w:rsid w:val="003C79C8"/>
    <w:rsid w:val="003D03BA"/>
    <w:rsid w:val="003D4200"/>
    <w:rsid w:val="003D4863"/>
    <w:rsid w:val="003F528E"/>
    <w:rsid w:val="003F7D7B"/>
    <w:rsid w:val="00403C0E"/>
    <w:rsid w:val="00406283"/>
    <w:rsid w:val="00411345"/>
    <w:rsid w:val="004141D5"/>
    <w:rsid w:val="00414987"/>
    <w:rsid w:val="00414EB5"/>
    <w:rsid w:val="00420775"/>
    <w:rsid w:val="004223EB"/>
    <w:rsid w:val="00425638"/>
    <w:rsid w:val="004304C9"/>
    <w:rsid w:val="00442F02"/>
    <w:rsid w:val="004456DE"/>
    <w:rsid w:val="00454E11"/>
    <w:rsid w:val="00455392"/>
    <w:rsid w:val="00456F5C"/>
    <w:rsid w:val="00465699"/>
    <w:rsid w:val="0047036C"/>
    <w:rsid w:val="00482C93"/>
    <w:rsid w:val="00487A5F"/>
    <w:rsid w:val="004915F8"/>
    <w:rsid w:val="0049353A"/>
    <w:rsid w:val="00494B14"/>
    <w:rsid w:val="004A11FE"/>
    <w:rsid w:val="004A6244"/>
    <w:rsid w:val="004A7521"/>
    <w:rsid w:val="004C2E13"/>
    <w:rsid w:val="004D3B26"/>
    <w:rsid w:val="004D5E53"/>
    <w:rsid w:val="004E00F2"/>
    <w:rsid w:val="004E04DD"/>
    <w:rsid w:val="004E1E90"/>
    <w:rsid w:val="004E294C"/>
    <w:rsid w:val="004E2D1A"/>
    <w:rsid w:val="004E3B1F"/>
    <w:rsid w:val="004E4B59"/>
    <w:rsid w:val="004F132F"/>
    <w:rsid w:val="004F7DC4"/>
    <w:rsid w:val="00500469"/>
    <w:rsid w:val="00501D09"/>
    <w:rsid w:val="0050690C"/>
    <w:rsid w:val="00507545"/>
    <w:rsid w:val="00513322"/>
    <w:rsid w:val="005237B0"/>
    <w:rsid w:val="005268E6"/>
    <w:rsid w:val="00527245"/>
    <w:rsid w:val="00535C80"/>
    <w:rsid w:val="00536AAD"/>
    <w:rsid w:val="00540C37"/>
    <w:rsid w:val="00543F18"/>
    <w:rsid w:val="00545635"/>
    <w:rsid w:val="0054661A"/>
    <w:rsid w:val="0055055F"/>
    <w:rsid w:val="00553768"/>
    <w:rsid w:val="00554CD4"/>
    <w:rsid w:val="00555C07"/>
    <w:rsid w:val="00556965"/>
    <w:rsid w:val="005608EE"/>
    <w:rsid w:val="00562614"/>
    <w:rsid w:val="00564A91"/>
    <w:rsid w:val="005653CD"/>
    <w:rsid w:val="00566765"/>
    <w:rsid w:val="00570D4E"/>
    <w:rsid w:val="00573A59"/>
    <w:rsid w:val="005835E4"/>
    <w:rsid w:val="0058671A"/>
    <w:rsid w:val="005909A5"/>
    <w:rsid w:val="00594EAA"/>
    <w:rsid w:val="0059751C"/>
    <w:rsid w:val="005A0A1C"/>
    <w:rsid w:val="005A0A81"/>
    <w:rsid w:val="005A3C16"/>
    <w:rsid w:val="005A50EF"/>
    <w:rsid w:val="005A7FD3"/>
    <w:rsid w:val="005B23F3"/>
    <w:rsid w:val="005B3B95"/>
    <w:rsid w:val="005B49F1"/>
    <w:rsid w:val="005C07FB"/>
    <w:rsid w:val="005C1647"/>
    <w:rsid w:val="005C1F22"/>
    <w:rsid w:val="005C3E02"/>
    <w:rsid w:val="005C41CB"/>
    <w:rsid w:val="005C5A2A"/>
    <w:rsid w:val="005D7B86"/>
    <w:rsid w:val="005E2E58"/>
    <w:rsid w:val="005E528A"/>
    <w:rsid w:val="005E53EF"/>
    <w:rsid w:val="005F0592"/>
    <w:rsid w:val="005F1973"/>
    <w:rsid w:val="005F2C9A"/>
    <w:rsid w:val="005F5D55"/>
    <w:rsid w:val="006005F7"/>
    <w:rsid w:val="00601AC0"/>
    <w:rsid w:val="00602160"/>
    <w:rsid w:val="00602B7A"/>
    <w:rsid w:val="0060737E"/>
    <w:rsid w:val="00614336"/>
    <w:rsid w:val="00616A10"/>
    <w:rsid w:val="006200F3"/>
    <w:rsid w:val="006314A9"/>
    <w:rsid w:val="00633CAA"/>
    <w:rsid w:val="00636EAA"/>
    <w:rsid w:val="00640B48"/>
    <w:rsid w:val="006471E1"/>
    <w:rsid w:val="006505A1"/>
    <w:rsid w:val="00651DA6"/>
    <w:rsid w:val="00652179"/>
    <w:rsid w:val="00654E19"/>
    <w:rsid w:val="00661BFA"/>
    <w:rsid w:val="00662ABD"/>
    <w:rsid w:val="00670639"/>
    <w:rsid w:val="006737BC"/>
    <w:rsid w:val="006742DA"/>
    <w:rsid w:val="00674FAB"/>
    <w:rsid w:val="00675592"/>
    <w:rsid w:val="00681CEF"/>
    <w:rsid w:val="006967FB"/>
    <w:rsid w:val="0069707C"/>
    <w:rsid w:val="006A0AAC"/>
    <w:rsid w:val="006A2417"/>
    <w:rsid w:val="006A411C"/>
    <w:rsid w:val="006A5B5E"/>
    <w:rsid w:val="006A6212"/>
    <w:rsid w:val="006B7910"/>
    <w:rsid w:val="006C0A53"/>
    <w:rsid w:val="006C2846"/>
    <w:rsid w:val="006C359D"/>
    <w:rsid w:val="006C412C"/>
    <w:rsid w:val="006C7B45"/>
    <w:rsid w:val="006D3904"/>
    <w:rsid w:val="006D5758"/>
    <w:rsid w:val="006D7DCF"/>
    <w:rsid w:val="006D7DEF"/>
    <w:rsid w:val="006E0530"/>
    <w:rsid w:val="006E2A7A"/>
    <w:rsid w:val="006E3074"/>
    <w:rsid w:val="006E3C17"/>
    <w:rsid w:val="006F0C95"/>
    <w:rsid w:val="006F215C"/>
    <w:rsid w:val="006F2EEE"/>
    <w:rsid w:val="006F3C15"/>
    <w:rsid w:val="006F78C5"/>
    <w:rsid w:val="0070094D"/>
    <w:rsid w:val="00702652"/>
    <w:rsid w:val="007038B9"/>
    <w:rsid w:val="00706D01"/>
    <w:rsid w:val="00710857"/>
    <w:rsid w:val="00714B35"/>
    <w:rsid w:val="007151F6"/>
    <w:rsid w:val="00717795"/>
    <w:rsid w:val="0072005E"/>
    <w:rsid w:val="007214ED"/>
    <w:rsid w:val="007232F7"/>
    <w:rsid w:val="00726A76"/>
    <w:rsid w:val="007327F2"/>
    <w:rsid w:val="00735A12"/>
    <w:rsid w:val="0074214B"/>
    <w:rsid w:val="00742D86"/>
    <w:rsid w:val="00751A35"/>
    <w:rsid w:val="00754EC3"/>
    <w:rsid w:val="00756D20"/>
    <w:rsid w:val="00760158"/>
    <w:rsid w:val="0076071B"/>
    <w:rsid w:val="007618BA"/>
    <w:rsid w:val="00764259"/>
    <w:rsid w:val="00770609"/>
    <w:rsid w:val="007727D2"/>
    <w:rsid w:val="007744A0"/>
    <w:rsid w:val="007747C9"/>
    <w:rsid w:val="0077498C"/>
    <w:rsid w:val="00780247"/>
    <w:rsid w:val="0078030D"/>
    <w:rsid w:val="007820EF"/>
    <w:rsid w:val="007905D4"/>
    <w:rsid w:val="0079086D"/>
    <w:rsid w:val="007929D2"/>
    <w:rsid w:val="00796A34"/>
    <w:rsid w:val="007A1EF8"/>
    <w:rsid w:val="007A21AA"/>
    <w:rsid w:val="007A254E"/>
    <w:rsid w:val="007A6472"/>
    <w:rsid w:val="007B0EF2"/>
    <w:rsid w:val="007B6921"/>
    <w:rsid w:val="007C11E9"/>
    <w:rsid w:val="007C3862"/>
    <w:rsid w:val="007C3D2F"/>
    <w:rsid w:val="007C4FE2"/>
    <w:rsid w:val="007D0FF1"/>
    <w:rsid w:val="007D3A0E"/>
    <w:rsid w:val="007D557E"/>
    <w:rsid w:val="007D666F"/>
    <w:rsid w:val="007E29A3"/>
    <w:rsid w:val="007F0B6B"/>
    <w:rsid w:val="007F129E"/>
    <w:rsid w:val="007F38E5"/>
    <w:rsid w:val="007F5944"/>
    <w:rsid w:val="0080128B"/>
    <w:rsid w:val="0080446F"/>
    <w:rsid w:val="00805220"/>
    <w:rsid w:val="00810889"/>
    <w:rsid w:val="00816ED0"/>
    <w:rsid w:val="0081732C"/>
    <w:rsid w:val="00822EDD"/>
    <w:rsid w:val="00824591"/>
    <w:rsid w:val="00830A04"/>
    <w:rsid w:val="00836BA4"/>
    <w:rsid w:val="00841D52"/>
    <w:rsid w:val="00844488"/>
    <w:rsid w:val="00850864"/>
    <w:rsid w:val="00853D4E"/>
    <w:rsid w:val="008623DF"/>
    <w:rsid w:val="008626D5"/>
    <w:rsid w:val="00863176"/>
    <w:rsid w:val="008644C3"/>
    <w:rsid w:val="008661F7"/>
    <w:rsid w:val="008703E2"/>
    <w:rsid w:val="00870852"/>
    <w:rsid w:val="008710B2"/>
    <w:rsid w:val="00874C5E"/>
    <w:rsid w:val="00876F18"/>
    <w:rsid w:val="008816B4"/>
    <w:rsid w:val="00885B29"/>
    <w:rsid w:val="00893E41"/>
    <w:rsid w:val="00895464"/>
    <w:rsid w:val="00896D03"/>
    <w:rsid w:val="008A2742"/>
    <w:rsid w:val="008A57C9"/>
    <w:rsid w:val="008A6415"/>
    <w:rsid w:val="008B0FBD"/>
    <w:rsid w:val="008B1B5E"/>
    <w:rsid w:val="008B2D6C"/>
    <w:rsid w:val="008C0A68"/>
    <w:rsid w:val="008C1A84"/>
    <w:rsid w:val="008C21A1"/>
    <w:rsid w:val="008C25E7"/>
    <w:rsid w:val="008C7F56"/>
    <w:rsid w:val="008D1A1D"/>
    <w:rsid w:val="008D2D22"/>
    <w:rsid w:val="008D5465"/>
    <w:rsid w:val="008E1C59"/>
    <w:rsid w:val="008E224B"/>
    <w:rsid w:val="008E30B4"/>
    <w:rsid w:val="008E754F"/>
    <w:rsid w:val="008E7670"/>
    <w:rsid w:val="008E777E"/>
    <w:rsid w:val="008F00B4"/>
    <w:rsid w:val="008F39DA"/>
    <w:rsid w:val="008F657F"/>
    <w:rsid w:val="008F7B06"/>
    <w:rsid w:val="00904E6C"/>
    <w:rsid w:val="00905C14"/>
    <w:rsid w:val="009203B0"/>
    <w:rsid w:val="009213EB"/>
    <w:rsid w:val="00930BE5"/>
    <w:rsid w:val="00930FE3"/>
    <w:rsid w:val="0093409E"/>
    <w:rsid w:val="009375EC"/>
    <w:rsid w:val="00937C86"/>
    <w:rsid w:val="00937D04"/>
    <w:rsid w:val="009424E2"/>
    <w:rsid w:val="00950386"/>
    <w:rsid w:val="009543BE"/>
    <w:rsid w:val="009658D4"/>
    <w:rsid w:val="00980291"/>
    <w:rsid w:val="00984121"/>
    <w:rsid w:val="009841F2"/>
    <w:rsid w:val="00986A2E"/>
    <w:rsid w:val="00997393"/>
    <w:rsid w:val="00997932"/>
    <w:rsid w:val="00997F1B"/>
    <w:rsid w:val="009A095F"/>
    <w:rsid w:val="009A0E46"/>
    <w:rsid w:val="009A3DDD"/>
    <w:rsid w:val="009A5E3A"/>
    <w:rsid w:val="009A6627"/>
    <w:rsid w:val="009B5231"/>
    <w:rsid w:val="009B5846"/>
    <w:rsid w:val="009B7BA2"/>
    <w:rsid w:val="009C0138"/>
    <w:rsid w:val="009C2CA0"/>
    <w:rsid w:val="009C2DEC"/>
    <w:rsid w:val="009C46E2"/>
    <w:rsid w:val="009C569B"/>
    <w:rsid w:val="009D0EB4"/>
    <w:rsid w:val="009D3100"/>
    <w:rsid w:val="009D3549"/>
    <w:rsid w:val="009D6DE4"/>
    <w:rsid w:val="009E14BA"/>
    <w:rsid w:val="009E4630"/>
    <w:rsid w:val="009E5DF0"/>
    <w:rsid w:val="009E6735"/>
    <w:rsid w:val="009F7D8A"/>
    <w:rsid w:val="00A00D4A"/>
    <w:rsid w:val="00A01D4D"/>
    <w:rsid w:val="00A052B6"/>
    <w:rsid w:val="00A064D1"/>
    <w:rsid w:val="00A06D68"/>
    <w:rsid w:val="00A07E28"/>
    <w:rsid w:val="00A12D2C"/>
    <w:rsid w:val="00A1749A"/>
    <w:rsid w:val="00A2687D"/>
    <w:rsid w:val="00A3599C"/>
    <w:rsid w:val="00A36CC3"/>
    <w:rsid w:val="00A36FF6"/>
    <w:rsid w:val="00A407DC"/>
    <w:rsid w:val="00A46316"/>
    <w:rsid w:val="00A548C0"/>
    <w:rsid w:val="00A57E36"/>
    <w:rsid w:val="00A61220"/>
    <w:rsid w:val="00A63AC6"/>
    <w:rsid w:val="00A65CED"/>
    <w:rsid w:val="00A8081C"/>
    <w:rsid w:val="00A8083C"/>
    <w:rsid w:val="00A80E94"/>
    <w:rsid w:val="00A85D20"/>
    <w:rsid w:val="00A86994"/>
    <w:rsid w:val="00A87B67"/>
    <w:rsid w:val="00A94A98"/>
    <w:rsid w:val="00A96775"/>
    <w:rsid w:val="00AA01F6"/>
    <w:rsid w:val="00AB2664"/>
    <w:rsid w:val="00AB2DFB"/>
    <w:rsid w:val="00AB4598"/>
    <w:rsid w:val="00AB79C9"/>
    <w:rsid w:val="00AB7A97"/>
    <w:rsid w:val="00AC0187"/>
    <w:rsid w:val="00AC2463"/>
    <w:rsid w:val="00AC2F25"/>
    <w:rsid w:val="00AC5AD0"/>
    <w:rsid w:val="00AC5D05"/>
    <w:rsid w:val="00AC6416"/>
    <w:rsid w:val="00AD1B0B"/>
    <w:rsid w:val="00AE1EE0"/>
    <w:rsid w:val="00AE2BE6"/>
    <w:rsid w:val="00AE4F4F"/>
    <w:rsid w:val="00AF4325"/>
    <w:rsid w:val="00AF5C75"/>
    <w:rsid w:val="00B0327C"/>
    <w:rsid w:val="00B055BA"/>
    <w:rsid w:val="00B067A2"/>
    <w:rsid w:val="00B0761B"/>
    <w:rsid w:val="00B07E13"/>
    <w:rsid w:val="00B110A0"/>
    <w:rsid w:val="00B1140C"/>
    <w:rsid w:val="00B15971"/>
    <w:rsid w:val="00B27EA5"/>
    <w:rsid w:val="00B3292A"/>
    <w:rsid w:val="00B373DC"/>
    <w:rsid w:val="00B3752F"/>
    <w:rsid w:val="00B3768A"/>
    <w:rsid w:val="00B42A14"/>
    <w:rsid w:val="00B435E7"/>
    <w:rsid w:val="00B44732"/>
    <w:rsid w:val="00B5366A"/>
    <w:rsid w:val="00B54688"/>
    <w:rsid w:val="00B60E72"/>
    <w:rsid w:val="00B62C7F"/>
    <w:rsid w:val="00B65686"/>
    <w:rsid w:val="00B67AD4"/>
    <w:rsid w:val="00B704D2"/>
    <w:rsid w:val="00B7157A"/>
    <w:rsid w:val="00B71ED1"/>
    <w:rsid w:val="00B72B2C"/>
    <w:rsid w:val="00B8039B"/>
    <w:rsid w:val="00B837B0"/>
    <w:rsid w:val="00B841B2"/>
    <w:rsid w:val="00B91802"/>
    <w:rsid w:val="00B91E40"/>
    <w:rsid w:val="00B967EA"/>
    <w:rsid w:val="00BA05E3"/>
    <w:rsid w:val="00BA25B2"/>
    <w:rsid w:val="00BA7485"/>
    <w:rsid w:val="00BB1489"/>
    <w:rsid w:val="00BB59B3"/>
    <w:rsid w:val="00BB5E1C"/>
    <w:rsid w:val="00BB7101"/>
    <w:rsid w:val="00BC0BA0"/>
    <w:rsid w:val="00BC2827"/>
    <w:rsid w:val="00BC2876"/>
    <w:rsid w:val="00BC4920"/>
    <w:rsid w:val="00BC585F"/>
    <w:rsid w:val="00BD1319"/>
    <w:rsid w:val="00BD26CE"/>
    <w:rsid w:val="00BD50E3"/>
    <w:rsid w:val="00BD5670"/>
    <w:rsid w:val="00BE0392"/>
    <w:rsid w:val="00BE0C48"/>
    <w:rsid w:val="00BE1FF2"/>
    <w:rsid w:val="00BE2C66"/>
    <w:rsid w:val="00BE4CBD"/>
    <w:rsid w:val="00BE5525"/>
    <w:rsid w:val="00C00626"/>
    <w:rsid w:val="00C02CF6"/>
    <w:rsid w:val="00C03030"/>
    <w:rsid w:val="00C06104"/>
    <w:rsid w:val="00C1004C"/>
    <w:rsid w:val="00C1061D"/>
    <w:rsid w:val="00C12671"/>
    <w:rsid w:val="00C12BCD"/>
    <w:rsid w:val="00C13FC1"/>
    <w:rsid w:val="00C1408D"/>
    <w:rsid w:val="00C1439B"/>
    <w:rsid w:val="00C16980"/>
    <w:rsid w:val="00C2005F"/>
    <w:rsid w:val="00C30CAB"/>
    <w:rsid w:val="00C3776C"/>
    <w:rsid w:val="00C4030B"/>
    <w:rsid w:val="00C42F82"/>
    <w:rsid w:val="00C45B9C"/>
    <w:rsid w:val="00C52764"/>
    <w:rsid w:val="00C5434A"/>
    <w:rsid w:val="00C57FA5"/>
    <w:rsid w:val="00C61E64"/>
    <w:rsid w:val="00C62B09"/>
    <w:rsid w:val="00C6377A"/>
    <w:rsid w:val="00C742A0"/>
    <w:rsid w:val="00C7470C"/>
    <w:rsid w:val="00C77298"/>
    <w:rsid w:val="00C856E5"/>
    <w:rsid w:val="00C90A52"/>
    <w:rsid w:val="00C95B88"/>
    <w:rsid w:val="00CA45E3"/>
    <w:rsid w:val="00CA4BF1"/>
    <w:rsid w:val="00CA6BDC"/>
    <w:rsid w:val="00CA6C2F"/>
    <w:rsid w:val="00CA76F4"/>
    <w:rsid w:val="00CA7E10"/>
    <w:rsid w:val="00CB27A9"/>
    <w:rsid w:val="00CB3917"/>
    <w:rsid w:val="00CB5CE5"/>
    <w:rsid w:val="00CB5F1E"/>
    <w:rsid w:val="00CC40C2"/>
    <w:rsid w:val="00CC57F1"/>
    <w:rsid w:val="00CC6BF8"/>
    <w:rsid w:val="00CC75F1"/>
    <w:rsid w:val="00CD0A48"/>
    <w:rsid w:val="00CE22B1"/>
    <w:rsid w:val="00CE2839"/>
    <w:rsid w:val="00CE60B1"/>
    <w:rsid w:val="00CE7602"/>
    <w:rsid w:val="00CF07E4"/>
    <w:rsid w:val="00CF39C4"/>
    <w:rsid w:val="00CF4A82"/>
    <w:rsid w:val="00CF55BC"/>
    <w:rsid w:val="00CF7682"/>
    <w:rsid w:val="00D00AA7"/>
    <w:rsid w:val="00D024E7"/>
    <w:rsid w:val="00D0669F"/>
    <w:rsid w:val="00D21FDA"/>
    <w:rsid w:val="00D301ED"/>
    <w:rsid w:val="00D30DAB"/>
    <w:rsid w:val="00D319CC"/>
    <w:rsid w:val="00D52990"/>
    <w:rsid w:val="00D54BE5"/>
    <w:rsid w:val="00D563A2"/>
    <w:rsid w:val="00D579C7"/>
    <w:rsid w:val="00D62D97"/>
    <w:rsid w:val="00D63F2A"/>
    <w:rsid w:val="00D64521"/>
    <w:rsid w:val="00D64BBC"/>
    <w:rsid w:val="00D67659"/>
    <w:rsid w:val="00D708C0"/>
    <w:rsid w:val="00D71968"/>
    <w:rsid w:val="00D72B8C"/>
    <w:rsid w:val="00D87698"/>
    <w:rsid w:val="00D93F6B"/>
    <w:rsid w:val="00D95ADE"/>
    <w:rsid w:val="00D97052"/>
    <w:rsid w:val="00DB10D7"/>
    <w:rsid w:val="00DB3C0F"/>
    <w:rsid w:val="00DB45A5"/>
    <w:rsid w:val="00DB4BCA"/>
    <w:rsid w:val="00DB55D2"/>
    <w:rsid w:val="00DB7944"/>
    <w:rsid w:val="00DC08DE"/>
    <w:rsid w:val="00DD4103"/>
    <w:rsid w:val="00DD769D"/>
    <w:rsid w:val="00DE1CC1"/>
    <w:rsid w:val="00DE40A0"/>
    <w:rsid w:val="00DE4D58"/>
    <w:rsid w:val="00DE6FFC"/>
    <w:rsid w:val="00DF01A9"/>
    <w:rsid w:val="00DF1388"/>
    <w:rsid w:val="00DF4C13"/>
    <w:rsid w:val="00E021E3"/>
    <w:rsid w:val="00E066E9"/>
    <w:rsid w:val="00E07680"/>
    <w:rsid w:val="00E10FAC"/>
    <w:rsid w:val="00E11E54"/>
    <w:rsid w:val="00E127B8"/>
    <w:rsid w:val="00E129E2"/>
    <w:rsid w:val="00E132B3"/>
    <w:rsid w:val="00E16142"/>
    <w:rsid w:val="00E26337"/>
    <w:rsid w:val="00E27394"/>
    <w:rsid w:val="00E30324"/>
    <w:rsid w:val="00E335F5"/>
    <w:rsid w:val="00E35953"/>
    <w:rsid w:val="00E37C67"/>
    <w:rsid w:val="00E422E1"/>
    <w:rsid w:val="00E504D9"/>
    <w:rsid w:val="00E5309F"/>
    <w:rsid w:val="00E608D2"/>
    <w:rsid w:val="00E628C6"/>
    <w:rsid w:val="00E63D18"/>
    <w:rsid w:val="00E729D2"/>
    <w:rsid w:val="00E74A95"/>
    <w:rsid w:val="00E830C4"/>
    <w:rsid w:val="00E849EA"/>
    <w:rsid w:val="00E859F3"/>
    <w:rsid w:val="00E92AE7"/>
    <w:rsid w:val="00E942D2"/>
    <w:rsid w:val="00E96AD3"/>
    <w:rsid w:val="00EA2EEC"/>
    <w:rsid w:val="00EA4234"/>
    <w:rsid w:val="00EB2651"/>
    <w:rsid w:val="00EB3673"/>
    <w:rsid w:val="00EC3CF7"/>
    <w:rsid w:val="00EC3F1A"/>
    <w:rsid w:val="00EC65EE"/>
    <w:rsid w:val="00ED12CF"/>
    <w:rsid w:val="00ED27D6"/>
    <w:rsid w:val="00ED35D7"/>
    <w:rsid w:val="00ED4ED8"/>
    <w:rsid w:val="00ED5F3C"/>
    <w:rsid w:val="00ED70EE"/>
    <w:rsid w:val="00EE3995"/>
    <w:rsid w:val="00EE4EEC"/>
    <w:rsid w:val="00EE6188"/>
    <w:rsid w:val="00EF1336"/>
    <w:rsid w:val="00EF61DB"/>
    <w:rsid w:val="00EF6EFC"/>
    <w:rsid w:val="00EF7155"/>
    <w:rsid w:val="00F023E3"/>
    <w:rsid w:val="00F03B6B"/>
    <w:rsid w:val="00F052E6"/>
    <w:rsid w:val="00F06ED5"/>
    <w:rsid w:val="00F10622"/>
    <w:rsid w:val="00F26BA5"/>
    <w:rsid w:val="00F30D0A"/>
    <w:rsid w:val="00F44813"/>
    <w:rsid w:val="00F5044F"/>
    <w:rsid w:val="00F506F9"/>
    <w:rsid w:val="00F544D4"/>
    <w:rsid w:val="00F570BB"/>
    <w:rsid w:val="00F659A3"/>
    <w:rsid w:val="00F65FA2"/>
    <w:rsid w:val="00F66B77"/>
    <w:rsid w:val="00F67AAE"/>
    <w:rsid w:val="00F700C7"/>
    <w:rsid w:val="00F7214B"/>
    <w:rsid w:val="00F72583"/>
    <w:rsid w:val="00F74814"/>
    <w:rsid w:val="00F75C30"/>
    <w:rsid w:val="00F80C2C"/>
    <w:rsid w:val="00F8647D"/>
    <w:rsid w:val="00F9186F"/>
    <w:rsid w:val="00F959A3"/>
    <w:rsid w:val="00F9738C"/>
    <w:rsid w:val="00FA01E4"/>
    <w:rsid w:val="00FA14D6"/>
    <w:rsid w:val="00FA156E"/>
    <w:rsid w:val="00FA4DD1"/>
    <w:rsid w:val="00FA5084"/>
    <w:rsid w:val="00FA5722"/>
    <w:rsid w:val="00FB6EED"/>
    <w:rsid w:val="00FC112D"/>
    <w:rsid w:val="00FC3EEB"/>
    <w:rsid w:val="00FC4582"/>
    <w:rsid w:val="00FC7788"/>
    <w:rsid w:val="00FD4DDF"/>
    <w:rsid w:val="00FE7F18"/>
    <w:rsid w:val="00FF0DF9"/>
    <w:rsid w:val="00FF21ED"/>
    <w:rsid w:val="00FF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4703"/>
    <w:rPr>
      <w:sz w:val="24"/>
      <w:szCs w:val="24"/>
    </w:rPr>
  </w:style>
  <w:style w:type="paragraph" w:styleId="1">
    <w:name w:val="heading 1"/>
    <w:basedOn w:val="a"/>
    <w:next w:val="a"/>
    <w:qFormat/>
    <w:rsid w:val="002A4703"/>
    <w:pPr>
      <w:keepNext/>
      <w:outlineLvl w:val="0"/>
    </w:pPr>
    <w:rPr>
      <w:rFonts w:ascii="a_Timer" w:hAnsi="a_Timer"/>
      <w:sz w:val="28"/>
    </w:rPr>
  </w:style>
  <w:style w:type="paragraph" w:styleId="2">
    <w:name w:val="heading 2"/>
    <w:basedOn w:val="a"/>
    <w:next w:val="a"/>
    <w:qFormat/>
    <w:rsid w:val="002A4703"/>
    <w:pPr>
      <w:keepNext/>
      <w:tabs>
        <w:tab w:val="center" w:pos="-5465"/>
        <w:tab w:val="left" w:pos="4615"/>
      </w:tabs>
      <w:jc w:val="center"/>
      <w:outlineLvl w:val="1"/>
    </w:pPr>
    <w:rPr>
      <w:rFonts w:ascii="a_Timer" w:hAnsi="a_Timer"/>
      <w:b/>
      <w:bCs/>
      <w:sz w:val="32"/>
      <w:u w:val="single"/>
    </w:rPr>
  </w:style>
  <w:style w:type="paragraph" w:styleId="3">
    <w:name w:val="heading 3"/>
    <w:basedOn w:val="a"/>
    <w:next w:val="a"/>
    <w:qFormat/>
    <w:rsid w:val="002A4703"/>
    <w:pPr>
      <w:keepNext/>
      <w:tabs>
        <w:tab w:val="center" w:pos="-5465"/>
        <w:tab w:val="left" w:pos="4615"/>
      </w:tabs>
      <w:ind w:firstLine="745"/>
      <w:outlineLvl w:val="2"/>
    </w:pPr>
    <w:rPr>
      <w:rFonts w:ascii="a_Timer" w:hAnsi="a_Timer"/>
      <w:sz w:val="28"/>
    </w:rPr>
  </w:style>
  <w:style w:type="paragraph" w:styleId="4">
    <w:name w:val="heading 4"/>
    <w:basedOn w:val="a"/>
    <w:next w:val="a"/>
    <w:qFormat/>
    <w:rsid w:val="002A4703"/>
    <w:pPr>
      <w:keepNext/>
      <w:tabs>
        <w:tab w:val="center" w:pos="-5465"/>
        <w:tab w:val="left" w:pos="4615"/>
      </w:tabs>
      <w:ind w:firstLine="25"/>
      <w:outlineLvl w:val="3"/>
    </w:pPr>
    <w:rPr>
      <w:rFonts w:ascii="a_Timer" w:hAnsi="a_Timer"/>
      <w:sz w:val="28"/>
    </w:rPr>
  </w:style>
  <w:style w:type="paragraph" w:styleId="5">
    <w:name w:val="heading 5"/>
    <w:basedOn w:val="a"/>
    <w:next w:val="a"/>
    <w:qFormat/>
    <w:rsid w:val="002A4703"/>
    <w:pPr>
      <w:keepNext/>
      <w:jc w:val="center"/>
      <w:outlineLvl w:val="4"/>
    </w:pPr>
    <w:rPr>
      <w:rFonts w:ascii="a_Timer" w:hAnsi="a_Timer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470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2A470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A4703"/>
  </w:style>
  <w:style w:type="paragraph" w:styleId="a6">
    <w:name w:val="Body Text"/>
    <w:basedOn w:val="a"/>
    <w:rsid w:val="002A4703"/>
    <w:pPr>
      <w:jc w:val="center"/>
    </w:pPr>
    <w:rPr>
      <w:rFonts w:ascii="a_Timer" w:hAnsi="a_Timer"/>
      <w:sz w:val="28"/>
    </w:rPr>
  </w:style>
  <w:style w:type="paragraph" w:styleId="20">
    <w:name w:val="Body Text 2"/>
    <w:basedOn w:val="a"/>
    <w:rsid w:val="002A4703"/>
    <w:pPr>
      <w:jc w:val="center"/>
    </w:pPr>
    <w:rPr>
      <w:rFonts w:ascii="a_Timer" w:hAnsi="a_Timer"/>
      <w:szCs w:val="20"/>
    </w:rPr>
  </w:style>
  <w:style w:type="paragraph" w:styleId="30">
    <w:name w:val="Body Text 3"/>
    <w:basedOn w:val="a"/>
    <w:rsid w:val="002A4703"/>
    <w:rPr>
      <w:rFonts w:ascii="a_Timer" w:hAnsi="a_Timer"/>
      <w:sz w:val="16"/>
    </w:rPr>
  </w:style>
  <w:style w:type="paragraph" w:styleId="a7">
    <w:name w:val="Block Text"/>
    <w:basedOn w:val="a"/>
    <w:rsid w:val="008B1B5E"/>
    <w:pPr>
      <w:ind w:left="-108" w:right="-108"/>
      <w:jc w:val="center"/>
    </w:pPr>
    <w:rPr>
      <w:b/>
      <w:i/>
      <w:sz w:val="20"/>
      <w:szCs w:val="20"/>
    </w:rPr>
  </w:style>
  <w:style w:type="table" w:styleId="a8">
    <w:name w:val="Table Grid"/>
    <w:basedOn w:val="a1"/>
    <w:rsid w:val="0000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7;&#1087;&#1077;&#1094;&#1080;&#1092;&#1080;&#1082;&#1072;&#1094;&#1080;&#1103;%20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854AD-FCDD-4ADA-A30A-C37FB46A9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ШАБЛОН.dotx</Template>
  <TotalTime>1</TotalTime>
  <Pages>9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Redan-KB</Company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PM_TaranovaLM</dc:creator>
  <cp:lastModifiedBy>Таранова Людмила Михайловна</cp:lastModifiedBy>
  <cp:revision>2</cp:revision>
  <cp:lastPrinted>2017-01-18T11:43:00Z</cp:lastPrinted>
  <dcterms:created xsi:type="dcterms:W3CDTF">2017-02-09T08:01:00Z</dcterms:created>
  <dcterms:modified xsi:type="dcterms:W3CDTF">2017-02-09T08:01:00Z</dcterms:modified>
</cp:coreProperties>
</file>