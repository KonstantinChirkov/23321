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3C" w:rsidRPr="001E034F" w:rsidRDefault="0008603C">
      <w:pPr>
        <w:ind w:left="900"/>
        <w:rPr>
          <w:rFonts w:ascii="a_Timer" w:hAnsi="a_Timer"/>
        </w:rPr>
      </w:pPr>
    </w:p>
    <w:p w:rsidR="00425638" w:rsidRDefault="00253D89">
      <w:pPr>
        <w:rPr>
          <w:rFonts w:ascii="a_Timer" w:hAnsi="a_Timer"/>
        </w:rPr>
      </w:pPr>
      <w:r w:rsidRPr="00253D89">
        <w:rPr>
          <w:rFonts w:ascii="a_Timer" w:hAnsi="a_Timer"/>
          <w:noProof/>
          <w:sz w:val="20"/>
        </w:rPr>
        <w:pict>
          <v:group id="_x0000_s1067" style="position:absolute;margin-left:59.55pt;margin-top:691.75pt;width:99.2pt;height:34pt;z-index:251660288;mso-position-horizontal-relative:page;mso-position-vertical-relative:page" coordorigin="1191,14515" coordsize="1997,1417">
            <v:rect id="_x0000_s1068" style="position:absolute;left:1191;top:14515;width:1984;height:1417;mso-position-horizontal-relative:page;mso-position-vertical-relative:page" filled="f">
              <v:textbox inset=",3.3mm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1260;top:14578;width:1928;height:1191;mso-position-vertical-relative:page" filled="f" stroked="f">
              <v:textbox style="mso-next-textbox:#_x0000_s1069" inset=",3.3mm">
                <w:txbxContent>
                  <w:p w:rsidR="009F7049" w:rsidRPr="003142AF" w:rsidRDefault="009F7049" w:rsidP="003142AF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w10:wrap anchorx="page" anchory="page"/>
            <w10:anchorlock/>
          </v:group>
        </w:pict>
      </w:r>
      <w:r w:rsidRPr="00253D89">
        <w:rPr>
          <w:rFonts w:ascii="a_Timer" w:hAnsi="a_Timer"/>
          <w:noProof/>
          <w:sz w:val="20"/>
        </w:rPr>
        <w:pict>
          <v:group id="_x0000_s1054" style="position:absolute;margin-left:158.75pt;margin-top:691.75pt;width:185pt;height:34pt;z-index:251659264;mso-position-horizontal-relative:page;mso-position-vertical-relative:page" coordorigin="3175,14515" coordsize="3700,850">
            <v:group id="_x0000_s1055" style="position:absolute;left:4649;top:14515;width:751;height:850;mso-position-horizontal-relative:page;mso-position-vertical-relative:page" coordorigin="4649,14515" coordsize="751,850">
              <v:shape id="_x0000_s1056" type="#_x0000_t202" style="position:absolute;left:4680;top:14760;width:720;height:474;mso-position-horizontal-relative:page;mso-position-vertical-relative:page" filled="f" stroked="f">
                <v:textbox style="mso-next-textbox:#_x0000_s1056" inset=".5mm,.3mm,.5mm">
                  <w:txbxContent>
                    <w:p w:rsidR="009F7049" w:rsidRPr="002A698A" w:rsidRDefault="009F7049" w:rsidP="002A698A">
                      <w:pPr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-1,1</w:t>
                      </w:r>
                    </w:p>
                  </w:txbxContent>
                </v:textbox>
              </v:shape>
              <v:rect id="_x0000_s1057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58" style="position:absolute;left:5387;top:14515;width:751;height:850;mso-position-horizontal-relative:page;mso-position-vertical-relative:page" coordorigin="4649,14515" coordsize="751,850">
              <v:shape id="_x0000_s1059" type="#_x0000_t202" style="position:absolute;left:4680;top:14760;width:720;height:474;mso-position-horizontal-relative:page;mso-position-vertical-relative:page" filled="f" stroked="f">
                <v:textbox style="mso-next-textbox:#_x0000_s1059" inset=".5mm,.3mm,.5mm">
                  <w:txbxContent>
                    <w:p w:rsidR="009F7049" w:rsidRPr="00B91802" w:rsidRDefault="009F7049" w:rsidP="00B926BF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</w:t>
                      </w:r>
                    </w:p>
                  </w:txbxContent>
                </v:textbox>
              </v:shape>
              <v:rect id="_x0000_s1060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1" style="position:absolute;left:6124;top:14515;width:751;height:850;mso-position-horizontal-relative:page;mso-position-vertical-relative:page" coordorigin="4649,14515" coordsize="751,850">
              <v:shape id="_x0000_s1062" type="#_x0000_t202" style="position:absolute;left:4680;top:14760;width:720;height:474;mso-position-horizontal-relative:page;mso-position-vertical-relative:page" filled="f" stroked="f">
                <v:textbox style="mso-next-textbox:#_x0000_s1062" inset=".5mm,.3mm,.5mm">
                  <w:txbxContent>
                    <w:p w:rsidR="009F7049" w:rsidRPr="007516AB" w:rsidRDefault="009F7049" w:rsidP="007F7904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0,64</w:t>
                      </w:r>
                    </w:p>
                  </w:txbxContent>
                </v:textbox>
              </v:shape>
              <v:rect id="_x0000_s1063" style="position:absolute;left:4649;top:14515;width:737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v:group id="_x0000_s1064" style="position:absolute;left:3175;top:14515;width:1474;height:850" coordorigin="3175,14515" coordsize="1474,850">
              <v:shape id="_x0000_s1065" type="#_x0000_t202" style="position:absolute;left:3175;top:14760;width:1417;height:474;mso-position-horizontal-relative:page;mso-position-vertical-relative:page" filled="f" stroked="f">
                <v:textbox style="mso-next-textbox:#_x0000_s1065" inset=".5mm,.3mm,.5mm">
                  <w:txbxContent>
                    <w:p w:rsidR="009F7049" w:rsidRPr="002A698A" w:rsidRDefault="00251AD0" w:rsidP="00CC3541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145,25</w:t>
                      </w:r>
                    </w:p>
                  </w:txbxContent>
                </v:textbox>
              </v:shape>
              <v:rect id="_x0000_s1066" style="position:absolute;left:3175;top:14515;width:1474;height:850;mso-wrap-edited:f;mso-position-horizontal-relative:page;mso-position-vertical-relative:page" wrapcoords="-220 0 -220 21600 21820 21600 21820 0 -220 0" filled="f">
                <v:textbox inset=".5mm,.3mm,.5mm"/>
              </v:rect>
            </v:group>
            <w10:wrap anchorx="page" anchory="page"/>
            <w10:anchorlock/>
          </v:group>
        </w:pict>
      </w:r>
      <w:r w:rsidRPr="00253D89">
        <w:rPr>
          <w:rFonts w:ascii="a_Timer" w:hAnsi="a_Timer"/>
          <w:noProof/>
          <w:sz w:val="20"/>
        </w:rPr>
        <w:pict>
          <v:group id="_x0000_s1050" style="position:absolute;margin-left:158.75pt;margin-top:725.75pt;width:185pt;height:42.5pt;z-index:251657216;mso-position-horizontal-relative:page;mso-position-vertical-relative:page" coordorigin="3175,14515" coordsize="3700,850">
            <v:group id="_x0000_s1038" style="position:absolute;left:4649;top:14515;width:751;height:850;mso-position-horizontal-relative:page;mso-position-vertical-relative:page" coordorigin="4649,14515" coordsize="751,850">
              <v:shape id="_x0000_s1035" type="#_x0000_t202" style="position:absolute;left:4680;top:14760;width:720;height:474;mso-position-horizontal-relative:page;mso-position-vertical-relative:page" filled="f" stroked="f">
                <v:textbox style="mso-next-textbox:#_x0000_s1035">
                  <w:txbxContent>
                    <w:p w:rsidR="009F7049" w:rsidRDefault="009F70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shape>
              <v:rect id="_x0000_s1037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39" style="position:absolute;left:5387;top:14515;width:751;height:850;mso-position-horizontal-relative:page;mso-position-vertical-relative:page" coordorigin="4649,14515" coordsize="751,850">
              <v:shape id="_x0000_s1040" type="#_x0000_t202" style="position:absolute;left:4680;top:14760;width:720;height:474;mso-position-horizontal-relative:page;mso-position-vertical-relative:page" filled="f" stroked="f">
                <v:textbox style="mso-next-textbox:#_x0000_s1040">
                  <w:txbxContent>
                    <w:p w:rsidR="009F7049" w:rsidRDefault="009F70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</v:shape>
              <v:rect id="_x0000_s1041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2" style="position:absolute;left:6124;top:14515;width:751;height:850;mso-position-horizontal-relative:page;mso-position-vertical-relative:page" coordorigin="4649,14515" coordsize="751,850">
              <v:shape id="_x0000_s1043" type="#_x0000_t202" style="position:absolute;left:4680;top:14760;width:720;height:474;mso-position-horizontal-relative:page;mso-position-vertical-relative:page" filled="f" stroked="f">
                <v:textbox style="mso-next-textbox:#_x0000_s1043">
                  <w:txbxContent>
                    <w:p w:rsidR="009F7049" w:rsidRDefault="009F70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  <v:rect id="_x0000_s1044" style="position:absolute;left:4649;top:14515;width:737;height:850;mso-wrap-edited:f;mso-position-horizontal-relative:page;mso-position-vertical-relative:page" wrapcoords="-220 0 -220 21600 21820 21600 21820 0 -220 0" filled="f"/>
            </v:group>
            <v:group id="_x0000_s1049" style="position:absolute;left:3175;top:14515;width:1474;height:850" coordorigin="3175,14515" coordsize="1474,850">
              <v:shape id="_x0000_s1034" type="#_x0000_t202" style="position:absolute;left:3175;top:14760;width:1417;height:474;mso-position-horizontal-relative:page;mso-position-vertical-relative:page" filled="f" stroked="f">
                <v:textbox style="mso-next-textbox:#_x0000_s1034">
                  <w:txbxContent>
                    <w:p w:rsidR="009F7049" w:rsidRPr="00C1004C" w:rsidRDefault="009F704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M</w:t>
                      </w:r>
                      <w:proofErr w:type="gramStart"/>
                      <w:r>
                        <w:t>,</w:t>
                      </w:r>
                      <w:proofErr w:type="spellStart"/>
                      <w:r>
                        <w:t>кГ</w:t>
                      </w:r>
                      <w:proofErr w:type="spellEnd"/>
                      <w:proofErr w:type="gramEnd"/>
                    </w:p>
                  </w:txbxContent>
                </v:textbox>
              </v:shape>
              <v:rect id="_x0000_s1045" style="position:absolute;left:3175;top:14515;width:1474;height:850;mso-wrap-edited:f;mso-position-horizontal-relative:page;mso-position-vertical-relative:page" wrapcoords="-220 0 -220 21600 21820 21600 21820 0 -220 0" filled="f"/>
            </v:group>
            <w10:wrap anchorx="page" anchory="page"/>
            <w10:anchorlock/>
          </v:group>
        </w:pict>
      </w:r>
      <w:r w:rsidRPr="00253D89">
        <w:rPr>
          <w:rFonts w:ascii="a_Timer" w:hAnsi="a_Timer"/>
          <w:noProof/>
          <w:sz w:val="20"/>
        </w:rPr>
        <w:pict>
          <v:group id="_x0000_s1048" style="position:absolute;margin-left:59.55pt;margin-top:725.75pt;width:99.85pt;height:70.85pt;z-index:251655168;mso-position-horizontal-relative:page;mso-position-vertical-relative:page" coordorigin="1191,14515" coordsize="1997,1417">
            <v:rect id="_x0000_s1027" style="position:absolute;left:1191;top:14515;width:1984;height:1417;mso-position-horizontal-relative:page;mso-position-vertical-relative:page" filled="f"/>
            <v:shape id="_x0000_s1031" type="#_x0000_t202" style="position:absolute;left:1260;top:14578;width:1928;height:1191;mso-position-vertical-relative:page" filled="f" stroked="f">
              <v:textbox style="mso-next-textbox:#_x0000_s1031">
                <w:txbxContent>
                  <w:p w:rsidR="009F7049" w:rsidRDefault="009F7049">
                    <w:pPr>
                      <w:pStyle w:val="a6"/>
                    </w:pPr>
                    <w:r>
                      <w:t>Код</w:t>
                    </w:r>
                    <w:r>
                      <w:br/>
                      <w:t>статьи</w:t>
                    </w:r>
                  </w:p>
                </w:txbxContent>
              </v:textbox>
            </v:shape>
            <w10:wrap anchorx="page" anchory="page"/>
            <w10:anchorlock/>
          </v:group>
        </w:pict>
      </w:r>
      <w:r w:rsidRPr="00253D89">
        <w:rPr>
          <w:rFonts w:ascii="a_Timer" w:hAnsi="a_Timer"/>
          <w:noProof/>
          <w:sz w:val="20"/>
        </w:rPr>
        <w:pict>
          <v:shape id="_x0000_s1047" type="#_x0000_t202" style="position:absolute;margin-left:162pt;margin-top:768.3pt;width:1in;height:23.7pt;z-index:251658240;mso-position-horizontal-relative:page;mso-position-vertical-relative:page" filled="f" stroked="f">
            <v:textbox style="mso-next-textbox:#_x0000_s1047">
              <w:txbxContent>
                <w:p w:rsidR="009F7049" w:rsidRDefault="009F7049">
                  <w:pPr>
                    <w:jc w:val="center"/>
                  </w:pPr>
                  <w:r>
                    <w:t>Масса</w:t>
                  </w:r>
                </w:p>
              </w:txbxContent>
            </v:textbox>
            <w10:wrap anchorx="page" anchory="page"/>
            <w10:anchorlock/>
          </v:shape>
        </w:pict>
      </w:r>
      <w:r w:rsidRPr="00253D89">
        <w:rPr>
          <w:rFonts w:ascii="a_Timer" w:hAnsi="a_Timer"/>
          <w:noProof/>
          <w:sz w:val="20"/>
        </w:rPr>
        <w:pict>
          <v:shape id="_x0000_s1033" type="#_x0000_t202" style="position:absolute;margin-left:234pt;margin-top:768.3pt;width:108pt;height:23.7pt;z-index:251656192;mso-position-horizontal-relative:page;mso-position-vertical-relative:page" filled="f" stroked="f">
            <v:textbox>
              <w:txbxContent>
                <w:p w:rsidR="009F7049" w:rsidRDefault="009F7049">
                  <w:pPr>
                    <w:jc w:val="center"/>
                  </w:pPr>
                  <w:r>
                    <w:t xml:space="preserve">Плечо, </w:t>
                  </w:r>
                  <w:proofErr w:type="gramStart"/>
                  <w:r>
                    <w:t>м</w:t>
                  </w:r>
                  <w:proofErr w:type="gramEnd"/>
                </w:p>
              </w:txbxContent>
            </v:textbox>
            <w10:wrap anchorx="page" anchory="page"/>
            <w10:anchorlock/>
          </v:shape>
        </w:pict>
      </w:r>
      <w:r w:rsidRPr="00253D89">
        <w:rPr>
          <w:rFonts w:ascii="a_Timer" w:hAnsi="a_Timer"/>
          <w:noProof/>
          <w:sz w:val="20"/>
        </w:rPr>
        <w:pict>
          <v:shape id="_x0000_s1030" type="#_x0000_t202" style="position:absolute;margin-left:0;margin-top:800.9pt;width:279pt;height:23.8pt;z-index:251654144;mso-position-vertical-relative:page" filled="f" stroked="f">
            <v:textbox inset="1.5mm,,1.5mm">
              <w:txbxContent>
                <w:p w:rsidR="009F7049" w:rsidRDefault="009F7049">
                  <w:pPr>
                    <w:pStyle w:val="5"/>
                  </w:pPr>
                  <w:r>
                    <w:t>Нагрузка по РД5.0205-76</w:t>
                  </w:r>
                </w:p>
              </w:txbxContent>
            </v:textbox>
            <w10:wrap anchory="page"/>
            <w10:anchorlock/>
          </v:shape>
        </w:pict>
      </w:r>
      <w:r w:rsidRPr="00253D89">
        <w:rPr>
          <w:rFonts w:ascii="a_Timer" w:hAnsi="a_Timer"/>
          <w:noProof/>
          <w:sz w:val="20"/>
        </w:rPr>
        <w:pict>
          <v:rect id="_x0000_s1029" style="position:absolute;margin-left:232.45pt;margin-top:768.3pt;width:110.55pt;height:28.35pt;z-index:-251663360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253D89">
        <w:rPr>
          <w:rFonts w:ascii="a_Timer" w:hAnsi="a_Timer"/>
          <w:noProof/>
          <w:sz w:val="20"/>
        </w:rPr>
        <w:pict>
          <v:rect id="_x0000_s1028" style="position:absolute;margin-left:158.75pt;margin-top:768.3pt;width:73.7pt;height:28.35pt;z-index:-251664384;mso-wrap-edited:f;mso-position-horizontal-relative:page;mso-position-vertical-relative:page" wrapcoords="-220 0 -220 21600 21820 21600 21820 0 -220 0" filled="f">
            <w10:wrap anchorx="page" anchory="page"/>
            <w10:anchorlock/>
          </v:rect>
        </w:pict>
      </w:r>
      <w:r w:rsidRPr="00253D89">
        <w:rPr>
          <w:rFonts w:ascii="a_Timer" w:hAnsi="a_Timer"/>
          <w:noProof/>
          <w:sz w:val="20"/>
        </w:rPr>
        <w:pict>
          <v:rect id="_x0000_s1026" style="position:absolute;margin-left:59.55pt;margin-top:796.65pt;width:283.45pt;height:28.35pt;z-index:-251665408;mso-wrap-edited:f;mso-position-horizontal-relative:page;mso-position-vertical-relative:page" wrapcoords="-57 0 -57 21600 21657 21600 21657 0 -57 0" filled="f">
            <w10:wrap anchorx="page" anchory="page"/>
            <w10:anchorlock/>
          </v:rect>
        </w:pict>
      </w:r>
      <w:r w:rsidR="004D5E53">
        <w:rPr>
          <w:rFonts w:ascii="a_Timer" w:hAnsi="a_Timer"/>
        </w:rPr>
        <w:t xml:space="preserve">   </w:t>
      </w:r>
      <w:r w:rsidR="00274594">
        <w:rPr>
          <w:rFonts w:ascii="a_Timer" w:hAnsi="a_Timer"/>
        </w:rPr>
        <w:t xml:space="preserve"> </w:t>
      </w:r>
      <w:r w:rsidR="00C57FA5">
        <w:rPr>
          <w:rFonts w:ascii="a_Timer" w:hAnsi="a_Timer"/>
        </w:rPr>
        <w:t xml:space="preserve"> </w:t>
      </w:r>
      <w:r w:rsidR="00A8081C">
        <w:rPr>
          <w:rFonts w:ascii="a_Timer" w:hAnsi="a_Timer"/>
        </w:rPr>
        <w:t xml:space="preserve"> </w:t>
      </w:r>
      <w:r w:rsidR="00425638">
        <w:rPr>
          <w:rFonts w:ascii="a_Timer" w:hAnsi="a_Timer"/>
        </w:rPr>
        <w:t xml:space="preserve">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7C11E9">
        <w:rPr>
          <w:rFonts w:ascii="a_Timer" w:hAnsi="a_Timer"/>
        </w:rPr>
        <w:t xml:space="preserve"> </w:t>
      </w:r>
      <w:r>
        <w:rPr>
          <w:rFonts w:ascii="a_Timer" w:hAnsi="a_Timer"/>
        </w:rPr>
        <w:t xml:space="preserve">                                   </w:t>
      </w:r>
    </w:p>
    <w:p w:rsidR="00425638" w:rsidRDefault="00425638">
      <w:pPr>
        <w:rPr>
          <w:rFonts w:ascii="a_Timer" w:hAnsi="a_Timer"/>
        </w:rPr>
      </w:pPr>
    </w:p>
    <w:p w:rsidR="00425638" w:rsidRDefault="00425638">
      <w:pPr>
        <w:rPr>
          <w:rFonts w:ascii="a_Timer" w:hAnsi="a_Timer"/>
        </w:rPr>
      </w:pPr>
      <w:r>
        <w:rPr>
          <w:rFonts w:ascii="a_Timer" w:hAnsi="a_Time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pPr w:leftFromText="180" w:rightFromText="180" w:vertAnchor="page" w:horzAnchor="page" w:tblpX="15353" w:tblpY="99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8"/>
      </w:tblGrid>
      <w:tr w:rsidR="00425638" w:rsidRPr="000801CF" w:rsidTr="00620AFD">
        <w:trPr>
          <w:trHeight w:val="279"/>
        </w:trPr>
        <w:tc>
          <w:tcPr>
            <w:tcW w:w="258" w:type="dxa"/>
            <w:vAlign w:val="center"/>
          </w:tcPr>
          <w:p w:rsidR="00425638" w:rsidRPr="00735A12" w:rsidRDefault="00425638" w:rsidP="00620AFD">
            <w:pPr>
              <w:rPr>
                <w:sz w:val="28"/>
                <w:szCs w:val="28"/>
              </w:rPr>
            </w:pPr>
          </w:p>
        </w:tc>
      </w:tr>
    </w:tbl>
    <w:p w:rsidR="0008603C" w:rsidRDefault="00B42A14">
      <w:pPr>
        <w:rPr>
          <w:rFonts w:ascii="a_Timer" w:hAnsi="a_Timer"/>
          <w:sz w:val="8"/>
        </w:rPr>
      </w:pPr>
      <w:r>
        <w:rPr>
          <w:rFonts w:ascii="a_Timer" w:hAnsi="a_Timer"/>
        </w:rPr>
        <w:t xml:space="preserve"> </w:t>
      </w:r>
      <w:r w:rsidR="00930BE5">
        <w:rPr>
          <w:rFonts w:ascii="a_Timer" w:hAnsi="a_Timer"/>
        </w:rPr>
        <w:t xml:space="preserve">   </w:t>
      </w:r>
      <w:r w:rsidR="00997932">
        <w:rPr>
          <w:rFonts w:ascii="a_Timer" w:hAnsi="a_Timer"/>
        </w:rPr>
        <w:t xml:space="preserve"> </w:t>
      </w:r>
      <w:r w:rsidR="007A254E">
        <w:rPr>
          <w:rFonts w:ascii="a_Timer" w:hAnsi="a_Timer"/>
        </w:rPr>
        <w:t xml:space="preserve"> </w:t>
      </w:r>
      <w:r w:rsidR="00D97052">
        <w:rPr>
          <w:rFonts w:ascii="a_Timer" w:hAnsi="a_Timer"/>
        </w:rPr>
        <w:t xml:space="preserve"> </w:t>
      </w:r>
      <w:r w:rsidR="0008603C">
        <w:rPr>
          <w:rFonts w:ascii="a_Timer" w:hAnsi="a_Timer"/>
        </w:rPr>
        <w:br w:type="page"/>
      </w:r>
    </w:p>
    <w:tbl>
      <w:tblPr>
        <w:tblStyle w:val="a8"/>
        <w:tblW w:w="22079" w:type="dxa"/>
        <w:tblInd w:w="169" w:type="dxa"/>
        <w:tblLayout w:type="fixed"/>
        <w:tblLook w:val="01E0"/>
      </w:tblPr>
      <w:tblGrid>
        <w:gridCol w:w="479"/>
        <w:gridCol w:w="551"/>
        <w:gridCol w:w="43"/>
        <w:gridCol w:w="986"/>
        <w:gridCol w:w="1607"/>
        <w:gridCol w:w="1071"/>
        <w:gridCol w:w="1071"/>
        <w:gridCol w:w="1071"/>
        <w:gridCol w:w="1071"/>
        <w:gridCol w:w="893"/>
        <w:gridCol w:w="893"/>
        <w:gridCol w:w="554"/>
        <w:gridCol w:w="537"/>
        <w:gridCol w:w="27"/>
        <w:gridCol w:w="687"/>
        <w:gridCol w:w="339"/>
        <w:gridCol w:w="732"/>
        <w:gridCol w:w="537"/>
        <w:gridCol w:w="537"/>
        <w:gridCol w:w="715"/>
        <w:gridCol w:w="715"/>
        <w:gridCol w:w="537"/>
        <w:gridCol w:w="892"/>
        <w:gridCol w:w="537"/>
        <w:gridCol w:w="1605"/>
        <w:gridCol w:w="1606"/>
        <w:gridCol w:w="537"/>
        <w:gridCol w:w="1249"/>
      </w:tblGrid>
      <w:tr w:rsidR="001C5249" w:rsidRPr="001C5249">
        <w:trPr>
          <w:cantSplit/>
          <w:trHeight w:val="1095"/>
          <w:tblHeader/>
        </w:trPr>
        <w:tc>
          <w:tcPr>
            <w:tcW w:w="479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lastRenderedPageBreak/>
              <w:t>Номер строки</w:t>
            </w:r>
          </w:p>
        </w:tc>
        <w:tc>
          <w:tcPr>
            <w:tcW w:w="551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Позиция</w:t>
            </w:r>
          </w:p>
        </w:tc>
        <w:tc>
          <w:tcPr>
            <w:tcW w:w="2636" w:type="dxa"/>
            <w:gridSpan w:val="3"/>
            <w:vMerge w:val="restart"/>
            <w:vAlign w:val="center"/>
          </w:tcPr>
          <w:p w:rsidR="001C5249" w:rsidRPr="001C5249" w:rsidRDefault="001C5249" w:rsidP="006D3904">
            <w:pPr>
              <w:jc w:val="center"/>
            </w:pPr>
            <w:r>
              <w:t>Обозначение</w:t>
            </w:r>
          </w:p>
        </w:tc>
        <w:tc>
          <w:tcPr>
            <w:tcW w:w="4284" w:type="dxa"/>
            <w:gridSpan w:val="4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Наименование</w:t>
            </w:r>
          </w:p>
        </w:tc>
        <w:tc>
          <w:tcPr>
            <w:tcW w:w="1786" w:type="dxa"/>
            <w:gridSpan w:val="2"/>
            <w:vMerge w:val="restart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 изделия или материала</w:t>
            </w:r>
          </w:p>
        </w:tc>
        <w:tc>
          <w:tcPr>
            <w:tcW w:w="554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 xml:space="preserve">Код ед. </w:t>
            </w:r>
            <w:proofErr w:type="spellStart"/>
            <w:r>
              <w:t>изм</w:t>
            </w:r>
            <w:proofErr w:type="spellEnd"/>
            <w:r>
              <w:t>.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Количество</w:t>
            </w:r>
          </w:p>
        </w:tc>
        <w:tc>
          <w:tcPr>
            <w:tcW w:w="1785" w:type="dxa"/>
            <w:gridSpan w:val="4"/>
            <w:vAlign w:val="center"/>
          </w:tcPr>
          <w:p w:rsidR="001C5249" w:rsidRPr="001C5249" w:rsidRDefault="001C5249" w:rsidP="001C5249">
            <w:pPr>
              <w:jc w:val="center"/>
            </w:pPr>
            <w:r>
              <w:t xml:space="preserve">Масса, </w:t>
            </w:r>
            <w:proofErr w:type="gramStart"/>
            <w:r>
              <w:t>кг</w:t>
            </w:r>
            <w:proofErr w:type="gramEnd"/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Место расположения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Изоляция</w:t>
            </w:r>
          </w:p>
        </w:tc>
        <w:tc>
          <w:tcPr>
            <w:tcW w:w="1430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Коды</w:t>
            </w:r>
          </w:p>
        </w:tc>
        <w:tc>
          <w:tcPr>
            <w:tcW w:w="1429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Расход м</w:t>
            </w:r>
            <w:r>
              <w:t>а</w:t>
            </w:r>
            <w:r>
              <w:t>териала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Код установки</w:t>
            </w:r>
          </w:p>
        </w:tc>
        <w:tc>
          <w:tcPr>
            <w:tcW w:w="3211" w:type="dxa"/>
            <w:gridSpan w:val="2"/>
            <w:shd w:val="clear" w:color="auto" w:fill="auto"/>
            <w:vAlign w:val="center"/>
          </w:tcPr>
          <w:p w:rsidR="001C5249" w:rsidRPr="001C5249" w:rsidRDefault="001C5249" w:rsidP="001C5249">
            <w:pPr>
              <w:jc w:val="center"/>
            </w:pPr>
            <w:r>
              <w:t>Этап, вид работ</w:t>
            </w:r>
          </w:p>
        </w:tc>
        <w:tc>
          <w:tcPr>
            <w:tcW w:w="537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proofErr w:type="spellStart"/>
            <w:r>
              <w:t>Оптим</w:t>
            </w:r>
            <w:proofErr w:type="spellEnd"/>
            <w:r>
              <w:t>. шифр</w:t>
            </w:r>
          </w:p>
        </w:tc>
        <w:tc>
          <w:tcPr>
            <w:tcW w:w="1249" w:type="dxa"/>
            <w:vMerge w:val="restart"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  <w:r>
              <w:t>Примечание</w:t>
            </w:r>
          </w:p>
        </w:tc>
      </w:tr>
      <w:tr w:rsidR="001C5249" w:rsidRPr="001C5249">
        <w:trPr>
          <w:cantSplit/>
          <w:trHeight w:val="1446"/>
          <w:tblHeader/>
        </w:trPr>
        <w:tc>
          <w:tcPr>
            <w:tcW w:w="479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51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2636" w:type="dxa"/>
            <w:gridSpan w:val="3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4284" w:type="dxa"/>
            <w:gridSpan w:val="4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786" w:type="dxa"/>
            <w:gridSpan w:val="2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54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537" w:type="dxa"/>
            <w:vMerge/>
            <w:textDirection w:val="btLr"/>
            <w:vAlign w:val="center"/>
          </w:tcPr>
          <w:p w:rsidR="001C5249" w:rsidRPr="001C5249" w:rsidRDefault="001C5249" w:rsidP="001C5249">
            <w:pPr>
              <w:ind w:left="113" w:right="113"/>
              <w:jc w:val="center"/>
            </w:pPr>
          </w:p>
        </w:tc>
        <w:tc>
          <w:tcPr>
            <w:tcW w:w="714" w:type="dxa"/>
            <w:gridSpan w:val="2"/>
            <w:vAlign w:val="center"/>
          </w:tcPr>
          <w:p w:rsidR="001C5249" w:rsidRPr="001C5249" w:rsidRDefault="001C5249" w:rsidP="001C5249">
            <w:pPr>
              <w:jc w:val="center"/>
              <w:rPr>
                <w:sz w:val="22"/>
                <w:szCs w:val="22"/>
              </w:rPr>
            </w:pPr>
            <w:r w:rsidRPr="001C5249">
              <w:rPr>
                <w:sz w:val="22"/>
                <w:szCs w:val="22"/>
              </w:rPr>
              <w:t>Ед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н</w:t>
            </w:r>
            <w:r w:rsidRPr="001C5249">
              <w:rPr>
                <w:sz w:val="22"/>
                <w:szCs w:val="22"/>
              </w:rPr>
              <w:t>и</w:t>
            </w:r>
            <w:r w:rsidRPr="001C5249">
              <w:rPr>
                <w:sz w:val="22"/>
                <w:szCs w:val="22"/>
              </w:rPr>
              <w:t>цы</w:t>
            </w:r>
          </w:p>
        </w:tc>
        <w:tc>
          <w:tcPr>
            <w:tcW w:w="1071" w:type="dxa"/>
            <w:gridSpan w:val="2"/>
            <w:vAlign w:val="center"/>
          </w:tcPr>
          <w:p w:rsidR="001C5249" w:rsidRPr="001C5249" w:rsidRDefault="001C5249" w:rsidP="001C5249">
            <w:pPr>
              <w:jc w:val="center"/>
            </w:pPr>
            <w:r>
              <w:t>Общая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Ведомость заказа</w:t>
            </w:r>
          </w:p>
        </w:tc>
        <w:tc>
          <w:tcPr>
            <w:tcW w:w="715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Покрытия</w:t>
            </w:r>
          </w:p>
        </w:tc>
        <w:tc>
          <w:tcPr>
            <w:tcW w:w="537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 xml:space="preserve">Код ед. </w:t>
            </w:r>
            <w:proofErr w:type="spellStart"/>
            <w:r w:rsidRPr="00ED35D7">
              <w:rPr>
                <w:sz w:val="22"/>
                <w:szCs w:val="22"/>
              </w:rPr>
              <w:t>изм</w:t>
            </w:r>
            <w:proofErr w:type="spellEnd"/>
            <w:r w:rsidRPr="00ED35D7">
              <w:rPr>
                <w:sz w:val="22"/>
                <w:szCs w:val="22"/>
              </w:rPr>
              <w:t>.</w:t>
            </w:r>
          </w:p>
        </w:tc>
        <w:tc>
          <w:tcPr>
            <w:tcW w:w="892" w:type="dxa"/>
            <w:shd w:val="clear" w:color="auto" w:fill="auto"/>
            <w:textDirection w:val="btLr"/>
            <w:vAlign w:val="center"/>
          </w:tcPr>
          <w:p w:rsidR="001C5249" w:rsidRPr="00ED35D7" w:rsidRDefault="00ED35D7" w:rsidP="001C5249">
            <w:pPr>
              <w:ind w:left="113" w:right="11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605" w:type="dxa"/>
            <w:shd w:val="clear" w:color="auto" w:fill="auto"/>
            <w:vAlign w:val="center"/>
          </w:tcPr>
          <w:p w:rsidR="001C5249" w:rsidRPr="00ED35D7" w:rsidRDefault="00ED35D7" w:rsidP="001C524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Предвар</w:t>
            </w:r>
            <w:r>
              <w:rPr>
                <w:sz w:val="22"/>
                <w:szCs w:val="22"/>
              </w:rPr>
              <w:t>и</w:t>
            </w:r>
            <w:r>
              <w:rPr>
                <w:sz w:val="22"/>
                <w:szCs w:val="22"/>
              </w:rPr>
              <w:t>тельная сбо</w:t>
            </w:r>
            <w:r>
              <w:rPr>
                <w:sz w:val="22"/>
                <w:szCs w:val="22"/>
              </w:rPr>
              <w:t>р</w:t>
            </w:r>
            <w:r>
              <w:rPr>
                <w:sz w:val="22"/>
                <w:szCs w:val="22"/>
              </w:rPr>
              <w:t>ка (изготовл</w:t>
            </w:r>
            <w:r>
              <w:rPr>
                <w:sz w:val="22"/>
                <w:szCs w:val="22"/>
              </w:rPr>
              <w:t>е</w:t>
            </w:r>
            <w:r>
              <w:rPr>
                <w:sz w:val="22"/>
                <w:szCs w:val="22"/>
              </w:rPr>
              <w:t>ние)</w:t>
            </w:r>
          </w:p>
        </w:tc>
        <w:tc>
          <w:tcPr>
            <w:tcW w:w="1606" w:type="dxa"/>
            <w:shd w:val="clear" w:color="auto" w:fill="auto"/>
            <w:vAlign w:val="center"/>
          </w:tcPr>
          <w:p w:rsidR="001C5249" w:rsidRPr="001C5249" w:rsidRDefault="00ED35D7" w:rsidP="001C5249">
            <w:pPr>
              <w:jc w:val="center"/>
            </w:pPr>
            <w:r>
              <w:t>Монтаж</w:t>
            </w:r>
          </w:p>
        </w:tc>
        <w:tc>
          <w:tcPr>
            <w:tcW w:w="537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  <w:tc>
          <w:tcPr>
            <w:tcW w:w="1249" w:type="dxa"/>
            <w:vMerge/>
            <w:vAlign w:val="center"/>
          </w:tcPr>
          <w:p w:rsidR="001C5249" w:rsidRPr="001C5249" w:rsidRDefault="001C5249" w:rsidP="001C5249">
            <w:pPr>
              <w:jc w:val="center"/>
            </w:pPr>
          </w:p>
        </w:tc>
      </w:tr>
      <w:tr w:rsidR="00216DE6" w:rsidRPr="001C5249">
        <w:trPr>
          <w:trHeight w:val="494"/>
          <w:tblHeader/>
        </w:trPr>
        <w:tc>
          <w:tcPr>
            <w:tcW w:w="479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</w:t>
            </w:r>
          </w:p>
        </w:tc>
        <w:tc>
          <w:tcPr>
            <w:tcW w:w="551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</w:t>
            </w:r>
          </w:p>
        </w:tc>
        <w:tc>
          <w:tcPr>
            <w:tcW w:w="2636" w:type="dxa"/>
            <w:gridSpan w:val="3"/>
            <w:vAlign w:val="center"/>
          </w:tcPr>
          <w:p w:rsidR="00006E24" w:rsidRPr="001C5249" w:rsidRDefault="001C5249" w:rsidP="001C5249">
            <w:pPr>
              <w:jc w:val="center"/>
            </w:pPr>
            <w:r>
              <w:t>3</w:t>
            </w:r>
          </w:p>
        </w:tc>
        <w:tc>
          <w:tcPr>
            <w:tcW w:w="4284" w:type="dxa"/>
            <w:gridSpan w:val="4"/>
            <w:vAlign w:val="center"/>
          </w:tcPr>
          <w:p w:rsidR="00006E24" w:rsidRPr="001C5249" w:rsidRDefault="001C5249" w:rsidP="001C5249">
            <w:pPr>
              <w:jc w:val="center"/>
            </w:pPr>
            <w:r>
              <w:t>4</w:t>
            </w:r>
          </w:p>
        </w:tc>
        <w:tc>
          <w:tcPr>
            <w:tcW w:w="1786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5</w:t>
            </w:r>
          </w:p>
        </w:tc>
        <w:tc>
          <w:tcPr>
            <w:tcW w:w="554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6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7</w:t>
            </w:r>
          </w:p>
        </w:tc>
        <w:tc>
          <w:tcPr>
            <w:tcW w:w="714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8</w:t>
            </w:r>
          </w:p>
        </w:tc>
        <w:tc>
          <w:tcPr>
            <w:tcW w:w="1071" w:type="dxa"/>
            <w:gridSpan w:val="2"/>
            <w:vAlign w:val="center"/>
          </w:tcPr>
          <w:p w:rsidR="00006E24" w:rsidRPr="001C5249" w:rsidRDefault="001C5249" w:rsidP="001C5249">
            <w:pPr>
              <w:jc w:val="center"/>
            </w:pPr>
            <w:r>
              <w:t>9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10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11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12</w:t>
            </w:r>
          </w:p>
        </w:tc>
        <w:tc>
          <w:tcPr>
            <w:tcW w:w="71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13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14</w:t>
            </w:r>
          </w:p>
        </w:tc>
        <w:tc>
          <w:tcPr>
            <w:tcW w:w="892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15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16</w:t>
            </w:r>
          </w:p>
        </w:tc>
        <w:tc>
          <w:tcPr>
            <w:tcW w:w="1605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17-19</w:t>
            </w:r>
          </w:p>
        </w:tc>
        <w:tc>
          <w:tcPr>
            <w:tcW w:w="1606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20-21</w:t>
            </w:r>
          </w:p>
        </w:tc>
        <w:tc>
          <w:tcPr>
            <w:tcW w:w="537" w:type="dxa"/>
            <w:vAlign w:val="center"/>
          </w:tcPr>
          <w:p w:rsidR="00006E24" w:rsidRPr="001C5249" w:rsidRDefault="001C5249" w:rsidP="001C5249">
            <w:pPr>
              <w:jc w:val="center"/>
            </w:pPr>
            <w:r>
              <w:t>22</w:t>
            </w:r>
          </w:p>
        </w:tc>
        <w:tc>
          <w:tcPr>
            <w:tcW w:w="1249" w:type="dxa"/>
            <w:vAlign w:val="center"/>
          </w:tcPr>
          <w:p w:rsidR="001C5249" w:rsidRPr="001C5249" w:rsidRDefault="001C5249" w:rsidP="001C5249">
            <w:pPr>
              <w:jc w:val="center"/>
            </w:pPr>
            <w:r>
              <w:t>23</w:t>
            </w:r>
          </w:p>
        </w:tc>
      </w:tr>
      <w:tr w:rsidR="00ED35D7" w:rsidRPr="001C5249">
        <w:trPr>
          <w:tblHeader/>
        </w:trPr>
        <w:tc>
          <w:tcPr>
            <w:tcW w:w="2059" w:type="dxa"/>
            <w:gridSpan w:val="4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Конструкторская группа</w:t>
            </w:r>
          </w:p>
        </w:tc>
        <w:tc>
          <w:tcPr>
            <w:tcW w:w="1607" w:type="dxa"/>
          </w:tcPr>
          <w:p w:rsidR="00ED35D7" w:rsidRPr="001C5249" w:rsidRDefault="00ED35D7">
            <w:pPr>
              <w:jc w:val="both"/>
            </w:pPr>
            <w:r>
              <w:t>24</w:t>
            </w:r>
          </w:p>
        </w:tc>
        <w:tc>
          <w:tcPr>
            <w:tcW w:w="1071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Стр. район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25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Блок</w:t>
            </w:r>
          </w:p>
        </w:tc>
        <w:tc>
          <w:tcPr>
            <w:tcW w:w="1071" w:type="dxa"/>
          </w:tcPr>
          <w:p w:rsidR="00ED35D7" w:rsidRPr="001C5249" w:rsidRDefault="00ED35D7">
            <w:pPr>
              <w:jc w:val="both"/>
            </w:pPr>
            <w:r>
              <w:t>26</w:t>
            </w:r>
          </w:p>
        </w:tc>
        <w:tc>
          <w:tcPr>
            <w:tcW w:w="893" w:type="dxa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 w:rsidRPr="00ED35D7">
              <w:rPr>
                <w:sz w:val="22"/>
                <w:szCs w:val="22"/>
              </w:rPr>
              <w:t>Се</w:t>
            </w:r>
            <w:r w:rsidRPr="00ED35D7">
              <w:rPr>
                <w:sz w:val="22"/>
                <w:szCs w:val="22"/>
              </w:rPr>
              <w:t>к</w:t>
            </w:r>
            <w:r w:rsidRPr="00ED35D7">
              <w:rPr>
                <w:sz w:val="22"/>
                <w:szCs w:val="22"/>
              </w:rPr>
              <w:t>ция</w:t>
            </w:r>
          </w:p>
        </w:tc>
        <w:tc>
          <w:tcPr>
            <w:tcW w:w="893" w:type="dxa"/>
          </w:tcPr>
          <w:p w:rsidR="00ED35D7" w:rsidRPr="001C5249" w:rsidRDefault="00ED35D7">
            <w:pPr>
              <w:jc w:val="both"/>
            </w:pPr>
            <w:r>
              <w:t>27</w:t>
            </w:r>
          </w:p>
        </w:tc>
        <w:tc>
          <w:tcPr>
            <w:tcW w:w="2144" w:type="dxa"/>
            <w:gridSpan w:val="5"/>
          </w:tcPr>
          <w:p w:rsidR="00ED35D7" w:rsidRPr="00ED35D7" w:rsidRDefault="00ED35D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Технологический комплект</w:t>
            </w:r>
          </w:p>
        </w:tc>
        <w:tc>
          <w:tcPr>
            <w:tcW w:w="732" w:type="dxa"/>
          </w:tcPr>
          <w:p w:rsidR="00ED35D7" w:rsidRPr="001C5249" w:rsidRDefault="00ED35D7">
            <w:pPr>
              <w:jc w:val="both"/>
            </w:pPr>
            <w:r>
              <w:t>28</w:t>
            </w:r>
          </w:p>
        </w:tc>
        <w:tc>
          <w:tcPr>
            <w:tcW w:w="4470" w:type="dxa"/>
            <w:gridSpan w:val="7"/>
          </w:tcPr>
          <w:p w:rsidR="00ED35D7" w:rsidRPr="001C5249" w:rsidRDefault="00ED35D7">
            <w:pPr>
              <w:jc w:val="both"/>
            </w:pPr>
          </w:p>
        </w:tc>
        <w:tc>
          <w:tcPr>
            <w:tcW w:w="1605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606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537" w:type="dxa"/>
          </w:tcPr>
          <w:p w:rsidR="00ED35D7" w:rsidRPr="001C5249" w:rsidRDefault="00ED35D7">
            <w:pPr>
              <w:jc w:val="both"/>
            </w:pPr>
          </w:p>
        </w:tc>
        <w:tc>
          <w:tcPr>
            <w:tcW w:w="1249" w:type="dxa"/>
          </w:tcPr>
          <w:p w:rsidR="00ED35D7" w:rsidRPr="001C5249" w:rsidRDefault="00ED35D7">
            <w:pPr>
              <w:jc w:val="both"/>
            </w:pPr>
          </w:p>
        </w:tc>
      </w:tr>
      <w:tr w:rsidR="001C524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1C5249" w:rsidRPr="001C5249" w:rsidRDefault="001C5249" w:rsidP="00CF39C4">
            <w:pPr>
              <w:numPr>
                <w:ilvl w:val="0"/>
                <w:numId w:val="8"/>
              </w:numPr>
              <w:ind w:left="454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2593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786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54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64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68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71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892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5" w:type="dxa"/>
            <w:vAlign w:val="center"/>
          </w:tcPr>
          <w:p w:rsidR="001C5249" w:rsidRPr="001C5249" w:rsidRDefault="001C5249">
            <w:pPr>
              <w:jc w:val="both"/>
            </w:pPr>
          </w:p>
        </w:tc>
        <w:tc>
          <w:tcPr>
            <w:tcW w:w="1606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537" w:type="dxa"/>
          </w:tcPr>
          <w:p w:rsidR="001C5249" w:rsidRPr="001C5249" w:rsidRDefault="001C5249">
            <w:pPr>
              <w:jc w:val="both"/>
            </w:pPr>
          </w:p>
        </w:tc>
        <w:tc>
          <w:tcPr>
            <w:tcW w:w="1249" w:type="dxa"/>
          </w:tcPr>
          <w:p w:rsidR="001C5249" w:rsidRPr="001C5249" w:rsidRDefault="001C5249">
            <w:pPr>
              <w:jc w:val="both"/>
            </w:pPr>
          </w:p>
        </w:tc>
      </w:tr>
      <w:tr w:rsidR="002A698A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2A698A" w:rsidRPr="001C5249" w:rsidRDefault="002A698A" w:rsidP="00CF39C4">
            <w:pPr>
              <w:numPr>
                <w:ilvl w:val="0"/>
                <w:numId w:val="8"/>
              </w:numPr>
              <w:ind w:left="454" w:hanging="284"/>
              <w:jc w:val="both"/>
            </w:pPr>
          </w:p>
        </w:tc>
        <w:tc>
          <w:tcPr>
            <w:tcW w:w="594" w:type="dxa"/>
            <w:gridSpan w:val="2"/>
            <w:vAlign w:val="center"/>
          </w:tcPr>
          <w:p w:rsidR="002A698A" w:rsidRPr="00C12671" w:rsidRDefault="002A698A" w:rsidP="00DF13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</w:tcPr>
          <w:p w:rsidR="002A698A" w:rsidRPr="00AF314C" w:rsidRDefault="002A698A" w:rsidP="00DF1388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A698A" w:rsidRPr="002A698A" w:rsidRDefault="002A698A" w:rsidP="002F3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</w:t>
            </w:r>
            <w:r w:rsidR="00EC6518">
              <w:rPr>
                <w:sz w:val="28"/>
                <w:szCs w:val="28"/>
              </w:rPr>
              <w:t>1561</w:t>
            </w:r>
            <w:r>
              <w:rPr>
                <w:sz w:val="28"/>
                <w:szCs w:val="28"/>
              </w:rPr>
              <w:t xml:space="preserve"> 3,0х1500х4000</w:t>
            </w:r>
          </w:p>
        </w:tc>
        <w:tc>
          <w:tcPr>
            <w:tcW w:w="1786" w:type="dxa"/>
            <w:gridSpan w:val="2"/>
          </w:tcPr>
          <w:p w:rsidR="002A698A" w:rsidRPr="001C5249" w:rsidRDefault="002A698A" w:rsidP="00DF1388">
            <w:pPr>
              <w:jc w:val="both"/>
            </w:pPr>
          </w:p>
        </w:tc>
        <w:tc>
          <w:tcPr>
            <w:tcW w:w="554" w:type="dxa"/>
            <w:vAlign w:val="center"/>
          </w:tcPr>
          <w:p w:rsidR="002A698A" w:rsidRPr="0026242B" w:rsidRDefault="002A698A" w:rsidP="00DF138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2A698A" w:rsidRPr="00E07680" w:rsidRDefault="002A698A" w:rsidP="00DF1388">
            <w:pPr>
              <w:jc w:val="center"/>
            </w:pPr>
          </w:p>
        </w:tc>
        <w:tc>
          <w:tcPr>
            <w:tcW w:w="687" w:type="dxa"/>
            <w:vAlign w:val="center"/>
          </w:tcPr>
          <w:p w:rsidR="002A698A" w:rsidRPr="001C5249" w:rsidRDefault="002A698A" w:rsidP="00DF1388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2A698A" w:rsidRPr="00E07680" w:rsidRDefault="002A698A" w:rsidP="00DF13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A698A" w:rsidRPr="001C5249" w:rsidRDefault="002A698A" w:rsidP="007D3A0E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892" w:type="dxa"/>
            <w:vAlign w:val="center"/>
          </w:tcPr>
          <w:p w:rsidR="002A698A" w:rsidRPr="001C5249" w:rsidRDefault="002A698A" w:rsidP="000F34B3">
            <w:pPr>
              <w:jc w:val="center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1605" w:type="dxa"/>
            <w:vAlign w:val="center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1606" w:type="dxa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537" w:type="dxa"/>
          </w:tcPr>
          <w:p w:rsidR="002A698A" w:rsidRPr="001C5249" w:rsidRDefault="002A698A" w:rsidP="007747C9">
            <w:pPr>
              <w:jc w:val="both"/>
            </w:pPr>
          </w:p>
        </w:tc>
        <w:tc>
          <w:tcPr>
            <w:tcW w:w="1249" w:type="dxa"/>
          </w:tcPr>
          <w:p w:rsidR="002A698A" w:rsidRPr="001C5249" w:rsidRDefault="002A698A" w:rsidP="007747C9">
            <w:pPr>
              <w:jc w:val="both"/>
            </w:pPr>
          </w:p>
        </w:tc>
      </w:tr>
      <w:tr w:rsidR="002A698A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2A698A" w:rsidRPr="001C5249" w:rsidRDefault="002A698A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2A698A" w:rsidRPr="001C5249" w:rsidRDefault="002A698A" w:rsidP="009D3100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2A698A" w:rsidRPr="00AF314C" w:rsidRDefault="002A698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A698A" w:rsidRPr="00B91802" w:rsidRDefault="002A698A" w:rsidP="002A69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2A698A" w:rsidRPr="0026242B" w:rsidRDefault="002A698A" w:rsidP="009D310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2A698A" w:rsidRPr="00E07680" w:rsidRDefault="002A698A" w:rsidP="009D3100">
            <w:pPr>
              <w:jc w:val="center"/>
            </w:pPr>
          </w:p>
        </w:tc>
        <w:tc>
          <w:tcPr>
            <w:tcW w:w="687" w:type="dxa"/>
            <w:vAlign w:val="center"/>
          </w:tcPr>
          <w:p w:rsidR="002A698A" w:rsidRPr="001C5249" w:rsidRDefault="002A698A" w:rsidP="009D3100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2A698A" w:rsidRPr="00E07680" w:rsidRDefault="002A698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892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1606" w:type="dxa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537" w:type="dxa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1249" w:type="dxa"/>
          </w:tcPr>
          <w:p w:rsidR="002A698A" w:rsidRPr="001C5249" w:rsidRDefault="002A698A" w:rsidP="009D3100">
            <w:pPr>
              <w:jc w:val="both"/>
            </w:pPr>
          </w:p>
        </w:tc>
      </w:tr>
      <w:tr w:rsidR="002A698A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2A698A" w:rsidRPr="001C5249" w:rsidRDefault="002A698A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4" w:type="dxa"/>
            <w:gridSpan w:val="2"/>
            <w:vAlign w:val="center"/>
          </w:tcPr>
          <w:p w:rsidR="002A698A" w:rsidRPr="002A698A" w:rsidRDefault="002A698A" w:rsidP="009D3100">
            <w:pPr>
              <w:jc w:val="center"/>
            </w:pPr>
            <w:r>
              <w:t>1</w:t>
            </w:r>
          </w:p>
        </w:tc>
        <w:tc>
          <w:tcPr>
            <w:tcW w:w="2593" w:type="dxa"/>
            <w:gridSpan w:val="2"/>
            <w:vAlign w:val="center"/>
          </w:tcPr>
          <w:p w:rsidR="002A698A" w:rsidRPr="00353CBF" w:rsidRDefault="002A698A" w:rsidP="009D31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A698A" w:rsidRPr="00B91802" w:rsidRDefault="002A698A" w:rsidP="002A698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≈1015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2580</w:t>
            </w:r>
          </w:p>
        </w:tc>
        <w:tc>
          <w:tcPr>
            <w:tcW w:w="1786" w:type="dxa"/>
            <w:gridSpan w:val="2"/>
          </w:tcPr>
          <w:p w:rsidR="002A698A" w:rsidRDefault="002A698A" w:rsidP="009D3100">
            <w:pPr>
              <w:jc w:val="both"/>
            </w:pPr>
          </w:p>
        </w:tc>
        <w:tc>
          <w:tcPr>
            <w:tcW w:w="554" w:type="dxa"/>
            <w:vAlign w:val="center"/>
          </w:tcPr>
          <w:p w:rsidR="002A698A" w:rsidRPr="0026242B" w:rsidRDefault="002A698A" w:rsidP="002F36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2A698A" w:rsidRPr="00E07680" w:rsidRDefault="002A698A" w:rsidP="002F36E0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2A698A" w:rsidRPr="001C5249" w:rsidRDefault="002A698A" w:rsidP="002F36E0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2A698A" w:rsidRPr="008623DF" w:rsidRDefault="002A698A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17,56</w:t>
            </w:r>
          </w:p>
        </w:tc>
        <w:tc>
          <w:tcPr>
            <w:tcW w:w="537" w:type="dxa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A698A" w:rsidRPr="003C63BA" w:rsidRDefault="002A698A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A698A" w:rsidRPr="001C5249" w:rsidRDefault="002A698A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1606" w:type="dxa"/>
            <w:vAlign w:val="center"/>
          </w:tcPr>
          <w:p w:rsidR="002A698A" w:rsidRPr="001C5249" w:rsidRDefault="002A698A" w:rsidP="0008313D">
            <w:pPr>
              <w:jc w:val="center"/>
            </w:pPr>
          </w:p>
        </w:tc>
        <w:tc>
          <w:tcPr>
            <w:tcW w:w="537" w:type="dxa"/>
          </w:tcPr>
          <w:p w:rsidR="002A698A" w:rsidRPr="001C5249" w:rsidRDefault="002A698A" w:rsidP="009D3100">
            <w:pPr>
              <w:jc w:val="both"/>
            </w:pPr>
          </w:p>
        </w:tc>
        <w:tc>
          <w:tcPr>
            <w:tcW w:w="1249" w:type="dxa"/>
          </w:tcPr>
          <w:p w:rsidR="002A698A" w:rsidRPr="001C5249" w:rsidRDefault="002A698A" w:rsidP="009D3100">
            <w:pPr>
              <w:jc w:val="both"/>
            </w:pPr>
          </w:p>
        </w:tc>
      </w:tr>
      <w:tr w:rsidR="002F36E0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4" w:type="dxa"/>
            <w:gridSpan w:val="2"/>
            <w:vAlign w:val="center"/>
          </w:tcPr>
          <w:p w:rsidR="002F36E0" w:rsidRPr="00C12671" w:rsidRDefault="002F36E0" w:rsidP="009D31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93" w:type="dxa"/>
            <w:gridSpan w:val="2"/>
          </w:tcPr>
          <w:p w:rsidR="002F36E0" w:rsidRPr="00AF314C" w:rsidRDefault="002F36E0" w:rsidP="009D310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B91802" w:rsidRDefault="002F36E0" w:rsidP="002F3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≈1135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2580</w:t>
            </w: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2F36E0" w:rsidRPr="008623DF" w:rsidRDefault="002F36E0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17,8</w:t>
            </w:r>
          </w:p>
        </w:tc>
        <w:tc>
          <w:tcPr>
            <w:tcW w:w="537" w:type="dxa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3C63BA" w:rsidRDefault="002F36E0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1606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537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1249" w:type="dxa"/>
          </w:tcPr>
          <w:p w:rsidR="002F36E0" w:rsidRPr="001C5249" w:rsidRDefault="002F36E0" w:rsidP="009D3100">
            <w:pPr>
              <w:jc w:val="both"/>
            </w:pPr>
          </w:p>
        </w:tc>
      </w:tr>
      <w:tr w:rsidR="002F36E0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4" w:type="dxa"/>
            <w:gridSpan w:val="2"/>
            <w:vAlign w:val="center"/>
          </w:tcPr>
          <w:p w:rsidR="002F36E0" w:rsidRPr="00C12671" w:rsidRDefault="002F36E0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93" w:type="dxa"/>
            <w:gridSpan w:val="2"/>
          </w:tcPr>
          <w:p w:rsidR="002F36E0" w:rsidRPr="00AF314C" w:rsidRDefault="002F36E0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B91802" w:rsidRDefault="002F36E0" w:rsidP="002F3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≈295х≈683 </w:t>
            </w: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2F36E0" w:rsidRPr="008623DF" w:rsidRDefault="002F36E0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537" w:type="dxa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1C5249" w:rsidRDefault="002F36E0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2F36E0" w:rsidRPr="001C5249" w:rsidRDefault="002F36E0" w:rsidP="001F3771">
            <w:pPr>
              <w:jc w:val="center"/>
            </w:pPr>
          </w:p>
        </w:tc>
        <w:tc>
          <w:tcPr>
            <w:tcW w:w="537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1249" w:type="dxa"/>
          </w:tcPr>
          <w:p w:rsidR="002F36E0" w:rsidRPr="001C5249" w:rsidRDefault="002F36E0" w:rsidP="009D3100">
            <w:pPr>
              <w:jc w:val="both"/>
            </w:pPr>
          </w:p>
        </w:tc>
      </w:tr>
      <w:tr w:rsidR="002F36E0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4" w:type="dxa"/>
            <w:gridSpan w:val="2"/>
            <w:vAlign w:val="center"/>
          </w:tcPr>
          <w:p w:rsidR="002F36E0" w:rsidRPr="00C12671" w:rsidRDefault="002F36E0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93" w:type="dxa"/>
            <w:gridSpan w:val="2"/>
          </w:tcPr>
          <w:p w:rsidR="002F36E0" w:rsidRPr="00AF314C" w:rsidRDefault="002F36E0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B91802" w:rsidRDefault="002F36E0" w:rsidP="002F3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≈295х≈683 </w:t>
            </w: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2F36E0" w:rsidRPr="008623DF" w:rsidRDefault="002F36E0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537" w:type="dxa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1C5249" w:rsidRDefault="002F36E0" w:rsidP="007516AB">
            <w:pPr>
              <w:jc w:val="center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7516AB">
            <w:pPr>
              <w:jc w:val="both"/>
            </w:pPr>
          </w:p>
        </w:tc>
        <w:tc>
          <w:tcPr>
            <w:tcW w:w="1606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537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2F36E0" w:rsidRPr="001C5249" w:rsidRDefault="002F36E0" w:rsidP="009D3100">
            <w:pPr>
              <w:jc w:val="both"/>
            </w:pPr>
          </w:p>
        </w:tc>
      </w:tr>
      <w:tr w:rsidR="002F36E0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4" w:type="dxa"/>
            <w:gridSpan w:val="2"/>
            <w:vAlign w:val="center"/>
          </w:tcPr>
          <w:p w:rsidR="002F36E0" w:rsidRPr="00C12671" w:rsidRDefault="002F36E0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93" w:type="dxa"/>
            <w:gridSpan w:val="2"/>
          </w:tcPr>
          <w:p w:rsidR="002F36E0" w:rsidRPr="00AF314C" w:rsidRDefault="002F36E0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A52247" w:rsidRDefault="00A52247" w:rsidP="008620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s</w:t>
            </w:r>
            <w:r>
              <w:rPr>
                <w:sz w:val="28"/>
                <w:szCs w:val="28"/>
              </w:rPr>
              <w:t xml:space="preserve"> 3</w:t>
            </w:r>
            <w:r w:rsidR="0086204C">
              <w:rPr>
                <w:sz w:val="28"/>
                <w:szCs w:val="28"/>
              </w:rPr>
              <w:t>≈730х≈2580</w:t>
            </w: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2F36E0" w:rsidRPr="00A52247" w:rsidRDefault="00A52247" w:rsidP="00A5224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6,64</w:t>
            </w:r>
          </w:p>
        </w:tc>
        <w:tc>
          <w:tcPr>
            <w:tcW w:w="537" w:type="dxa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3C63BA" w:rsidRDefault="002F36E0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2F36E0" w:rsidRPr="001C5249" w:rsidRDefault="002F36E0" w:rsidP="001F3771">
            <w:pPr>
              <w:jc w:val="center"/>
            </w:pPr>
          </w:p>
        </w:tc>
        <w:tc>
          <w:tcPr>
            <w:tcW w:w="537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2F36E0" w:rsidRPr="001C5249" w:rsidRDefault="002F36E0" w:rsidP="009D3100">
            <w:pPr>
              <w:jc w:val="both"/>
            </w:pPr>
          </w:p>
        </w:tc>
      </w:tr>
      <w:tr w:rsidR="002F36E0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454" w:hanging="284"/>
              <w:jc w:val="both"/>
            </w:pPr>
          </w:p>
        </w:tc>
        <w:tc>
          <w:tcPr>
            <w:tcW w:w="594" w:type="dxa"/>
            <w:gridSpan w:val="2"/>
            <w:vAlign w:val="center"/>
          </w:tcPr>
          <w:p w:rsidR="002F36E0" w:rsidRPr="00C12671" w:rsidRDefault="002F36E0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593" w:type="dxa"/>
            <w:gridSpan w:val="2"/>
          </w:tcPr>
          <w:p w:rsidR="002F36E0" w:rsidRPr="00AF314C" w:rsidRDefault="002F36E0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B91802" w:rsidRDefault="002F36E0" w:rsidP="002F3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130х≈3240</w:t>
            </w: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2F36E0" w:rsidRPr="008623DF" w:rsidRDefault="002F36E0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3,35</w:t>
            </w:r>
          </w:p>
        </w:tc>
        <w:tc>
          <w:tcPr>
            <w:tcW w:w="537" w:type="dxa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1C5249" w:rsidRDefault="002F36E0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6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537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1249" w:type="dxa"/>
          </w:tcPr>
          <w:p w:rsidR="002F36E0" w:rsidRPr="001C5249" w:rsidRDefault="002F36E0" w:rsidP="009D3100">
            <w:pPr>
              <w:jc w:val="both"/>
            </w:pPr>
          </w:p>
        </w:tc>
      </w:tr>
      <w:tr w:rsidR="002F36E0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2F36E0" w:rsidRPr="00C12671" w:rsidRDefault="002F36E0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593" w:type="dxa"/>
            <w:gridSpan w:val="2"/>
          </w:tcPr>
          <w:p w:rsidR="002F36E0" w:rsidRPr="00AF314C" w:rsidRDefault="002F36E0" w:rsidP="002F36E0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B91802" w:rsidRDefault="002F36E0" w:rsidP="002F3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130х≈3240</w:t>
            </w: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2F36E0" w:rsidRPr="008623DF" w:rsidRDefault="002F36E0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3,35</w:t>
            </w:r>
          </w:p>
        </w:tc>
        <w:tc>
          <w:tcPr>
            <w:tcW w:w="537" w:type="dxa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1C5249" w:rsidRDefault="002F36E0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1F3771">
            <w:pPr>
              <w:jc w:val="both"/>
            </w:pPr>
          </w:p>
        </w:tc>
        <w:tc>
          <w:tcPr>
            <w:tcW w:w="1606" w:type="dxa"/>
            <w:vAlign w:val="center"/>
          </w:tcPr>
          <w:p w:rsidR="002F36E0" w:rsidRPr="001C5249" w:rsidRDefault="002F36E0" w:rsidP="001F3771">
            <w:pPr>
              <w:jc w:val="center"/>
            </w:pPr>
          </w:p>
        </w:tc>
        <w:tc>
          <w:tcPr>
            <w:tcW w:w="537" w:type="dxa"/>
          </w:tcPr>
          <w:p w:rsidR="002F36E0" w:rsidRPr="001C5249" w:rsidRDefault="002F36E0" w:rsidP="007747C9">
            <w:pPr>
              <w:jc w:val="both"/>
            </w:pPr>
          </w:p>
        </w:tc>
        <w:tc>
          <w:tcPr>
            <w:tcW w:w="1249" w:type="dxa"/>
          </w:tcPr>
          <w:p w:rsidR="002F36E0" w:rsidRPr="001C5249" w:rsidRDefault="002F36E0" w:rsidP="007747C9">
            <w:pPr>
              <w:jc w:val="both"/>
            </w:pPr>
          </w:p>
        </w:tc>
      </w:tr>
      <w:tr w:rsidR="002F36E0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2F36E0" w:rsidRPr="001C5249" w:rsidRDefault="002F36E0" w:rsidP="007C3862">
            <w:pPr>
              <w:numPr>
                <w:ilvl w:val="0"/>
                <w:numId w:val="8"/>
              </w:numPr>
              <w:tabs>
                <w:tab w:val="clear" w:pos="283"/>
                <w:tab w:val="num" w:pos="510"/>
              </w:tabs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2F36E0" w:rsidRPr="001C5249" w:rsidRDefault="002F36E0" w:rsidP="00C00626">
            <w:pPr>
              <w:jc w:val="center"/>
            </w:pPr>
            <w:r>
              <w:t>8</w:t>
            </w:r>
          </w:p>
        </w:tc>
        <w:tc>
          <w:tcPr>
            <w:tcW w:w="2593" w:type="dxa"/>
            <w:gridSpan w:val="2"/>
            <w:vAlign w:val="center"/>
          </w:tcPr>
          <w:p w:rsidR="002F36E0" w:rsidRPr="00AF314C" w:rsidRDefault="002F36E0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F36E0" w:rsidRPr="00B91802" w:rsidRDefault="002F36E0" w:rsidP="002F36E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130х≈1910</w:t>
            </w:r>
          </w:p>
        </w:tc>
        <w:tc>
          <w:tcPr>
            <w:tcW w:w="1786" w:type="dxa"/>
            <w:gridSpan w:val="2"/>
          </w:tcPr>
          <w:p w:rsidR="002F36E0" w:rsidRDefault="002F36E0" w:rsidP="002F36E0">
            <w:pPr>
              <w:jc w:val="both"/>
            </w:pPr>
          </w:p>
        </w:tc>
        <w:tc>
          <w:tcPr>
            <w:tcW w:w="554" w:type="dxa"/>
            <w:vAlign w:val="center"/>
          </w:tcPr>
          <w:p w:rsidR="002F36E0" w:rsidRPr="0026242B" w:rsidRDefault="002F36E0" w:rsidP="002F36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2F36E0" w:rsidRPr="00E07680" w:rsidRDefault="002F36E0" w:rsidP="002F36E0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2F36E0" w:rsidRPr="008623DF" w:rsidRDefault="002F36E0" w:rsidP="002F36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1,97</w:t>
            </w:r>
          </w:p>
        </w:tc>
        <w:tc>
          <w:tcPr>
            <w:tcW w:w="537" w:type="dxa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2F36E0" w:rsidRPr="003C63BA" w:rsidRDefault="002F36E0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2F36E0" w:rsidRPr="001C5249" w:rsidRDefault="002F36E0" w:rsidP="00544F74">
            <w:pPr>
              <w:jc w:val="both"/>
            </w:pPr>
          </w:p>
        </w:tc>
        <w:tc>
          <w:tcPr>
            <w:tcW w:w="1606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537" w:type="dxa"/>
          </w:tcPr>
          <w:p w:rsidR="002F36E0" w:rsidRPr="001C5249" w:rsidRDefault="002F36E0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2F36E0" w:rsidRPr="001C5249" w:rsidRDefault="002F36E0" w:rsidP="009D3100">
            <w:pPr>
              <w:jc w:val="both"/>
            </w:pPr>
          </w:p>
        </w:tc>
      </w:tr>
      <w:tr w:rsidR="00EE5B08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EE5B08" w:rsidRPr="001C5249" w:rsidRDefault="00EE5B0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EE5B08" w:rsidRPr="001C5249" w:rsidRDefault="00EE5B08" w:rsidP="00AF525A">
            <w:pPr>
              <w:jc w:val="center"/>
            </w:pPr>
            <w:r>
              <w:t>9</w:t>
            </w:r>
          </w:p>
        </w:tc>
        <w:tc>
          <w:tcPr>
            <w:tcW w:w="2593" w:type="dxa"/>
            <w:gridSpan w:val="2"/>
            <w:vAlign w:val="center"/>
          </w:tcPr>
          <w:p w:rsidR="00EE5B08" w:rsidRPr="00AF314C" w:rsidRDefault="00EE5B08" w:rsidP="00AF52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E5B08" w:rsidRPr="00B91802" w:rsidRDefault="00EE5B08" w:rsidP="00AF525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130х≈1910</w:t>
            </w:r>
          </w:p>
        </w:tc>
        <w:tc>
          <w:tcPr>
            <w:tcW w:w="1786" w:type="dxa"/>
            <w:gridSpan w:val="2"/>
          </w:tcPr>
          <w:p w:rsidR="00EE5B08" w:rsidRDefault="00EE5B08" w:rsidP="00AF525A">
            <w:pPr>
              <w:jc w:val="both"/>
            </w:pPr>
          </w:p>
        </w:tc>
        <w:tc>
          <w:tcPr>
            <w:tcW w:w="554" w:type="dxa"/>
            <w:vAlign w:val="center"/>
          </w:tcPr>
          <w:p w:rsidR="00EE5B08" w:rsidRPr="0026242B" w:rsidRDefault="00EE5B08" w:rsidP="00AF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E5B08" w:rsidRPr="00E07680" w:rsidRDefault="00EE5B08" w:rsidP="00AF525A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EE5B08" w:rsidRPr="001C5249" w:rsidRDefault="00EE5B08" w:rsidP="00AF525A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EE5B08" w:rsidRPr="008623DF" w:rsidRDefault="00EE5B08" w:rsidP="00AF52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1,97</w:t>
            </w:r>
          </w:p>
        </w:tc>
        <w:tc>
          <w:tcPr>
            <w:tcW w:w="537" w:type="dxa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EE5B08" w:rsidRPr="001C5249" w:rsidRDefault="00EE5B08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EE5B08" w:rsidRPr="001C5249" w:rsidRDefault="00EE5B08" w:rsidP="001F3771">
            <w:pPr>
              <w:jc w:val="center"/>
            </w:pPr>
          </w:p>
        </w:tc>
        <w:tc>
          <w:tcPr>
            <w:tcW w:w="537" w:type="dxa"/>
          </w:tcPr>
          <w:p w:rsidR="00EE5B08" w:rsidRPr="001C5249" w:rsidRDefault="00EE5B08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EE5B08" w:rsidRPr="001C5249" w:rsidRDefault="00EE5B08" w:rsidP="009D3100">
            <w:pPr>
              <w:jc w:val="both"/>
            </w:pPr>
          </w:p>
        </w:tc>
      </w:tr>
      <w:tr w:rsidR="00EE5B08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EE5B08" w:rsidRPr="001C5249" w:rsidRDefault="00EE5B0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EE5B08" w:rsidRPr="001C5249" w:rsidRDefault="00EE5B08" w:rsidP="00AF525A">
            <w:pPr>
              <w:jc w:val="center"/>
            </w:pPr>
            <w:r>
              <w:t>10</w:t>
            </w:r>
          </w:p>
        </w:tc>
        <w:tc>
          <w:tcPr>
            <w:tcW w:w="2593" w:type="dxa"/>
            <w:gridSpan w:val="2"/>
            <w:vAlign w:val="center"/>
          </w:tcPr>
          <w:p w:rsidR="00EE5B08" w:rsidRPr="00AF314C" w:rsidRDefault="00EE5B08" w:rsidP="00AF525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E5B08" w:rsidRPr="00A52247" w:rsidRDefault="00A52247" w:rsidP="006D215D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s</w:t>
            </w:r>
            <w:r>
              <w:rPr>
                <w:sz w:val="28"/>
                <w:szCs w:val="28"/>
              </w:rPr>
              <w:t xml:space="preserve"> 3</w:t>
            </w:r>
            <w:r w:rsidR="0086204C">
              <w:rPr>
                <w:sz w:val="28"/>
                <w:szCs w:val="28"/>
              </w:rPr>
              <w:t>≈1</w:t>
            </w:r>
            <w:r w:rsidR="006D215D">
              <w:rPr>
                <w:sz w:val="28"/>
                <w:szCs w:val="28"/>
                <w:lang w:val="en-US"/>
              </w:rPr>
              <w:t>185</w:t>
            </w:r>
            <w:r w:rsidR="0086204C">
              <w:rPr>
                <w:sz w:val="28"/>
                <w:szCs w:val="28"/>
              </w:rPr>
              <w:t>х≈2580</w:t>
            </w:r>
          </w:p>
        </w:tc>
        <w:tc>
          <w:tcPr>
            <w:tcW w:w="1786" w:type="dxa"/>
            <w:gridSpan w:val="2"/>
          </w:tcPr>
          <w:p w:rsidR="00EE5B08" w:rsidRDefault="00EE5B08" w:rsidP="00AF525A">
            <w:pPr>
              <w:jc w:val="both"/>
            </w:pPr>
          </w:p>
        </w:tc>
        <w:tc>
          <w:tcPr>
            <w:tcW w:w="554" w:type="dxa"/>
            <w:vAlign w:val="center"/>
          </w:tcPr>
          <w:p w:rsidR="00EE5B08" w:rsidRPr="0026242B" w:rsidRDefault="00EE5B08" w:rsidP="00AF525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E5B08" w:rsidRPr="00E07680" w:rsidRDefault="00EE5B08" w:rsidP="00AF525A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EE5B08" w:rsidRPr="001C5249" w:rsidRDefault="00EE5B08" w:rsidP="00AF525A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EE5B08" w:rsidRPr="00A52247" w:rsidRDefault="00A52247" w:rsidP="006D215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6D215D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="006D215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37" w:type="dxa"/>
          </w:tcPr>
          <w:p w:rsidR="00EE5B08" w:rsidRPr="001C5249" w:rsidRDefault="00EE5B08" w:rsidP="005800DC">
            <w:pPr>
              <w:jc w:val="both"/>
            </w:pPr>
          </w:p>
        </w:tc>
        <w:tc>
          <w:tcPr>
            <w:tcW w:w="537" w:type="dxa"/>
            <w:vAlign w:val="center"/>
          </w:tcPr>
          <w:p w:rsidR="00EE5B08" w:rsidRPr="001C5249" w:rsidRDefault="00EE5B08" w:rsidP="005800DC">
            <w:pPr>
              <w:jc w:val="both"/>
            </w:pPr>
          </w:p>
        </w:tc>
        <w:tc>
          <w:tcPr>
            <w:tcW w:w="715" w:type="dxa"/>
            <w:vAlign w:val="center"/>
          </w:tcPr>
          <w:p w:rsidR="00EE5B08" w:rsidRPr="001C5249" w:rsidRDefault="00EE5B08" w:rsidP="005800DC">
            <w:pPr>
              <w:jc w:val="both"/>
            </w:pPr>
          </w:p>
        </w:tc>
        <w:tc>
          <w:tcPr>
            <w:tcW w:w="715" w:type="dxa"/>
            <w:vAlign w:val="center"/>
          </w:tcPr>
          <w:p w:rsidR="00EE5B08" w:rsidRPr="001C5249" w:rsidRDefault="00EE5B08" w:rsidP="005800DC">
            <w:pPr>
              <w:jc w:val="both"/>
            </w:pPr>
          </w:p>
        </w:tc>
        <w:tc>
          <w:tcPr>
            <w:tcW w:w="537" w:type="dxa"/>
            <w:vAlign w:val="center"/>
          </w:tcPr>
          <w:p w:rsidR="00EE5B08" w:rsidRPr="001C5249" w:rsidRDefault="00EE5B08" w:rsidP="005800DC">
            <w:pPr>
              <w:jc w:val="both"/>
            </w:pPr>
          </w:p>
        </w:tc>
        <w:tc>
          <w:tcPr>
            <w:tcW w:w="892" w:type="dxa"/>
            <w:vAlign w:val="center"/>
          </w:tcPr>
          <w:p w:rsidR="00EE5B08" w:rsidRPr="001C5249" w:rsidRDefault="00EE5B08" w:rsidP="005800DC">
            <w:pPr>
              <w:jc w:val="both"/>
            </w:pPr>
          </w:p>
        </w:tc>
        <w:tc>
          <w:tcPr>
            <w:tcW w:w="537" w:type="dxa"/>
          </w:tcPr>
          <w:p w:rsidR="00EE5B08" w:rsidRPr="001C5249" w:rsidRDefault="00EE5B08" w:rsidP="007747C9">
            <w:pPr>
              <w:jc w:val="both"/>
            </w:pPr>
          </w:p>
        </w:tc>
        <w:tc>
          <w:tcPr>
            <w:tcW w:w="1605" w:type="dxa"/>
          </w:tcPr>
          <w:p w:rsidR="00EE5B08" w:rsidRPr="001C5249" w:rsidRDefault="00EE5B08" w:rsidP="007747C9">
            <w:pPr>
              <w:jc w:val="both"/>
            </w:pPr>
          </w:p>
        </w:tc>
        <w:tc>
          <w:tcPr>
            <w:tcW w:w="1606" w:type="dxa"/>
          </w:tcPr>
          <w:p w:rsidR="00EE5B08" w:rsidRPr="001C5249" w:rsidRDefault="00EE5B08" w:rsidP="007747C9">
            <w:pPr>
              <w:jc w:val="both"/>
            </w:pPr>
          </w:p>
        </w:tc>
        <w:tc>
          <w:tcPr>
            <w:tcW w:w="537" w:type="dxa"/>
          </w:tcPr>
          <w:p w:rsidR="00EE5B08" w:rsidRPr="001C5249" w:rsidRDefault="00EE5B08" w:rsidP="007747C9">
            <w:pPr>
              <w:jc w:val="both"/>
            </w:pPr>
          </w:p>
        </w:tc>
        <w:tc>
          <w:tcPr>
            <w:tcW w:w="1249" w:type="dxa"/>
          </w:tcPr>
          <w:p w:rsidR="00EE5B08" w:rsidRPr="001C5249" w:rsidRDefault="00EE5B08" w:rsidP="007747C9">
            <w:pPr>
              <w:jc w:val="both"/>
            </w:pPr>
          </w:p>
        </w:tc>
      </w:tr>
      <w:tr w:rsidR="00EE5B08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EE5B08" w:rsidRPr="001C5249" w:rsidRDefault="00EE5B0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EE5B08" w:rsidRPr="00AB2664" w:rsidRDefault="006D215D" w:rsidP="00C00626">
            <w:pPr>
              <w:jc w:val="center"/>
            </w:pPr>
            <w:r>
              <w:t>11</w:t>
            </w:r>
          </w:p>
        </w:tc>
        <w:tc>
          <w:tcPr>
            <w:tcW w:w="2593" w:type="dxa"/>
            <w:gridSpan w:val="2"/>
            <w:vAlign w:val="center"/>
          </w:tcPr>
          <w:p w:rsidR="00EE5B08" w:rsidRPr="00353CBF" w:rsidRDefault="00EE5B08" w:rsidP="00573A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E5B08" w:rsidRPr="006D215D" w:rsidRDefault="006D215D" w:rsidP="00544F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s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786" w:type="dxa"/>
            <w:gridSpan w:val="2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EE5B08" w:rsidRPr="006D215D" w:rsidRDefault="006D215D" w:rsidP="00544F7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E5B08" w:rsidRPr="006D215D" w:rsidRDefault="006D215D" w:rsidP="00544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7" w:type="dxa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EE5B08" w:rsidRPr="006D215D" w:rsidRDefault="006D215D" w:rsidP="00544F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</w:t>
            </w:r>
          </w:p>
        </w:tc>
        <w:tc>
          <w:tcPr>
            <w:tcW w:w="537" w:type="dxa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EE5B08" w:rsidRPr="003C63BA" w:rsidRDefault="00EE5B08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EE5B08" w:rsidRPr="001C5249" w:rsidRDefault="00EE5B08" w:rsidP="00980291">
            <w:pPr>
              <w:jc w:val="center"/>
            </w:pPr>
          </w:p>
        </w:tc>
        <w:tc>
          <w:tcPr>
            <w:tcW w:w="537" w:type="dxa"/>
          </w:tcPr>
          <w:p w:rsidR="00EE5B08" w:rsidRPr="001C5249" w:rsidRDefault="00EE5B08" w:rsidP="007747C9">
            <w:pPr>
              <w:jc w:val="both"/>
            </w:pPr>
          </w:p>
        </w:tc>
        <w:tc>
          <w:tcPr>
            <w:tcW w:w="1249" w:type="dxa"/>
          </w:tcPr>
          <w:p w:rsidR="00EE5B08" w:rsidRPr="001C5249" w:rsidRDefault="00EE5B08" w:rsidP="007747C9">
            <w:pPr>
              <w:jc w:val="both"/>
            </w:pPr>
          </w:p>
        </w:tc>
      </w:tr>
      <w:tr w:rsidR="00EE5B08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EE5B08" w:rsidRPr="001C5249" w:rsidRDefault="00EE5B08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EE5B08" w:rsidRPr="00AB2664" w:rsidRDefault="006D215D" w:rsidP="00C00626">
            <w:pPr>
              <w:jc w:val="center"/>
            </w:pPr>
            <w:r>
              <w:t>12</w:t>
            </w:r>
          </w:p>
        </w:tc>
        <w:tc>
          <w:tcPr>
            <w:tcW w:w="2593" w:type="dxa"/>
            <w:gridSpan w:val="2"/>
            <w:vAlign w:val="center"/>
          </w:tcPr>
          <w:p w:rsidR="00EE5B08" w:rsidRPr="00AF314C" w:rsidRDefault="00EE5B08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EE5B08" w:rsidRPr="00B91802" w:rsidRDefault="006D215D" w:rsidP="00544F7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s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786" w:type="dxa"/>
            <w:gridSpan w:val="2"/>
          </w:tcPr>
          <w:p w:rsidR="00EE5B08" w:rsidRDefault="00EE5B08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EE5B08" w:rsidRPr="006D215D" w:rsidRDefault="006D215D" w:rsidP="00544F7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EE5B08" w:rsidRPr="006D215D" w:rsidRDefault="006D215D" w:rsidP="00544F7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7" w:type="dxa"/>
            <w:vAlign w:val="center"/>
          </w:tcPr>
          <w:p w:rsidR="00EE5B08" w:rsidRPr="001C5249" w:rsidRDefault="00EE5B08" w:rsidP="00544F7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EE5B08" w:rsidRPr="006D215D" w:rsidRDefault="006D215D" w:rsidP="00544F7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1.7</w:t>
            </w:r>
          </w:p>
        </w:tc>
        <w:tc>
          <w:tcPr>
            <w:tcW w:w="537" w:type="dxa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EE5B08" w:rsidRPr="001C5249" w:rsidRDefault="00EE5B08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EE5B08" w:rsidRPr="001C5249" w:rsidRDefault="00EE5B08" w:rsidP="00544F74">
            <w:pPr>
              <w:jc w:val="both"/>
            </w:pPr>
          </w:p>
        </w:tc>
        <w:tc>
          <w:tcPr>
            <w:tcW w:w="1606" w:type="dxa"/>
          </w:tcPr>
          <w:p w:rsidR="00EE5B08" w:rsidRPr="001C5249" w:rsidRDefault="00EE5B08" w:rsidP="007747C9">
            <w:pPr>
              <w:jc w:val="both"/>
            </w:pPr>
          </w:p>
        </w:tc>
        <w:tc>
          <w:tcPr>
            <w:tcW w:w="537" w:type="dxa"/>
          </w:tcPr>
          <w:p w:rsidR="00EE5B08" w:rsidRPr="001C5249" w:rsidRDefault="00EE5B08" w:rsidP="007747C9">
            <w:pPr>
              <w:jc w:val="both"/>
            </w:pPr>
          </w:p>
        </w:tc>
        <w:tc>
          <w:tcPr>
            <w:tcW w:w="1249" w:type="dxa"/>
          </w:tcPr>
          <w:p w:rsidR="00EE5B08" w:rsidRPr="001C5249" w:rsidRDefault="00EE5B08" w:rsidP="007747C9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573A59">
            <w:pPr>
              <w:jc w:val="center"/>
            </w:pPr>
            <w:r>
              <w:t>13</w:t>
            </w:r>
          </w:p>
        </w:tc>
        <w:tc>
          <w:tcPr>
            <w:tcW w:w="2593" w:type="dxa"/>
            <w:gridSpan w:val="2"/>
            <w:vAlign w:val="center"/>
          </w:tcPr>
          <w:p w:rsidR="006631FE" w:rsidRPr="00353CBF" w:rsidRDefault="006631FE" w:rsidP="00573A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2A698A" w:rsidRDefault="006631FE" w:rsidP="006631F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4,0х1500х4000</w:t>
            </w:r>
            <w:r w:rsidR="0086204C">
              <w:rPr>
                <w:sz w:val="28"/>
                <w:szCs w:val="28"/>
              </w:rPr>
              <w:t xml:space="preserve"> 1561М</w:t>
            </w:r>
          </w:p>
        </w:tc>
        <w:tc>
          <w:tcPr>
            <w:tcW w:w="1786" w:type="dxa"/>
            <w:gridSpan w:val="2"/>
          </w:tcPr>
          <w:p w:rsidR="006631FE" w:rsidRDefault="006631FE" w:rsidP="005800DC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5800D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5800DC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631FE" w:rsidRPr="001C5249" w:rsidRDefault="006631FE" w:rsidP="005800D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A52247" w:rsidRDefault="00A52247" w:rsidP="005800D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</w:t>
            </w:r>
          </w:p>
        </w:tc>
        <w:tc>
          <w:tcPr>
            <w:tcW w:w="537" w:type="dxa"/>
          </w:tcPr>
          <w:p w:rsidR="006631FE" w:rsidRPr="001C5249" w:rsidRDefault="006631FE" w:rsidP="005800DC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800DC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800DC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800DC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800DC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5800DC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6631FE" w:rsidRPr="001C5249" w:rsidRDefault="006631FE" w:rsidP="00573A59">
            <w:pPr>
              <w:jc w:val="center"/>
            </w:pPr>
          </w:p>
        </w:tc>
        <w:tc>
          <w:tcPr>
            <w:tcW w:w="537" w:type="dxa"/>
          </w:tcPr>
          <w:p w:rsidR="006631FE" w:rsidRPr="001C5249" w:rsidRDefault="006631FE" w:rsidP="009D3100">
            <w:pPr>
              <w:jc w:val="both"/>
            </w:pPr>
          </w:p>
        </w:tc>
        <w:tc>
          <w:tcPr>
            <w:tcW w:w="1249" w:type="dxa"/>
          </w:tcPr>
          <w:p w:rsidR="006631FE" w:rsidRPr="001C5249" w:rsidRDefault="006631FE" w:rsidP="009D3100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59751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08313D" w:rsidRDefault="006631FE" w:rsidP="005975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B91802" w:rsidRDefault="006631FE" w:rsidP="006631F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544F74">
            <w:pPr>
              <w:jc w:val="center"/>
            </w:pPr>
          </w:p>
        </w:tc>
        <w:tc>
          <w:tcPr>
            <w:tcW w:w="68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3C63BA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6631FE" w:rsidRPr="001C5249" w:rsidRDefault="006631FE" w:rsidP="00375CDB">
            <w:pPr>
              <w:jc w:val="center"/>
            </w:pPr>
          </w:p>
        </w:tc>
        <w:tc>
          <w:tcPr>
            <w:tcW w:w="537" w:type="dxa"/>
          </w:tcPr>
          <w:p w:rsidR="006631FE" w:rsidRPr="001C5249" w:rsidRDefault="006631FE" w:rsidP="009D3100">
            <w:pPr>
              <w:jc w:val="both"/>
            </w:pPr>
          </w:p>
        </w:tc>
        <w:tc>
          <w:tcPr>
            <w:tcW w:w="1249" w:type="dxa"/>
          </w:tcPr>
          <w:p w:rsidR="006631FE" w:rsidRPr="001C5249" w:rsidRDefault="006631FE" w:rsidP="009D3100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573A5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353CBF" w:rsidRDefault="006631FE" w:rsidP="00573A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A52247" w:rsidRDefault="006631FE" w:rsidP="00A52247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≈130х≈</w:t>
            </w:r>
            <w:r w:rsidR="00A52247">
              <w:rPr>
                <w:sz w:val="28"/>
                <w:szCs w:val="28"/>
                <w:lang w:val="en-US"/>
              </w:rPr>
              <w:t>1600</w:t>
            </w:r>
          </w:p>
        </w:tc>
        <w:tc>
          <w:tcPr>
            <w:tcW w:w="1786" w:type="dxa"/>
            <w:gridSpan w:val="2"/>
          </w:tcPr>
          <w:p w:rsidR="006631FE" w:rsidRDefault="006631FE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544F74">
            <w:pPr>
              <w:jc w:val="center"/>
            </w:pPr>
          </w:p>
        </w:tc>
        <w:tc>
          <w:tcPr>
            <w:tcW w:w="687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6631FE" w:rsidRPr="001C5249" w:rsidRDefault="006631FE" w:rsidP="00573A59">
            <w:pPr>
              <w:jc w:val="center"/>
            </w:pPr>
          </w:p>
        </w:tc>
        <w:tc>
          <w:tcPr>
            <w:tcW w:w="537" w:type="dxa"/>
          </w:tcPr>
          <w:p w:rsidR="006631FE" w:rsidRPr="001C5249" w:rsidRDefault="006631FE" w:rsidP="009D3100">
            <w:pPr>
              <w:jc w:val="both"/>
            </w:pPr>
          </w:p>
        </w:tc>
        <w:tc>
          <w:tcPr>
            <w:tcW w:w="1249" w:type="dxa"/>
          </w:tcPr>
          <w:p w:rsidR="006631FE" w:rsidRPr="001C5249" w:rsidRDefault="006631FE" w:rsidP="009D3100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59751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5975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411345" w:rsidRDefault="006631FE" w:rsidP="00597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631FE" w:rsidRPr="001C5249" w:rsidRDefault="006631FE" w:rsidP="0059751C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59751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59751C">
            <w:pPr>
              <w:jc w:val="center"/>
            </w:pPr>
          </w:p>
        </w:tc>
        <w:tc>
          <w:tcPr>
            <w:tcW w:w="687" w:type="dxa"/>
            <w:vAlign w:val="center"/>
          </w:tcPr>
          <w:p w:rsidR="006631FE" w:rsidRPr="001C5249" w:rsidRDefault="006631FE" w:rsidP="0059751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E07680" w:rsidRDefault="006631FE" w:rsidP="005975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59751C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9751C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9751C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59751C">
            <w:pPr>
              <w:jc w:val="center"/>
            </w:pPr>
          </w:p>
        </w:tc>
        <w:tc>
          <w:tcPr>
            <w:tcW w:w="537" w:type="dxa"/>
          </w:tcPr>
          <w:p w:rsidR="006631FE" w:rsidRPr="001C5249" w:rsidRDefault="006631FE" w:rsidP="0059751C">
            <w:pPr>
              <w:jc w:val="both"/>
            </w:pPr>
          </w:p>
        </w:tc>
        <w:tc>
          <w:tcPr>
            <w:tcW w:w="1605" w:type="dxa"/>
          </w:tcPr>
          <w:p w:rsidR="006631FE" w:rsidRPr="001C5249" w:rsidRDefault="006631FE" w:rsidP="0059751C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9D3100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9D3100">
            <w:pPr>
              <w:jc w:val="both"/>
            </w:pPr>
          </w:p>
        </w:tc>
        <w:tc>
          <w:tcPr>
            <w:tcW w:w="1249" w:type="dxa"/>
          </w:tcPr>
          <w:p w:rsidR="006631FE" w:rsidRPr="001C5249" w:rsidRDefault="006631FE" w:rsidP="009D3100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6631FE" w:rsidRPr="00142443" w:rsidRDefault="006631FE" w:rsidP="00573A5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353CBF" w:rsidRDefault="006631FE" w:rsidP="00573A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0C1C8D" w:rsidRDefault="006631FE" w:rsidP="0068165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544F74">
            <w:pPr>
              <w:jc w:val="center"/>
            </w:pPr>
          </w:p>
        </w:tc>
        <w:tc>
          <w:tcPr>
            <w:tcW w:w="68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3C63BA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6631FE" w:rsidRPr="001C5249" w:rsidRDefault="006631FE" w:rsidP="00573A59">
            <w:pPr>
              <w:jc w:val="center"/>
            </w:pPr>
          </w:p>
        </w:tc>
        <w:tc>
          <w:tcPr>
            <w:tcW w:w="537" w:type="dxa"/>
          </w:tcPr>
          <w:p w:rsidR="006631FE" w:rsidRPr="001C5249" w:rsidRDefault="006631FE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6631FE" w:rsidRPr="001C5249" w:rsidRDefault="006631FE" w:rsidP="009D3100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6631FE" w:rsidRPr="001C5249" w:rsidRDefault="006631FE" w:rsidP="001F377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B91802" w:rsidRDefault="006631FE" w:rsidP="00544F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631FE" w:rsidRDefault="006631FE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544F74">
            <w:pPr>
              <w:jc w:val="center"/>
            </w:pPr>
          </w:p>
        </w:tc>
        <w:tc>
          <w:tcPr>
            <w:tcW w:w="687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9D3100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9D3100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9D3100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9D3100">
            <w:pPr>
              <w:jc w:val="both"/>
            </w:pPr>
          </w:p>
        </w:tc>
        <w:tc>
          <w:tcPr>
            <w:tcW w:w="1249" w:type="dxa"/>
            <w:vAlign w:val="center"/>
          </w:tcPr>
          <w:p w:rsidR="006631FE" w:rsidRPr="001C5249" w:rsidRDefault="006631FE" w:rsidP="009D3100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7516AB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353CBF" w:rsidRDefault="006631FE" w:rsidP="007516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411345" w:rsidRDefault="006631FE" w:rsidP="00F949D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631FE" w:rsidRDefault="006631FE" w:rsidP="007516AB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7516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7516AB">
            <w:pPr>
              <w:jc w:val="center"/>
            </w:pPr>
          </w:p>
        </w:tc>
        <w:tc>
          <w:tcPr>
            <w:tcW w:w="687" w:type="dxa"/>
            <w:vAlign w:val="center"/>
          </w:tcPr>
          <w:p w:rsidR="006631FE" w:rsidRPr="001C5249" w:rsidRDefault="006631FE" w:rsidP="007516AB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7516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7516AB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73A59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73A59">
            <w:pPr>
              <w:jc w:val="both"/>
            </w:pPr>
          </w:p>
        </w:tc>
        <w:tc>
          <w:tcPr>
            <w:tcW w:w="1606" w:type="dxa"/>
            <w:vAlign w:val="center"/>
          </w:tcPr>
          <w:p w:rsidR="006631FE" w:rsidRPr="001C5249" w:rsidRDefault="006631FE" w:rsidP="00573A59">
            <w:pPr>
              <w:jc w:val="center"/>
            </w:pPr>
          </w:p>
        </w:tc>
        <w:tc>
          <w:tcPr>
            <w:tcW w:w="537" w:type="dxa"/>
          </w:tcPr>
          <w:p w:rsidR="006631FE" w:rsidRPr="001C5249" w:rsidRDefault="006631FE" w:rsidP="007747C9">
            <w:pPr>
              <w:jc w:val="both"/>
            </w:pPr>
          </w:p>
        </w:tc>
        <w:tc>
          <w:tcPr>
            <w:tcW w:w="1249" w:type="dxa"/>
          </w:tcPr>
          <w:p w:rsidR="006631FE" w:rsidRPr="001C5249" w:rsidRDefault="006631FE" w:rsidP="007747C9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CA76F4">
            <w:pPr>
              <w:numPr>
                <w:ilvl w:val="0"/>
                <w:numId w:val="8"/>
              </w:numPr>
              <w:ind w:left="511" w:hanging="284"/>
              <w:jc w:val="center"/>
            </w:pPr>
          </w:p>
        </w:tc>
        <w:tc>
          <w:tcPr>
            <w:tcW w:w="594" w:type="dxa"/>
            <w:gridSpan w:val="2"/>
            <w:vAlign w:val="center"/>
          </w:tcPr>
          <w:p w:rsidR="006631FE" w:rsidRPr="001C5249" w:rsidRDefault="006631FE" w:rsidP="007516AB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7516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tcBorders>
              <w:bottom w:val="single" w:sz="4" w:space="0" w:color="auto"/>
            </w:tcBorders>
            <w:vAlign w:val="center"/>
          </w:tcPr>
          <w:p w:rsidR="006631FE" w:rsidRPr="00411345" w:rsidRDefault="006631FE" w:rsidP="007516A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7516A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7516AB">
            <w:pPr>
              <w:jc w:val="center"/>
            </w:pPr>
          </w:p>
        </w:tc>
        <w:tc>
          <w:tcPr>
            <w:tcW w:w="687" w:type="dxa"/>
            <w:vAlign w:val="center"/>
          </w:tcPr>
          <w:p w:rsidR="006631FE" w:rsidRPr="001C5249" w:rsidRDefault="006631FE" w:rsidP="007516AB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E07680" w:rsidRDefault="006631FE" w:rsidP="007516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892" w:type="dxa"/>
            <w:tcBorders>
              <w:bottom w:val="single" w:sz="4" w:space="0" w:color="auto"/>
            </w:tcBorders>
            <w:vAlign w:val="center"/>
          </w:tcPr>
          <w:p w:rsidR="006631FE" w:rsidRPr="001C5249" w:rsidRDefault="006631FE" w:rsidP="007516AB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7747C9">
            <w:pPr>
              <w:jc w:val="both"/>
            </w:pPr>
          </w:p>
        </w:tc>
        <w:tc>
          <w:tcPr>
            <w:tcW w:w="1605" w:type="dxa"/>
          </w:tcPr>
          <w:p w:rsidR="006631FE" w:rsidRPr="001C5249" w:rsidRDefault="006631FE" w:rsidP="007747C9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7747C9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7747C9">
            <w:pPr>
              <w:jc w:val="both"/>
            </w:pPr>
          </w:p>
        </w:tc>
        <w:tc>
          <w:tcPr>
            <w:tcW w:w="1249" w:type="dxa"/>
          </w:tcPr>
          <w:p w:rsidR="006631FE" w:rsidRPr="001C5249" w:rsidRDefault="006631FE" w:rsidP="007747C9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A97B29">
            <w:pPr>
              <w:jc w:val="center"/>
            </w:pPr>
            <w:r>
              <w:lastRenderedPageBreak/>
              <w:t>1</w:t>
            </w:r>
            <w:r>
              <w:object w:dxaOrig="3123" w:dyaOrig="4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pt;height:18pt" o:ole="">
                  <v:imagedata r:id="rId8" o:title=""/>
                </v:shape>
                <o:OLEObject Type="Embed" ProgID="AutoCAD.Drawing.17" ShapeID="_x0000_i1025" DrawAspect="Content" ObjectID="_1547883288" r:id="rId9"/>
              </w:object>
            </w:r>
            <w:r>
              <w:object w:dxaOrig="3123" w:dyaOrig="4320">
                <v:shape id="_x0000_i1026" type="#_x0000_t75" style="width:13pt;height:18pt" o:ole="">
                  <v:imagedata r:id="rId10" o:title=""/>
                </v:shape>
                <o:OLEObject Type="Embed" ProgID="AutoCAD.Drawing.17" ShapeID="_x0000_i1026" DrawAspect="Content" ObjectID="_1547883289" r:id="rId11"/>
              </w:object>
            </w:r>
          </w:p>
        </w:tc>
        <w:tc>
          <w:tcPr>
            <w:tcW w:w="594" w:type="dxa"/>
            <w:gridSpan w:val="2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2593" w:type="dxa"/>
            <w:gridSpan w:val="2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4284" w:type="dxa"/>
            <w:gridSpan w:val="4"/>
          </w:tcPr>
          <w:p w:rsidR="006631FE" w:rsidRPr="006A1934" w:rsidRDefault="006631FE" w:rsidP="00544F74">
            <w:pPr>
              <w:jc w:val="center"/>
            </w:pPr>
          </w:p>
        </w:tc>
        <w:tc>
          <w:tcPr>
            <w:tcW w:w="1786" w:type="dxa"/>
            <w:gridSpan w:val="2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544F74">
            <w:pPr>
              <w:jc w:val="center"/>
            </w:pPr>
          </w:p>
        </w:tc>
        <w:tc>
          <w:tcPr>
            <w:tcW w:w="68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tcBorders>
              <w:bottom w:val="nil"/>
            </w:tcBorders>
            <w:shd w:val="clear" w:color="auto" w:fill="auto"/>
            <w:vAlign w:val="center"/>
          </w:tcPr>
          <w:p w:rsidR="006631FE" w:rsidRPr="003C63BA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</w:tcPr>
          <w:p w:rsidR="006631FE" w:rsidRPr="001C5249" w:rsidRDefault="006631FE" w:rsidP="00544F74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544F74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6631FE" w:rsidRPr="0008313D" w:rsidRDefault="006631FE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353CBF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0C1C8D" w:rsidRDefault="006631FE" w:rsidP="007E7FA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544F74">
            <w:pPr>
              <w:jc w:val="center"/>
            </w:pPr>
          </w:p>
        </w:tc>
        <w:tc>
          <w:tcPr>
            <w:tcW w:w="68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tcBorders>
              <w:top w:val="nil"/>
            </w:tcBorders>
            <w:vAlign w:val="center"/>
          </w:tcPr>
          <w:p w:rsidR="006631FE" w:rsidRPr="003C63BA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A97B29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544F74">
            <w:pPr>
              <w:jc w:val="center"/>
            </w:pPr>
            <w:r>
              <w:t>15</w:t>
            </w: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Default="006631FE" w:rsidP="00C51503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</w:rPr>
              <w:t>Профиль 1561 (70046</w:t>
            </w:r>
            <w:r>
              <w:rPr>
                <w:sz w:val="28"/>
                <w:szCs w:val="28"/>
              </w:rPr>
              <w:t>2</w:t>
            </w:r>
            <w:r w:rsidRPr="00442E68">
              <w:rPr>
                <w:sz w:val="28"/>
                <w:szCs w:val="28"/>
              </w:rPr>
              <w:t>)</w:t>
            </w:r>
            <w:r w:rsidRPr="00442E68">
              <w:rPr>
                <w:sz w:val="28"/>
                <w:szCs w:val="28"/>
                <w:lang w:val="en-US"/>
              </w:rPr>
              <w:t xml:space="preserve"> L ≈</w:t>
            </w:r>
            <w:r w:rsidRPr="00442E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2510</w:t>
            </w:r>
            <w:r w:rsidRPr="00442E68">
              <w:rPr>
                <w:sz w:val="28"/>
                <w:szCs w:val="28"/>
              </w:rPr>
              <w:t xml:space="preserve">   </w:t>
            </w:r>
          </w:p>
          <w:p w:rsidR="006631FE" w:rsidRPr="00442E68" w:rsidRDefault="006631FE" w:rsidP="00C5150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631FE" w:rsidRDefault="006631FE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544F7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86204C" w:rsidP="00544F74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6631FE" w:rsidRPr="001C5249" w:rsidRDefault="0086204C" w:rsidP="00544F74">
            <w:pPr>
              <w:jc w:val="center"/>
            </w:pPr>
            <w:r>
              <w:t>2,4</w:t>
            </w: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86204C" w:rsidP="00544F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544F74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6631FE" w:rsidRPr="00442E68" w:rsidRDefault="006631FE" w:rsidP="00C831B7">
            <w:pPr>
              <w:tabs>
                <w:tab w:val="left" w:pos="180"/>
              </w:tabs>
            </w:pPr>
            <w:proofErr w:type="spellStart"/>
            <w:r w:rsidRPr="00442E68">
              <w:t>Полособульб</w:t>
            </w:r>
            <w:proofErr w:type="spellEnd"/>
            <w:r w:rsidRPr="00442E68">
              <w:t xml:space="preserve"> №</w:t>
            </w:r>
            <w:r>
              <w:t>60</w:t>
            </w:r>
            <w:r w:rsidRPr="00442E68">
              <w:rPr>
                <w:sz w:val="28"/>
                <w:szCs w:val="28"/>
              </w:rPr>
              <w:t xml:space="preserve"> ОСТ1-92059-78</w:t>
            </w:r>
          </w:p>
        </w:tc>
        <w:tc>
          <w:tcPr>
            <w:tcW w:w="1786" w:type="dxa"/>
            <w:gridSpan w:val="2"/>
          </w:tcPr>
          <w:p w:rsidR="006631FE" w:rsidRDefault="006631FE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544F74">
            <w:pPr>
              <w:jc w:val="center"/>
            </w:pPr>
          </w:p>
        </w:tc>
        <w:tc>
          <w:tcPr>
            <w:tcW w:w="687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631FE" w:rsidRPr="00DE6FFC" w:rsidRDefault="006631FE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A97B29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6631FE" w:rsidRPr="0008313D" w:rsidRDefault="006631FE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353CBF" w:rsidRDefault="006631FE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0C1C8D" w:rsidRDefault="006631FE" w:rsidP="00C831B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AF6073">
            <w:pPr>
              <w:jc w:val="center"/>
            </w:pPr>
          </w:p>
        </w:tc>
        <w:tc>
          <w:tcPr>
            <w:tcW w:w="687" w:type="dxa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3C63BA" w:rsidRDefault="006631FE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1605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</w:tcPr>
          <w:p w:rsidR="006631FE" w:rsidRPr="00DE6FFC" w:rsidRDefault="006631FE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A97B29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0C1C8D" w:rsidRDefault="006631FE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(410649)</w:t>
            </w:r>
          </w:p>
        </w:tc>
        <w:tc>
          <w:tcPr>
            <w:tcW w:w="1786" w:type="dxa"/>
            <w:gridSpan w:val="2"/>
          </w:tcPr>
          <w:p w:rsidR="006631FE" w:rsidRDefault="006631FE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AF6073">
            <w:pPr>
              <w:jc w:val="center"/>
            </w:pPr>
          </w:p>
        </w:tc>
        <w:tc>
          <w:tcPr>
            <w:tcW w:w="687" w:type="dxa"/>
            <w:vAlign w:val="center"/>
          </w:tcPr>
          <w:p w:rsidR="006631FE" w:rsidRPr="001C5249" w:rsidRDefault="006631FE" w:rsidP="00AF607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1605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</w:tcPr>
          <w:p w:rsidR="006631FE" w:rsidRPr="001C5249" w:rsidRDefault="006631FE" w:rsidP="00544F74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544F74">
            <w:pPr>
              <w:jc w:val="both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353CBF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B91802" w:rsidRDefault="006631FE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</w:t>
            </w:r>
          </w:p>
        </w:tc>
        <w:tc>
          <w:tcPr>
            <w:tcW w:w="1786" w:type="dxa"/>
            <w:gridSpan w:val="2"/>
          </w:tcPr>
          <w:p w:rsidR="006631FE" w:rsidRDefault="006631FE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544F74">
            <w:pPr>
              <w:jc w:val="center"/>
            </w:pPr>
          </w:p>
        </w:tc>
        <w:tc>
          <w:tcPr>
            <w:tcW w:w="687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3C63BA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631FE" w:rsidRPr="00DE6FFC" w:rsidRDefault="006631FE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544F74">
            <w:pPr>
              <w:jc w:val="both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6631FE" w:rsidRPr="0008313D" w:rsidRDefault="006631FE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631FE" w:rsidRPr="00353CBF" w:rsidRDefault="006631FE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C831B7" w:rsidRDefault="006631FE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30х20х2х3</w:t>
            </w:r>
          </w:p>
        </w:tc>
        <w:tc>
          <w:tcPr>
            <w:tcW w:w="1786" w:type="dxa"/>
            <w:gridSpan w:val="2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AF6073">
            <w:pPr>
              <w:jc w:val="center"/>
            </w:pPr>
          </w:p>
        </w:tc>
        <w:tc>
          <w:tcPr>
            <w:tcW w:w="687" w:type="dxa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3C63BA" w:rsidRDefault="006631FE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1605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</w:tcPr>
          <w:p w:rsidR="006631FE" w:rsidRPr="00DE6FFC" w:rsidRDefault="006631FE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544F74">
            <w:pPr>
              <w:jc w:val="both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AF6073">
            <w:pPr>
              <w:jc w:val="center"/>
            </w:pPr>
            <w:r>
              <w:t>16</w:t>
            </w: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B93051" w:rsidRDefault="006631FE" w:rsidP="001B02B4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Pr="00442E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2410</w:t>
            </w:r>
            <w:r w:rsidR="00B93051">
              <w:rPr>
                <w:sz w:val="28"/>
                <w:szCs w:val="28"/>
                <w:lang w:val="en-US"/>
              </w:rPr>
              <w:t xml:space="preserve">                  (34 </w:t>
            </w:r>
            <w:proofErr w:type="spellStart"/>
            <w:r w:rsidR="00B93051">
              <w:rPr>
                <w:sz w:val="28"/>
                <w:szCs w:val="28"/>
              </w:rPr>
              <w:t>шп</w:t>
            </w:r>
            <w:proofErr w:type="spellEnd"/>
            <w:r w:rsidR="00B93051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6631FE" w:rsidRDefault="006631FE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C51503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631FE" w:rsidRPr="001C5249" w:rsidRDefault="006631FE" w:rsidP="00C5150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B930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  <w:r w:rsidR="00B93051">
              <w:rPr>
                <w:sz w:val="28"/>
                <w:szCs w:val="28"/>
              </w:rPr>
              <w:t>6</w:t>
            </w:r>
          </w:p>
        </w:tc>
        <w:tc>
          <w:tcPr>
            <w:tcW w:w="537" w:type="dxa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544F74">
            <w:pPr>
              <w:jc w:val="both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C51503">
            <w:pPr>
              <w:jc w:val="center"/>
            </w:pPr>
            <w:r>
              <w:t>17</w:t>
            </w: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B91802" w:rsidRDefault="006631FE" w:rsidP="008967E0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Pr="00442E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65</w:t>
            </w:r>
            <w:r w:rsidR="008967E0">
              <w:rPr>
                <w:sz w:val="28"/>
                <w:szCs w:val="28"/>
                <w:lang w:val="en-US"/>
              </w:rPr>
              <w:t>5</w:t>
            </w:r>
            <w:r w:rsidR="00B93051">
              <w:rPr>
                <w:sz w:val="28"/>
                <w:szCs w:val="28"/>
              </w:rPr>
              <w:t xml:space="preserve">                    </w:t>
            </w:r>
            <w:r w:rsidR="00B93051">
              <w:rPr>
                <w:sz w:val="28"/>
                <w:szCs w:val="28"/>
                <w:lang w:val="en-US"/>
              </w:rPr>
              <w:t>(3</w:t>
            </w:r>
            <w:r w:rsidR="00B93051">
              <w:rPr>
                <w:sz w:val="28"/>
                <w:szCs w:val="28"/>
              </w:rPr>
              <w:t>1</w:t>
            </w:r>
            <w:r w:rsidR="00B930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3051">
              <w:rPr>
                <w:sz w:val="28"/>
                <w:szCs w:val="28"/>
              </w:rPr>
              <w:t>шп</w:t>
            </w:r>
            <w:proofErr w:type="spellEnd"/>
            <w:r w:rsidR="00B93051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6631FE" w:rsidRDefault="006631FE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C51503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631FE" w:rsidRPr="001C5249" w:rsidRDefault="006631FE" w:rsidP="00C5150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967E0" w:rsidRDefault="006631FE" w:rsidP="008967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</w:t>
            </w:r>
            <w:r w:rsidR="008967E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631FE" w:rsidRPr="00DE6FFC" w:rsidRDefault="006631FE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544F74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C51503">
            <w:pPr>
              <w:jc w:val="center"/>
            </w:pPr>
            <w:r>
              <w:t>18</w:t>
            </w: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B91802" w:rsidRDefault="006631FE" w:rsidP="008967E0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Pr="00442E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65</w:t>
            </w:r>
            <w:r w:rsidR="008967E0">
              <w:rPr>
                <w:sz w:val="28"/>
                <w:szCs w:val="28"/>
                <w:lang w:val="en-US"/>
              </w:rPr>
              <w:t>5</w:t>
            </w:r>
            <w:r w:rsidR="00B93051">
              <w:rPr>
                <w:sz w:val="28"/>
                <w:szCs w:val="28"/>
              </w:rPr>
              <w:t xml:space="preserve">                    </w:t>
            </w:r>
            <w:r w:rsidR="00B93051">
              <w:rPr>
                <w:sz w:val="28"/>
                <w:szCs w:val="28"/>
                <w:lang w:val="en-US"/>
              </w:rPr>
              <w:t>(3</w:t>
            </w:r>
            <w:r w:rsidR="00B93051">
              <w:rPr>
                <w:sz w:val="28"/>
                <w:szCs w:val="28"/>
              </w:rPr>
              <w:t>1</w:t>
            </w:r>
            <w:r w:rsidR="00B930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3051">
              <w:rPr>
                <w:sz w:val="28"/>
                <w:szCs w:val="28"/>
              </w:rPr>
              <w:t>шп</w:t>
            </w:r>
            <w:proofErr w:type="spellEnd"/>
            <w:r w:rsidR="00B93051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6631FE" w:rsidRDefault="006631FE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C51503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631FE" w:rsidRPr="001C5249" w:rsidRDefault="006631FE" w:rsidP="00C5150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967E0" w:rsidRDefault="006631FE" w:rsidP="008967E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0,2</w:t>
            </w:r>
            <w:r w:rsidR="008967E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3C63BA" w:rsidRDefault="006631FE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</w:tcPr>
          <w:p w:rsidR="006631FE" w:rsidRPr="00DE6FFC" w:rsidRDefault="006631FE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544F74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C51503">
            <w:pPr>
              <w:jc w:val="center"/>
            </w:pPr>
            <w:r>
              <w:t>19</w:t>
            </w: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B93051" w:rsidRDefault="006631FE" w:rsidP="008967E0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Pr="00442E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  <w:r w:rsidR="0086204C">
              <w:rPr>
                <w:sz w:val="28"/>
                <w:szCs w:val="28"/>
              </w:rPr>
              <w:t>55</w:t>
            </w:r>
            <w:r w:rsidR="00B93051">
              <w:rPr>
                <w:sz w:val="28"/>
                <w:szCs w:val="28"/>
              </w:rPr>
              <w:t xml:space="preserve">                    </w:t>
            </w:r>
            <w:r w:rsidR="00B93051">
              <w:rPr>
                <w:sz w:val="28"/>
                <w:szCs w:val="28"/>
                <w:lang w:val="en-US"/>
              </w:rPr>
              <w:t>(</w:t>
            </w:r>
            <w:r w:rsidR="008967E0">
              <w:rPr>
                <w:sz w:val="28"/>
                <w:szCs w:val="28"/>
                <w:lang w:val="en-US"/>
              </w:rPr>
              <w:t>28</w:t>
            </w:r>
            <w:proofErr w:type="gramStart"/>
            <w:r w:rsidR="008967E0">
              <w:rPr>
                <w:sz w:val="28"/>
                <w:szCs w:val="28"/>
                <w:lang w:val="en-US"/>
              </w:rPr>
              <w:t>,</w:t>
            </w:r>
            <w:r w:rsidR="00B93051">
              <w:rPr>
                <w:sz w:val="28"/>
                <w:szCs w:val="28"/>
              </w:rPr>
              <w:t>29</w:t>
            </w:r>
            <w:proofErr w:type="gramEnd"/>
            <w:r w:rsidR="00B930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3051">
              <w:rPr>
                <w:sz w:val="28"/>
                <w:szCs w:val="28"/>
              </w:rPr>
              <w:t>шп</w:t>
            </w:r>
            <w:proofErr w:type="spellEnd"/>
            <w:r w:rsidR="00B93051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6631FE" w:rsidRDefault="006631FE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B93051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6631FE" w:rsidRPr="001C5249" w:rsidRDefault="006631FE" w:rsidP="001B02B4">
            <w:pPr>
              <w:jc w:val="center"/>
            </w:pPr>
            <w:r>
              <w:t>0,25</w:t>
            </w: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B930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B93051"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631FE" w:rsidRPr="0032276A" w:rsidRDefault="006631FE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544F74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C51503">
            <w:pPr>
              <w:jc w:val="center"/>
            </w:pPr>
            <w:r>
              <w:t>20</w:t>
            </w: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B91802" w:rsidRDefault="006631FE" w:rsidP="008967E0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Pr="00442E68">
              <w:rPr>
                <w:sz w:val="28"/>
                <w:szCs w:val="28"/>
              </w:rPr>
              <w:t xml:space="preserve"> </w:t>
            </w:r>
            <w:r w:rsidR="00B93051">
              <w:rPr>
                <w:sz w:val="28"/>
                <w:szCs w:val="28"/>
              </w:rPr>
              <w:t>7</w:t>
            </w:r>
            <w:r w:rsidR="0086204C">
              <w:rPr>
                <w:sz w:val="28"/>
                <w:szCs w:val="28"/>
              </w:rPr>
              <w:t>55</w:t>
            </w:r>
            <w:r w:rsidR="00B93051">
              <w:rPr>
                <w:sz w:val="28"/>
                <w:szCs w:val="28"/>
              </w:rPr>
              <w:t xml:space="preserve">                    </w:t>
            </w:r>
            <w:r w:rsidR="00B93051">
              <w:rPr>
                <w:sz w:val="28"/>
                <w:szCs w:val="28"/>
                <w:lang w:val="en-US"/>
              </w:rPr>
              <w:t>(</w:t>
            </w:r>
            <w:r w:rsidR="008967E0">
              <w:rPr>
                <w:sz w:val="28"/>
                <w:szCs w:val="28"/>
                <w:lang w:val="en-US"/>
              </w:rPr>
              <w:t>28</w:t>
            </w:r>
            <w:proofErr w:type="gramStart"/>
            <w:r w:rsidR="008967E0">
              <w:rPr>
                <w:sz w:val="28"/>
                <w:szCs w:val="28"/>
                <w:lang w:val="en-US"/>
              </w:rPr>
              <w:t>,29</w:t>
            </w:r>
            <w:proofErr w:type="gramEnd"/>
            <w:r w:rsidR="00B930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3051">
              <w:rPr>
                <w:sz w:val="28"/>
                <w:szCs w:val="28"/>
              </w:rPr>
              <w:t>шп</w:t>
            </w:r>
            <w:proofErr w:type="spellEnd"/>
            <w:r w:rsidR="00B93051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6631FE" w:rsidRDefault="006631FE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6631FE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6631FE" w:rsidRPr="001C5249" w:rsidRDefault="006631FE" w:rsidP="00B93051">
            <w:pPr>
              <w:jc w:val="center"/>
            </w:pPr>
            <w:r>
              <w:t>0,</w:t>
            </w:r>
            <w:r w:rsidR="00B93051">
              <w:t>25</w:t>
            </w: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B930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B93051"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544F74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6631FE" w:rsidRPr="00AB2664" w:rsidRDefault="006631FE" w:rsidP="00C51503">
            <w:pPr>
              <w:jc w:val="center"/>
            </w:pPr>
            <w:r>
              <w:t>21</w:t>
            </w: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B91802" w:rsidRDefault="006631FE" w:rsidP="00B93051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Pr="00442E68">
              <w:rPr>
                <w:sz w:val="28"/>
                <w:szCs w:val="28"/>
              </w:rPr>
              <w:t xml:space="preserve"> </w:t>
            </w:r>
            <w:r w:rsidR="00B93051">
              <w:rPr>
                <w:sz w:val="28"/>
                <w:szCs w:val="28"/>
              </w:rPr>
              <w:t xml:space="preserve">755                    </w:t>
            </w:r>
            <w:r w:rsidR="00B93051">
              <w:rPr>
                <w:sz w:val="28"/>
                <w:szCs w:val="28"/>
                <w:lang w:val="en-US"/>
              </w:rPr>
              <w:t>(</w:t>
            </w:r>
            <w:r w:rsidR="00B93051">
              <w:rPr>
                <w:sz w:val="28"/>
                <w:szCs w:val="28"/>
              </w:rPr>
              <w:t>27</w:t>
            </w:r>
            <w:r w:rsidR="00B930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3051">
              <w:rPr>
                <w:sz w:val="28"/>
                <w:szCs w:val="28"/>
              </w:rPr>
              <w:t>шп</w:t>
            </w:r>
            <w:proofErr w:type="spellEnd"/>
            <w:r w:rsidR="00B93051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6631FE" w:rsidRDefault="006631FE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B93051" w:rsidP="00C51503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631FE" w:rsidRPr="001C5249" w:rsidRDefault="006631FE" w:rsidP="00C5150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B930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B93051"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</w:tr>
      <w:tr w:rsidR="006631FE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631FE" w:rsidRPr="001C5249" w:rsidRDefault="006631FE" w:rsidP="00544F74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6631FE" w:rsidRPr="00C1157F" w:rsidRDefault="006631FE" w:rsidP="00544F74">
            <w:pPr>
              <w:jc w:val="center"/>
            </w:pPr>
            <w:r>
              <w:t>22</w:t>
            </w:r>
          </w:p>
        </w:tc>
        <w:tc>
          <w:tcPr>
            <w:tcW w:w="2593" w:type="dxa"/>
            <w:gridSpan w:val="2"/>
            <w:vAlign w:val="center"/>
          </w:tcPr>
          <w:p w:rsidR="006631FE" w:rsidRPr="00AF314C" w:rsidRDefault="006631FE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631FE" w:rsidRPr="00B91802" w:rsidRDefault="006631FE" w:rsidP="00B93051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Pr="00442E68">
              <w:rPr>
                <w:sz w:val="28"/>
                <w:szCs w:val="28"/>
              </w:rPr>
              <w:t xml:space="preserve"> </w:t>
            </w:r>
            <w:r w:rsidR="00B93051">
              <w:rPr>
                <w:sz w:val="28"/>
                <w:szCs w:val="28"/>
              </w:rPr>
              <w:t xml:space="preserve">755                    </w:t>
            </w:r>
            <w:r w:rsidR="00B93051">
              <w:rPr>
                <w:sz w:val="28"/>
                <w:szCs w:val="28"/>
                <w:lang w:val="en-US"/>
              </w:rPr>
              <w:t>(</w:t>
            </w:r>
            <w:r w:rsidR="00B93051">
              <w:rPr>
                <w:sz w:val="28"/>
                <w:szCs w:val="28"/>
              </w:rPr>
              <w:t>27</w:t>
            </w:r>
            <w:r w:rsidR="00B9305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B93051">
              <w:rPr>
                <w:sz w:val="28"/>
                <w:szCs w:val="28"/>
              </w:rPr>
              <w:t>шп</w:t>
            </w:r>
            <w:proofErr w:type="spellEnd"/>
            <w:r w:rsidR="00B93051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6631FE" w:rsidRDefault="006631FE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631FE" w:rsidRPr="0026242B" w:rsidRDefault="006631FE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631FE" w:rsidRPr="00E07680" w:rsidRDefault="00B93051" w:rsidP="00C51503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631FE" w:rsidRPr="001C5249" w:rsidRDefault="006631FE" w:rsidP="00C1157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631FE" w:rsidRPr="008623DF" w:rsidRDefault="006631FE" w:rsidP="00B930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B93051"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631FE" w:rsidRPr="001C5249" w:rsidRDefault="006631FE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606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537" w:type="dxa"/>
          </w:tcPr>
          <w:p w:rsidR="006631FE" w:rsidRPr="001C5249" w:rsidRDefault="006631FE" w:rsidP="00544F74">
            <w:pPr>
              <w:jc w:val="both"/>
            </w:pPr>
          </w:p>
        </w:tc>
        <w:tc>
          <w:tcPr>
            <w:tcW w:w="1249" w:type="dxa"/>
          </w:tcPr>
          <w:p w:rsidR="006631FE" w:rsidRPr="0036109D" w:rsidRDefault="006631FE" w:rsidP="00544F74">
            <w:pPr>
              <w:jc w:val="both"/>
              <w:rPr>
                <w:sz w:val="22"/>
                <w:szCs w:val="22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544F74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B93051" w:rsidRPr="00B93051" w:rsidRDefault="00B93051" w:rsidP="00544F74">
            <w:pPr>
              <w:jc w:val="center"/>
            </w:pPr>
            <w:r>
              <w:t>23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B93051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Pr="00442E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900                   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27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B93051" w:rsidRDefault="00B93051" w:rsidP="006D4FE5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6D4F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6D4FE5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6D4F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B930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0,34</w:t>
            </w: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249" w:type="dxa"/>
          </w:tcPr>
          <w:p w:rsidR="00B93051" w:rsidRPr="001C5249" w:rsidRDefault="00B93051" w:rsidP="00544F74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544F74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  <w:vAlign w:val="center"/>
          </w:tcPr>
          <w:p w:rsidR="00B93051" w:rsidRPr="00B93051" w:rsidRDefault="00B93051" w:rsidP="00B93051">
            <w:pPr>
              <w:jc w:val="center"/>
            </w:pPr>
            <w:r>
              <w:t>24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6D4F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B93051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Pr="00442E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205                   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B93051" w:rsidRDefault="00B93051" w:rsidP="006D4FE5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6D4F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6D4FE5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6D4F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B930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5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249" w:type="dxa"/>
          </w:tcPr>
          <w:p w:rsidR="00B93051" w:rsidRPr="001C5249" w:rsidRDefault="00B93051" w:rsidP="00544F74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544F74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B93051" w:rsidRPr="00B93051" w:rsidRDefault="00B93051" w:rsidP="00B93051">
            <w:pPr>
              <w:jc w:val="center"/>
            </w:pPr>
            <w:r>
              <w:t>25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6D4FE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B93051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Pr="00442E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205                   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B93051" w:rsidRDefault="00B93051" w:rsidP="006D4FE5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6D4F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6D4FE5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6D4FE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B930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5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249" w:type="dxa"/>
          </w:tcPr>
          <w:p w:rsidR="00B93051" w:rsidRPr="001C5249" w:rsidRDefault="00B93051" w:rsidP="00544F74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544F74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548C0" w:rsidRDefault="00B93051" w:rsidP="00544F74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A548C0" w:rsidRDefault="00B93051" w:rsidP="00544F7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93051" w:rsidRPr="009B7BA2" w:rsidRDefault="00B93051" w:rsidP="00544F74">
            <w:pPr>
              <w:jc w:val="center"/>
            </w:pPr>
          </w:p>
        </w:tc>
        <w:tc>
          <w:tcPr>
            <w:tcW w:w="687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E07680" w:rsidRDefault="00B93051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5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249" w:type="dxa"/>
          </w:tcPr>
          <w:p w:rsidR="00B93051" w:rsidRPr="001C5249" w:rsidRDefault="00B93051" w:rsidP="00544F74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544F74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548C0" w:rsidRDefault="00B93051" w:rsidP="00544F74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A548C0" w:rsidRDefault="00B93051" w:rsidP="00544F7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93051" w:rsidRPr="009B7BA2" w:rsidRDefault="00B93051" w:rsidP="00544F74">
            <w:pPr>
              <w:jc w:val="center"/>
            </w:pPr>
          </w:p>
        </w:tc>
        <w:tc>
          <w:tcPr>
            <w:tcW w:w="687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E07680" w:rsidRDefault="00B93051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5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32276A" w:rsidRDefault="00B93051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544F74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  <w:vAlign w:val="center"/>
          </w:tcPr>
          <w:p w:rsidR="00B93051" w:rsidRPr="00594EAA" w:rsidRDefault="00B93051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A548C0" w:rsidRDefault="00B93051" w:rsidP="00544F7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93051" w:rsidRPr="009B7BA2" w:rsidRDefault="00B93051" w:rsidP="00544F74">
            <w:pPr>
              <w:jc w:val="center"/>
            </w:pPr>
          </w:p>
        </w:tc>
        <w:tc>
          <w:tcPr>
            <w:tcW w:w="687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E07680" w:rsidRDefault="00B93051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5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249" w:type="dxa"/>
          </w:tcPr>
          <w:p w:rsidR="00B93051" w:rsidRPr="001C5249" w:rsidRDefault="00B93051" w:rsidP="00544F74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544F74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B93051" w:rsidRPr="00594EAA" w:rsidRDefault="00B93051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A548C0" w:rsidRDefault="00B93051" w:rsidP="00544F7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93051" w:rsidRPr="009B7BA2" w:rsidRDefault="00B93051" w:rsidP="00544F74">
            <w:pPr>
              <w:jc w:val="center"/>
            </w:pPr>
          </w:p>
        </w:tc>
        <w:tc>
          <w:tcPr>
            <w:tcW w:w="687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E07680" w:rsidRDefault="00B93051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5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</w:tcPr>
          <w:p w:rsidR="00B93051" w:rsidRPr="0032276A" w:rsidRDefault="00B93051" w:rsidP="00544F7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93051" w:rsidRPr="0032276A" w:rsidRDefault="00B93051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544F74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B93051" w:rsidRPr="00594EAA" w:rsidRDefault="00B93051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A548C0" w:rsidRDefault="00B93051" w:rsidP="00544F7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93051" w:rsidRPr="009B7BA2" w:rsidRDefault="00B93051" w:rsidP="00544F74">
            <w:pPr>
              <w:jc w:val="center"/>
            </w:pPr>
          </w:p>
        </w:tc>
        <w:tc>
          <w:tcPr>
            <w:tcW w:w="687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E07680" w:rsidRDefault="00B93051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544F74">
            <w:pPr>
              <w:jc w:val="center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5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32276A" w:rsidRDefault="00B93051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lastRenderedPageBreak/>
              <w:t>1</w:t>
            </w:r>
            <w:r>
              <w:object w:dxaOrig="3123" w:dyaOrig="4320">
                <v:shape id="_x0000_i1027" type="#_x0000_t75" style="width:13pt;height:18pt" o:ole="">
                  <v:imagedata r:id="rId8" o:title=""/>
                </v:shape>
                <o:OLEObject Type="Embed" ProgID="AutoCAD.Drawing.17" ShapeID="_x0000_i1027" DrawAspect="Content" ObjectID="_1547883290" r:id="rId12"/>
              </w:object>
            </w:r>
            <w:r>
              <w:object w:dxaOrig="3123" w:dyaOrig="4320">
                <v:shape id="_x0000_i1028" type="#_x0000_t75" style="width:13pt;height:18pt" o:ole="">
                  <v:imagedata r:id="rId10" o:title=""/>
                </v:shape>
                <o:OLEObject Type="Embed" ProgID="AutoCAD.Drawing.17" ShapeID="_x0000_i1028" DrawAspect="Content" ObjectID="_1547883291" r:id="rId13"/>
              </w:object>
            </w:r>
          </w:p>
        </w:tc>
        <w:tc>
          <w:tcPr>
            <w:tcW w:w="594" w:type="dxa"/>
            <w:gridSpan w:val="2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2593" w:type="dxa"/>
            <w:gridSpan w:val="2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B93051" w:rsidRPr="000C1C8D" w:rsidRDefault="00B93051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(410649)</w:t>
            </w:r>
          </w:p>
        </w:tc>
        <w:tc>
          <w:tcPr>
            <w:tcW w:w="1786" w:type="dxa"/>
            <w:gridSpan w:val="2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4916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4916FB">
            <w:pPr>
              <w:jc w:val="center"/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4916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892" w:type="dxa"/>
            <w:tcBorders>
              <w:bottom w:val="nil"/>
            </w:tcBorders>
            <w:shd w:val="clear" w:color="auto" w:fill="auto"/>
            <w:vAlign w:val="center"/>
          </w:tcPr>
          <w:p w:rsidR="00B93051" w:rsidRPr="003C63BA" w:rsidRDefault="00B93051" w:rsidP="004916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5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249" w:type="dxa"/>
          </w:tcPr>
          <w:p w:rsidR="00B93051" w:rsidRPr="001C5249" w:rsidRDefault="00B93051" w:rsidP="004916FB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4916FB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4916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</w:t>
            </w:r>
          </w:p>
        </w:tc>
        <w:tc>
          <w:tcPr>
            <w:tcW w:w="1786" w:type="dxa"/>
            <w:gridSpan w:val="2"/>
          </w:tcPr>
          <w:p w:rsidR="00B93051" w:rsidRPr="00442E68" w:rsidRDefault="00B93051" w:rsidP="004916FB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442E68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93051" w:rsidRPr="00442E68" w:rsidRDefault="00B93051" w:rsidP="00AF6073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tcBorders>
              <w:bottom w:val="nil"/>
            </w:tcBorders>
          </w:tcPr>
          <w:p w:rsidR="00B93051" w:rsidRPr="00442E68" w:rsidRDefault="00B93051" w:rsidP="003F0EF5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442E68" w:rsidRDefault="00B93051" w:rsidP="007F790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tcBorders>
              <w:top w:val="nil"/>
            </w:tcBorders>
            <w:vAlign w:val="center"/>
          </w:tcPr>
          <w:p w:rsidR="00B93051" w:rsidRPr="003C63BA" w:rsidRDefault="00B93051" w:rsidP="003F0EF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3F0EF5" w:rsidRDefault="00B93051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</w:tcPr>
          <w:p w:rsidR="00B93051" w:rsidRPr="001C5249" w:rsidRDefault="00B93051" w:rsidP="004916FB">
            <w:pPr>
              <w:jc w:val="center"/>
            </w:pPr>
          </w:p>
        </w:tc>
        <w:tc>
          <w:tcPr>
            <w:tcW w:w="2593" w:type="dxa"/>
            <w:gridSpan w:val="2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B93051" w:rsidRPr="00C831B7" w:rsidRDefault="00B93051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30х20х2х3</w:t>
            </w:r>
          </w:p>
        </w:tc>
        <w:tc>
          <w:tcPr>
            <w:tcW w:w="1786" w:type="dxa"/>
            <w:gridSpan w:val="2"/>
          </w:tcPr>
          <w:p w:rsidR="00B93051" w:rsidRPr="00442E68" w:rsidRDefault="00B93051" w:rsidP="004916FB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442E68" w:rsidRDefault="00B93051" w:rsidP="004916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93051" w:rsidRPr="00442E68" w:rsidRDefault="00B93051" w:rsidP="004916FB">
            <w:pPr>
              <w:jc w:val="center"/>
            </w:pPr>
          </w:p>
        </w:tc>
        <w:tc>
          <w:tcPr>
            <w:tcW w:w="687" w:type="dxa"/>
            <w:tcBorders>
              <w:top w:val="nil"/>
            </w:tcBorders>
          </w:tcPr>
          <w:p w:rsidR="00B93051" w:rsidRPr="00442E68" w:rsidRDefault="00B93051" w:rsidP="004916FB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B93051" w:rsidRPr="00442E68" w:rsidRDefault="00B93051" w:rsidP="004916F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4916F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30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CF6D88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</w:t>
            </w:r>
            <w:proofErr w:type="spellStart"/>
            <w:r w:rsidR="00CF6D88">
              <w:rPr>
                <w:sz w:val="28"/>
                <w:szCs w:val="28"/>
                <w:lang w:val="en-US"/>
              </w:rPr>
              <w:t>2</w:t>
            </w:r>
            <w:proofErr w:type="spellEnd"/>
            <w:r>
              <w:rPr>
                <w:sz w:val="28"/>
                <w:szCs w:val="28"/>
              </w:rPr>
              <w:t>5</w:t>
            </w:r>
            <w:r w:rsidR="006D4FE5">
              <w:rPr>
                <w:sz w:val="28"/>
                <w:szCs w:val="28"/>
              </w:rPr>
              <w:t xml:space="preserve">                     </w:t>
            </w:r>
            <w:r w:rsidR="006D4FE5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6D4FE5">
              <w:rPr>
                <w:sz w:val="28"/>
                <w:szCs w:val="28"/>
              </w:rPr>
              <w:t>сеч.А-А</w:t>
            </w:r>
            <w:proofErr w:type="spellEnd"/>
            <w:r w:rsidR="006D4FE5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6D4FE5" w:rsidP="00C51503">
            <w:pPr>
              <w:jc w:val="center"/>
            </w:pPr>
            <w:r>
              <w:t>4</w:t>
            </w:r>
          </w:p>
        </w:tc>
        <w:tc>
          <w:tcPr>
            <w:tcW w:w="687" w:type="dxa"/>
            <w:vAlign w:val="center"/>
          </w:tcPr>
          <w:p w:rsidR="00B93051" w:rsidRPr="001C5249" w:rsidRDefault="006D4FE5" w:rsidP="00C51503">
            <w:pPr>
              <w:jc w:val="center"/>
            </w:pPr>
            <w:r>
              <w:t>0,08</w:t>
            </w: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6D4FE5" w:rsidP="009877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6" w:type="dxa"/>
            <w:vAlign w:val="center"/>
          </w:tcPr>
          <w:p w:rsidR="00B93051" w:rsidRPr="001C5249" w:rsidRDefault="00B93051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DE6FFC" w:rsidRDefault="00B93051" w:rsidP="004916FB">
            <w:pPr>
              <w:jc w:val="both"/>
              <w:rPr>
                <w:sz w:val="20"/>
                <w:szCs w:val="20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31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CF6D88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</w:t>
            </w:r>
            <w:proofErr w:type="spellStart"/>
            <w:r w:rsidR="00CF6D88">
              <w:rPr>
                <w:sz w:val="28"/>
                <w:szCs w:val="28"/>
                <w:lang w:val="en-US"/>
              </w:rPr>
              <w:t>2</w:t>
            </w:r>
            <w:proofErr w:type="spellEnd"/>
            <w:r>
              <w:rPr>
                <w:sz w:val="28"/>
                <w:szCs w:val="28"/>
              </w:rPr>
              <w:t>5</w:t>
            </w:r>
            <w:r w:rsidR="006D4FE5">
              <w:rPr>
                <w:sz w:val="28"/>
                <w:szCs w:val="28"/>
              </w:rPr>
              <w:t xml:space="preserve">                      </w:t>
            </w:r>
            <w:r w:rsidR="006D4FE5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6D4FE5">
              <w:rPr>
                <w:sz w:val="28"/>
                <w:szCs w:val="28"/>
              </w:rPr>
              <w:t>сеч.А-А</w:t>
            </w:r>
            <w:proofErr w:type="spellEnd"/>
            <w:r w:rsidR="006D4FE5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6D4FE5" w:rsidP="00C51503">
            <w:pPr>
              <w:jc w:val="center"/>
            </w:pPr>
            <w:r>
              <w:t>4</w:t>
            </w:r>
          </w:p>
        </w:tc>
        <w:tc>
          <w:tcPr>
            <w:tcW w:w="687" w:type="dxa"/>
            <w:vAlign w:val="center"/>
          </w:tcPr>
          <w:p w:rsidR="00B93051" w:rsidRPr="001C5249" w:rsidRDefault="006D4FE5" w:rsidP="00C51503">
            <w:pPr>
              <w:jc w:val="center"/>
            </w:pPr>
            <w:r>
              <w:t>0,08</w:t>
            </w: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6D4FE5" w:rsidP="00C515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3F0EF5" w:rsidRDefault="00B93051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32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155BB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</w:t>
            </w:r>
            <w:r w:rsidR="00155BBE">
              <w:rPr>
                <w:sz w:val="28"/>
                <w:szCs w:val="28"/>
              </w:rPr>
              <w:t>10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C51503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C5150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6D4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6D4FE5">
              <w:rPr>
                <w:sz w:val="28"/>
                <w:szCs w:val="28"/>
              </w:rPr>
              <w:t>75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both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6F4654">
            <w:pPr>
              <w:jc w:val="center"/>
            </w:pPr>
            <w:r>
              <w:t>33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155BB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</w:t>
            </w:r>
            <w:r w:rsidR="00155BBE">
              <w:rPr>
                <w:sz w:val="28"/>
                <w:szCs w:val="28"/>
              </w:rPr>
              <w:t>10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C51503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C5150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6D4F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6D4FE5">
              <w:rPr>
                <w:sz w:val="28"/>
                <w:szCs w:val="28"/>
              </w:rPr>
              <w:t>75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3F0EF5" w:rsidRDefault="00B93051" w:rsidP="002F36E0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both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34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CF6D88" w:rsidRDefault="00B93051" w:rsidP="00CF6D88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</w:t>
            </w:r>
            <w:r w:rsidRPr="00CF6D88">
              <w:rPr>
                <w:sz w:val="28"/>
                <w:szCs w:val="28"/>
              </w:rPr>
              <w:t xml:space="preserve"> ≈</w:t>
            </w:r>
            <w:r>
              <w:rPr>
                <w:sz w:val="28"/>
                <w:szCs w:val="28"/>
              </w:rPr>
              <w:t>2</w:t>
            </w:r>
            <w:r w:rsidR="00155BBE">
              <w:rPr>
                <w:sz w:val="28"/>
                <w:szCs w:val="28"/>
              </w:rPr>
              <w:t>55</w:t>
            </w:r>
            <w:r w:rsidR="00CF6D88" w:rsidRPr="00CF6D88">
              <w:rPr>
                <w:sz w:val="28"/>
                <w:szCs w:val="28"/>
              </w:rPr>
              <w:t xml:space="preserve">   (</w:t>
            </w:r>
            <w:r w:rsidR="00CF6D88">
              <w:rPr>
                <w:sz w:val="28"/>
                <w:szCs w:val="28"/>
              </w:rPr>
              <w:t>сеч.</w:t>
            </w:r>
            <w:r w:rsidR="00CF6D88" w:rsidRPr="00CF6D88">
              <w:rPr>
                <w:sz w:val="28"/>
                <w:szCs w:val="28"/>
              </w:rPr>
              <w:t xml:space="preserve"> </w:t>
            </w:r>
            <w:proofErr w:type="gramStart"/>
            <w:r w:rsidR="00CF6D88">
              <w:rPr>
                <w:sz w:val="28"/>
                <w:szCs w:val="28"/>
              </w:rPr>
              <w:t>Б-Б,</w:t>
            </w:r>
            <w:r w:rsidR="00CF6D88">
              <w:rPr>
                <w:sz w:val="28"/>
                <w:szCs w:val="28"/>
                <w:lang w:val="en-US"/>
              </w:rPr>
              <w:t>B</w:t>
            </w:r>
            <w:r w:rsidR="00CF6D88" w:rsidRPr="00CF6D88">
              <w:rPr>
                <w:sz w:val="28"/>
                <w:szCs w:val="28"/>
              </w:rPr>
              <w:t>-</w:t>
            </w:r>
            <w:r w:rsidR="00CF6D88">
              <w:rPr>
                <w:sz w:val="28"/>
                <w:szCs w:val="28"/>
                <w:lang w:val="en-US"/>
              </w:rPr>
              <w:t>B</w:t>
            </w:r>
            <w:r w:rsidR="00CF6D88">
              <w:rPr>
                <w:sz w:val="28"/>
                <w:szCs w:val="28"/>
              </w:rPr>
              <w:t>.)</w:t>
            </w:r>
            <w:proofErr w:type="gramEnd"/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155BBE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C5150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6F46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0,084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3F0EF5" w:rsidRDefault="00B93051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both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35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155BB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</w:t>
            </w:r>
            <w:r w:rsidRPr="00CF6D88">
              <w:rPr>
                <w:sz w:val="28"/>
                <w:szCs w:val="28"/>
              </w:rPr>
              <w:t xml:space="preserve"> ≈</w:t>
            </w:r>
            <w:r>
              <w:rPr>
                <w:sz w:val="28"/>
                <w:szCs w:val="28"/>
              </w:rPr>
              <w:t>2</w:t>
            </w:r>
            <w:r w:rsidR="00155BBE">
              <w:rPr>
                <w:sz w:val="28"/>
                <w:szCs w:val="28"/>
              </w:rPr>
              <w:t>55</w:t>
            </w:r>
            <w:r w:rsidR="00CF6D88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="00CF6D88" w:rsidRPr="00CF6D88">
              <w:rPr>
                <w:sz w:val="28"/>
                <w:szCs w:val="28"/>
              </w:rPr>
              <w:t>(</w:t>
            </w:r>
            <w:r w:rsidR="00CF6D88">
              <w:rPr>
                <w:sz w:val="28"/>
                <w:szCs w:val="28"/>
                <w:lang w:val="en-US"/>
              </w:rPr>
              <w:t xml:space="preserve"> </w:t>
            </w:r>
            <w:r w:rsidR="00CF6D88">
              <w:rPr>
                <w:sz w:val="28"/>
                <w:szCs w:val="28"/>
              </w:rPr>
              <w:t>сеч</w:t>
            </w:r>
            <w:proofErr w:type="gramEnd"/>
            <w:r w:rsidR="00CF6D88">
              <w:rPr>
                <w:sz w:val="28"/>
                <w:szCs w:val="28"/>
              </w:rPr>
              <w:t>.</w:t>
            </w:r>
            <w:r w:rsidR="00CF6D88" w:rsidRPr="00CF6D88">
              <w:rPr>
                <w:sz w:val="28"/>
                <w:szCs w:val="28"/>
              </w:rPr>
              <w:t xml:space="preserve"> </w:t>
            </w:r>
            <w:proofErr w:type="gramStart"/>
            <w:r w:rsidR="00CF6D88">
              <w:rPr>
                <w:sz w:val="28"/>
                <w:szCs w:val="28"/>
              </w:rPr>
              <w:t>Б-Б,</w:t>
            </w:r>
            <w:r w:rsidR="00CF6D88">
              <w:rPr>
                <w:sz w:val="28"/>
                <w:szCs w:val="28"/>
                <w:lang w:val="en-US"/>
              </w:rPr>
              <w:t>B</w:t>
            </w:r>
            <w:r w:rsidR="00CF6D88" w:rsidRPr="00CF6D88">
              <w:rPr>
                <w:sz w:val="28"/>
                <w:szCs w:val="28"/>
              </w:rPr>
              <w:t>-</w:t>
            </w:r>
            <w:r w:rsidR="00CF6D88">
              <w:rPr>
                <w:sz w:val="28"/>
                <w:szCs w:val="28"/>
                <w:lang w:val="en-US"/>
              </w:rPr>
              <w:t>B</w:t>
            </w:r>
            <w:r w:rsidR="00CF6D88">
              <w:rPr>
                <w:sz w:val="28"/>
                <w:szCs w:val="28"/>
              </w:rPr>
              <w:t>.)</w:t>
            </w:r>
            <w:proofErr w:type="gramEnd"/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155BBE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155BBE">
            <w:pPr>
              <w:jc w:val="center"/>
            </w:pPr>
            <w:r>
              <w:t>0,0</w:t>
            </w:r>
            <w:r w:rsidR="00155BBE">
              <w:t>9</w:t>
            </w: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155B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155BBE">
              <w:rPr>
                <w:sz w:val="28"/>
                <w:szCs w:val="28"/>
              </w:rPr>
              <w:t>18</w:t>
            </w:r>
          </w:p>
        </w:tc>
        <w:tc>
          <w:tcPr>
            <w:tcW w:w="537" w:type="dxa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2F36E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2F36E0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3F0EF5" w:rsidRDefault="00B93051" w:rsidP="002F36E0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both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36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155BB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</w:t>
            </w:r>
            <w:r w:rsidRPr="00CF6D88">
              <w:rPr>
                <w:sz w:val="28"/>
                <w:szCs w:val="28"/>
              </w:rPr>
              <w:t xml:space="preserve"> ≈</w:t>
            </w:r>
            <w:r>
              <w:rPr>
                <w:sz w:val="28"/>
                <w:szCs w:val="28"/>
              </w:rPr>
              <w:t>2</w:t>
            </w:r>
            <w:r w:rsidR="00155BBE">
              <w:rPr>
                <w:sz w:val="28"/>
                <w:szCs w:val="28"/>
              </w:rPr>
              <w:t>60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155BBE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155BBE">
            <w:pPr>
              <w:jc w:val="center"/>
            </w:pPr>
            <w:r>
              <w:t>0,0</w:t>
            </w:r>
            <w:r w:rsidR="00155BBE">
              <w:t>9</w:t>
            </w: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155B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155BBE">
              <w:rPr>
                <w:sz w:val="28"/>
                <w:szCs w:val="28"/>
              </w:rPr>
              <w:t>18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DE6FFC" w:rsidRDefault="00B93051" w:rsidP="004916FB">
            <w:pPr>
              <w:jc w:val="both"/>
              <w:rPr>
                <w:sz w:val="20"/>
                <w:szCs w:val="20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37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155BB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</w:t>
            </w:r>
            <w:r w:rsidR="00155BBE">
              <w:rPr>
                <w:sz w:val="28"/>
                <w:szCs w:val="28"/>
              </w:rPr>
              <w:t>60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155BBE">
            <w:pPr>
              <w:jc w:val="center"/>
            </w:pPr>
            <w:r>
              <w:t>0,0</w:t>
            </w:r>
            <w:r w:rsidR="00155BBE">
              <w:t>9</w:t>
            </w: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155B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155BBE">
              <w:rPr>
                <w:sz w:val="28"/>
                <w:szCs w:val="28"/>
              </w:rPr>
              <w:t>18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3F0EF5" w:rsidRDefault="00B93051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38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CF6D88" w:rsidRDefault="00B93051" w:rsidP="008B19FC">
            <w:pPr>
              <w:jc w:val="both"/>
              <w:rPr>
                <w:sz w:val="28"/>
                <w:szCs w:val="28"/>
                <w:lang w:val="en-US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8B19FC">
              <w:rPr>
                <w:sz w:val="28"/>
                <w:szCs w:val="28"/>
              </w:rPr>
              <w:t>265</w:t>
            </w:r>
            <w:r w:rsidR="00CF6D88">
              <w:rPr>
                <w:sz w:val="28"/>
                <w:szCs w:val="28"/>
                <w:lang w:val="en-US"/>
              </w:rPr>
              <w:t xml:space="preserve">    </w:t>
            </w:r>
            <w:r w:rsidR="00CF6D88" w:rsidRPr="00CF6D88">
              <w:rPr>
                <w:sz w:val="28"/>
                <w:szCs w:val="28"/>
              </w:rPr>
              <w:t>(</w:t>
            </w:r>
            <w:r w:rsidR="00CF6D88">
              <w:rPr>
                <w:sz w:val="28"/>
                <w:szCs w:val="28"/>
              </w:rPr>
              <w:t>сеч.</w:t>
            </w:r>
            <w:r w:rsidR="00CF6D88" w:rsidRPr="00CF6D88">
              <w:rPr>
                <w:sz w:val="28"/>
                <w:szCs w:val="28"/>
              </w:rPr>
              <w:t xml:space="preserve"> </w:t>
            </w:r>
            <w:proofErr w:type="gramStart"/>
            <w:r w:rsidR="00CF6D88">
              <w:rPr>
                <w:sz w:val="28"/>
                <w:szCs w:val="28"/>
              </w:rPr>
              <w:t>Б-Б,</w:t>
            </w:r>
            <w:r w:rsidR="00CF6D88">
              <w:rPr>
                <w:sz w:val="28"/>
                <w:szCs w:val="28"/>
                <w:lang w:val="en-US"/>
              </w:rPr>
              <w:t>B</w:t>
            </w:r>
            <w:r w:rsidR="00CF6D88" w:rsidRPr="00CF6D88">
              <w:rPr>
                <w:sz w:val="28"/>
                <w:szCs w:val="28"/>
              </w:rPr>
              <w:t>-</w:t>
            </w:r>
            <w:r w:rsidR="00CF6D88">
              <w:rPr>
                <w:sz w:val="28"/>
                <w:szCs w:val="28"/>
                <w:lang w:val="en-US"/>
              </w:rPr>
              <w:t>B</w:t>
            </w:r>
            <w:r w:rsidR="00CF6D88">
              <w:rPr>
                <w:sz w:val="28"/>
                <w:szCs w:val="28"/>
              </w:rPr>
              <w:t>.)</w:t>
            </w:r>
            <w:proofErr w:type="gramEnd"/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8B19FC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B93051" w:rsidRPr="001C5249" w:rsidRDefault="008B19FC" w:rsidP="000E1B89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8B19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B19FC">
              <w:rPr>
                <w:sz w:val="28"/>
                <w:szCs w:val="28"/>
              </w:rPr>
              <w:t>2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39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CF6D88" w:rsidRDefault="00B93051" w:rsidP="008B19FC">
            <w:pPr>
              <w:jc w:val="both"/>
              <w:rPr>
                <w:sz w:val="28"/>
                <w:szCs w:val="28"/>
                <w:lang w:val="en-US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</w:t>
            </w:r>
            <w:r w:rsidR="008B19FC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5</w:t>
            </w:r>
            <w:r w:rsidR="00CF6D88">
              <w:rPr>
                <w:sz w:val="28"/>
                <w:szCs w:val="28"/>
                <w:lang w:val="en-US"/>
              </w:rPr>
              <w:t xml:space="preserve">     </w:t>
            </w:r>
            <w:r w:rsidR="00CF6D88" w:rsidRPr="00CF6D88">
              <w:rPr>
                <w:sz w:val="28"/>
                <w:szCs w:val="28"/>
              </w:rPr>
              <w:t>(</w:t>
            </w:r>
            <w:r w:rsidR="00CF6D88">
              <w:rPr>
                <w:sz w:val="28"/>
                <w:szCs w:val="28"/>
              </w:rPr>
              <w:t>сеч.</w:t>
            </w:r>
            <w:r w:rsidR="00CF6D88" w:rsidRPr="00CF6D88">
              <w:rPr>
                <w:sz w:val="28"/>
                <w:szCs w:val="28"/>
              </w:rPr>
              <w:t xml:space="preserve"> </w:t>
            </w:r>
            <w:proofErr w:type="gramStart"/>
            <w:r w:rsidR="00CF6D88">
              <w:rPr>
                <w:sz w:val="28"/>
                <w:szCs w:val="28"/>
              </w:rPr>
              <w:t>Б-Б,</w:t>
            </w:r>
            <w:r w:rsidR="00CF6D88">
              <w:rPr>
                <w:sz w:val="28"/>
                <w:szCs w:val="28"/>
                <w:lang w:val="en-US"/>
              </w:rPr>
              <w:t>B</w:t>
            </w:r>
            <w:r w:rsidR="00CF6D88" w:rsidRPr="00CF6D88">
              <w:rPr>
                <w:sz w:val="28"/>
                <w:szCs w:val="28"/>
              </w:rPr>
              <w:t>-</w:t>
            </w:r>
            <w:r w:rsidR="00CF6D88">
              <w:rPr>
                <w:sz w:val="28"/>
                <w:szCs w:val="28"/>
                <w:lang w:val="en-US"/>
              </w:rPr>
              <w:t>B</w:t>
            </w:r>
            <w:r w:rsidR="00CF6D88">
              <w:rPr>
                <w:sz w:val="28"/>
                <w:szCs w:val="28"/>
              </w:rPr>
              <w:t>.)</w:t>
            </w:r>
            <w:r w:rsidR="00CF6D88">
              <w:rPr>
                <w:sz w:val="28"/>
                <w:szCs w:val="28"/>
                <w:lang w:val="en-US"/>
              </w:rPr>
              <w:t xml:space="preserve"> </w:t>
            </w:r>
            <w:proofErr w:type="gramEnd"/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5C2DFC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5C2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3F0EF5" w:rsidRDefault="00B93051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40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5C2DFC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295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5C2DFC">
            <w:pPr>
              <w:jc w:val="center"/>
            </w:pPr>
            <w:r>
              <w:t>0,1</w:t>
            </w: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5C2D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41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8B19FC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</w:t>
            </w:r>
            <w:r w:rsidR="008B19FC">
              <w:rPr>
                <w:sz w:val="28"/>
                <w:szCs w:val="28"/>
              </w:rPr>
              <w:t>95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8B19FC">
            <w:pPr>
              <w:jc w:val="center"/>
            </w:pPr>
            <w:r>
              <w:t>0,</w:t>
            </w:r>
            <w:r w:rsidR="008B19FC">
              <w:t>1</w:t>
            </w: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8B19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4916FB">
            <w:pPr>
              <w:jc w:val="center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249" w:type="dxa"/>
          </w:tcPr>
          <w:p w:rsidR="00B93051" w:rsidRPr="0036109D" w:rsidRDefault="00B93051" w:rsidP="004916FB">
            <w:pPr>
              <w:jc w:val="both"/>
              <w:rPr>
                <w:sz w:val="22"/>
                <w:szCs w:val="22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42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8B19FC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21</w:t>
            </w:r>
            <w:r w:rsidR="008B19FC">
              <w:rPr>
                <w:sz w:val="28"/>
                <w:szCs w:val="28"/>
              </w:rPr>
              <w:t>5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C51503">
            <w:pPr>
              <w:jc w:val="center"/>
            </w:pPr>
            <w:r>
              <w:t>0,07</w:t>
            </w: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8B19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B19FC">
              <w:rPr>
                <w:sz w:val="28"/>
                <w:szCs w:val="28"/>
              </w:rPr>
              <w:t>14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249" w:type="dxa"/>
          </w:tcPr>
          <w:p w:rsidR="00B93051" w:rsidRPr="001C5249" w:rsidRDefault="00B93051" w:rsidP="004916FB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43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8B19FC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8B19FC">
              <w:rPr>
                <w:sz w:val="28"/>
                <w:szCs w:val="28"/>
              </w:rPr>
              <w:t>215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8B19FC" w:rsidP="00C51503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B93051" w:rsidRPr="001C5249" w:rsidRDefault="008B19FC" w:rsidP="00C51503">
            <w:pPr>
              <w:jc w:val="center"/>
            </w:pPr>
            <w:r>
              <w:t>0,07</w:t>
            </w: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8B19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B19FC">
              <w:rPr>
                <w:sz w:val="28"/>
                <w:szCs w:val="28"/>
              </w:rPr>
              <w:t>14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249" w:type="dxa"/>
          </w:tcPr>
          <w:p w:rsidR="00B93051" w:rsidRPr="001C5249" w:rsidRDefault="00B93051" w:rsidP="004916FB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C51503">
            <w:pPr>
              <w:jc w:val="center"/>
            </w:pPr>
            <w:r>
              <w:t>44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CF6D88" w:rsidRDefault="00B93051" w:rsidP="009F7049">
            <w:pPr>
              <w:jc w:val="both"/>
              <w:rPr>
                <w:sz w:val="28"/>
                <w:szCs w:val="28"/>
                <w:lang w:val="en-US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8B19FC">
              <w:rPr>
                <w:sz w:val="28"/>
                <w:szCs w:val="28"/>
              </w:rPr>
              <w:t>865</w:t>
            </w:r>
            <w:r w:rsidR="00CF6D88">
              <w:rPr>
                <w:sz w:val="28"/>
                <w:szCs w:val="28"/>
                <w:lang w:val="en-US"/>
              </w:rPr>
              <w:t xml:space="preserve">                   (</w:t>
            </w:r>
            <w:proofErr w:type="spellStart"/>
            <w:r w:rsidR="00CF6D88">
              <w:rPr>
                <w:sz w:val="28"/>
                <w:szCs w:val="28"/>
              </w:rPr>
              <w:t>сеч.</w:t>
            </w:r>
            <w:r w:rsidR="009F7049">
              <w:rPr>
                <w:sz w:val="28"/>
                <w:szCs w:val="28"/>
              </w:rPr>
              <w:t>К-К</w:t>
            </w:r>
            <w:proofErr w:type="spellEnd"/>
            <w:r w:rsidR="00CF6D88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C51503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C5150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8B19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B19FC">
              <w:rPr>
                <w:sz w:val="28"/>
                <w:szCs w:val="28"/>
              </w:rPr>
              <w:t>3</w:t>
            </w:r>
          </w:p>
        </w:tc>
        <w:tc>
          <w:tcPr>
            <w:tcW w:w="537" w:type="dxa"/>
          </w:tcPr>
          <w:p w:rsidR="00B93051" w:rsidRPr="001C5249" w:rsidRDefault="00B93051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AF6073">
            <w:pPr>
              <w:jc w:val="center"/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3F0EF5" w:rsidRDefault="00B93051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B93051" w:rsidRPr="00AB2664" w:rsidRDefault="00B93051" w:rsidP="00AF6073">
            <w:pPr>
              <w:jc w:val="center"/>
            </w:pPr>
            <w:r>
              <w:t>45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CF6D88" w:rsidRDefault="00B93051" w:rsidP="009F7049">
            <w:pPr>
              <w:jc w:val="both"/>
              <w:rPr>
                <w:sz w:val="28"/>
                <w:szCs w:val="28"/>
                <w:lang w:val="en-US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Pr="00442E68">
              <w:rPr>
                <w:sz w:val="28"/>
                <w:szCs w:val="28"/>
              </w:rPr>
              <w:t xml:space="preserve"> </w:t>
            </w:r>
            <w:r w:rsidR="006903DC">
              <w:rPr>
                <w:sz w:val="28"/>
                <w:szCs w:val="28"/>
              </w:rPr>
              <w:t>865</w:t>
            </w:r>
            <w:r w:rsidR="00CF6D88">
              <w:rPr>
                <w:sz w:val="28"/>
                <w:szCs w:val="28"/>
                <w:lang w:val="en-US"/>
              </w:rPr>
              <w:t xml:space="preserve">                  (</w:t>
            </w:r>
            <w:proofErr w:type="spellStart"/>
            <w:r w:rsidR="00CF6D88">
              <w:rPr>
                <w:sz w:val="28"/>
                <w:szCs w:val="28"/>
              </w:rPr>
              <w:t>сеч.</w:t>
            </w:r>
            <w:r w:rsidR="009F7049">
              <w:rPr>
                <w:sz w:val="28"/>
                <w:szCs w:val="28"/>
              </w:rPr>
              <w:t>К-К</w:t>
            </w:r>
            <w:proofErr w:type="spellEnd"/>
            <w:r w:rsidR="00CF6D88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B93051" w:rsidRDefault="00B93051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B93051" w:rsidP="00C51503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C5150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6903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6903DC">
              <w:rPr>
                <w:sz w:val="28"/>
                <w:szCs w:val="28"/>
              </w:rPr>
              <w:t>3</w:t>
            </w: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  <w:vAlign w:val="center"/>
          </w:tcPr>
          <w:p w:rsidR="00B93051" w:rsidRPr="00B713E2" w:rsidRDefault="00B93051" w:rsidP="00545DDF">
            <w:pPr>
              <w:jc w:val="center"/>
            </w:pPr>
            <w:r>
              <w:t>46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6903DC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6903DC">
              <w:rPr>
                <w:sz w:val="28"/>
                <w:szCs w:val="28"/>
              </w:rPr>
              <w:t>530</w:t>
            </w:r>
          </w:p>
        </w:tc>
        <w:tc>
          <w:tcPr>
            <w:tcW w:w="1786" w:type="dxa"/>
            <w:gridSpan w:val="2"/>
          </w:tcPr>
          <w:p w:rsidR="00B93051" w:rsidRDefault="00B93051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B93051" w:rsidRPr="0026242B" w:rsidRDefault="00B93051" w:rsidP="00545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6903DC" w:rsidP="00545DDF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6903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6903DC">
              <w:rPr>
                <w:sz w:val="28"/>
                <w:szCs w:val="28"/>
              </w:rPr>
              <w:t>19</w:t>
            </w: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3C63BA" w:rsidRDefault="00B93051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B93051" w:rsidRPr="0032276A" w:rsidRDefault="00B93051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B93051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93051" w:rsidRPr="001C5249" w:rsidRDefault="00B93051" w:rsidP="00E678C6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  <w:vAlign w:val="center"/>
          </w:tcPr>
          <w:p w:rsidR="00B93051" w:rsidRPr="00B713E2" w:rsidRDefault="00B93051" w:rsidP="00CA071A">
            <w:pPr>
              <w:jc w:val="center"/>
            </w:pPr>
            <w:r>
              <w:t>47</w:t>
            </w:r>
          </w:p>
        </w:tc>
        <w:tc>
          <w:tcPr>
            <w:tcW w:w="2593" w:type="dxa"/>
            <w:gridSpan w:val="2"/>
            <w:vAlign w:val="center"/>
          </w:tcPr>
          <w:p w:rsidR="00B93051" w:rsidRPr="00AF314C" w:rsidRDefault="00B93051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93051" w:rsidRPr="00B91802" w:rsidRDefault="00B93051" w:rsidP="006903DC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6903DC">
              <w:rPr>
                <w:sz w:val="28"/>
                <w:szCs w:val="28"/>
              </w:rPr>
              <w:t>530</w:t>
            </w:r>
          </w:p>
        </w:tc>
        <w:tc>
          <w:tcPr>
            <w:tcW w:w="1786" w:type="dxa"/>
            <w:gridSpan w:val="2"/>
          </w:tcPr>
          <w:p w:rsidR="00B93051" w:rsidRDefault="00B93051" w:rsidP="00CA071A">
            <w:pPr>
              <w:jc w:val="both"/>
            </w:pPr>
            <w:r>
              <w:t xml:space="preserve">+  </w:t>
            </w:r>
          </w:p>
        </w:tc>
        <w:tc>
          <w:tcPr>
            <w:tcW w:w="554" w:type="dxa"/>
            <w:vAlign w:val="center"/>
          </w:tcPr>
          <w:p w:rsidR="00B93051" w:rsidRPr="0026242B" w:rsidRDefault="00B93051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93051" w:rsidRPr="00E07680" w:rsidRDefault="006903DC" w:rsidP="00CA071A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B93051" w:rsidRPr="001C5249" w:rsidRDefault="00B93051" w:rsidP="00CA071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93051" w:rsidRPr="008623DF" w:rsidRDefault="00B93051" w:rsidP="006903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6903DC">
              <w:rPr>
                <w:sz w:val="28"/>
                <w:szCs w:val="28"/>
              </w:rPr>
              <w:t>19</w:t>
            </w:r>
          </w:p>
        </w:tc>
        <w:tc>
          <w:tcPr>
            <w:tcW w:w="537" w:type="dxa"/>
          </w:tcPr>
          <w:p w:rsidR="00B93051" w:rsidRPr="001C5249" w:rsidRDefault="00B93051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93051" w:rsidRPr="001C5249" w:rsidRDefault="00B93051" w:rsidP="00AF6073">
            <w:pPr>
              <w:jc w:val="center"/>
            </w:pPr>
          </w:p>
        </w:tc>
        <w:tc>
          <w:tcPr>
            <w:tcW w:w="537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5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1606" w:type="dxa"/>
          </w:tcPr>
          <w:p w:rsidR="00B93051" w:rsidRPr="001C5249" w:rsidRDefault="00B93051" w:rsidP="00AF6073">
            <w:pPr>
              <w:jc w:val="both"/>
            </w:pPr>
          </w:p>
        </w:tc>
        <w:tc>
          <w:tcPr>
            <w:tcW w:w="537" w:type="dxa"/>
          </w:tcPr>
          <w:p w:rsidR="00B93051" w:rsidRPr="001C5249" w:rsidRDefault="00B93051" w:rsidP="004916FB">
            <w:pPr>
              <w:jc w:val="both"/>
            </w:pPr>
          </w:p>
        </w:tc>
        <w:tc>
          <w:tcPr>
            <w:tcW w:w="1249" w:type="dxa"/>
          </w:tcPr>
          <w:p w:rsidR="00B93051" w:rsidRPr="001C5249" w:rsidRDefault="00B93051" w:rsidP="004916FB">
            <w:pPr>
              <w:jc w:val="both"/>
            </w:pPr>
          </w:p>
        </w:tc>
      </w:tr>
      <w:tr w:rsidR="006903DC" w:rsidRPr="001C5249" w:rsidTr="00962A3A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962A3A">
            <w:pPr>
              <w:jc w:val="center"/>
            </w:pPr>
            <w:r>
              <w:t>48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6903DC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250</w:t>
            </w:r>
          </w:p>
        </w:tc>
        <w:tc>
          <w:tcPr>
            <w:tcW w:w="1786" w:type="dxa"/>
            <w:gridSpan w:val="2"/>
          </w:tcPr>
          <w:p w:rsidR="006903DC" w:rsidRDefault="006903DC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962A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962A3A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962A3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6903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4916FB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62A3A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962A3A">
            <w:pPr>
              <w:jc w:val="center"/>
            </w:pPr>
            <w:r>
              <w:t>49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CF6D88" w:rsidRDefault="006903DC" w:rsidP="006903DC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2410</w:t>
            </w:r>
            <w:r w:rsidR="00CF6D88">
              <w:rPr>
                <w:sz w:val="28"/>
                <w:szCs w:val="28"/>
                <w:lang w:val="en-US"/>
              </w:rPr>
              <w:t xml:space="preserve">                       1 </w:t>
            </w:r>
            <w:proofErr w:type="spellStart"/>
            <w:r w:rsidR="00CF6D88">
              <w:rPr>
                <w:sz w:val="28"/>
                <w:szCs w:val="28"/>
              </w:rPr>
              <w:t>шп</w:t>
            </w:r>
            <w:proofErr w:type="spellEnd"/>
            <w:r w:rsidR="00CF6D88">
              <w:rPr>
                <w:sz w:val="28"/>
                <w:szCs w:val="28"/>
              </w:rPr>
              <w:t>.</w:t>
            </w:r>
          </w:p>
        </w:tc>
        <w:tc>
          <w:tcPr>
            <w:tcW w:w="1786" w:type="dxa"/>
            <w:gridSpan w:val="2"/>
          </w:tcPr>
          <w:p w:rsidR="006903DC" w:rsidRDefault="006903DC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962A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962A3A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962A3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6903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0,81</w:t>
            </w: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4916FB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4916FB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lastRenderedPageBreak/>
              <w:t>1</w:t>
            </w:r>
            <w:r>
              <w:object w:dxaOrig="3123" w:dyaOrig="4320">
                <v:shape id="_x0000_i1029" type="#_x0000_t75" style="width:13pt;height:18pt" o:ole="">
                  <v:imagedata r:id="rId8" o:title=""/>
                </v:shape>
                <o:OLEObject Type="Embed" ProgID="AutoCAD.Drawing.17" ShapeID="_x0000_i1029" DrawAspect="Content" ObjectID="_1547883292" r:id="rId14"/>
              </w:object>
            </w:r>
            <w:r>
              <w:object w:dxaOrig="3123" w:dyaOrig="4320">
                <v:shape id="_x0000_i1030" type="#_x0000_t75" style="width:13pt;height:18pt" o:ole="">
                  <v:imagedata r:id="rId10" o:title=""/>
                </v:shape>
                <o:OLEObject Type="Embed" ProgID="AutoCAD.Drawing.17" ShapeID="_x0000_i1030" DrawAspect="Content" ObjectID="_1547883293" r:id="rId15"/>
              </w:object>
            </w:r>
          </w:p>
        </w:tc>
        <w:tc>
          <w:tcPr>
            <w:tcW w:w="594" w:type="dxa"/>
            <w:gridSpan w:val="2"/>
            <w:vAlign w:val="center"/>
          </w:tcPr>
          <w:p w:rsidR="006903DC" w:rsidRPr="00A548C0" w:rsidRDefault="006903DC" w:rsidP="00AF6073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</w:tcPr>
          <w:p w:rsidR="006903DC" w:rsidRPr="001C5249" w:rsidRDefault="006903DC" w:rsidP="00C51503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6903DC" w:rsidRPr="000C1C8D" w:rsidRDefault="006903DC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(410649)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C51503">
            <w:pPr>
              <w:jc w:val="center"/>
            </w:pPr>
          </w:p>
        </w:tc>
        <w:tc>
          <w:tcPr>
            <w:tcW w:w="687" w:type="dxa"/>
          </w:tcPr>
          <w:p w:rsidR="006903DC" w:rsidRPr="001C5249" w:rsidRDefault="006903DC" w:rsidP="00C51503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tcBorders>
              <w:bottom w:val="nil"/>
            </w:tcBorders>
            <w:shd w:val="clear" w:color="auto" w:fill="auto"/>
            <w:vAlign w:val="center"/>
          </w:tcPr>
          <w:p w:rsidR="006903DC" w:rsidRPr="001C5249" w:rsidRDefault="006903DC" w:rsidP="00AF6073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F6587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ОСТ1-92059-78</w:t>
            </w:r>
          </w:p>
        </w:tc>
        <w:tc>
          <w:tcPr>
            <w:tcW w:w="1786" w:type="dxa"/>
            <w:gridSpan w:val="2"/>
          </w:tcPr>
          <w:p w:rsidR="006903DC" w:rsidRPr="00442E68" w:rsidRDefault="006903DC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442E68" w:rsidRDefault="006903DC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442E68" w:rsidRDefault="006903DC" w:rsidP="00C51503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</w:tcPr>
          <w:p w:rsidR="006903DC" w:rsidRPr="00442E68" w:rsidRDefault="006903DC" w:rsidP="00C5150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442E68" w:rsidRDefault="006903DC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tcBorders>
              <w:top w:val="nil"/>
            </w:tcBorders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</w:tcPr>
          <w:p w:rsidR="006903DC" w:rsidRPr="001C5249" w:rsidRDefault="006903DC" w:rsidP="00AF6073">
            <w:pPr>
              <w:jc w:val="center"/>
            </w:pPr>
          </w:p>
        </w:tc>
        <w:tc>
          <w:tcPr>
            <w:tcW w:w="2593" w:type="dxa"/>
            <w:gridSpan w:val="2"/>
          </w:tcPr>
          <w:p w:rsidR="006903DC" w:rsidRPr="001C5249" w:rsidRDefault="006903DC" w:rsidP="00C51503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6903DC" w:rsidRPr="00C831B7" w:rsidRDefault="006903DC" w:rsidP="00C515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30х20х2х3</w:t>
            </w:r>
          </w:p>
        </w:tc>
        <w:tc>
          <w:tcPr>
            <w:tcW w:w="1786" w:type="dxa"/>
            <w:gridSpan w:val="2"/>
          </w:tcPr>
          <w:p w:rsidR="006903DC" w:rsidRPr="00442E68" w:rsidRDefault="006903DC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442E68" w:rsidRDefault="006903DC" w:rsidP="00C5150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442E68" w:rsidRDefault="006903DC" w:rsidP="00C51503">
            <w:pPr>
              <w:jc w:val="center"/>
            </w:pPr>
          </w:p>
        </w:tc>
        <w:tc>
          <w:tcPr>
            <w:tcW w:w="687" w:type="dxa"/>
          </w:tcPr>
          <w:p w:rsidR="006903DC" w:rsidRPr="00442E68" w:rsidRDefault="006903DC" w:rsidP="00C51503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442E68" w:rsidRDefault="006903DC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6903DC" w:rsidRPr="00B713E2" w:rsidRDefault="006903DC" w:rsidP="00AF6073">
            <w:pPr>
              <w:jc w:val="center"/>
            </w:pPr>
            <w:r>
              <w:t>50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695881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</w:t>
            </w:r>
            <w:r w:rsidR="00695881">
              <w:rPr>
                <w:sz w:val="28"/>
                <w:szCs w:val="28"/>
              </w:rPr>
              <w:t xml:space="preserve">55                  </w:t>
            </w:r>
            <w:r w:rsidR="00695881">
              <w:rPr>
                <w:sz w:val="28"/>
                <w:szCs w:val="28"/>
                <w:lang w:val="en-US"/>
              </w:rPr>
              <w:t>(</w:t>
            </w:r>
            <w:r w:rsidR="00695881">
              <w:rPr>
                <w:sz w:val="28"/>
                <w:szCs w:val="28"/>
              </w:rPr>
              <w:t>сеч.150 от ДП.)</w:t>
            </w:r>
          </w:p>
        </w:tc>
        <w:tc>
          <w:tcPr>
            <w:tcW w:w="1786" w:type="dxa"/>
            <w:gridSpan w:val="2"/>
          </w:tcPr>
          <w:p w:rsidR="006903DC" w:rsidRDefault="006903DC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C51503">
            <w:pPr>
              <w:jc w:val="center"/>
            </w:pPr>
            <w:r>
              <w:t>4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C51503">
            <w:pPr>
              <w:jc w:val="center"/>
            </w:pPr>
            <w:r>
              <w:t>0,12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B713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0,48</w:t>
            </w:r>
          </w:p>
        </w:tc>
        <w:tc>
          <w:tcPr>
            <w:tcW w:w="537" w:type="dxa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AF6073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DE6FFC" w:rsidRDefault="006903DC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6903DC" w:rsidRPr="00B713E2" w:rsidRDefault="006903DC" w:rsidP="00C51503">
            <w:pPr>
              <w:jc w:val="center"/>
            </w:pPr>
            <w:r>
              <w:t>51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695881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3</w:t>
            </w:r>
            <w:r w:rsidR="00695881">
              <w:rPr>
                <w:sz w:val="28"/>
                <w:szCs w:val="28"/>
              </w:rPr>
              <w:t xml:space="preserve">55                </w:t>
            </w:r>
            <w:r w:rsidR="00695881">
              <w:rPr>
                <w:sz w:val="28"/>
                <w:szCs w:val="28"/>
                <w:lang w:val="en-US"/>
              </w:rPr>
              <w:t>(</w:t>
            </w:r>
            <w:r w:rsidR="00695881">
              <w:rPr>
                <w:sz w:val="28"/>
                <w:szCs w:val="28"/>
              </w:rPr>
              <w:t>сеч.150 от ДП.)</w:t>
            </w:r>
          </w:p>
        </w:tc>
        <w:tc>
          <w:tcPr>
            <w:tcW w:w="1786" w:type="dxa"/>
            <w:gridSpan w:val="2"/>
          </w:tcPr>
          <w:p w:rsidR="006903DC" w:rsidRDefault="006903DC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C51503">
            <w:pPr>
              <w:jc w:val="center"/>
            </w:pPr>
            <w:r>
              <w:t>4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C51503">
            <w:pPr>
              <w:jc w:val="center"/>
            </w:pPr>
            <w:r>
              <w:t>0,12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B713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0,48</w:t>
            </w:r>
          </w:p>
        </w:tc>
        <w:tc>
          <w:tcPr>
            <w:tcW w:w="537" w:type="dxa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</w:tcPr>
          <w:p w:rsidR="006903DC" w:rsidRPr="00DE6FFC" w:rsidRDefault="006903DC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6903DC" w:rsidRPr="00B713E2" w:rsidRDefault="006903DC" w:rsidP="00C51503">
            <w:pPr>
              <w:jc w:val="center"/>
            </w:pPr>
            <w:r>
              <w:t>52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675399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675399">
              <w:rPr>
                <w:sz w:val="28"/>
                <w:szCs w:val="28"/>
              </w:rPr>
              <w:t>680</w:t>
            </w:r>
          </w:p>
        </w:tc>
        <w:tc>
          <w:tcPr>
            <w:tcW w:w="1786" w:type="dxa"/>
            <w:gridSpan w:val="2"/>
          </w:tcPr>
          <w:p w:rsidR="006903DC" w:rsidRDefault="006903DC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C51503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216956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6753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675399">
              <w:rPr>
                <w:sz w:val="28"/>
                <w:szCs w:val="28"/>
              </w:rPr>
              <w:t>24</w:t>
            </w:r>
          </w:p>
        </w:tc>
        <w:tc>
          <w:tcPr>
            <w:tcW w:w="537" w:type="dxa"/>
          </w:tcPr>
          <w:p w:rsidR="006903DC" w:rsidRPr="00442E68" w:rsidRDefault="006903DC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both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6903DC" w:rsidRPr="00B713E2" w:rsidRDefault="006903DC" w:rsidP="00C51503">
            <w:pPr>
              <w:jc w:val="center"/>
            </w:pPr>
            <w:r>
              <w:t>53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C5150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675399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675399">
              <w:rPr>
                <w:sz w:val="28"/>
                <w:szCs w:val="28"/>
              </w:rPr>
              <w:t>680</w:t>
            </w:r>
          </w:p>
        </w:tc>
        <w:tc>
          <w:tcPr>
            <w:tcW w:w="1786" w:type="dxa"/>
            <w:gridSpan w:val="2"/>
          </w:tcPr>
          <w:p w:rsidR="006903DC" w:rsidRDefault="006903DC" w:rsidP="00C51503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C5150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C51503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C5150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6753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675399">
              <w:rPr>
                <w:sz w:val="28"/>
                <w:szCs w:val="28"/>
              </w:rPr>
              <w:t>24</w:t>
            </w:r>
          </w:p>
        </w:tc>
        <w:tc>
          <w:tcPr>
            <w:tcW w:w="537" w:type="dxa"/>
          </w:tcPr>
          <w:p w:rsidR="006903DC" w:rsidRPr="00442E68" w:rsidRDefault="006903DC" w:rsidP="00C5150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C5150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AF6073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DE6FFC" w:rsidRDefault="006903DC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both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6903DC" w:rsidRPr="00B713E2" w:rsidRDefault="006903DC" w:rsidP="000E2041">
            <w:pPr>
              <w:jc w:val="center"/>
            </w:pPr>
            <w:r>
              <w:t>54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0E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2B6F14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2B6F14">
              <w:rPr>
                <w:sz w:val="28"/>
                <w:szCs w:val="28"/>
              </w:rPr>
              <w:t>220</w:t>
            </w:r>
          </w:p>
        </w:tc>
        <w:tc>
          <w:tcPr>
            <w:tcW w:w="1786" w:type="dxa"/>
            <w:gridSpan w:val="2"/>
          </w:tcPr>
          <w:p w:rsidR="006903DC" w:rsidRDefault="006903DC" w:rsidP="000E2041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0E20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890B71" w:rsidP="000E2041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6903DC" w:rsidRPr="001C5249" w:rsidRDefault="00890B71" w:rsidP="002B6F14">
            <w:pPr>
              <w:jc w:val="center"/>
            </w:pPr>
            <w:r>
              <w:t>0,0</w:t>
            </w:r>
            <w:r w:rsidR="002B6F14">
              <w:t>8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890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90B71">
              <w:rPr>
                <w:sz w:val="28"/>
                <w:szCs w:val="28"/>
              </w:rPr>
              <w:t>1</w:t>
            </w:r>
            <w:r w:rsidR="002B6F14">
              <w:rPr>
                <w:sz w:val="28"/>
                <w:szCs w:val="28"/>
              </w:rPr>
              <w:t>6</w:t>
            </w:r>
          </w:p>
        </w:tc>
        <w:tc>
          <w:tcPr>
            <w:tcW w:w="537" w:type="dxa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</w:tcPr>
          <w:p w:rsidR="006903DC" w:rsidRPr="00DE6FFC" w:rsidRDefault="006903DC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both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6903DC" w:rsidRPr="00B713E2" w:rsidRDefault="006903DC" w:rsidP="000E2041">
            <w:pPr>
              <w:jc w:val="center"/>
            </w:pPr>
            <w:r>
              <w:t>55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0E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2B6F14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2B6F14">
              <w:rPr>
                <w:sz w:val="28"/>
                <w:szCs w:val="28"/>
              </w:rPr>
              <w:t>220</w:t>
            </w:r>
          </w:p>
        </w:tc>
        <w:tc>
          <w:tcPr>
            <w:tcW w:w="1786" w:type="dxa"/>
            <w:gridSpan w:val="2"/>
          </w:tcPr>
          <w:p w:rsidR="006903DC" w:rsidRDefault="006903DC" w:rsidP="000E2041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0E20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890B71" w:rsidP="000E2041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6903DC" w:rsidRPr="001C5249" w:rsidRDefault="00890B71" w:rsidP="002B6F14">
            <w:pPr>
              <w:jc w:val="center"/>
            </w:pPr>
            <w:r>
              <w:t>0,0</w:t>
            </w:r>
            <w:r w:rsidR="002B6F14">
              <w:t>8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890B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890B71">
              <w:rPr>
                <w:sz w:val="28"/>
                <w:szCs w:val="28"/>
              </w:rPr>
              <w:t>1</w:t>
            </w:r>
            <w:r w:rsidR="002B6F14">
              <w:rPr>
                <w:sz w:val="28"/>
                <w:szCs w:val="28"/>
              </w:rPr>
              <w:t>6</w:t>
            </w:r>
          </w:p>
        </w:tc>
        <w:tc>
          <w:tcPr>
            <w:tcW w:w="537" w:type="dxa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both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6903DC" w:rsidRPr="00B713E2" w:rsidRDefault="006903DC" w:rsidP="00DB7634">
            <w:pPr>
              <w:jc w:val="center"/>
            </w:pPr>
            <w:r>
              <w:t>56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0E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2B6F14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2B6F14">
              <w:rPr>
                <w:sz w:val="28"/>
                <w:szCs w:val="28"/>
              </w:rPr>
              <w:t>220</w:t>
            </w:r>
          </w:p>
        </w:tc>
        <w:tc>
          <w:tcPr>
            <w:tcW w:w="1786" w:type="dxa"/>
            <w:gridSpan w:val="2"/>
          </w:tcPr>
          <w:p w:rsidR="006903DC" w:rsidRDefault="006903DC" w:rsidP="000E2041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0E20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0E2041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0E204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2B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2B6F14">
              <w:rPr>
                <w:sz w:val="28"/>
                <w:szCs w:val="28"/>
              </w:rPr>
              <w:t>8</w:t>
            </w:r>
          </w:p>
        </w:tc>
        <w:tc>
          <w:tcPr>
            <w:tcW w:w="537" w:type="dxa"/>
          </w:tcPr>
          <w:p w:rsidR="006903DC" w:rsidRPr="00442E68" w:rsidRDefault="006903DC" w:rsidP="000E2041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AF6073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DE6FFC" w:rsidRDefault="006903DC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6903DC" w:rsidRPr="00B713E2" w:rsidRDefault="006903DC" w:rsidP="000E2041">
            <w:pPr>
              <w:jc w:val="center"/>
            </w:pPr>
            <w:r>
              <w:t>57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0E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2B6F14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2B6F14">
              <w:rPr>
                <w:sz w:val="28"/>
                <w:szCs w:val="28"/>
              </w:rPr>
              <w:t>220</w:t>
            </w:r>
          </w:p>
        </w:tc>
        <w:tc>
          <w:tcPr>
            <w:tcW w:w="1786" w:type="dxa"/>
            <w:gridSpan w:val="2"/>
          </w:tcPr>
          <w:p w:rsidR="006903DC" w:rsidRDefault="006903DC" w:rsidP="000E2041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0E204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0E2041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0E204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2B6F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2B6F14">
              <w:rPr>
                <w:sz w:val="28"/>
                <w:szCs w:val="28"/>
              </w:rPr>
              <w:t>8</w:t>
            </w:r>
          </w:p>
        </w:tc>
        <w:tc>
          <w:tcPr>
            <w:tcW w:w="537" w:type="dxa"/>
          </w:tcPr>
          <w:p w:rsidR="006903DC" w:rsidRPr="00442E68" w:rsidRDefault="006903DC" w:rsidP="000E2041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</w:tcPr>
          <w:p w:rsidR="006903DC" w:rsidRPr="00DE6FFC" w:rsidRDefault="006903DC" w:rsidP="00544F74">
            <w:pPr>
              <w:jc w:val="both"/>
              <w:rPr>
                <w:sz w:val="20"/>
                <w:szCs w:val="20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6903DC" w:rsidRPr="00B713E2" w:rsidRDefault="006903DC" w:rsidP="000E204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0E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890B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Default="006903DC" w:rsidP="000E2041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0E204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0E2041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0E204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890B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442E68" w:rsidRDefault="006903DC" w:rsidP="000E2041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6903DC" w:rsidRPr="00B713E2" w:rsidRDefault="006903DC" w:rsidP="000E204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0E204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890B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Default="006903DC" w:rsidP="000E2041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0E204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0E2041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0E204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890B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442E68" w:rsidRDefault="006903DC" w:rsidP="000E2041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AF6073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890B71" w:rsidRDefault="006903DC" w:rsidP="000E2041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890B71" w:rsidRDefault="006903DC" w:rsidP="000E2041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</w:rPr>
            </w:pPr>
          </w:p>
        </w:tc>
        <w:tc>
          <w:tcPr>
            <w:tcW w:w="687" w:type="dxa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890B71" w:rsidRDefault="006903DC" w:rsidP="000E2041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890B71" w:rsidRDefault="006903DC" w:rsidP="000E2041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890B71" w:rsidRDefault="006903DC" w:rsidP="000E2041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</w:rPr>
            </w:pPr>
          </w:p>
        </w:tc>
        <w:tc>
          <w:tcPr>
            <w:tcW w:w="687" w:type="dxa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890B71" w:rsidRDefault="006903DC" w:rsidP="000E2041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890B71" w:rsidRDefault="006903DC" w:rsidP="000E2041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</w:tcPr>
          <w:p w:rsidR="006903DC" w:rsidRPr="0036109D" w:rsidRDefault="006903DC" w:rsidP="00544F74">
            <w:pPr>
              <w:jc w:val="both"/>
              <w:rPr>
                <w:sz w:val="22"/>
                <w:szCs w:val="22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890B71" w:rsidRDefault="006903DC" w:rsidP="00953FCD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890B71" w:rsidRDefault="006903DC" w:rsidP="00545DDF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687" w:type="dxa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890B71" w:rsidRDefault="006903DC" w:rsidP="00953FC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890B71" w:rsidRDefault="006903DC" w:rsidP="00545DDF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890B71" w:rsidRDefault="006903DC" w:rsidP="00953FCD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890B71" w:rsidRDefault="006903DC" w:rsidP="00545DDF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687" w:type="dxa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890B71" w:rsidRDefault="006903DC" w:rsidP="00953FCD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890B71" w:rsidRDefault="006903DC" w:rsidP="00545DDF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442E68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890B71" w:rsidRDefault="006903DC" w:rsidP="00F511B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890B71" w:rsidRDefault="006903DC" w:rsidP="00545DDF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687" w:type="dxa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890B71" w:rsidRDefault="006903DC" w:rsidP="00F511B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890B71" w:rsidRDefault="006903DC" w:rsidP="00544F74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4F74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890B71" w:rsidRDefault="006903DC" w:rsidP="00F511B6">
            <w:pPr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890B71" w:rsidRDefault="006903DC" w:rsidP="00545DDF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687" w:type="dxa"/>
            <w:vAlign w:val="center"/>
          </w:tcPr>
          <w:p w:rsidR="006903DC" w:rsidRPr="00890B71" w:rsidRDefault="006903DC" w:rsidP="00545DDF">
            <w:pPr>
              <w:jc w:val="center"/>
              <w:rPr>
                <w:color w:val="FF000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890B71" w:rsidRDefault="006903DC" w:rsidP="00F511B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890B71" w:rsidRDefault="006903DC" w:rsidP="00E678C6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E678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</w:tcPr>
          <w:p w:rsidR="006903DC" w:rsidRPr="00890B71" w:rsidRDefault="006903DC" w:rsidP="00E678C6">
            <w:pPr>
              <w:jc w:val="center"/>
              <w:rPr>
                <w:color w:val="FF0000"/>
              </w:rPr>
            </w:pPr>
          </w:p>
        </w:tc>
        <w:tc>
          <w:tcPr>
            <w:tcW w:w="2593" w:type="dxa"/>
            <w:gridSpan w:val="2"/>
          </w:tcPr>
          <w:p w:rsidR="006903DC" w:rsidRPr="00890B71" w:rsidRDefault="006903DC" w:rsidP="00E678C6">
            <w:pPr>
              <w:jc w:val="both"/>
              <w:rPr>
                <w:color w:val="FF0000"/>
              </w:rPr>
            </w:pPr>
          </w:p>
        </w:tc>
        <w:tc>
          <w:tcPr>
            <w:tcW w:w="4284" w:type="dxa"/>
            <w:gridSpan w:val="4"/>
          </w:tcPr>
          <w:p w:rsidR="006903DC" w:rsidRPr="00890B71" w:rsidRDefault="006903DC" w:rsidP="00E678C6">
            <w:pPr>
              <w:tabs>
                <w:tab w:val="left" w:pos="180"/>
              </w:tabs>
              <w:rPr>
                <w:color w:val="FF0000"/>
              </w:rPr>
            </w:pPr>
          </w:p>
        </w:tc>
        <w:tc>
          <w:tcPr>
            <w:tcW w:w="1786" w:type="dxa"/>
            <w:gridSpan w:val="2"/>
          </w:tcPr>
          <w:p w:rsidR="006903DC" w:rsidRPr="00890B71" w:rsidRDefault="006903DC" w:rsidP="00E678C6">
            <w:pPr>
              <w:jc w:val="both"/>
              <w:rPr>
                <w:color w:val="FF0000"/>
              </w:rPr>
            </w:pPr>
          </w:p>
        </w:tc>
        <w:tc>
          <w:tcPr>
            <w:tcW w:w="554" w:type="dxa"/>
            <w:vAlign w:val="center"/>
          </w:tcPr>
          <w:p w:rsidR="006903DC" w:rsidRPr="00890B71" w:rsidRDefault="006903DC" w:rsidP="00E678C6">
            <w:pPr>
              <w:jc w:val="center"/>
              <w:rPr>
                <w:color w:val="FF0000"/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890B71" w:rsidRDefault="006903DC" w:rsidP="00E678C6">
            <w:pPr>
              <w:jc w:val="center"/>
              <w:rPr>
                <w:color w:val="FF0000"/>
              </w:rPr>
            </w:pPr>
          </w:p>
        </w:tc>
        <w:tc>
          <w:tcPr>
            <w:tcW w:w="687" w:type="dxa"/>
          </w:tcPr>
          <w:p w:rsidR="006903DC" w:rsidRPr="00890B71" w:rsidRDefault="006903DC" w:rsidP="00E678C6">
            <w:pPr>
              <w:jc w:val="both"/>
              <w:rPr>
                <w:color w:val="FF000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890B71" w:rsidRDefault="006903DC" w:rsidP="00E678C6">
            <w:pPr>
              <w:jc w:val="center"/>
              <w:rPr>
                <w:color w:val="FF0000"/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890B71" w:rsidRDefault="006903DC" w:rsidP="00E678C6">
            <w:pPr>
              <w:jc w:val="both"/>
              <w:rPr>
                <w:color w:val="FF0000"/>
              </w:rPr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E678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E678C6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  <w:vAlign w:val="center"/>
          </w:tcPr>
          <w:p w:rsidR="006903DC" w:rsidRPr="00594EAA" w:rsidRDefault="006903DC" w:rsidP="00544F74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A548C0" w:rsidRDefault="006903DC" w:rsidP="00544F74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9B7BA2" w:rsidRDefault="006903DC" w:rsidP="00544F74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4F74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E07680" w:rsidRDefault="006903DC" w:rsidP="00544F7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4F74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4F74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6903DC" w:rsidRPr="0008313D" w:rsidRDefault="006903DC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353CBF" w:rsidRDefault="006903DC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0C1C8D" w:rsidRDefault="006903DC" w:rsidP="005A128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AF6073">
            <w:pPr>
              <w:jc w:val="center"/>
            </w:pPr>
          </w:p>
        </w:tc>
        <w:tc>
          <w:tcPr>
            <w:tcW w:w="68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4F7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Pr="001C5249" w:rsidRDefault="006903DC" w:rsidP="00E678C6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Default="006903DC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AF6073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AF607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AF6073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4F74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4F74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lastRenderedPageBreak/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9A5E3A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594EAA" w:rsidRDefault="006903DC" w:rsidP="00545DD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6903DC" w:rsidRPr="00507545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507545" w:rsidRDefault="006903DC" w:rsidP="00545DD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A053C8" w:rsidRDefault="006903DC" w:rsidP="00545DDF">
            <w:pPr>
              <w:pStyle w:val="2"/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6903DC" w:rsidRPr="00040CAE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870852" w:rsidRDefault="006903DC" w:rsidP="00545DD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6903DC" w:rsidRPr="0008313D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353CB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0C1C8D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6903DC" w:rsidRPr="00333601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890B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333601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61C29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333601" w:rsidRDefault="006903DC" w:rsidP="00890B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6903DC" w:rsidRPr="0008313D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353CB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0C1C8D" w:rsidRDefault="006903DC" w:rsidP="00890B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</w:tcPr>
          <w:p w:rsidR="006903DC" w:rsidRPr="001C5249" w:rsidRDefault="006903DC" w:rsidP="00890B71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B91E40" w:rsidRDefault="006903DC" w:rsidP="00545DDF">
            <w:pPr>
              <w:jc w:val="both"/>
              <w:rPr>
                <w:sz w:val="20"/>
                <w:szCs w:val="20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6903DC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986A2E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6903DC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986A2E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E96AD3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6903DC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986A2E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9A5E3A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6903DC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986A2E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6903DC" w:rsidRPr="006A1934" w:rsidRDefault="006903DC" w:rsidP="00545DDF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6903DC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986A2E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E96AD3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9A5E3A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6903DC" w:rsidRPr="005B2526" w:rsidRDefault="006903DC" w:rsidP="00545DDF"/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6903DC" w:rsidRPr="006A1934" w:rsidRDefault="006903DC" w:rsidP="00545DDF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Default="006903DC" w:rsidP="00545DDF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</w:rPr>
              <w:t>Профиль 1561 (70046</w:t>
            </w:r>
            <w:r>
              <w:rPr>
                <w:sz w:val="28"/>
                <w:szCs w:val="28"/>
              </w:rPr>
              <w:t>4</w:t>
            </w:r>
            <w:r w:rsidRPr="00442E68">
              <w:rPr>
                <w:sz w:val="28"/>
                <w:szCs w:val="28"/>
              </w:rPr>
              <w:t>)</w:t>
            </w:r>
            <w:r w:rsidRPr="00442E68">
              <w:rPr>
                <w:sz w:val="28"/>
                <w:szCs w:val="28"/>
                <w:lang w:val="en-US"/>
              </w:rPr>
              <w:t xml:space="preserve"> L ≈</w:t>
            </w:r>
            <w:r w:rsidRPr="00442E6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2510</w:t>
            </w:r>
            <w:r w:rsidRPr="00442E68">
              <w:rPr>
                <w:sz w:val="28"/>
                <w:szCs w:val="28"/>
              </w:rPr>
              <w:t xml:space="preserve">   </w:t>
            </w:r>
          </w:p>
          <w:p w:rsidR="006903DC" w:rsidRPr="00442E68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6903DC" w:rsidRPr="00442E68" w:rsidRDefault="006903DC" w:rsidP="00793688">
            <w:pPr>
              <w:tabs>
                <w:tab w:val="left" w:pos="180"/>
              </w:tabs>
            </w:pPr>
            <w:proofErr w:type="spellStart"/>
            <w:r w:rsidRPr="00442E68">
              <w:t>Полособульб</w:t>
            </w:r>
            <w:proofErr w:type="spellEnd"/>
            <w:r w:rsidRPr="00442E68">
              <w:t xml:space="preserve"> №</w:t>
            </w:r>
            <w:r>
              <w:t>80</w:t>
            </w:r>
            <w:r w:rsidRPr="00442E68">
              <w:rPr>
                <w:sz w:val="28"/>
                <w:szCs w:val="28"/>
              </w:rPr>
              <w:t xml:space="preserve"> ОСТ1-92059-78</w:t>
            </w: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545DDF">
            <w:pPr>
              <w:jc w:val="center"/>
            </w:pPr>
            <w:r>
              <w:t>80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A73E67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5540</w:t>
            </w:r>
            <w:r w:rsidR="00A73E67">
              <w:rPr>
                <w:sz w:val="28"/>
                <w:szCs w:val="28"/>
              </w:rPr>
              <w:t xml:space="preserve">            </w:t>
            </w:r>
            <w:r w:rsidR="00A73E67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A73E67">
              <w:rPr>
                <w:sz w:val="28"/>
                <w:szCs w:val="28"/>
              </w:rPr>
              <w:t>сеч.А-А</w:t>
            </w:r>
            <w:proofErr w:type="spellEnd"/>
            <w:r w:rsidR="00A73E67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7,64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FD02B1">
            <w:pPr>
              <w:jc w:val="center"/>
            </w:pPr>
            <w:r>
              <w:t>81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FD02B1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>
              <w:rPr>
                <w:sz w:val="28"/>
                <w:szCs w:val="28"/>
              </w:rPr>
              <w:t>5540</w:t>
            </w:r>
            <w:r w:rsidR="00A73E67">
              <w:rPr>
                <w:sz w:val="28"/>
                <w:szCs w:val="28"/>
              </w:rPr>
              <w:t xml:space="preserve">            </w:t>
            </w:r>
            <w:r w:rsidR="00A73E67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A73E67">
              <w:rPr>
                <w:sz w:val="28"/>
                <w:szCs w:val="28"/>
              </w:rPr>
              <w:t>сеч.А-А</w:t>
            </w:r>
            <w:proofErr w:type="spellEnd"/>
            <w:r w:rsidR="00A73E67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7,64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FD02B1">
            <w:pPr>
              <w:jc w:val="center"/>
            </w:pPr>
            <w:r>
              <w:t>82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9C6E2F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9C6E2F">
              <w:rPr>
                <w:sz w:val="28"/>
                <w:szCs w:val="28"/>
              </w:rPr>
              <w:t>685</w:t>
            </w:r>
            <w:r w:rsidR="00A73E67">
              <w:rPr>
                <w:sz w:val="28"/>
                <w:szCs w:val="28"/>
              </w:rPr>
              <w:t xml:space="preserve">              </w:t>
            </w:r>
            <w:r w:rsidR="00A73E67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A73E67">
              <w:rPr>
                <w:sz w:val="28"/>
                <w:szCs w:val="28"/>
              </w:rPr>
              <w:t>сеч.А-А</w:t>
            </w:r>
            <w:proofErr w:type="spellEnd"/>
            <w:r w:rsidR="00A73E67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9C6E2F" w:rsidP="00545D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1,26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FD02B1">
            <w:pPr>
              <w:jc w:val="center"/>
            </w:pPr>
            <w:r>
              <w:t>83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9C6E2F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  <w:lang w:val="en-US"/>
              </w:rPr>
              <w:t>L ≈</w:t>
            </w:r>
            <w:r w:rsidR="009C6E2F">
              <w:rPr>
                <w:sz w:val="28"/>
                <w:szCs w:val="28"/>
              </w:rPr>
              <w:t>685</w:t>
            </w:r>
            <w:r w:rsidR="00A73E67">
              <w:rPr>
                <w:sz w:val="28"/>
                <w:szCs w:val="28"/>
              </w:rPr>
              <w:t xml:space="preserve">              </w:t>
            </w:r>
            <w:r w:rsidR="00A73E67">
              <w:rPr>
                <w:sz w:val="28"/>
                <w:szCs w:val="28"/>
                <w:lang w:val="en-US"/>
              </w:rPr>
              <w:t>(</w:t>
            </w:r>
            <w:proofErr w:type="spellStart"/>
            <w:r w:rsidR="00A73E67">
              <w:rPr>
                <w:sz w:val="28"/>
                <w:szCs w:val="28"/>
              </w:rPr>
              <w:t>сеч.А-А</w:t>
            </w:r>
            <w:proofErr w:type="spellEnd"/>
            <w:r w:rsidR="00A73E67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9C6E2F" w:rsidP="00545D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1,26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07E28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</w:tcPr>
          <w:p w:rsidR="006903DC" w:rsidRPr="00AF314C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9A5E3A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07E28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</w:tcPr>
          <w:p w:rsidR="006903DC" w:rsidRPr="00AF314C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9A5E3A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lastRenderedPageBreak/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9A5E3A" w:rsidRDefault="006903DC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594EAA" w:rsidRDefault="006903DC" w:rsidP="00545DD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6903DC" w:rsidRPr="00507545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507545" w:rsidRDefault="006903DC" w:rsidP="00545DD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A053C8" w:rsidRDefault="006903DC" w:rsidP="00545DDF">
            <w:pPr>
              <w:pStyle w:val="2"/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6903DC" w:rsidRPr="00040CAE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870852" w:rsidRDefault="006903DC" w:rsidP="00545DD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A548C0" w:rsidRDefault="006903DC" w:rsidP="00545DD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6903DC" w:rsidRPr="00161C29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6903DC" w:rsidRPr="00161C29" w:rsidRDefault="006903DC" w:rsidP="00545DD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0C1C8D" w:rsidRDefault="00962A3A" w:rsidP="00962A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Кницы и </w:t>
            </w:r>
            <w:proofErr w:type="spellStart"/>
            <w:r>
              <w:rPr>
                <w:sz w:val="28"/>
                <w:szCs w:val="28"/>
              </w:rPr>
              <w:t>бракеты</w:t>
            </w:r>
            <w:proofErr w:type="spellEnd"/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3C63BA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548C0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0C1C8D" w:rsidRDefault="006903DC" w:rsidP="00D6671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15611561М  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6903DC" w:rsidRPr="00507545" w:rsidRDefault="006903DC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B91802" w:rsidRDefault="006903DC" w:rsidP="00545D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6903DC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545DDF">
            <w:pPr>
              <w:jc w:val="center"/>
            </w:pPr>
            <w:r>
              <w:t>90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970C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≈100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≈300 фл25</w:t>
            </w:r>
            <w:r w:rsidR="00A73E67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333601" w:rsidRDefault="006903DC" w:rsidP="00545DDF">
            <w:pPr>
              <w:jc w:val="center"/>
            </w:pPr>
            <w:r>
              <w:t>4</w:t>
            </w:r>
          </w:p>
        </w:tc>
        <w:tc>
          <w:tcPr>
            <w:tcW w:w="687" w:type="dxa"/>
            <w:vAlign w:val="center"/>
          </w:tcPr>
          <w:p w:rsidR="006903DC" w:rsidRPr="00E10FE2" w:rsidRDefault="006903DC" w:rsidP="00545DDF">
            <w:pPr>
              <w:jc w:val="center"/>
            </w:pPr>
            <w:r>
              <w:t>0,23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333601" w:rsidRDefault="006903DC" w:rsidP="00545D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DE6FFC" w:rsidRDefault="006903DC" w:rsidP="00545D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6903DC" w:rsidRPr="00DE6FFC" w:rsidRDefault="006903DC" w:rsidP="00545D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B91E40" w:rsidRDefault="006903DC" w:rsidP="00545DDF">
            <w:pPr>
              <w:jc w:val="both"/>
              <w:rPr>
                <w:sz w:val="20"/>
                <w:szCs w:val="20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545DDF">
            <w:pPr>
              <w:jc w:val="center"/>
            </w:pPr>
            <w:r>
              <w:t>91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545D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≈100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≈300 фл25</w:t>
            </w:r>
            <w:r w:rsidR="00A73E67">
              <w:rPr>
                <w:sz w:val="28"/>
                <w:szCs w:val="28"/>
              </w:rPr>
              <w:t xml:space="preserve">  </w:t>
            </w:r>
            <w:r w:rsidR="00970CE3">
              <w:rPr>
                <w:sz w:val="28"/>
                <w:szCs w:val="28"/>
              </w:rPr>
              <w:t>(</w:t>
            </w:r>
            <w:proofErr w:type="gramStart"/>
            <w:r w:rsidR="00970CE3">
              <w:rPr>
                <w:sz w:val="28"/>
                <w:szCs w:val="28"/>
              </w:rPr>
              <w:t>Т-Т</w:t>
            </w:r>
            <w:proofErr w:type="gramEnd"/>
            <w:r w:rsidR="00970CE3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  <w:r>
              <w:t>4</w:t>
            </w:r>
          </w:p>
        </w:tc>
        <w:tc>
          <w:tcPr>
            <w:tcW w:w="687" w:type="dxa"/>
          </w:tcPr>
          <w:p w:rsidR="006903DC" w:rsidRPr="001C5249" w:rsidRDefault="006903DC" w:rsidP="00545DDF">
            <w:pPr>
              <w:jc w:val="both"/>
            </w:pPr>
            <w:r>
              <w:t>0,23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545D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0,92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2E17E3">
            <w:pPr>
              <w:jc w:val="center"/>
            </w:pPr>
            <w:r>
              <w:t>92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FE12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≈100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≈265 фл25</w:t>
            </w:r>
            <w:r w:rsidR="00970CE3">
              <w:rPr>
                <w:sz w:val="28"/>
                <w:szCs w:val="28"/>
              </w:rPr>
              <w:t xml:space="preserve">  (</w:t>
            </w:r>
            <w:proofErr w:type="gramStart"/>
            <w:r w:rsidR="00970CE3">
              <w:rPr>
                <w:sz w:val="28"/>
                <w:szCs w:val="28"/>
              </w:rPr>
              <w:t>Т-Т</w:t>
            </w:r>
            <w:proofErr w:type="gramEnd"/>
            <w:r w:rsidR="00970CE3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FE12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2E17E3">
            <w:pPr>
              <w:jc w:val="center"/>
            </w:pPr>
            <w:r>
              <w:t>93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FE120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≈100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≈265 фл25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545DD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545DDF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FE12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0,21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2E17E3">
            <w:pPr>
              <w:jc w:val="center"/>
            </w:pPr>
            <w:r>
              <w:t>94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984A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≈70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≈100</w:t>
            </w:r>
            <w:r w:rsidR="00970CE3">
              <w:rPr>
                <w:sz w:val="28"/>
                <w:szCs w:val="28"/>
              </w:rPr>
              <w:t xml:space="preserve"> фл25   (</w:t>
            </w:r>
            <w:proofErr w:type="gramStart"/>
            <w:r w:rsidR="00970CE3">
              <w:rPr>
                <w:sz w:val="28"/>
                <w:szCs w:val="28"/>
              </w:rPr>
              <w:t>В-В</w:t>
            </w:r>
            <w:proofErr w:type="gramEnd"/>
            <w:r w:rsidR="00970CE3"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28435C">
            <w:pPr>
              <w:jc w:val="center"/>
            </w:pPr>
            <w:r>
              <w:t>8</w:t>
            </w:r>
          </w:p>
        </w:tc>
        <w:tc>
          <w:tcPr>
            <w:tcW w:w="687" w:type="dxa"/>
          </w:tcPr>
          <w:p w:rsidR="006903DC" w:rsidRPr="001C5249" w:rsidRDefault="006903DC" w:rsidP="0028435C">
            <w:pPr>
              <w:jc w:val="both"/>
            </w:pPr>
            <w:r>
              <w:t>0,06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2276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0,28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28435C">
            <w:pPr>
              <w:jc w:val="center"/>
            </w:pPr>
            <w:r>
              <w:t>95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6902D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≈70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≈50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CF4D57" w:rsidP="0028435C">
            <w:pPr>
              <w:jc w:val="center"/>
            </w:pPr>
            <w:r>
              <w:t>2</w:t>
            </w:r>
          </w:p>
        </w:tc>
        <w:tc>
          <w:tcPr>
            <w:tcW w:w="687" w:type="dxa"/>
          </w:tcPr>
          <w:p w:rsidR="006903DC" w:rsidRPr="001C5249" w:rsidRDefault="006903DC" w:rsidP="006902D6">
            <w:pPr>
              <w:jc w:val="both"/>
            </w:pPr>
            <w:r>
              <w:t>0,02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CF4D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CF4D57">
              <w:rPr>
                <w:sz w:val="28"/>
                <w:szCs w:val="28"/>
              </w:rPr>
              <w:t>4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28435C">
            <w:pPr>
              <w:jc w:val="center"/>
            </w:pPr>
            <w:r>
              <w:t>96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E5583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≈70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70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28435C">
            <w:pPr>
              <w:jc w:val="center"/>
            </w:pPr>
            <w:r>
              <w:t>6</w:t>
            </w:r>
          </w:p>
        </w:tc>
        <w:tc>
          <w:tcPr>
            <w:tcW w:w="687" w:type="dxa"/>
          </w:tcPr>
          <w:p w:rsidR="006903DC" w:rsidRPr="001C5249" w:rsidRDefault="006903DC" w:rsidP="0028435C">
            <w:pPr>
              <w:jc w:val="both"/>
            </w:pPr>
            <w:r>
              <w:t>0,02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E5583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28435C">
            <w:pPr>
              <w:jc w:val="center"/>
            </w:pPr>
            <w:r>
              <w:t>97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8C46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≈60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≈60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28435C">
            <w:pPr>
              <w:jc w:val="center"/>
            </w:pPr>
            <w:r>
              <w:t>14</w:t>
            </w:r>
          </w:p>
        </w:tc>
        <w:tc>
          <w:tcPr>
            <w:tcW w:w="687" w:type="dxa"/>
          </w:tcPr>
          <w:p w:rsidR="006903DC" w:rsidRPr="001C5249" w:rsidRDefault="006903DC" w:rsidP="0028435C">
            <w:pPr>
              <w:jc w:val="both"/>
            </w:pPr>
            <w:r>
              <w:t>0,01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A12D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0,14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28435C">
            <w:pPr>
              <w:jc w:val="center"/>
            </w:pPr>
            <w:r>
              <w:t>98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970CE3" w:rsidP="00970C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</w:t>
            </w:r>
            <w:r>
              <w:rPr>
                <w:sz w:val="28"/>
                <w:szCs w:val="28"/>
                <w:lang w:val="en-US"/>
              </w:rPr>
              <w:t>s</w:t>
            </w:r>
            <w:r w:rsidR="0086204C">
              <w:rPr>
                <w:sz w:val="28"/>
                <w:szCs w:val="28"/>
              </w:rPr>
              <w:t>3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CF4D57" w:rsidP="0028435C">
            <w:pPr>
              <w:jc w:val="center"/>
            </w:pPr>
            <w:r>
              <w:t>4</w:t>
            </w:r>
          </w:p>
        </w:tc>
        <w:tc>
          <w:tcPr>
            <w:tcW w:w="687" w:type="dxa"/>
          </w:tcPr>
          <w:p w:rsidR="006903DC" w:rsidRPr="001C5249" w:rsidRDefault="006903DC" w:rsidP="0028435C">
            <w:pPr>
              <w:jc w:val="both"/>
            </w:pPr>
            <w:r>
              <w:t>0,01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CF4D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CF4D57">
              <w:rPr>
                <w:sz w:val="28"/>
                <w:szCs w:val="28"/>
              </w:rPr>
              <w:t>4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28435C">
            <w:pPr>
              <w:jc w:val="center"/>
            </w:pPr>
            <w:r>
              <w:t>99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970C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≈</w:t>
            </w:r>
            <w:r w:rsidR="0086204C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</w:t>
            </w:r>
            <w:r w:rsidR="0086204C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0  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970CE3" w:rsidP="0028435C">
            <w:pPr>
              <w:jc w:val="center"/>
            </w:pPr>
            <w:r>
              <w:t>3</w:t>
            </w:r>
          </w:p>
        </w:tc>
        <w:tc>
          <w:tcPr>
            <w:tcW w:w="687" w:type="dxa"/>
          </w:tcPr>
          <w:p w:rsidR="006903DC" w:rsidRPr="001C5249" w:rsidRDefault="00970CE3" w:rsidP="00970CE3">
            <w:pPr>
              <w:jc w:val="both"/>
            </w:pPr>
            <w:r>
              <w:t>0,02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970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970CE3">
              <w:rPr>
                <w:sz w:val="28"/>
                <w:szCs w:val="28"/>
              </w:rPr>
              <w:t>6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6903DC" w:rsidRPr="00AB2664" w:rsidRDefault="006903DC" w:rsidP="0028435C">
            <w:pPr>
              <w:jc w:val="center"/>
            </w:pPr>
            <w:r>
              <w:t>100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2E4D5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≈50х ≈100  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970CE3" w:rsidP="000E1939">
            <w:pPr>
              <w:jc w:val="center"/>
            </w:pPr>
            <w:r>
              <w:t>24</w:t>
            </w:r>
          </w:p>
        </w:tc>
        <w:tc>
          <w:tcPr>
            <w:tcW w:w="687" w:type="dxa"/>
          </w:tcPr>
          <w:p w:rsidR="006903DC" w:rsidRPr="001C5249" w:rsidRDefault="006903DC" w:rsidP="00CF4D57">
            <w:pPr>
              <w:jc w:val="both"/>
            </w:pPr>
            <w:r>
              <w:t>0,0</w:t>
            </w:r>
            <w:r w:rsidR="00CF4D57">
              <w:t>1</w:t>
            </w: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970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CF4D57">
              <w:rPr>
                <w:sz w:val="28"/>
                <w:szCs w:val="28"/>
              </w:rPr>
              <w:t>2</w:t>
            </w:r>
            <w:r w:rsidR="00970CE3">
              <w:rPr>
                <w:sz w:val="28"/>
                <w:szCs w:val="28"/>
              </w:rPr>
              <w:t>4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CA071A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6903DC" w:rsidRDefault="006903DC" w:rsidP="00545DDF">
            <w:pPr>
              <w:jc w:val="both"/>
            </w:pPr>
            <w:r>
              <w:t>101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4147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≈90х ≈100фл.25  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CA071A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6903DC" w:rsidRPr="001C5249" w:rsidRDefault="006903DC" w:rsidP="00CA071A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CA07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CA071A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  <w:vAlign w:val="center"/>
          </w:tcPr>
          <w:p w:rsidR="006903DC" w:rsidRDefault="006903DC" w:rsidP="00CA071A">
            <w:pPr>
              <w:jc w:val="both"/>
            </w:pPr>
            <w:r>
              <w:t>102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CA07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≈90х ≈100фл.25  Пр</w:t>
            </w:r>
            <w:proofErr w:type="gramStart"/>
            <w:r>
              <w:rPr>
                <w:sz w:val="28"/>
                <w:szCs w:val="28"/>
              </w:rPr>
              <w:t>.Б</w:t>
            </w:r>
            <w:proofErr w:type="gramEnd"/>
          </w:p>
        </w:tc>
        <w:tc>
          <w:tcPr>
            <w:tcW w:w="1786" w:type="dxa"/>
            <w:gridSpan w:val="2"/>
          </w:tcPr>
          <w:p w:rsidR="006903DC" w:rsidRPr="001C5249" w:rsidRDefault="006903DC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CA071A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6903DC" w:rsidRPr="001C5249" w:rsidRDefault="006903DC" w:rsidP="00CA071A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CA07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CA071A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  <w:vAlign w:val="center"/>
          </w:tcPr>
          <w:p w:rsidR="006903DC" w:rsidRDefault="006903DC" w:rsidP="00CA071A">
            <w:pPr>
              <w:jc w:val="both"/>
            </w:pPr>
            <w:r>
              <w:t>103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4147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≈100х ≈110фл.25  </w:t>
            </w:r>
          </w:p>
        </w:tc>
        <w:tc>
          <w:tcPr>
            <w:tcW w:w="1786" w:type="dxa"/>
            <w:gridSpan w:val="2"/>
          </w:tcPr>
          <w:p w:rsidR="006903DC" w:rsidRPr="001C5249" w:rsidRDefault="006903DC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CA071A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6903DC" w:rsidRPr="001C5249" w:rsidRDefault="006903DC" w:rsidP="00CA071A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414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6903DC" w:rsidRPr="001C5249" w:rsidRDefault="006903DC" w:rsidP="00CA071A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6903DC" w:rsidRPr="001C5249" w:rsidTr="00CA071A">
        <w:trPr>
          <w:trHeight w:hRule="exact" w:val="454"/>
        </w:trPr>
        <w:tc>
          <w:tcPr>
            <w:tcW w:w="479" w:type="dxa"/>
            <w:vAlign w:val="center"/>
          </w:tcPr>
          <w:p w:rsidR="006903DC" w:rsidRDefault="006903DC" w:rsidP="00545DDF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6903DC" w:rsidRDefault="006903DC" w:rsidP="0041474E">
            <w:pPr>
              <w:jc w:val="both"/>
            </w:pPr>
            <w:r>
              <w:t>104</w:t>
            </w:r>
          </w:p>
        </w:tc>
        <w:tc>
          <w:tcPr>
            <w:tcW w:w="2593" w:type="dxa"/>
            <w:gridSpan w:val="2"/>
            <w:vAlign w:val="center"/>
          </w:tcPr>
          <w:p w:rsidR="006903DC" w:rsidRPr="00AF314C" w:rsidRDefault="006903DC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6903DC" w:rsidRPr="00333601" w:rsidRDefault="006903DC" w:rsidP="0041474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≈100х ≈1100фл.25  Пр</w:t>
            </w:r>
            <w:proofErr w:type="gramStart"/>
            <w:r>
              <w:rPr>
                <w:sz w:val="28"/>
                <w:szCs w:val="28"/>
              </w:rPr>
              <w:t>.Б</w:t>
            </w:r>
            <w:proofErr w:type="gramEnd"/>
          </w:p>
        </w:tc>
        <w:tc>
          <w:tcPr>
            <w:tcW w:w="1786" w:type="dxa"/>
            <w:gridSpan w:val="2"/>
          </w:tcPr>
          <w:p w:rsidR="006903DC" w:rsidRPr="001C5249" w:rsidRDefault="006903DC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6903DC" w:rsidRPr="0026242B" w:rsidRDefault="006903DC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6903DC" w:rsidRPr="00E07680" w:rsidRDefault="006903DC" w:rsidP="00CA071A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6903DC" w:rsidRPr="001C5249" w:rsidRDefault="006903DC" w:rsidP="00CA071A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6903DC" w:rsidRPr="008623DF" w:rsidRDefault="006903DC" w:rsidP="004147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0,07</w:t>
            </w:r>
          </w:p>
        </w:tc>
        <w:tc>
          <w:tcPr>
            <w:tcW w:w="537" w:type="dxa"/>
          </w:tcPr>
          <w:p w:rsidR="006903DC" w:rsidRPr="001C5249" w:rsidRDefault="006903DC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6903DC" w:rsidRPr="001C5249" w:rsidRDefault="006903DC" w:rsidP="00545DDF">
            <w:pPr>
              <w:jc w:val="center"/>
            </w:pPr>
          </w:p>
        </w:tc>
        <w:tc>
          <w:tcPr>
            <w:tcW w:w="537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5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1606" w:type="dxa"/>
          </w:tcPr>
          <w:p w:rsidR="006903DC" w:rsidRPr="001C5249" w:rsidRDefault="006903DC" w:rsidP="00545DDF">
            <w:pPr>
              <w:jc w:val="both"/>
            </w:pPr>
          </w:p>
        </w:tc>
        <w:tc>
          <w:tcPr>
            <w:tcW w:w="537" w:type="dxa"/>
          </w:tcPr>
          <w:p w:rsidR="006903DC" w:rsidRPr="0032276A" w:rsidRDefault="006903DC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6903DC" w:rsidRPr="001C5249" w:rsidRDefault="006903DC" w:rsidP="00545DDF">
            <w:pPr>
              <w:jc w:val="both"/>
            </w:pPr>
          </w:p>
        </w:tc>
      </w:tr>
      <w:tr w:rsidR="00CF4D57" w:rsidRPr="001C5249" w:rsidTr="00962A3A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545DDF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CF4D57" w:rsidRDefault="00CF4D57" w:rsidP="00962A3A">
            <w:pPr>
              <w:jc w:val="both"/>
            </w:pPr>
            <w:r>
              <w:t>105</w:t>
            </w: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333601" w:rsidRDefault="00CF4D57" w:rsidP="00CF4D5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 ≈60х ≈80</w:t>
            </w:r>
          </w:p>
        </w:tc>
        <w:tc>
          <w:tcPr>
            <w:tcW w:w="1786" w:type="dxa"/>
            <w:gridSpan w:val="2"/>
          </w:tcPr>
          <w:p w:rsidR="00CF4D57" w:rsidRPr="001C5249" w:rsidRDefault="00CF4D57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962A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CF4D57" w:rsidRPr="00E07680" w:rsidRDefault="00CF4D57" w:rsidP="00962A3A">
            <w:pPr>
              <w:jc w:val="center"/>
            </w:pPr>
            <w:r>
              <w:t>2</w:t>
            </w:r>
          </w:p>
        </w:tc>
        <w:tc>
          <w:tcPr>
            <w:tcW w:w="687" w:type="dxa"/>
          </w:tcPr>
          <w:p w:rsidR="00CF4D57" w:rsidRPr="001C5249" w:rsidRDefault="00CF4D57" w:rsidP="00962A3A">
            <w:pPr>
              <w:jc w:val="both"/>
            </w:pPr>
            <w:r>
              <w:t>0,02</w:t>
            </w:r>
          </w:p>
        </w:tc>
        <w:tc>
          <w:tcPr>
            <w:tcW w:w="1071" w:type="dxa"/>
            <w:gridSpan w:val="2"/>
            <w:vAlign w:val="center"/>
          </w:tcPr>
          <w:p w:rsidR="00CF4D57" w:rsidRPr="008623DF" w:rsidRDefault="00CF4D57" w:rsidP="00CF4D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537" w:type="dxa"/>
          </w:tcPr>
          <w:p w:rsidR="00CF4D57" w:rsidRPr="001C5249" w:rsidRDefault="00CF4D5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545DDF">
            <w:pPr>
              <w:jc w:val="center"/>
            </w:pPr>
          </w:p>
        </w:tc>
        <w:tc>
          <w:tcPr>
            <w:tcW w:w="537" w:type="dxa"/>
          </w:tcPr>
          <w:p w:rsidR="00CF4D57" w:rsidRPr="001C5249" w:rsidRDefault="00CF4D57" w:rsidP="00545DDF">
            <w:pPr>
              <w:jc w:val="both"/>
            </w:pPr>
          </w:p>
        </w:tc>
        <w:tc>
          <w:tcPr>
            <w:tcW w:w="1605" w:type="dxa"/>
          </w:tcPr>
          <w:p w:rsidR="00CF4D57" w:rsidRPr="001C5249" w:rsidRDefault="00CF4D57" w:rsidP="00545DDF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545DDF">
            <w:pPr>
              <w:jc w:val="both"/>
            </w:pPr>
          </w:p>
        </w:tc>
        <w:tc>
          <w:tcPr>
            <w:tcW w:w="537" w:type="dxa"/>
          </w:tcPr>
          <w:p w:rsidR="00CF4D57" w:rsidRPr="001C5249" w:rsidRDefault="00CF4D57" w:rsidP="00545DDF">
            <w:pPr>
              <w:jc w:val="both"/>
            </w:pPr>
          </w:p>
        </w:tc>
        <w:tc>
          <w:tcPr>
            <w:tcW w:w="1249" w:type="dxa"/>
          </w:tcPr>
          <w:p w:rsidR="00CF4D57" w:rsidRPr="001C5249" w:rsidRDefault="00CF4D57" w:rsidP="00545DDF">
            <w:pPr>
              <w:jc w:val="both"/>
            </w:pPr>
          </w:p>
        </w:tc>
      </w:tr>
      <w:tr w:rsidR="00CF4D5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lastRenderedPageBreak/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9A5E3A" w:rsidRDefault="00CF4D5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CF4D57" w:rsidRDefault="00CF4D5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CF4D57" w:rsidRPr="00E07680" w:rsidRDefault="00CF4D57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CF4D57" w:rsidRPr="00E07680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CF4D5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CF4D57" w:rsidRPr="00B24799" w:rsidRDefault="00CF4D57" w:rsidP="0028435C">
            <w:pPr>
              <w:jc w:val="center"/>
            </w:pPr>
            <w:r>
              <w:t>106</w:t>
            </w: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B24799" w:rsidRDefault="00CF4D57" w:rsidP="00970C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3    (≈525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≈1</w:t>
            </w:r>
            <w:r w:rsidR="00970CE3">
              <w:rPr>
                <w:sz w:val="28"/>
                <w:szCs w:val="28"/>
              </w:rPr>
              <w:t>30</w:t>
            </w:r>
            <w:proofErr w:type="gramStart"/>
            <w:r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786" w:type="dxa"/>
            <w:gridSpan w:val="2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CF4D57" w:rsidRPr="00B24799" w:rsidRDefault="00CF4D57" w:rsidP="0028435C">
            <w:pPr>
              <w:jc w:val="center"/>
            </w:pPr>
            <w:r>
              <w:t xml:space="preserve">2   </w:t>
            </w:r>
          </w:p>
        </w:tc>
        <w:tc>
          <w:tcPr>
            <w:tcW w:w="687" w:type="dxa"/>
            <w:vAlign w:val="center"/>
          </w:tcPr>
          <w:p w:rsidR="00CF4D57" w:rsidRPr="007D09EC" w:rsidRDefault="00CF4D57" w:rsidP="0028435C">
            <w:pPr>
              <w:jc w:val="center"/>
            </w:pPr>
            <w:r>
              <w:t>0,22</w:t>
            </w:r>
          </w:p>
        </w:tc>
        <w:tc>
          <w:tcPr>
            <w:tcW w:w="1071" w:type="dxa"/>
            <w:gridSpan w:val="2"/>
            <w:vAlign w:val="center"/>
          </w:tcPr>
          <w:p w:rsidR="00CF4D57" w:rsidRPr="00B24799" w:rsidRDefault="00CF4D57" w:rsidP="007D0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0,44</w:t>
            </w: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CF4D5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CF4D57" w:rsidRPr="00A548C0" w:rsidRDefault="00CF4D57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0C1C8D" w:rsidRDefault="00CF4D57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CF4D57" w:rsidRPr="00A548C0" w:rsidRDefault="00CF4D57" w:rsidP="0028435C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CF4D57" w:rsidRPr="00040CAE" w:rsidRDefault="00CF4D57" w:rsidP="0028435C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CF4D57" w:rsidRPr="00870852" w:rsidRDefault="00CF4D57" w:rsidP="0028435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CF4D5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CF4D57" w:rsidRPr="00A548C0" w:rsidRDefault="00CF4D57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B91802" w:rsidRDefault="00CF4D57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CF4D57" w:rsidRPr="00A548C0" w:rsidRDefault="00CF4D57" w:rsidP="0028435C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CF4D57" w:rsidRPr="00161C29" w:rsidRDefault="00CF4D57" w:rsidP="0028435C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CF4D57" w:rsidRPr="00161C29" w:rsidRDefault="00CF4D57" w:rsidP="0028435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CF4D5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CF4D57" w:rsidRPr="00B24799" w:rsidRDefault="00CF4D57" w:rsidP="00B2479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0C1C8D" w:rsidRDefault="00CF4D5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CF4D57" w:rsidRPr="00E07680" w:rsidRDefault="00CF4D57" w:rsidP="0028435C">
            <w:pPr>
              <w:jc w:val="center"/>
            </w:pPr>
          </w:p>
        </w:tc>
        <w:tc>
          <w:tcPr>
            <w:tcW w:w="68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CF4D57" w:rsidRPr="008623DF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3C63BA" w:rsidRDefault="00CF4D5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249" w:type="dxa"/>
          </w:tcPr>
          <w:p w:rsidR="00CF4D57" w:rsidRPr="001C5249" w:rsidRDefault="00CF4D57" w:rsidP="0028435C">
            <w:pPr>
              <w:jc w:val="both"/>
            </w:pPr>
          </w:p>
        </w:tc>
      </w:tr>
      <w:tr w:rsidR="00CF4D5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CF4D57" w:rsidRPr="00B24799" w:rsidRDefault="00CF4D57" w:rsidP="0028435C">
            <w:pPr>
              <w:jc w:val="center"/>
            </w:pPr>
            <w:r>
              <w:t>107</w:t>
            </w: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B24799" w:rsidRDefault="00CF4D57" w:rsidP="007D09E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3    (≈585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≈130</w:t>
            </w:r>
            <w:proofErr w:type="gramStart"/>
            <w:r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786" w:type="dxa"/>
            <w:gridSpan w:val="2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CF4D57" w:rsidRPr="00B24799" w:rsidRDefault="00CF4D57" w:rsidP="0028435C">
            <w:pPr>
              <w:jc w:val="center"/>
            </w:pPr>
            <w:r>
              <w:t xml:space="preserve">2  </w:t>
            </w:r>
          </w:p>
        </w:tc>
        <w:tc>
          <w:tcPr>
            <w:tcW w:w="687" w:type="dxa"/>
            <w:vAlign w:val="center"/>
          </w:tcPr>
          <w:p w:rsidR="00CF4D57" w:rsidRPr="001C5249" w:rsidRDefault="00CF4D57" w:rsidP="0028435C">
            <w:pPr>
              <w:jc w:val="center"/>
            </w:pPr>
            <w:r>
              <w:t>0,3</w:t>
            </w:r>
          </w:p>
        </w:tc>
        <w:tc>
          <w:tcPr>
            <w:tcW w:w="1071" w:type="dxa"/>
            <w:gridSpan w:val="2"/>
            <w:vAlign w:val="center"/>
          </w:tcPr>
          <w:p w:rsidR="00CF4D57" w:rsidRPr="008623DF" w:rsidRDefault="00CF4D57" w:rsidP="007D09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CF4D5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CF4D57" w:rsidRPr="00A548C0" w:rsidRDefault="00CF4D57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0C1C8D" w:rsidRDefault="00CF4D57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CF4D57" w:rsidRPr="00A548C0" w:rsidRDefault="00CF4D57" w:rsidP="0028435C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CF4D57" w:rsidRPr="006200F3" w:rsidRDefault="00CF4D57" w:rsidP="0028435C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CF4D57" w:rsidRPr="006200F3" w:rsidRDefault="00CF4D57" w:rsidP="0028435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CF4D5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CF4D57" w:rsidRPr="00A548C0" w:rsidRDefault="00CF4D57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B91802" w:rsidRDefault="00CF4D57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CF4D57" w:rsidRPr="00A548C0" w:rsidRDefault="00CF4D57" w:rsidP="0028435C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CF4D57" w:rsidRPr="008623DF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DE6FFC" w:rsidRDefault="00CF4D57" w:rsidP="0028435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CF4D57" w:rsidRPr="00DE6FFC" w:rsidRDefault="00CF4D57" w:rsidP="002843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249" w:type="dxa"/>
          </w:tcPr>
          <w:p w:rsidR="00CF4D57" w:rsidRPr="00B91E40" w:rsidRDefault="00CF4D57" w:rsidP="0028435C">
            <w:pPr>
              <w:jc w:val="both"/>
              <w:rPr>
                <w:sz w:val="20"/>
                <w:szCs w:val="20"/>
              </w:rPr>
            </w:pPr>
          </w:p>
        </w:tc>
      </w:tr>
      <w:tr w:rsidR="00CF4D5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CF4D57" w:rsidRDefault="00CF4D5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CF4D57" w:rsidRPr="00986A2E" w:rsidRDefault="00CF4D5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B91802" w:rsidRDefault="00CF4D5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CF4D57" w:rsidRDefault="00CF4D5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CF4D57" w:rsidRPr="00E07680" w:rsidRDefault="00CF4D57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CF4D57" w:rsidRPr="008623DF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249" w:type="dxa"/>
          </w:tcPr>
          <w:p w:rsidR="00CF4D57" w:rsidRPr="001C5249" w:rsidRDefault="00CF4D57" w:rsidP="0028435C">
            <w:pPr>
              <w:jc w:val="both"/>
            </w:pPr>
          </w:p>
        </w:tc>
      </w:tr>
      <w:tr w:rsidR="00CF4D5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CF4D57" w:rsidRPr="00B24799" w:rsidRDefault="00CF4D57" w:rsidP="00CF4D57">
            <w:pPr>
              <w:jc w:val="center"/>
            </w:pPr>
            <w:r>
              <w:t>108</w:t>
            </w: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B24799" w:rsidRDefault="00CF4D57" w:rsidP="00962A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3    (≈585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≈130</w:t>
            </w:r>
            <w:proofErr w:type="gramStart"/>
            <w:r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786" w:type="dxa"/>
            <w:gridSpan w:val="2"/>
          </w:tcPr>
          <w:p w:rsidR="00CF4D57" w:rsidRPr="001C5249" w:rsidRDefault="00CF4D57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962A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CF4D57" w:rsidRPr="00B24799" w:rsidRDefault="00CF4D57" w:rsidP="00962A3A">
            <w:pPr>
              <w:jc w:val="center"/>
            </w:pPr>
            <w:r>
              <w:t xml:space="preserve">2  </w:t>
            </w:r>
          </w:p>
        </w:tc>
        <w:tc>
          <w:tcPr>
            <w:tcW w:w="687" w:type="dxa"/>
            <w:vAlign w:val="center"/>
          </w:tcPr>
          <w:p w:rsidR="00CF4D57" w:rsidRPr="001C5249" w:rsidRDefault="00CF4D57" w:rsidP="00962A3A">
            <w:pPr>
              <w:jc w:val="center"/>
            </w:pPr>
            <w:r>
              <w:t>0,3</w:t>
            </w:r>
          </w:p>
        </w:tc>
        <w:tc>
          <w:tcPr>
            <w:tcW w:w="1071" w:type="dxa"/>
            <w:gridSpan w:val="2"/>
            <w:vAlign w:val="center"/>
          </w:tcPr>
          <w:p w:rsidR="00CF4D57" w:rsidRPr="008623DF" w:rsidRDefault="00CF4D57" w:rsidP="00962A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537" w:type="dxa"/>
          </w:tcPr>
          <w:p w:rsidR="00CF4D57" w:rsidRPr="001C5249" w:rsidRDefault="00CF4D57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249" w:type="dxa"/>
          </w:tcPr>
          <w:p w:rsidR="00CF4D57" w:rsidRPr="001C5249" w:rsidRDefault="00CF4D57" w:rsidP="0028435C">
            <w:pPr>
              <w:jc w:val="both"/>
            </w:pPr>
          </w:p>
        </w:tc>
      </w:tr>
      <w:tr w:rsidR="00CF4D57" w:rsidRPr="001C5249" w:rsidTr="00962A3A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CF4D57" w:rsidRPr="00A548C0" w:rsidRDefault="00CF4D57" w:rsidP="00962A3A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0C1C8D" w:rsidRDefault="00CF4D57" w:rsidP="00962A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CF4D57" w:rsidRPr="001C5249" w:rsidRDefault="00CF4D57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962A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CF4D57" w:rsidRPr="00A548C0" w:rsidRDefault="00CF4D57" w:rsidP="00962A3A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CF4D57" w:rsidRPr="006200F3" w:rsidRDefault="00CF4D57" w:rsidP="00962A3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CF4D57" w:rsidRPr="006200F3" w:rsidRDefault="00CF4D57" w:rsidP="00962A3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CF4D57" w:rsidRPr="001C5249" w:rsidRDefault="00CF4D57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CF4D57" w:rsidRPr="001C5249" w:rsidTr="00962A3A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CF4D57" w:rsidRPr="00A548C0" w:rsidRDefault="00CF4D57" w:rsidP="00962A3A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CF4D57" w:rsidRPr="00AF314C" w:rsidRDefault="00CF4D57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B91802" w:rsidRDefault="00CF4D57" w:rsidP="00962A3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CF4D57" w:rsidRPr="001C5249" w:rsidRDefault="00CF4D57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962A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CF4D57" w:rsidRPr="00A548C0" w:rsidRDefault="00CF4D57" w:rsidP="00962A3A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</w:tcPr>
          <w:p w:rsidR="00CF4D57" w:rsidRPr="001C5249" w:rsidRDefault="00CF4D57" w:rsidP="00962A3A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CF4D57" w:rsidRPr="008623DF" w:rsidRDefault="00CF4D57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CF4D57" w:rsidRPr="001C5249" w:rsidRDefault="00CF4D57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CF4D5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CF4D57" w:rsidRDefault="00CF4D57" w:rsidP="0028435C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CF4D57" w:rsidRDefault="00CF4D5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CF4D57" w:rsidRPr="00986A2E" w:rsidRDefault="00CF4D5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CF4D57" w:rsidRPr="00E96AD3" w:rsidRDefault="00CF4D5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CF4D57" w:rsidRPr="0026242B" w:rsidRDefault="00CF4D5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CF4D57" w:rsidRPr="00E07680" w:rsidRDefault="00CF4D57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CF4D57" w:rsidRPr="00E07680" w:rsidRDefault="00CF4D5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CF4D57" w:rsidRPr="001C5249" w:rsidRDefault="00CF4D57" w:rsidP="0028435C">
            <w:pPr>
              <w:jc w:val="center"/>
            </w:pPr>
          </w:p>
        </w:tc>
        <w:tc>
          <w:tcPr>
            <w:tcW w:w="537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5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1606" w:type="dxa"/>
          </w:tcPr>
          <w:p w:rsidR="00CF4D57" w:rsidRPr="001C5249" w:rsidRDefault="00CF4D57" w:rsidP="0028435C">
            <w:pPr>
              <w:jc w:val="both"/>
            </w:pPr>
          </w:p>
        </w:tc>
        <w:tc>
          <w:tcPr>
            <w:tcW w:w="537" w:type="dxa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CF4D57" w:rsidRPr="0032276A" w:rsidRDefault="00CF4D5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86204C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86204C" w:rsidRDefault="0086204C" w:rsidP="0028435C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86204C" w:rsidRPr="00B24799" w:rsidRDefault="0086204C" w:rsidP="00CF4D57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86204C" w:rsidRPr="00AF314C" w:rsidRDefault="0086204C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86204C" w:rsidRPr="000C1C8D" w:rsidRDefault="0086204C" w:rsidP="008620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 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86204C" w:rsidRPr="001C5249" w:rsidRDefault="0086204C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86204C" w:rsidRPr="0026242B" w:rsidRDefault="0086204C" w:rsidP="00962A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86204C" w:rsidRPr="00B24799" w:rsidRDefault="0086204C" w:rsidP="00962A3A">
            <w:pPr>
              <w:jc w:val="center"/>
            </w:pPr>
          </w:p>
        </w:tc>
        <w:tc>
          <w:tcPr>
            <w:tcW w:w="687" w:type="dxa"/>
            <w:vAlign w:val="center"/>
          </w:tcPr>
          <w:p w:rsidR="0086204C" w:rsidRPr="001C5249" w:rsidRDefault="0086204C" w:rsidP="00962A3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86204C" w:rsidRPr="008623DF" w:rsidRDefault="0086204C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86204C" w:rsidRPr="001C5249" w:rsidRDefault="0086204C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606" w:type="dxa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537" w:type="dxa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249" w:type="dxa"/>
          </w:tcPr>
          <w:p w:rsidR="0086204C" w:rsidRPr="001C5249" w:rsidRDefault="0086204C" w:rsidP="0028435C">
            <w:pPr>
              <w:jc w:val="both"/>
            </w:pPr>
          </w:p>
        </w:tc>
      </w:tr>
      <w:tr w:rsidR="0086204C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86204C" w:rsidRDefault="0086204C" w:rsidP="0028435C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86204C" w:rsidRPr="00A548C0" w:rsidRDefault="0086204C" w:rsidP="00962A3A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86204C" w:rsidRPr="00AF314C" w:rsidRDefault="0086204C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86204C" w:rsidRPr="00B91802" w:rsidRDefault="0086204C" w:rsidP="008620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86204C" w:rsidRPr="001C5249" w:rsidRDefault="0086204C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86204C" w:rsidRPr="0026242B" w:rsidRDefault="0086204C" w:rsidP="00962A3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86204C" w:rsidRPr="00A548C0" w:rsidRDefault="0086204C" w:rsidP="00962A3A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86204C" w:rsidRPr="006200F3" w:rsidRDefault="0086204C" w:rsidP="00962A3A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86204C" w:rsidRPr="006200F3" w:rsidRDefault="0086204C" w:rsidP="00962A3A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86204C" w:rsidRPr="001C5249" w:rsidRDefault="0086204C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86204C" w:rsidRPr="001C5249" w:rsidRDefault="0086204C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606" w:type="dxa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537" w:type="dxa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249" w:type="dxa"/>
          </w:tcPr>
          <w:p w:rsidR="0086204C" w:rsidRPr="001C5249" w:rsidRDefault="0086204C" w:rsidP="0028435C">
            <w:pPr>
              <w:jc w:val="both"/>
            </w:pPr>
          </w:p>
        </w:tc>
      </w:tr>
      <w:tr w:rsidR="0086204C" w:rsidRPr="001C5249" w:rsidTr="0086204C">
        <w:trPr>
          <w:trHeight w:hRule="exact" w:val="454"/>
        </w:trPr>
        <w:tc>
          <w:tcPr>
            <w:tcW w:w="479" w:type="dxa"/>
            <w:vAlign w:val="center"/>
          </w:tcPr>
          <w:p w:rsidR="0086204C" w:rsidRDefault="0086204C" w:rsidP="0028435C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86204C" w:rsidRPr="0026242B" w:rsidRDefault="0086204C" w:rsidP="008620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109</w:t>
            </w:r>
          </w:p>
        </w:tc>
        <w:tc>
          <w:tcPr>
            <w:tcW w:w="2593" w:type="dxa"/>
            <w:gridSpan w:val="2"/>
            <w:vAlign w:val="center"/>
          </w:tcPr>
          <w:p w:rsidR="0086204C" w:rsidRPr="00B24799" w:rsidRDefault="0086204C" w:rsidP="0086204C">
            <w:pPr>
              <w:jc w:val="center"/>
            </w:pPr>
          </w:p>
        </w:tc>
        <w:tc>
          <w:tcPr>
            <w:tcW w:w="4284" w:type="dxa"/>
            <w:gridSpan w:val="4"/>
            <w:vAlign w:val="center"/>
          </w:tcPr>
          <w:p w:rsidR="0086204C" w:rsidRPr="001C5249" w:rsidRDefault="0086204C" w:rsidP="0086204C">
            <w:pPr>
              <w:jc w:val="center"/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3    (≈585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≈130</w:t>
            </w:r>
            <w:proofErr w:type="gramStart"/>
            <w:r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786" w:type="dxa"/>
            <w:gridSpan w:val="2"/>
            <w:vAlign w:val="center"/>
          </w:tcPr>
          <w:p w:rsidR="0086204C" w:rsidRPr="008623DF" w:rsidRDefault="0086204C" w:rsidP="008620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4" w:type="dxa"/>
            <w:vAlign w:val="center"/>
          </w:tcPr>
          <w:p w:rsidR="0086204C" w:rsidRPr="0026242B" w:rsidRDefault="0086204C" w:rsidP="008620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86204C" w:rsidRPr="00B24799" w:rsidRDefault="0086204C" w:rsidP="0086204C">
            <w:pPr>
              <w:jc w:val="center"/>
            </w:pPr>
            <w:r>
              <w:t xml:space="preserve">2  </w:t>
            </w:r>
          </w:p>
        </w:tc>
        <w:tc>
          <w:tcPr>
            <w:tcW w:w="687" w:type="dxa"/>
            <w:vAlign w:val="center"/>
          </w:tcPr>
          <w:p w:rsidR="0086204C" w:rsidRPr="001C5249" w:rsidRDefault="0086204C" w:rsidP="0086204C">
            <w:pPr>
              <w:jc w:val="center"/>
            </w:pPr>
            <w:r>
              <w:t>0,3</w:t>
            </w:r>
          </w:p>
        </w:tc>
        <w:tc>
          <w:tcPr>
            <w:tcW w:w="1071" w:type="dxa"/>
            <w:gridSpan w:val="2"/>
            <w:vAlign w:val="center"/>
          </w:tcPr>
          <w:p w:rsidR="0086204C" w:rsidRPr="008623DF" w:rsidRDefault="0086204C" w:rsidP="00862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537" w:type="dxa"/>
          </w:tcPr>
          <w:p w:rsidR="0086204C" w:rsidRPr="001C5249" w:rsidRDefault="0086204C" w:rsidP="00962A3A">
            <w:pPr>
              <w:jc w:val="both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962A3A">
            <w:pPr>
              <w:jc w:val="both"/>
            </w:pPr>
          </w:p>
        </w:tc>
        <w:tc>
          <w:tcPr>
            <w:tcW w:w="71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86204C" w:rsidRPr="001C5249" w:rsidRDefault="0086204C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606" w:type="dxa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537" w:type="dxa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249" w:type="dxa"/>
          </w:tcPr>
          <w:p w:rsidR="0086204C" w:rsidRPr="001C5249" w:rsidRDefault="0086204C" w:rsidP="0028435C">
            <w:pPr>
              <w:jc w:val="both"/>
            </w:pPr>
          </w:p>
        </w:tc>
      </w:tr>
      <w:tr w:rsidR="0086204C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86204C" w:rsidRDefault="0086204C" w:rsidP="0028435C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  <w:vAlign w:val="center"/>
          </w:tcPr>
          <w:p w:rsidR="0086204C" w:rsidRPr="001C5249" w:rsidRDefault="0086204C" w:rsidP="0028435C">
            <w:pPr>
              <w:jc w:val="center"/>
            </w:pPr>
            <w:r>
              <w:t>110</w:t>
            </w:r>
          </w:p>
        </w:tc>
        <w:tc>
          <w:tcPr>
            <w:tcW w:w="2593" w:type="dxa"/>
            <w:gridSpan w:val="2"/>
            <w:vAlign w:val="center"/>
          </w:tcPr>
          <w:p w:rsidR="0086204C" w:rsidRPr="00AF314C" w:rsidRDefault="0086204C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86204C" w:rsidRPr="00AB2664" w:rsidRDefault="0086204C" w:rsidP="008620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3    (≈60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≈80</w:t>
            </w:r>
            <w:proofErr w:type="gramStart"/>
            <w:r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786" w:type="dxa"/>
            <w:gridSpan w:val="2"/>
            <w:vAlign w:val="center"/>
          </w:tcPr>
          <w:p w:rsidR="0086204C" w:rsidRPr="005B2526" w:rsidRDefault="0086204C" w:rsidP="0028435C"/>
        </w:tc>
        <w:tc>
          <w:tcPr>
            <w:tcW w:w="554" w:type="dxa"/>
            <w:vAlign w:val="center"/>
          </w:tcPr>
          <w:p w:rsidR="0086204C" w:rsidRPr="0026242B" w:rsidRDefault="0086204C" w:rsidP="008620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86204C" w:rsidRPr="00B24799" w:rsidRDefault="00970CE3" w:rsidP="0086204C">
            <w:pPr>
              <w:jc w:val="center"/>
            </w:pPr>
            <w:r>
              <w:t>8</w:t>
            </w:r>
          </w:p>
        </w:tc>
        <w:tc>
          <w:tcPr>
            <w:tcW w:w="687" w:type="dxa"/>
            <w:vAlign w:val="center"/>
          </w:tcPr>
          <w:p w:rsidR="0086204C" w:rsidRPr="0086204C" w:rsidRDefault="0086204C" w:rsidP="0086204C">
            <w:pPr>
              <w:jc w:val="center"/>
              <w:rPr>
                <w:sz w:val="20"/>
                <w:szCs w:val="20"/>
              </w:rPr>
            </w:pPr>
            <w:r w:rsidRPr="0086204C">
              <w:rPr>
                <w:sz w:val="20"/>
                <w:szCs w:val="20"/>
              </w:rPr>
              <w:t>0,035</w:t>
            </w:r>
          </w:p>
        </w:tc>
        <w:tc>
          <w:tcPr>
            <w:tcW w:w="1071" w:type="dxa"/>
            <w:gridSpan w:val="2"/>
            <w:vAlign w:val="center"/>
          </w:tcPr>
          <w:p w:rsidR="0086204C" w:rsidRPr="008623DF" w:rsidRDefault="0086204C" w:rsidP="00970C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970CE3">
              <w:rPr>
                <w:sz w:val="28"/>
                <w:szCs w:val="28"/>
              </w:rPr>
              <w:t>28</w:t>
            </w:r>
          </w:p>
        </w:tc>
        <w:tc>
          <w:tcPr>
            <w:tcW w:w="537" w:type="dxa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606" w:type="dxa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537" w:type="dxa"/>
          </w:tcPr>
          <w:p w:rsidR="0086204C" w:rsidRPr="001C5249" w:rsidRDefault="0086204C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86204C" w:rsidRPr="001C5249" w:rsidRDefault="0086204C" w:rsidP="0028435C">
            <w:pPr>
              <w:jc w:val="both"/>
            </w:pPr>
          </w:p>
        </w:tc>
      </w:tr>
      <w:tr w:rsidR="00970CE3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28435C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970CE3" w:rsidRPr="001C5249" w:rsidRDefault="00970CE3" w:rsidP="00675399">
            <w:pPr>
              <w:jc w:val="center"/>
            </w:pPr>
            <w:r>
              <w:t>111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B2664" w:rsidRDefault="00970CE3" w:rsidP="00970C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3    (≈80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≈100</w:t>
            </w:r>
            <w:proofErr w:type="gramStart"/>
            <w:r>
              <w:rPr>
                <w:sz w:val="28"/>
                <w:szCs w:val="28"/>
              </w:rPr>
              <w:t xml:space="preserve"> )</w:t>
            </w:r>
            <w:proofErr w:type="gramEnd"/>
          </w:p>
        </w:tc>
        <w:tc>
          <w:tcPr>
            <w:tcW w:w="1786" w:type="dxa"/>
            <w:gridSpan w:val="2"/>
            <w:vAlign w:val="center"/>
          </w:tcPr>
          <w:p w:rsidR="00970CE3" w:rsidRPr="005B2526" w:rsidRDefault="00970CE3" w:rsidP="00675399"/>
        </w:tc>
        <w:tc>
          <w:tcPr>
            <w:tcW w:w="554" w:type="dxa"/>
            <w:vAlign w:val="center"/>
          </w:tcPr>
          <w:p w:rsidR="00970CE3" w:rsidRPr="0026242B" w:rsidRDefault="00970CE3" w:rsidP="006753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B24799" w:rsidRDefault="00970CE3" w:rsidP="00675399">
            <w:pPr>
              <w:jc w:val="center"/>
            </w:pPr>
            <w:r>
              <w:t>4</w:t>
            </w:r>
          </w:p>
        </w:tc>
        <w:tc>
          <w:tcPr>
            <w:tcW w:w="687" w:type="dxa"/>
            <w:vAlign w:val="center"/>
          </w:tcPr>
          <w:p w:rsidR="00970CE3" w:rsidRPr="0086204C" w:rsidRDefault="006B400A" w:rsidP="006753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</w:t>
            </w:r>
          </w:p>
        </w:tc>
        <w:tc>
          <w:tcPr>
            <w:tcW w:w="1071" w:type="dxa"/>
            <w:gridSpan w:val="2"/>
            <w:vAlign w:val="center"/>
          </w:tcPr>
          <w:p w:rsidR="00970CE3" w:rsidRPr="008623DF" w:rsidRDefault="006B400A" w:rsidP="006753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</w:t>
            </w: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249" w:type="dxa"/>
          </w:tcPr>
          <w:p w:rsidR="00970CE3" w:rsidRPr="001C5249" w:rsidRDefault="00970CE3" w:rsidP="0028435C">
            <w:pPr>
              <w:jc w:val="both"/>
            </w:pPr>
          </w:p>
        </w:tc>
      </w:tr>
      <w:tr w:rsidR="00970CE3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28435C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970CE3" w:rsidRDefault="00970CE3" w:rsidP="0028435C">
            <w:pPr>
              <w:jc w:val="both"/>
            </w:pP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844488" w:rsidRDefault="00970CE3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70CE3" w:rsidRDefault="00970CE3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844488" w:rsidRDefault="00970CE3" w:rsidP="0028435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70CE3" w:rsidRPr="00844488" w:rsidRDefault="00970CE3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7" w:type="dxa"/>
            <w:vAlign w:val="center"/>
          </w:tcPr>
          <w:p w:rsidR="00970CE3" w:rsidRPr="00754EC3" w:rsidRDefault="00970CE3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970CE3" w:rsidRPr="00844488" w:rsidRDefault="00970CE3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892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</w:tr>
      <w:tr w:rsidR="00970CE3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28435C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B2664" w:rsidRDefault="00970CE3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9A5E3A" w:rsidRDefault="00970CE3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70CE3" w:rsidRDefault="00970CE3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70CE3" w:rsidRPr="00E07680" w:rsidRDefault="00970CE3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970CE3" w:rsidRPr="001C5249" w:rsidRDefault="00970CE3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E07680" w:rsidRDefault="00970CE3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28435C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70CE3" w:rsidRPr="001C5249" w:rsidRDefault="00970CE3" w:rsidP="0028435C">
            <w:pPr>
              <w:jc w:val="both"/>
            </w:pPr>
          </w:p>
        </w:tc>
      </w:tr>
      <w:tr w:rsidR="00970CE3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28435C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2593" w:type="dxa"/>
            <w:gridSpan w:val="2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970CE3" w:rsidRPr="007A1EF8" w:rsidRDefault="00970CE3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1C5249" w:rsidRDefault="00970CE3" w:rsidP="0028435C">
            <w:pPr>
              <w:jc w:val="center"/>
            </w:pPr>
          </w:p>
        </w:tc>
        <w:tc>
          <w:tcPr>
            <w:tcW w:w="564" w:type="dxa"/>
            <w:gridSpan w:val="2"/>
            <w:vAlign w:val="center"/>
          </w:tcPr>
          <w:p w:rsidR="00970CE3" w:rsidRPr="001C5249" w:rsidRDefault="00970CE3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970CE3" w:rsidRPr="001C5249" w:rsidRDefault="00970CE3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1C5249" w:rsidRDefault="00970CE3" w:rsidP="0028435C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892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70CE3" w:rsidRPr="001C5249" w:rsidRDefault="00970CE3" w:rsidP="0028435C">
            <w:pPr>
              <w:jc w:val="both"/>
            </w:pPr>
          </w:p>
        </w:tc>
      </w:tr>
      <w:tr w:rsidR="00970CE3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28435C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07E28" w:rsidRDefault="00970CE3" w:rsidP="0028435C">
            <w:pPr>
              <w:jc w:val="center"/>
            </w:pPr>
          </w:p>
        </w:tc>
        <w:tc>
          <w:tcPr>
            <w:tcW w:w="2593" w:type="dxa"/>
            <w:gridSpan w:val="2"/>
          </w:tcPr>
          <w:p w:rsidR="00970CE3" w:rsidRPr="00AF314C" w:rsidRDefault="00970CE3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9A5E3A" w:rsidRDefault="00970CE3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70CE3" w:rsidRDefault="00970CE3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70CE3" w:rsidRPr="00E07680" w:rsidRDefault="00970CE3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970CE3" w:rsidRPr="001C5249" w:rsidRDefault="00970CE3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E07680" w:rsidRDefault="00970CE3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28435C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70CE3" w:rsidRPr="001C5249" w:rsidRDefault="00970CE3" w:rsidP="0028435C">
            <w:pPr>
              <w:jc w:val="both"/>
            </w:pPr>
          </w:p>
        </w:tc>
      </w:tr>
      <w:tr w:rsidR="00970CE3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28435C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07E28" w:rsidRDefault="00970CE3" w:rsidP="0028435C">
            <w:pPr>
              <w:jc w:val="center"/>
            </w:pPr>
          </w:p>
        </w:tc>
        <w:tc>
          <w:tcPr>
            <w:tcW w:w="2593" w:type="dxa"/>
            <w:gridSpan w:val="2"/>
          </w:tcPr>
          <w:p w:rsidR="00970CE3" w:rsidRPr="00AF314C" w:rsidRDefault="00970CE3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9A5E3A" w:rsidRDefault="00970CE3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70CE3" w:rsidRDefault="00970CE3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70CE3" w:rsidRPr="00E07680" w:rsidRDefault="00970CE3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970CE3" w:rsidRPr="001C5249" w:rsidRDefault="00970CE3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E07680" w:rsidRDefault="00970CE3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28435C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28435C">
            <w:pPr>
              <w:jc w:val="both"/>
            </w:pPr>
          </w:p>
        </w:tc>
        <w:tc>
          <w:tcPr>
            <w:tcW w:w="1249" w:type="dxa"/>
          </w:tcPr>
          <w:p w:rsidR="00970CE3" w:rsidRPr="001C5249" w:rsidRDefault="00970CE3" w:rsidP="0028435C">
            <w:pPr>
              <w:jc w:val="both"/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lastRenderedPageBreak/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9A5E3A" w:rsidRDefault="00970CE3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70CE3" w:rsidRDefault="00970CE3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70CE3" w:rsidRPr="00E07680" w:rsidRDefault="00970CE3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E07680" w:rsidRDefault="00970CE3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70CE3" w:rsidRPr="001C5249" w:rsidTr="00CA071A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548C0" w:rsidRDefault="00970CE3" w:rsidP="00CA071A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0C1C8D" w:rsidRDefault="00970CE3" w:rsidP="00CA07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Лист 1561М 3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1500 </w:t>
            </w: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  <w:r>
              <w:rPr>
                <w:sz w:val="28"/>
                <w:szCs w:val="28"/>
              </w:rPr>
              <w:t xml:space="preserve"> 4000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70CE3" w:rsidRPr="00E07680" w:rsidRDefault="00970CE3" w:rsidP="00CA071A">
            <w:pPr>
              <w:jc w:val="center"/>
            </w:pPr>
          </w:p>
        </w:tc>
        <w:tc>
          <w:tcPr>
            <w:tcW w:w="687" w:type="dxa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970CE3" w:rsidRPr="008623DF" w:rsidRDefault="00970CE3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970CE3" w:rsidRPr="00507545" w:rsidRDefault="00970CE3" w:rsidP="00CA071A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B91802" w:rsidRDefault="00970CE3" w:rsidP="00CA07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970CE3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70CE3" w:rsidRPr="00E07680" w:rsidRDefault="00970CE3" w:rsidP="00CA071A">
            <w:pPr>
              <w:jc w:val="center"/>
            </w:pPr>
          </w:p>
        </w:tc>
        <w:tc>
          <w:tcPr>
            <w:tcW w:w="687" w:type="dxa"/>
            <w:vAlign w:val="center"/>
          </w:tcPr>
          <w:p w:rsidR="00970CE3" w:rsidRPr="001C5249" w:rsidRDefault="00970CE3" w:rsidP="00CA071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8623DF" w:rsidRDefault="00970CE3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B2664" w:rsidRDefault="00970CE3" w:rsidP="00A91509">
            <w:pPr>
              <w:jc w:val="center"/>
            </w:pPr>
            <w:r>
              <w:t>115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A9150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3     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CA071A">
            <w:pPr>
              <w:jc w:val="center"/>
            </w:pPr>
            <w:r>
              <w:t>0,04</w:t>
            </w: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3805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70CE3" w:rsidRPr="001C5249" w:rsidTr="00CA071A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91509" w:rsidRDefault="00970CE3" w:rsidP="00545DDF">
            <w:pPr>
              <w:jc w:val="center"/>
            </w:pPr>
            <w:r>
              <w:t>116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CA071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3 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0F5B79" w:rsidP="00CA071A">
            <w:pPr>
              <w:jc w:val="center"/>
            </w:pPr>
            <w:r>
              <w:t>4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CA071A">
            <w:pPr>
              <w:jc w:val="center"/>
            </w:pPr>
            <w:r>
              <w:t>0,04</w:t>
            </w: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0F5B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0F5B79">
              <w:rPr>
                <w:sz w:val="28"/>
                <w:szCs w:val="28"/>
              </w:rPr>
              <w:t>16</w:t>
            </w:r>
          </w:p>
        </w:tc>
        <w:tc>
          <w:tcPr>
            <w:tcW w:w="537" w:type="dxa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3C63BA" w:rsidRDefault="00970CE3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249" w:type="dxa"/>
          </w:tcPr>
          <w:p w:rsidR="00970CE3" w:rsidRPr="001C5249" w:rsidRDefault="00970CE3" w:rsidP="00545DDF">
            <w:pPr>
              <w:jc w:val="both"/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91509" w:rsidRDefault="00970CE3" w:rsidP="00CA071A">
            <w:pPr>
              <w:jc w:val="center"/>
            </w:pPr>
            <w:r>
              <w:t>117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805BA1" w:rsidRDefault="00970CE3" w:rsidP="00805B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</w:t>
            </w: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100х≈100 фл.25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CA071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E221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91509" w:rsidRDefault="00970CE3" w:rsidP="00CA071A">
            <w:pPr>
              <w:jc w:val="center"/>
            </w:pPr>
            <w:r>
              <w:t>118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805B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</w:t>
            </w: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100х≈100 фл.25 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CA071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E221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0,06</w:t>
            </w:r>
          </w:p>
        </w:tc>
        <w:tc>
          <w:tcPr>
            <w:tcW w:w="537" w:type="dxa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70CE3" w:rsidRPr="001C5249" w:rsidTr="00CA071A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91509" w:rsidRDefault="00970CE3" w:rsidP="00CA071A">
            <w:pPr>
              <w:jc w:val="center"/>
            </w:pPr>
            <w:r>
              <w:t>119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FC708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</w:t>
            </w: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60х≈60    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gramEnd"/>
            <w:r>
              <w:rPr>
                <w:sz w:val="28"/>
                <w:szCs w:val="28"/>
              </w:rPr>
              <w:t xml:space="preserve">27 </w:t>
            </w:r>
            <w:proofErr w:type="spellStart"/>
            <w:r>
              <w:rPr>
                <w:sz w:val="28"/>
                <w:szCs w:val="28"/>
              </w:rPr>
              <w:t>шп</w:t>
            </w:r>
            <w:proofErr w:type="spellEnd"/>
            <w:r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E2219C">
            <w:pPr>
              <w:jc w:val="center"/>
            </w:pPr>
            <w:r>
              <w:t>0,01</w:t>
            </w: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E221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</w:t>
            </w: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DE6FFC" w:rsidRDefault="00970CE3" w:rsidP="00545D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970CE3" w:rsidRPr="00DE6FFC" w:rsidRDefault="00970CE3" w:rsidP="00545D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249" w:type="dxa"/>
          </w:tcPr>
          <w:p w:rsidR="00970CE3" w:rsidRPr="00B91E40" w:rsidRDefault="00970CE3" w:rsidP="00545DDF">
            <w:pPr>
              <w:jc w:val="both"/>
              <w:rPr>
                <w:sz w:val="20"/>
                <w:szCs w:val="20"/>
              </w:rPr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91509" w:rsidRDefault="00970CE3" w:rsidP="00CA071A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E01CB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</w:pPr>
          </w:p>
        </w:tc>
        <w:tc>
          <w:tcPr>
            <w:tcW w:w="687" w:type="dxa"/>
            <w:vAlign w:val="center"/>
          </w:tcPr>
          <w:p w:rsidR="00970CE3" w:rsidRPr="00E10FE2" w:rsidRDefault="00970CE3" w:rsidP="00CA071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249" w:type="dxa"/>
          </w:tcPr>
          <w:p w:rsidR="00970CE3" w:rsidRPr="001C5249" w:rsidRDefault="00970CE3" w:rsidP="00545DDF">
            <w:pPr>
              <w:jc w:val="both"/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91509" w:rsidRDefault="00970CE3" w:rsidP="00CA071A">
            <w:pPr>
              <w:jc w:val="center"/>
            </w:pPr>
            <w:r>
              <w:t>121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986A2E" w:rsidRDefault="00970CE3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E96AD3" w:rsidRDefault="00970CE3" w:rsidP="00545DDF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</w:rPr>
              <w:t xml:space="preserve">  ≈150х≈230фл.25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CA071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249" w:type="dxa"/>
          </w:tcPr>
          <w:p w:rsidR="00970CE3" w:rsidRPr="001C5249" w:rsidRDefault="00970CE3" w:rsidP="00545DDF">
            <w:pPr>
              <w:jc w:val="both"/>
            </w:pPr>
          </w:p>
        </w:tc>
      </w:tr>
      <w:tr w:rsidR="00970CE3" w:rsidRPr="001C5249" w:rsidTr="00CA071A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91509" w:rsidRDefault="00970CE3" w:rsidP="00CA071A">
            <w:pPr>
              <w:jc w:val="center"/>
            </w:pPr>
            <w:r>
              <w:t>122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986A2E" w:rsidRDefault="00970CE3" w:rsidP="00CA071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E96AD3" w:rsidRDefault="00970CE3" w:rsidP="00CA071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</w:rPr>
              <w:t xml:space="preserve">  ≈150х≈230фл.25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CA071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70CE3" w:rsidRPr="001C5249" w:rsidTr="00CA071A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91509" w:rsidRDefault="00970CE3" w:rsidP="00CA071A">
            <w:pPr>
              <w:jc w:val="center"/>
            </w:pPr>
            <w:r>
              <w:t>123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986A2E" w:rsidRDefault="00970CE3" w:rsidP="00CA071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E96AD3" w:rsidRDefault="00970CE3" w:rsidP="00CA071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</w:rPr>
              <w:t xml:space="preserve">  ≈150х≈230фл.25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CA071A">
            <w:pPr>
              <w:jc w:val="center"/>
            </w:pPr>
            <w:r>
              <w:t>0,25</w:t>
            </w: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7E55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537" w:type="dxa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91509" w:rsidRDefault="00970CE3" w:rsidP="00CA071A">
            <w:pPr>
              <w:jc w:val="center"/>
            </w:pPr>
            <w:r>
              <w:t>124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986A2E" w:rsidRDefault="00970CE3" w:rsidP="00CA071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E96AD3" w:rsidRDefault="00970CE3" w:rsidP="00CA071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</w:rPr>
              <w:t xml:space="preserve">  ≈150х≈230фл.25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CA071A">
            <w:pPr>
              <w:jc w:val="center"/>
            </w:pPr>
            <w:r>
              <w:t>0,25</w:t>
            </w: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7E55A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537" w:type="dxa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70CE3" w:rsidRPr="001C5249" w:rsidTr="00CA071A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970CE3" w:rsidRPr="001C5249" w:rsidRDefault="00970CE3" w:rsidP="00545DDF">
            <w:pPr>
              <w:jc w:val="center"/>
            </w:pPr>
            <w:r>
              <w:t>125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805BA1" w:rsidRDefault="00970CE3" w:rsidP="00962A3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100х≈400 фл.25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</w:pPr>
            <w:r>
              <w:t>4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F60ED0">
            <w:pPr>
              <w:jc w:val="center"/>
            </w:pPr>
            <w:r>
              <w:t>0,4</w:t>
            </w: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0E1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249" w:type="dxa"/>
          </w:tcPr>
          <w:p w:rsidR="00970CE3" w:rsidRPr="001C5249" w:rsidRDefault="00970CE3" w:rsidP="00545DDF">
            <w:pPr>
              <w:jc w:val="both"/>
            </w:pPr>
          </w:p>
        </w:tc>
      </w:tr>
      <w:tr w:rsidR="00970CE3" w:rsidRPr="001C5249" w:rsidTr="00CA071A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970CE3" w:rsidRPr="001C5249" w:rsidRDefault="00970CE3" w:rsidP="00545DDF">
            <w:pPr>
              <w:jc w:val="center"/>
            </w:pPr>
            <w:r>
              <w:t>126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962A3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100х≈400 фл.25 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CA071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CA071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CA071A">
            <w:pPr>
              <w:jc w:val="center"/>
            </w:pPr>
            <w:r>
              <w:t>4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F60ED0">
            <w:pPr>
              <w:jc w:val="center"/>
            </w:pPr>
            <w:r>
              <w:t>0,4</w:t>
            </w: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0E193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</w:t>
            </w: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249" w:type="dxa"/>
          </w:tcPr>
          <w:p w:rsidR="00970CE3" w:rsidRPr="001C5249" w:rsidRDefault="00970CE3" w:rsidP="00545DDF">
            <w:pPr>
              <w:jc w:val="both"/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970CE3" w:rsidRPr="001C5249" w:rsidRDefault="00970CE3" w:rsidP="00962A3A">
            <w:pPr>
              <w:jc w:val="center"/>
            </w:pPr>
            <w:r>
              <w:t>127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9C1BA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80х≈360 фл.25 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962A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962A3A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962A3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9C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249" w:type="dxa"/>
          </w:tcPr>
          <w:p w:rsidR="00970CE3" w:rsidRPr="001C5249" w:rsidRDefault="00970CE3" w:rsidP="00545DDF">
            <w:pPr>
              <w:jc w:val="both"/>
            </w:pPr>
          </w:p>
        </w:tc>
      </w:tr>
      <w:tr w:rsidR="00970CE3" w:rsidRPr="001C5249" w:rsidTr="00962A3A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  <w:vAlign w:val="center"/>
          </w:tcPr>
          <w:p w:rsidR="00970CE3" w:rsidRPr="001C5249" w:rsidRDefault="00970CE3" w:rsidP="009C1BA8">
            <w:pPr>
              <w:jc w:val="center"/>
            </w:pPr>
            <w:r>
              <w:t>128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9C1BA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80х≈360 фл.25 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962A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962A3A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962A3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9C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0,35</w:t>
            </w: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970CE3" w:rsidRPr="001C5249" w:rsidRDefault="00970CE3" w:rsidP="009C1BA8">
            <w:pPr>
              <w:jc w:val="center"/>
            </w:pPr>
            <w:r>
              <w:t>129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9C1BA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100х≈400 фл.25 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962A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962A3A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962A3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962A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249" w:type="dxa"/>
          </w:tcPr>
          <w:p w:rsidR="00970CE3" w:rsidRPr="001C5249" w:rsidRDefault="00970CE3" w:rsidP="00545DDF">
            <w:pPr>
              <w:jc w:val="both"/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970CE3" w:rsidRPr="001C5249" w:rsidRDefault="00970CE3" w:rsidP="009C1BA8">
            <w:pPr>
              <w:jc w:val="center"/>
            </w:pPr>
            <w:r>
              <w:t>130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962A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9C1BA8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Бракета</w:t>
            </w:r>
            <w:proofErr w:type="spellEnd"/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100х≈400 фл.25 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962A3A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962A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962A3A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962A3A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962A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</w:tr>
      <w:tr w:rsidR="00970CE3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91509" w:rsidRDefault="00970CE3" w:rsidP="00C768C8">
            <w:pPr>
              <w:jc w:val="center"/>
            </w:pPr>
            <w:r>
              <w:t>131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8620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C768C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</w:t>
            </w: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 xml:space="preserve">40х≈60 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86204C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8620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86204C">
            <w:pPr>
              <w:jc w:val="center"/>
            </w:pPr>
            <w:r>
              <w:t>8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C768C8">
            <w:pPr>
              <w:jc w:val="center"/>
            </w:pPr>
            <w:r>
              <w:t>0,01</w:t>
            </w: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C768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</w:t>
            </w:r>
          </w:p>
        </w:tc>
        <w:tc>
          <w:tcPr>
            <w:tcW w:w="537" w:type="dxa"/>
          </w:tcPr>
          <w:p w:rsidR="00970CE3" w:rsidRPr="001C5249" w:rsidRDefault="00970CE3" w:rsidP="0086204C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70CE3" w:rsidRPr="001C5249" w:rsidRDefault="00970CE3" w:rsidP="00545DDF">
            <w:pPr>
              <w:jc w:val="center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70CE3" w:rsidRPr="001C5249" w:rsidRDefault="00970CE3" w:rsidP="00545DDF">
            <w:pPr>
              <w:jc w:val="both"/>
            </w:pPr>
          </w:p>
        </w:tc>
      </w:tr>
      <w:tr w:rsidR="00970CE3" w:rsidRPr="001C5249" w:rsidTr="0086204C">
        <w:trPr>
          <w:trHeight w:hRule="exact" w:val="454"/>
        </w:trPr>
        <w:tc>
          <w:tcPr>
            <w:tcW w:w="479" w:type="dxa"/>
            <w:vAlign w:val="center"/>
          </w:tcPr>
          <w:p w:rsidR="00970CE3" w:rsidRDefault="00970CE3" w:rsidP="00545DDF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  <w:vAlign w:val="center"/>
          </w:tcPr>
          <w:p w:rsidR="00970CE3" w:rsidRPr="00A91509" w:rsidRDefault="00970CE3" w:rsidP="00C768C8">
            <w:pPr>
              <w:jc w:val="center"/>
            </w:pPr>
            <w:r>
              <w:t>132</w:t>
            </w:r>
          </w:p>
        </w:tc>
        <w:tc>
          <w:tcPr>
            <w:tcW w:w="2593" w:type="dxa"/>
            <w:gridSpan w:val="2"/>
            <w:vAlign w:val="center"/>
          </w:tcPr>
          <w:p w:rsidR="00970CE3" w:rsidRPr="00AF314C" w:rsidRDefault="00970CE3" w:rsidP="008620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70CE3" w:rsidRPr="00A91509" w:rsidRDefault="00970CE3" w:rsidP="000F5B7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Кница</w:t>
            </w:r>
            <w:r>
              <w:rPr>
                <w:sz w:val="28"/>
                <w:szCs w:val="28"/>
                <w:lang w:val="en-US"/>
              </w:rPr>
              <w:t>≈</w:t>
            </w:r>
            <w:r>
              <w:rPr>
                <w:sz w:val="28"/>
                <w:szCs w:val="28"/>
              </w:rPr>
              <w:t>40х≈100</w:t>
            </w:r>
            <w:r w:rsidR="000F5B79">
              <w:rPr>
                <w:sz w:val="28"/>
                <w:szCs w:val="28"/>
              </w:rPr>
              <w:t xml:space="preserve">   </w:t>
            </w:r>
            <w:proofErr w:type="gramStart"/>
            <w:r w:rsidR="000F5B79">
              <w:rPr>
                <w:sz w:val="28"/>
                <w:szCs w:val="28"/>
              </w:rPr>
              <w:t xml:space="preserve">( </w:t>
            </w:r>
            <w:proofErr w:type="gramEnd"/>
            <w:r w:rsidR="000F5B79">
              <w:rPr>
                <w:sz w:val="28"/>
                <w:szCs w:val="28"/>
              </w:rPr>
              <w:t xml:space="preserve">2 </w:t>
            </w:r>
            <w:proofErr w:type="spellStart"/>
            <w:r w:rsidR="000F5B79">
              <w:rPr>
                <w:sz w:val="28"/>
                <w:szCs w:val="28"/>
              </w:rPr>
              <w:t>шп</w:t>
            </w:r>
            <w:proofErr w:type="spellEnd"/>
            <w:r w:rsidR="000F5B79">
              <w:rPr>
                <w:sz w:val="28"/>
                <w:szCs w:val="28"/>
              </w:rPr>
              <w:t>.)</w:t>
            </w:r>
          </w:p>
        </w:tc>
        <w:tc>
          <w:tcPr>
            <w:tcW w:w="1786" w:type="dxa"/>
            <w:gridSpan w:val="2"/>
          </w:tcPr>
          <w:p w:rsidR="00970CE3" w:rsidRPr="001C5249" w:rsidRDefault="00970CE3" w:rsidP="0086204C">
            <w:pPr>
              <w:jc w:val="both"/>
            </w:pPr>
          </w:p>
        </w:tc>
        <w:tc>
          <w:tcPr>
            <w:tcW w:w="554" w:type="dxa"/>
            <w:vAlign w:val="center"/>
          </w:tcPr>
          <w:p w:rsidR="00970CE3" w:rsidRPr="0026242B" w:rsidRDefault="00970CE3" w:rsidP="0086204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70CE3" w:rsidRPr="00333601" w:rsidRDefault="00970CE3" w:rsidP="0086204C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970CE3" w:rsidRPr="00E10FE2" w:rsidRDefault="00970CE3" w:rsidP="0086204C">
            <w:pPr>
              <w:jc w:val="center"/>
            </w:pPr>
            <w:r>
              <w:t>0,02</w:t>
            </w:r>
          </w:p>
        </w:tc>
        <w:tc>
          <w:tcPr>
            <w:tcW w:w="1071" w:type="dxa"/>
            <w:gridSpan w:val="2"/>
            <w:vAlign w:val="center"/>
          </w:tcPr>
          <w:p w:rsidR="00970CE3" w:rsidRPr="00333601" w:rsidRDefault="00970CE3" w:rsidP="008620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</w:t>
            </w:r>
          </w:p>
        </w:tc>
        <w:tc>
          <w:tcPr>
            <w:tcW w:w="537" w:type="dxa"/>
          </w:tcPr>
          <w:p w:rsidR="00970CE3" w:rsidRPr="001C5249" w:rsidRDefault="00970CE3" w:rsidP="0086204C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71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892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5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1606" w:type="dxa"/>
          </w:tcPr>
          <w:p w:rsidR="00970CE3" w:rsidRPr="001C5249" w:rsidRDefault="00970CE3" w:rsidP="00545DDF">
            <w:pPr>
              <w:jc w:val="both"/>
            </w:pPr>
          </w:p>
        </w:tc>
        <w:tc>
          <w:tcPr>
            <w:tcW w:w="537" w:type="dxa"/>
          </w:tcPr>
          <w:p w:rsidR="00970CE3" w:rsidRPr="0032276A" w:rsidRDefault="00970CE3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70CE3" w:rsidRPr="001C5249" w:rsidRDefault="00970CE3" w:rsidP="00545DDF">
            <w:pPr>
              <w:jc w:val="both"/>
            </w:pPr>
          </w:p>
        </w:tc>
      </w:tr>
      <w:tr w:rsidR="000F5B79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F5B79" w:rsidRDefault="000F5B79" w:rsidP="00545DDF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0F5B79" w:rsidRPr="00AB2664" w:rsidRDefault="000F5B79" w:rsidP="00675399">
            <w:pPr>
              <w:jc w:val="center"/>
            </w:pPr>
            <w:r>
              <w:t>133</w:t>
            </w:r>
          </w:p>
        </w:tc>
        <w:tc>
          <w:tcPr>
            <w:tcW w:w="2593" w:type="dxa"/>
            <w:gridSpan w:val="2"/>
            <w:vAlign w:val="center"/>
          </w:tcPr>
          <w:p w:rsidR="000F5B79" w:rsidRPr="00AF314C" w:rsidRDefault="000F5B79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F5B79" w:rsidRPr="00A91509" w:rsidRDefault="000F5B79" w:rsidP="00675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 xml:space="preserve">3     </w:t>
            </w:r>
          </w:p>
        </w:tc>
        <w:tc>
          <w:tcPr>
            <w:tcW w:w="1786" w:type="dxa"/>
            <w:gridSpan w:val="2"/>
          </w:tcPr>
          <w:p w:rsidR="000F5B79" w:rsidRPr="001C5249" w:rsidRDefault="000F5B79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F5B79" w:rsidRPr="0026242B" w:rsidRDefault="000F5B79" w:rsidP="006753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0F5B79" w:rsidRPr="00333601" w:rsidRDefault="000F5B79" w:rsidP="00675399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0F5B79" w:rsidRPr="00E10FE2" w:rsidRDefault="000F5B79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F5B79" w:rsidRPr="00333601" w:rsidRDefault="000F5B79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0F5B79" w:rsidRPr="001C5249" w:rsidRDefault="000F5B79" w:rsidP="00545DDF">
            <w:pPr>
              <w:jc w:val="center"/>
            </w:pPr>
          </w:p>
        </w:tc>
        <w:tc>
          <w:tcPr>
            <w:tcW w:w="537" w:type="dxa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1605" w:type="dxa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1606" w:type="dxa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537" w:type="dxa"/>
          </w:tcPr>
          <w:p w:rsidR="000F5B79" w:rsidRPr="0032276A" w:rsidRDefault="000F5B79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0F5B79" w:rsidRPr="001C5249" w:rsidRDefault="000F5B79" w:rsidP="00545DDF">
            <w:pPr>
              <w:jc w:val="both"/>
            </w:pPr>
          </w:p>
        </w:tc>
      </w:tr>
      <w:tr w:rsidR="000F5B79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F5B79" w:rsidRDefault="000F5B79" w:rsidP="00545DDF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0F5B79" w:rsidRPr="00A91509" w:rsidRDefault="000F5B79" w:rsidP="0067539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F5B79" w:rsidRPr="00AF314C" w:rsidRDefault="000F5B79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F5B79" w:rsidRPr="00A91509" w:rsidRDefault="000F5B79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F5B79" w:rsidRPr="001C5249" w:rsidRDefault="000F5B79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F5B79" w:rsidRPr="0026242B" w:rsidRDefault="000F5B79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F5B79" w:rsidRPr="00333601" w:rsidRDefault="000F5B79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F5B79" w:rsidRPr="00E10FE2" w:rsidRDefault="000F5B79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F5B79" w:rsidRPr="00333601" w:rsidRDefault="000F5B79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0F5B79" w:rsidRPr="001C5249" w:rsidRDefault="000F5B79" w:rsidP="00545DDF">
            <w:pPr>
              <w:jc w:val="center"/>
            </w:pPr>
          </w:p>
        </w:tc>
        <w:tc>
          <w:tcPr>
            <w:tcW w:w="537" w:type="dxa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1605" w:type="dxa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1606" w:type="dxa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537" w:type="dxa"/>
          </w:tcPr>
          <w:p w:rsidR="000F5B79" w:rsidRPr="001C5249" w:rsidRDefault="000F5B79" w:rsidP="00545DDF">
            <w:pPr>
              <w:jc w:val="both"/>
            </w:pPr>
          </w:p>
        </w:tc>
        <w:tc>
          <w:tcPr>
            <w:tcW w:w="1249" w:type="dxa"/>
          </w:tcPr>
          <w:p w:rsidR="000F5B79" w:rsidRPr="001C5249" w:rsidRDefault="000F5B79" w:rsidP="00545DDF">
            <w:pPr>
              <w:jc w:val="both"/>
            </w:pPr>
          </w:p>
        </w:tc>
      </w:tr>
      <w:tr w:rsidR="000F5B79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0F5B79" w:rsidRDefault="000F5B79" w:rsidP="0028435C">
            <w:pPr>
              <w:jc w:val="center"/>
            </w:pPr>
            <w:r>
              <w:lastRenderedPageBreak/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0F5B79" w:rsidRPr="001C5249" w:rsidRDefault="000F5B79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F5B79" w:rsidRPr="00AF314C" w:rsidRDefault="000F5B79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F5B79" w:rsidRPr="009A5E3A" w:rsidRDefault="000F5B79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F5B79" w:rsidRDefault="000F5B79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0F5B79" w:rsidRPr="0026242B" w:rsidRDefault="000F5B79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F5B79" w:rsidRPr="00E07680" w:rsidRDefault="000F5B79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0F5B79" w:rsidRPr="001C5249" w:rsidRDefault="000F5B79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F5B79" w:rsidRPr="00E07680" w:rsidRDefault="000F5B79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0F5B79" w:rsidRPr="001C5249" w:rsidRDefault="000F5B79" w:rsidP="0028435C">
            <w:pPr>
              <w:jc w:val="center"/>
            </w:pPr>
          </w:p>
        </w:tc>
        <w:tc>
          <w:tcPr>
            <w:tcW w:w="537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1605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1606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</w:tcPr>
          <w:p w:rsidR="000F5B79" w:rsidRPr="0032276A" w:rsidRDefault="000F5B79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F5B79" w:rsidRPr="0032276A" w:rsidRDefault="000F5B79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0F5B79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0F5B79" w:rsidRDefault="000F5B79" w:rsidP="0028435C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0F5B79" w:rsidRPr="00A548C0" w:rsidRDefault="000F5B79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F5B79" w:rsidRPr="00AF314C" w:rsidRDefault="000F5B79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F5B79" w:rsidRPr="004D6747" w:rsidRDefault="004D6747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Комингс люка ахтерпика</w:t>
            </w:r>
          </w:p>
        </w:tc>
        <w:tc>
          <w:tcPr>
            <w:tcW w:w="1786" w:type="dxa"/>
            <w:gridSpan w:val="2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0F5B79" w:rsidRPr="0026242B" w:rsidRDefault="000F5B79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F5B79" w:rsidRPr="00A548C0" w:rsidRDefault="000F5B79" w:rsidP="0028435C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0F5B79" w:rsidRPr="00507545" w:rsidRDefault="000F5B79" w:rsidP="0028435C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0F5B79" w:rsidRPr="00507545" w:rsidRDefault="000F5B79" w:rsidP="0028435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0F5B79" w:rsidRPr="001C5249" w:rsidRDefault="000F5B79" w:rsidP="0028435C">
            <w:pPr>
              <w:jc w:val="center"/>
            </w:pPr>
          </w:p>
        </w:tc>
        <w:tc>
          <w:tcPr>
            <w:tcW w:w="537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1606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</w:tcPr>
          <w:p w:rsidR="000F5B79" w:rsidRPr="0032276A" w:rsidRDefault="000F5B79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F5B79" w:rsidRPr="0032276A" w:rsidRDefault="000F5B79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0F5B79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0F5B79" w:rsidRDefault="000F5B79" w:rsidP="0028435C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0F5B79" w:rsidRPr="00A548C0" w:rsidRDefault="000F5B79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F5B79" w:rsidRPr="00AF314C" w:rsidRDefault="000F5B79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F5B79" w:rsidRPr="004D6747" w:rsidRDefault="004D6747" w:rsidP="0028435C">
            <w:pPr>
              <w:pStyle w:val="2"/>
              <w:rPr>
                <w:b w:val="0"/>
                <w:u w:val="none"/>
              </w:rPr>
            </w:pPr>
            <w:r w:rsidRPr="004D6747">
              <w:rPr>
                <w:b w:val="0"/>
                <w:u w:val="none"/>
              </w:rPr>
              <w:t>Профиль</w:t>
            </w:r>
            <w:r>
              <w:rPr>
                <w:b w:val="0"/>
                <w:u w:val="none"/>
              </w:rPr>
              <w:t xml:space="preserve"> 1561 (410095)</w:t>
            </w:r>
          </w:p>
        </w:tc>
        <w:tc>
          <w:tcPr>
            <w:tcW w:w="1786" w:type="dxa"/>
            <w:gridSpan w:val="2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0F5B79" w:rsidRPr="0026242B" w:rsidRDefault="000F5B79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F5B79" w:rsidRPr="00A548C0" w:rsidRDefault="000F5B79" w:rsidP="0028435C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0F5B79" w:rsidRPr="00040CAE" w:rsidRDefault="000F5B79" w:rsidP="0028435C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0F5B79" w:rsidRPr="00870852" w:rsidRDefault="000F5B79" w:rsidP="0028435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0F5B79" w:rsidRPr="001C5249" w:rsidRDefault="000F5B79" w:rsidP="0028435C">
            <w:pPr>
              <w:jc w:val="center"/>
            </w:pPr>
          </w:p>
        </w:tc>
        <w:tc>
          <w:tcPr>
            <w:tcW w:w="537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1606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</w:tcPr>
          <w:p w:rsidR="000F5B79" w:rsidRPr="0032276A" w:rsidRDefault="000F5B79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F5B79" w:rsidRPr="0032276A" w:rsidRDefault="000F5B79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0F5B79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0F5B79" w:rsidRDefault="000F5B79" w:rsidP="0028435C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0F5B79" w:rsidRPr="00A548C0" w:rsidRDefault="000F5B79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F5B79" w:rsidRPr="00AF314C" w:rsidRDefault="000F5B79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F5B79" w:rsidRPr="004D6747" w:rsidRDefault="004D6747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(уголок 35х35х3)</w:t>
            </w:r>
          </w:p>
        </w:tc>
        <w:tc>
          <w:tcPr>
            <w:tcW w:w="1786" w:type="dxa"/>
            <w:gridSpan w:val="2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0F5B79" w:rsidRPr="0026242B" w:rsidRDefault="000F5B79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F5B79" w:rsidRPr="00A548C0" w:rsidRDefault="000F5B79" w:rsidP="0028435C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0F5B79" w:rsidRPr="00161C29" w:rsidRDefault="000F5B79" w:rsidP="0028435C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0F5B79" w:rsidRPr="00161C29" w:rsidRDefault="000F5B79" w:rsidP="0028435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0F5B79" w:rsidRPr="001C5249" w:rsidRDefault="000F5B79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1606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</w:tcPr>
          <w:p w:rsidR="000F5B79" w:rsidRPr="0032276A" w:rsidRDefault="000F5B79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F5B79" w:rsidRPr="0032276A" w:rsidRDefault="000F5B79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0F5B79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0F5B79" w:rsidRDefault="000F5B79" w:rsidP="0028435C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0F5B79" w:rsidRPr="004D6747" w:rsidRDefault="004D6747" w:rsidP="0028435C">
            <w:pPr>
              <w:jc w:val="center"/>
            </w:pPr>
            <w:r>
              <w:t>135</w:t>
            </w:r>
          </w:p>
        </w:tc>
        <w:tc>
          <w:tcPr>
            <w:tcW w:w="2593" w:type="dxa"/>
            <w:gridSpan w:val="2"/>
            <w:vAlign w:val="center"/>
          </w:tcPr>
          <w:p w:rsidR="000F5B79" w:rsidRPr="00AF314C" w:rsidRDefault="000F5B79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F5B79" w:rsidRPr="004D6747" w:rsidRDefault="004D6747" w:rsidP="004D67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≈1100</w:t>
            </w:r>
          </w:p>
        </w:tc>
        <w:tc>
          <w:tcPr>
            <w:tcW w:w="1786" w:type="dxa"/>
            <w:gridSpan w:val="2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0F5B79" w:rsidRPr="0026242B" w:rsidRDefault="004D6747" w:rsidP="0028435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0F5B79" w:rsidRPr="00E07680" w:rsidRDefault="004D6747" w:rsidP="0028435C">
            <w:pPr>
              <w:jc w:val="center"/>
            </w:pPr>
            <w:r>
              <w:t>2</w:t>
            </w:r>
          </w:p>
        </w:tc>
        <w:tc>
          <w:tcPr>
            <w:tcW w:w="687" w:type="dxa"/>
          </w:tcPr>
          <w:p w:rsidR="000F5B79" w:rsidRPr="001C5249" w:rsidRDefault="00547394" w:rsidP="0028435C">
            <w:pPr>
              <w:jc w:val="both"/>
            </w:pPr>
            <w:r>
              <w:t>0,62</w:t>
            </w:r>
          </w:p>
        </w:tc>
        <w:tc>
          <w:tcPr>
            <w:tcW w:w="1071" w:type="dxa"/>
            <w:gridSpan w:val="2"/>
            <w:vAlign w:val="center"/>
          </w:tcPr>
          <w:p w:rsidR="000F5B79" w:rsidRPr="008623DF" w:rsidRDefault="00547394" w:rsidP="002843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1,24</w:t>
            </w:r>
          </w:p>
        </w:tc>
        <w:tc>
          <w:tcPr>
            <w:tcW w:w="537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0F5B79" w:rsidRPr="003C63BA" w:rsidRDefault="000F5B79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1606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537" w:type="dxa"/>
          </w:tcPr>
          <w:p w:rsidR="000F5B79" w:rsidRPr="001C5249" w:rsidRDefault="000F5B79" w:rsidP="0028435C">
            <w:pPr>
              <w:jc w:val="both"/>
            </w:pPr>
          </w:p>
        </w:tc>
        <w:tc>
          <w:tcPr>
            <w:tcW w:w="1249" w:type="dxa"/>
          </w:tcPr>
          <w:p w:rsidR="000F5B79" w:rsidRPr="001C5249" w:rsidRDefault="000F5B79" w:rsidP="0028435C">
            <w:pPr>
              <w:jc w:val="both"/>
            </w:pPr>
          </w:p>
        </w:tc>
      </w:tr>
      <w:tr w:rsidR="004D6747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4D6747" w:rsidRDefault="004D6747" w:rsidP="0028435C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4D6747" w:rsidRPr="004D6747" w:rsidRDefault="004D6747" w:rsidP="00675399">
            <w:pPr>
              <w:jc w:val="center"/>
            </w:pPr>
            <w:r>
              <w:t>136</w:t>
            </w:r>
          </w:p>
        </w:tc>
        <w:tc>
          <w:tcPr>
            <w:tcW w:w="2593" w:type="dxa"/>
            <w:gridSpan w:val="2"/>
            <w:vAlign w:val="center"/>
          </w:tcPr>
          <w:p w:rsidR="004D6747" w:rsidRPr="00AF314C" w:rsidRDefault="004D6747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D6747" w:rsidRPr="004D6747" w:rsidRDefault="004D6747" w:rsidP="004D67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≈540</w:t>
            </w:r>
          </w:p>
        </w:tc>
        <w:tc>
          <w:tcPr>
            <w:tcW w:w="1786" w:type="dxa"/>
            <w:gridSpan w:val="2"/>
          </w:tcPr>
          <w:p w:rsidR="004D6747" w:rsidRPr="001C5249" w:rsidRDefault="004D6747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4D6747" w:rsidRPr="0026242B" w:rsidRDefault="004D6747" w:rsidP="006753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4D6747" w:rsidRPr="00E07680" w:rsidRDefault="004D6747" w:rsidP="00675399">
            <w:pPr>
              <w:jc w:val="center"/>
            </w:pPr>
            <w:r>
              <w:t>2</w:t>
            </w:r>
          </w:p>
        </w:tc>
        <w:tc>
          <w:tcPr>
            <w:tcW w:w="687" w:type="dxa"/>
          </w:tcPr>
          <w:p w:rsidR="004D6747" w:rsidRPr="001C5249" w:rsidRDefault="00547394" w:rsidP="00675399">
            <w:pPr>
              <w:jc w:val="both"/>
            </w:pPr>
            <w:r>
              <w:t>0,31</w:t>
            </w:r>
          </w:p>
        </w:tc>
        <w:tc>
          <w:tcPr>
            <w:tcW w:w="1071" w:type="dxa"/>
            <w:gridSpan w:val="2"/>
            <w:vAlign w:val="center"/>
          </w:tcPr>
          <w:p w:rsidR="004D6747" w:rsidRPr="008623DF" w:rsidRDefault="00547394" w:rsidP="0028435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</w:t>
            </w:r>
          </w:p>
        </w:tc>
        <w:tc>
          <w:tcPr>
            <w:tcW w:w="537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4D6747" w:rsidRPr="001C5249" w:rsidRDefault="004D6747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606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</w:tcPr>
          <w:p w:rsidR="004D6747" w:rsidRPr="0032276A" w:rsidRDefault="004D674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4D6747" w:rsidRPr="0032276A" w:rsidRDefault="004D674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4D674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4D6747" w:rsidRDefault="004D6747" w:rsidP="0028435C">
            <w:pPr>
              <w:jc w:val="center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4D6747" w:rsidRPr="00507545" w:rsidRDefault="004D6747" w:rsidP="0028435C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4D6747" w:rsidRPr="00AF314C" w:rsidRDefault="004D674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D6747" w:rsidRPr="00DE6FFC" w:rsidRDefault="004D674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4D6747" w:rsidRPr="0026242B" w:rsidRDefault="004D674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4D6747" w:rsidRPr="009B7BA2" w:rsidRDefault="004D6747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4D6747" w:rsidRPr="006200F3" w:rsidRDefault="004D6747" w:rsidP="0028435C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4D6747" w:rsidRPr="006200F3" w:rsidRDefault="004D6747" w:rsidP="0028435C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4D6747" w:rsidRPr="001C5249" w:rsidRDefault="004D6747" w:rsidP="0028435C">
            <w:pPr>
              <w:jc w:val="center"/>
            </w:pPr>
          </w:p>
        </w:tc>
        <w:tc>
          <w:tcPr>
            <w:tcW w:w="537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605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606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4D6747" w:rsidRPr="0032276A" w:rsidRDefault="004D6747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4D674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4D6747" w:rsidRDefault="004D6747" w:rsidP="0028435C">
            <w:pPr>
              <w:jc w:val="center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4D6747" w:rsidRPr="00AB2664" w:rsidRDefault="004D6747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4D6747" w:rsidRPr="00AF314C" w:rsidRDefault="004D674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D6747" w:rsidRPr="000C1C8D" w:rsidRDefault="004D674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4D6747" w:rsidRPr="0026242B" w:rsidRDefault="004D674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4D6747" w:rsidRPr="00E07680" w:rsidRDefault="004D6747" w:rsidP="0028435C">
            <w:pPr>
              <w:jc w:val="center"/>
            </w:pPr>
          </w:p>
        </w:tc>
        <w:tc>
          <w:tcPr>
            <w:tcW w:w="687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4D6747" w:rsidRPr="008623DF" w:rsidRDefault="004D674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4D6747" w:rsidRPr="00DE6FFC" w:rsidRDefault="004D6747" w:rsidP="0028435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4D6747" w:rsidRPr="00DE6FFC" w:rsidRDefault="004D6747" w:rsidP="0028435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605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606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249" w:type="dxa"/>
          </w:tcPr>
          <w:p w:rsidR="004D6747" w:rsidRPr="00B91E40" w:rsidRDefault="004D6747" w:rsidP="0028435C">
            <w:pPr>
              <w:jc w:val="both"/>
              <w:rPr>
                <w:sz w:val="20"/>
                <w:szCs w:val="20"/>
              </w:rPr>
            </w:pPr>
          </w:p>
        </w:tc>
      </w:tr>
      <w:tr w:rsidR="004D674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4D6747" w:rsidRDefault="004D6747" w:rsidP="0028435C">
            <w:pPr>
              <w:jc w:val="center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4D6747" w:rsidRDefault="004D674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4D6747" w:rsidRPr="00986A2E" w:rsidRDefault="004D674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4D6747" w:rsidRPr="00B91802" w:rsidRDefault="004D674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4D6747" w:rsidRDefault="004D674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4D6747" w:rsidRPr="0026242B" w:rsidRDefault="004D674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4D6747" w:rsidRPr="00E07680" w:rsidRDefault="004D6747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4D6747" w:rsidRPr="001C5249" w:rsidRDefault="004D6747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4D6747" w:rsidRPr="008623DF" w:rsidRDefault="004D674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4D6747" w:rsidRPr="001C5249" w:rsidRDefault="004D6747" w:rsidP="0028435C">
            <w:pPr>
              <w:jc w:val="center"/>
            </w:pPr>
          </w:p>
        </w:tc>
        <w:tc>
          <w:tcPr>
            <w:tcW w:w="537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605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606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537" w:type="dxa"/>
          </w:tcPr>
          <w:p w:rsidR="004D6747" w:rsidRPr="001C5249" w:rsidRDefault="004D6747" w:rsidP="0028435C">
            <w:pPr>
              <w:jc w:val="both"/>
            </w:pPr>
          </w:p>
        </w:tc>
        <w:tc>
          <w:tcPr>
            <w:tcW w:w="1249" w:type="dxa"/>
          </w:tcPr>
          <w:p w:rsidR="004D6747" w:rsidRPr="001C5249" w:rsidRDefault="004D6747" w:rsidP="0028435C">
            <w:pPr>
              <w:jc w:val="both"/>
            </w:pPr>
          </w:p>
        </w:tc>
      </w:tr>
      <w:tr w:rsidR="00547394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547394" w:rsidRDefault="00547394" w:rsidP="0028435C">
            <w:pPr>
              <w:jc w:val="center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547394" w:rsidRDefault="0054739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547394" w:rsidRPr="00986A2E" w:rsidRDefault="0054739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47394" w:rsidRPr="004D6747" w:rsidRDefault="00547394" w:rsidP="0054739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Комингс отсека </w:t>
            </w:r>
            <w:proofErr w:type="gramStart"/>
            <w:r>
              <w:rPr>
                <w:sz w:val="28"/>
                <w:szCs w:val="28"/>
              </w:rPr>
              <w:t>топливной</w:t>
            </w:r>
            <w:proofErr w:type="gramEnd"/>
          </w:p>
        </w:tc>
        <w:tc>
          <w:tcPr>
            <w:tcW w:w="1786" w:type="dxa"/>
            <w:gridSpan w:val="2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547394" w:rsidRPr="0026242B" w:rsidRDefault="00547394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547394" w:rsidRPr="00E07680" w:rsidRDefault="00547394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547394" w:rsidRPr="001C5249" w:rsidRDefault="00547394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547394" w:rsidRPr="00E07680" w:rsidRDefault="00547394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547394" w:rsidRPr="001C5249" w:rsidRDefault="00547394" w:rsidP="0028435C">
            <w:pPr>
              <w:jc w:val="center"/>
            </w:pPr>
          </w:p>
        </w:tc>
        <w:tc>
          <w:tcPr>
            <w:tcW w:w="537" w:type="dxa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1605" w:type="dxa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1606" w:type="dxa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537" w:type="dxa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1249" w:type="dxa"/>
          </w:tcPr>
          <w:p w:rsidR="00547394" w:rsidRPr="001C5249" w:rsidRDefault="00547394" w:rsidP="0028435C">
            <w:pPr>
              <w:jc w:val="both"/>
            </w:pPr>
          </w:p>
        </w:tc>
      </w:tr>
      <w:tr w:rsidR="00547394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547394" w:rsidRDefault="00547394" w:rsidP="0028435C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547394" w:rsidRDefault="0054739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547394" w:rsidRPr="00986A2E" w:rsidRDefault="00547394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547394" w:rsidRPr="0024422B" w:rsidRDefault="0024422B" w:rsidP="0024422B">
            <w:pPr>
              <w:pStyle w:val="2"/>
              <w:jc w:val="left"/>
              <w:rPr>
                <w:b w:val="0"/>
                <w:szCs w:val="32"/>
                <w:u w:val="none"/>
              </w:rPr>
            </w:pPr>
            <w:r>
              <w:rPr>
                <w:b w:val="0"/>
                <w:szCs w:val="32"/>
                <w:u w:val="none"/>
              </w:rPr>
              <w:t>ц</w:t>
            </w:r>
            <w:r w:rsidRPr="0024422B">
              <w:rPr>
                <w:b w:val="0"/>
                <w:szCs w:val="32"/>
                <w:u w:val="none"/>
              </w:rPr>
              <w:t>истерны и</w:t>
            </w:r>
            <w:r>
              <w:rPr>
                <w:b w:val="0"/>
                <w:szCs w:val="32"/>
                <w:u w:val="none"/>
              </w:rPr>
              <w:t xml:space="preserve"> надстройки</w:t>
            </w:r>
          </w:p>
        </w:tc>
        <w:tc>
          <w:tcPr>
            <w:tcW w:w="1786" w:type="dxa"/>
            <w:gridSpan w:val="2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547394" w:rsidRPr="0026242B" w:rsidRDefault="00547394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547394" w:rsidRPr="00E07680" w:rsidRDefault="00547394" w:rsidP="0028435C">
            <w:pPr>
              <w:jc w:val="center"/>
            </w:pPr>
          </w:p>
        </w:tc>
        <w:tc>
          <w:tcPr>
            <w:tcW w:w="687" w:type="dxa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547394" w:rsidRPr="008623DF" w:rsidRDefault="00547394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547394" w:rsidRPr="001C5249" w:rsidRDefault="00547394" w:rsidP="0028435C">
            <w:pPr>
              <w:jc w:val="center"/>
            </w:pPr>
          </w:p>
        </w:tc>
        <w:tc>
          <w:tcPr>
            <w:tcW w:w="537" w:type="dxa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1605" w:type="dxa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1606" w:type="dxa"/>
          </w:tcPr>
          <w:p w:rsidR="00547394" w:rsidRPr="001C5249" w:rsidRDefault="00547394" w:rsidP="0028435C">
            <w:pPr>
              <w:jc w:val="both"/>
            </w:pPr>
          </w:p>
        </w:tc>
        <w:tc>
          <w:tcPr>
            <w:tcW w:w="537" w:type="dxa"/>
          </w:tcPr>
          <w:p w:rsidR="00547394" w:rsidRPr="0032276A" w:rsidRDefault="00547394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547394" w:rsidRPr="0032276A" w:rsidRDefault="00547394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24422B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24422B" w:rsidRDefault="0024422B" w:rsidP="0028435C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24422B" w:rsidRDefault="0024422B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24422B" w:rsidRPr="00986A2E" w:rsidRDefault="0024422B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4422B" w:rsidRPr="004D6747" w:rsidRDefault="0024422B" w:rsidP="0024422B">
            <w:pPr>
              <w:pStyle w:val="2"/>
              <w:rPr>
                <w:b w:val="0"/>
                <w:u w:val="none"/>
              </w:rPr>
            </w:pPr>
            <w:r w:rsidRPr="004D6747">
              <w:rPr>
                <w:b w:val="0"/>
                <w:u w:val="none"/>
              </w:rPr>
              <w:t>Профиль</w:t>
            </w:r>
            <w:r>
              <w:rPr>
                <w:b w:val="0"/>
                <w:u w:val="none"/>
              </w:rPr>
              <w:t xml:space="preserve"> 1561 (410117)</w:t>
            </w:r>
          </w:p>
        </w:tc>
        <w:tc>
          <w:tcPr>
            <w:tcW w:w="1786" w:type="dxa"/>
            <w:gridSpan w:val="2"/>
          </w:tcPr>
          <w:p w:rsidR="0024422B" w:rsidRDefault="0024422B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24422B" w:rsidRPr="0026242B" w:rsidRDefault="0024422B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24422B" w:rsidRPr="00E07680" w:rsidRDefault="0024422B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24422B" w:rsidRPr="001C5249" w:rsidRDefault="0024422B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24422B" w:rsidRPr="008623DF" w:rsidRDefault="0024422B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24422B" w:rsidRPr="001C5249" w:rsidRDefault="0024422B" w:rsidP="0028435C">
            <w:pPr>
              <w:jc w:val="center"/>
            </w:pPr>
          </w:p>
        </w:tc>
        <w:tc>
          <w:tcPr>
            <w:tcW w:w="537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1605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1606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37" w:type="dxa"/>
          </w:tcPr>
          <w:p w:rsidR="0024422B" w:rsidRPr="0032276A" w:rsidRDefault="0024422B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24422B" w:rsidRPr="0032276A" w:rsidRDefault="0024422B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24422B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24422B" w:rsidRDefault="0024422B" w:rsidP="0028435C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24422B" w:rsidRDefault="0024422B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24422B" w:rsidRPr="00986A2E" w:rsidRDefault="0024422B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4422B" w:rsidRPr="004D6747" w:rsidRDefault="0024422B" w:rsidP="0024422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(уголок 40х40х3)</w:t>
            </w:r>
          </w:p>
        </w:tc>
        <w:tc>
          <w:tcPr>
            <w:tcW w:w="1786" w:type="dxa"/>
            <w:gridSpan w:val="2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24422B" w:rsidRPr="0026242B" w:rsidRDefault="0024422B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24422B" w:rsidRPr="00E07680" w:rsidRDefault="0024422B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24422B" w:rsidRPr="001C5249" w:rsidRDefault="0024422B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24422B" w:rsidRPr="00E07680" w:rsidRDefault="0024422B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24422B" w:rsidRPr="001C5249" w:rsidRDefault="0024422B" w:rsidP="0028435C">
            <w:pPr>
              <w:jc w:val="center"/>
            </w:pPr>
          </w:p>
        </w:tc>
        <w:tc>
          <w:tcPr>
            <w:tcW w:w="537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1605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1606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37" w:type="dxa"/>
          </w:tcPr>
          <w:p w:rsidR="0024422B" w:rsidRPr="0032276A" w:rsidRDefault="0024422B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24422B" w:rsidRPr="0032276A" w:rsidRDefault="0024422B" w:rsidP="0028435C">
            <w:pPr>
              <w:jc w:val="both"/>
              <w:rPr>
                <w:sz w:val="18"/>
                <w:szCs w:val="18"/>
              </w:rPr>
            </w:pPr>
          </w:p>
        </w:tc>
      </w:tr>
      <w:tr w:rsidR="0024422B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24422B" w:rsidRDefault="0024422B" w:rsidP="0028435C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24422B" w:rsidRPr="001C5249" w:rsidRDefault="0024422B" w:rsidP="0028435C">
            <w:pPr>
              <w:jc w:val="center"/>
            </w:pPr>
            <w:r>
              <w:t>138</w:t>
            </w:r>
          </w:p>
        </w:tc>
        <w:tc>
          <w:tcPr>
            <w:tcW w:w="2593" w:type="dxa"/>
            <w:gridSpan w:val="2"/>
            <w:vAlign w:val="center"/>
          </w:tcPr>
          <w:p w:rsidR="0024422B" w:rsidRPr="00AF314C" w:rsidRDefault="0024422B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4422B" w:rsidRPr="004D6747" w:rsidRDefault="0024422B" w:rsidP="0024422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≈2110</w:t>
            </w:r>
          </w:p>
        </w:tc>
        <w:tc>
          <w:tcPr>
            <w:tcW w:w="1786" w:type="dxa"/>
            <w:gridSpan w:val="2"/>
          </w:tcPr>
          <w:p w:rsidR="0024422B" w:rsidRPr="001C5249" w:rsidRDefault="0024422B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24422B" w:rsidRPr="0026242B" w:rsidRDefault="0024422B" w:rsidP="006753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24422B" w:rsidRPr="00E07680" w:rsidRDefault="0024422B" w:rsidP="00675399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24422B" w:rsidRPr="001C5249" w:rsidRDefault="0024422B" w:rsidP="00675399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24422B" w:rsidRPr="008623DF" w:rsidRDefault="0024422B" w:rsidP="006753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1,3</w:t>
            </w:r>
          </w:p>
        </w:tc>
        <w:tc>
          <w:tcPr>
            <w:tcW w:w="537" w:type="dxa"/>
          </w:tcPr>
          <w:p w:rsidR="0024422B" w:rsidRPr="001C5249" w:rsidRDefault="0024422B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1606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37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1249" w:type="dxa"/>
          </w:tcPr>
          <w:p w:rsidR="0024422B" w:rsidRPr="001C5249" w:rsidRDefault="0024422B" w:rsidP="0028435C">
            <w:pPr>
              <w:jc w:val="both"/>
            </w:pPr>
          </w:p>
        </w:tc>
      </w:tr>
      <w:tr w:rsidR="0024422B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24422B" w:rsidRDefault="0024422B" w:rsidP="0028435C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24422B" w:rsidRPr="001C5249" w:rsidRDefault="00450BA5" w:rsidP="0028435C">
            <w:pPr>
              <w:jc w:val="center"/>
            </w:pPr>
            <w:r>
              <w:t>139</w:t>
            </w:r>
          </w:p>
        </w:tc>
        <w:tc>
          <w:tcPr>
            <w:tcW w:w="2593" w:type="dxa"/>
            <w:gridSpan w:val="2"/>
            <w:vAlign w:val="center"/>
          </w:tcPr>
          <w:p w:rsidR="0024422B" w:rsidRPr="00AF314C" w:rsidRDefault="0024422B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24422B" w:rsidRPr="004D6747" w:rsidRDefault="0024422B" w:rsidP="006753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≈540</w:t>
            </w:r>
          </w:p>
        </w:tc>
        <w:tc>
          <w:tcPr>
            <w:tcW w:w="1786" w:type="dxa"/>
            <w:gridSpan w:val="2"/>
          </w:tcPr>
          <w:p w:rsidR="0024422B" w:rsidRPr="001C5249" w:rsidRDefault="0024422B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24422B" w:rsidRPr="0026242B" w:rsidRDefault="0024422B" w:rsidP="0067539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24422B" w:rsidRPr="00E07680" w:rsidRDefault="00751034" w:rsidP="00675399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24422B" w:rsidRPr="001C5249" w:rsidRDefault="0024422B" w:rsidP="0024422B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24422B" w:rsidRPr="008623DF" w:rsidRDefault="00751034" w:rsidP="002442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537" w:type="dxa"/>
          </w:tcPr>
          <w:p w:rsidR="0024422B" w:rsidRPr="001C5249" w:rsidRDefault="0024422B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24422B" w:rsidRPr="001C5249" w:rsidRDefault="0024422B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1606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537" w:type="dxa"/>
          </w:tcPr>
          <w:p w:rsidR="0024422B" w:rsidRPr="001C5249" w:rsidRDefault="0024422B" w:rsidP="0028435C">
            <w:pPr>
              <w:jc w:val="both"/>
            </w:pPr>
          </w:p>
        </w:tc>
        <w:tc>
          <w:tcPr>
            <w:tcW w:w="1249" w:type="dxa"/>
          </w:tcPr>
          <w:p w:rsidR="0024422B" w:rsidRPr="001C5249" w:rsidRDefault="0024422B" w:rsidP="0028435C">
            <w:pPr>
              <w:jc w:val="both"/>
            </w:pPr>
          </w:p>
        </w:tc>
      </w:tr>
      <w:tr w:rsidR="00751034" w:rsidRPr="001C5249" w:rsidTr="009D4EB6">
        <w:trPr>
          <w:trHeight w:hRule="exact" w:val="454"/>
        </w:trPr>
        <w:tc>
          <w:tcPr>
            <w:tcW w:w="479" w:type="dxa"/>
            <w:vAlign w:val="center"/>
          </w:tcPr>
          <w:p w:rsidR="00751034" w:rsidRDefault="00751034" w:rsidP="0028435C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751034" w:rsidRPr="001C5249" w:rsidRDefault="00751034" w:rsidP="009D4EB6">
            <w:pPr>
              <w:jc w:val="center"/>
            </w:pPr>
            <w:r>
              <w:t>140</w:t>
            </w:r>
          </w:p>
        </w:tc>
        <w:tc>
          <w:tcPr>
            <w:tcW w:w="2593" w:type="dxa"/>
            <w:gridSpan w:val="2"/>
            <w:vAlign w:val="center"/>
          </w:tcPr>
          <w:p w:rsidR="00751034" w:rsidRPr="00AF314C" w:rsidRDefault="00751034" w:rsidP="009D4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751034" w:rsidRPr="004D6747" w:rsidRDefault="00751034" w:rsidP="009D4E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≈540</w:t>
            </w:r>
          </w:p>
        </w:tc>
        <w:tc>
          <w:tcPr>
            <w:tcW w:w="1786" w:type="dxa"/>
            <w:gridSpan w:val="2"/>
          </w:tcPr>
          <w:p w:rsidR="00751034" w:rsidRPr="001C5249" w:rsidRDefault="00751034" w:rsidP="009D4EB6">
            <w:pPr>
              <w:jc w:val="both"/>
            </w:pPr>
          </w:p>
        </w:tc>
        <w:tc>
          <w:tcPr>
            <w:tcW w:w="554" w:type="dxa"/>
            <w:vAlign w:val="center"/>
          </w:tcPr>
          <w:p w:rsidR="00751034" w:rsidRPr="0026242B" w:rsidRDefault="00751034" w:rsidP="009D4E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751034" w:rsidRPr="00E07680" w:rsidRDefault="00751034" w:rsidP="009D4EB6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751034" w:rsidRPr="001C5249" w:rsidRDefault="00751034" w:rsidP="009D4EB6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751034" w:rsidRPr="008623DF" w:rsidRDefault="00751034" w:rsidP="009D4E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0,32</w:t>
            </w:r>
          </w:p>
        </w:tc>
        <w:tc>
          <w:tcPr>
            <w:tcW w:w="537" w:type="dxa"/>
          </w:tcPr>
          <w:p w:rsidR="00751034" w:rsidRPr="001C5249" w:rsidRDefault="00751034" w:rsidP="009D4EB6">
            <w:pPr>
              <w:jc w:val="both"/>
            </w:pPr>
          </w:p>
        </w:tc>
        <w:tc>
          <w:tcPr>
            <w:tcW w:w="537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751034" w:rsidRPr="001C5249" w:rsidRDefault="00751034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1606" w:type="dxa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537" w:type="dxa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1249" w:type="dxa"/>
          </w:tcPr>
          <w:p w:rsidR="00751034" w:rsidRPr="001C5249" w:rsidRDefault="00751034" w:rsidP="0028435C">
            <w:pPr>
              <w:jc w:val="both"/>
            </w:pPr>
          </w:p>
        </w:tc>
      </w:tr>
      <w:tr w:rsidR="00751034" w:rsidRPr="001C5249" w:rsidTr="009D4EB6">
        <w:trPr>
          <w:trHeight w:hRule="exact" w:val="454"/>
        </w:trPr>
        <w:tc>
          <w:tcPr>
            <w:tcW w:w="479" w:type="dxa"/>
            <w:vAlign w:val="center"/>
          </w:tcPr>
          <w:p w:rsidR="00751034" w:rsidRDefault="00751034" w:rsidP="0028435C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  <w:vAlign w:val="center"/>
          </w:tcPr>
          <w:p w:rsidR="00751034" w:rsidRPr="001C5249" w:rsidRDefault="00751034" w:rsidP="009D4EB6">
            <w:pPr>
              <w:jc w:val="center"/>
            </w:pPr>
            <w:r>
              <w:t>141</w:t>
            </w:r>
          </w:p>
        </w:tc>
        <w:tc>
          <w:tcPr>
            <w:tcW w:w="2593" w:type="dxa"/>
            <w:gridSpan w:val="2"/>
            <w:vAlign w:val="center"/>
          </w:tcPr>
          <w:p w:rsidR="00751034" w:rsidRPr="00AF314C" w:rsidRDefault="00751034" w:rsidP="009D4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751034" w:rsidRPr="004D6747" w:rsidRDefault="00751034" w:rsidP="0075103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≈5785</w:t>
            </w:r>
          </w:p>
        </w:tc>
        <w:tc>
          <w:tcPr>
            <w:tcW w:w="1786" w:type="dxa"/>
            <w:gridSpan w:val="2"/>
          </w:tcPr>
          <w:p w:rsidR="00751034" w:rsidRPr="001C5249" w:rsidRDefault="00751034" w:rsidP="009D4EB6">
            <w:pPr>
              <w:jc w:val="both"/>
            </w:pPr>
          </w:p>
        </w:tc>
        <w:tc>
          <w:tcPr>
            <w:tcW w:w="554" w:type="dxa"/>
            <w:vAlign w:val="center"/>
          </w:tcPr>
          <w:p w:rsidR="00751034" w:rsidRPr="0026242B" w:rsidRDefault="00751034" w:rsidP="009D4E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751034" w:rsidRPr="00E07680" w:rsidRDefault="00751034" w:rsidP="009D4EB6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751034" w:rsidRPr="001C5249" w:rsidRDefault="00751034" w:rsidP="009D4EB6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751034" w:rsidRPr="008623DF" w:rsidRDefault="00751034" w:rsidP="009D4E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537" w:type="dxa"/>
          </w:tcPr>
          <w:p w:rsidR="00751034" w:rsidRPr="001C5249" w:rsidRDefault="00751034" w:rsidP="009D4EB6">
            <w:pPr>
              <w:jc w:val="both"/>
            </w:pPr>
          </w:p>
        </w:tc>
        <w:tc>
          <w:tcPr>
            <w:tcW w:w="537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1606" w:type="dxa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537" w:type="dxa"/>
          </w:tcPr>
          <w:p w:rsidR="00751034" w:rsidRPr="001C5249" w:rsidRDefault="00751034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751034" w:rsidRPr="001C5249" w:rsidRDefault="00751034" w:rsidP="0028435C">
            <w:pPr>
              <w:jc w:val="both"/>
            </w:pPr>
          </w:p>
        </w:tc>
      </w:tr>
      <w:tr w:rsidR="00133147" w:rsidRPr="001C5249" w:rsidTr="009D4EB6">
        <w:trPr>
          <w:trHeight w:hRule="exact" w:val="454"/>
        </w:trPr>
        <w:tc>
          <w:tcPr>
            <w:tcW w:w="479" w:type="dxa"/>
            <w:vAlign w:val="center"/>
          </w:tcPr>
          <w:p w:rsidR="00133147" w:rsidRDefault="00133147" w:rsidP="0028435C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133147" w:rsidRPr="001C5249" w:rsidRDefault="00133147" w:rsidP="009D4EB6">
            <w:pPr>
              <w:jc w:val="center"/>
            </w:pPr>
            <w:r>
              <w:t>142</w:t>
            </w:r>
          </w:p>
        </w:tc>
        <w:tc>
          <w:tcPr>
            <w:tcW w:w="2593" w:type="dxa"/>
            <w:gridSpan w:val="2"/>
            <w:vAlign w:val="center"/>
          </w:tcPr>
          <w:p w:rsidR="00133147" w:rsidRPr="00AF314C" w:rsidRDefault="00133147" w:rsidP="009D4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33147" w:rsidRPr="004D6747" w:rsidRDefault="00133147" w:rsidP="009D4E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≈5785</w:t>
            </w:r>
          </w:p>
        </w:tc>
        <w:tc>
          <w:tcPr>
            <w:tcW w:w="1786" w:type="dxa"/>
            <w:gridSpan w:val="2"/>
          </w:tcPr>
          <w:p w:rsidR="00133147" w:rsidRPr="001C5249" w:rsidRDefault="00133147" w:rsidP="009D4EB6">
            <w:pPr>
              <w:jc w:val="both"/>
            </w:pPr>
          </w:p>
        </w:tc>
        <w:tc>
          <w:tcPr>
            <w:tcW w:w="554" w:type="dxa"/>
            <w:vAlign w:val="center"/>
          </w:tcPr>
          <w:p w:rsidR="00133147" w:rsidRPr="0026242B" w:rsidRDefault="00133147" w:rsidP="009D4E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133147" w:rsidRPr="00E07680" w:rsidRDefault="00133147" w:rsidP="009D4EB6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133147" w:rsidRPr="001C5249" w:rsidRDefault="00133147" w:rsidP="009D4EB6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133147" w:rsidRPr="008623DF" w:rsidRDefault="00133147" w:rsidP="009D4E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133147" w:rsidRPr="001C5249" w:rsidRDefault="00133147" w:rsidP="0028435C">
            <w:pPr>
              <w:jc w:val="center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6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249" w:type="dxa"/>
          </w:tcPr>
          <w:p w:rsidR="00133147" w:rsidRPr="001C5249" w:rsidRDefault="00133147" w:rsidP="0028435C">
            <w:pPr>
              <w:jc w:val="both"/>
            </w:pPr>
          </w:p>
        </w:tc>
      </w:tr>
      <w:tr w:rsidR="00133147" w:rsidRPr="001C5249" w:rsidTr="009D4EB6">
        <w:trPr>
          <w:trHeight w:hRule="exact" w:val="454"/>
        </w:trPr>
        <w:tc>
          <w:tcPr>
            <w:tcW w:w="479" w:type="dxa"/>
            <w:vAlign w:val="center"/>
          </w:tcPr>
          <w:p w:rsidR="00133147" w:rsidRDefault="00133147" w:rsidP="0028435C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133147" w:rsidRPr="001C5249" w:rsidRDefault="00133147" w:rsidP="009D4EB6">
            <w:pPr>
              <w:jc w:val="center"/>
            </w:pPr>
            <w:r>
              <w:t>143</w:t>
            </w:r>
          </w:p>
        </w:tc>
        <w:tc>
          <w:tcPr>
            <w:tcW w:w="2593" w:type="dxa"/>
            <w:gridSpan w:val="2"/>
            <w:vAlign w:val="center"/>
          </w:tcPr>
          <w:p w:rsidR="00133147" w:rsidRPr="00AF314C" w:rsidRDefault="00133147" w:rsidP="009D4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33147" w:rsidRPr="004D6747" w:rsidRDefault="00133147" w:rsidP="0013314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>≈2700</w:t>
            </w:r>
          </w:p>
        </w:tc>
        <w:tc>
          <w:tcPr>
            <w:tcW w:w="1786" w:type="dxa"/>
            <w:gridSpan w:val="2"/>
          </w:tcPr>
          <w:p w:rsidR="00133147" w:rsidRPr="001C5249" w:rsidRDefault="00133147" w:rsidP="009D4EB6">
            <w:pPr>
              <w:jc w:val="both"/>
            </w:pPr>
          </w:p>
        </w:tc>
        <w:tc>
          <w:tcPr>
            <w:tcW w:w="554" w:type="dxa"/>
            <w:vAlign w:val="center"/>
          </w:tcPr>
          <w:p w:rsidR="00133147" w:rsidRPr="0026242B" w:rsidRDefault="00133147" w:rsidP="009D4EB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133147" w:rsidRPr="00E07680" w:rsidRDefault="00133147" w:rsidP="009D4EB6">
            <w:pPr>
              <w:jc w:val="center"/>
            </w:pPr>
            <w:r>
              <w:t>1</w:t>
            </w:r>
          </w:p>
        </w:tc>
        <w:tc>
          <w:tcPr>
            <w:tcW w:w="687" w:type="dxa"/>
          </w:tcPr>
          <w:p w:rsidR="00133147" w:rsidRPr="001C5249" w:rsidRDefault="00133147" w:rsidP="009D4EB6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133147" w:rsidRPr="008623DF" w:rsidRDefault="00133147" w:rsidP="009D4E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1,67</w:t>
            </w: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892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5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6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249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</w:tr>
      <w:tr w:rsidR="0013314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133147" w:rsidRDefault="00133147" w:rsidP="0028435C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  <w:vAlign w:val="center"/>
          </w:tcPr>
          <w:p w:rsidR="00133147" w:rsidRPr="00AB2664" w:rsidRDefault="00133147" w:rsidP="0028435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133147" w:rsidRPr="00AF314C" w:rsidRDefault="0013314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33147" w:rsidRPr="009A5E3A" w:rsidRDefault="0013314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33147" w:rsidRDefault="0013314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133147" w:rsidRPr="0026242B" w:rsidRDefault="0013314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133147" w:rsidRPr="00E07680" w:rsidRDefault="00133147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133147" w:rsidRPr="001C5249" w:rsidRDefault="00133147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33147" w:rsidRPr="00E07680" w:rsidRDefault="0013314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133147" w:rsidRPr="001C5249" w:rsidRDefault="00133147" w:rsidP="0028435C">
            <w:pPr>
              <w:jc w:val="center"/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5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6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</w:tcPr>
          <w:p w:rsidR="00133147" w:rsidRPr="0032276A" w:rsidRDefault="0013314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133147" w:rsidRPr="001C5249" w:rsidRDefault="00133147" w:rsidP="0028435C">
            <w:pPr>
              <w:jc w:val="both"/>
            </w:pPr>
          </w:p>
        </w:tc>
      </w:tr>
      <w:tr w:rsidR="0013314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133147" w:rsidRDefault="00133147" w:rsidP="0028435C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</w:tcPr>
          <w:p w:rsidR="00133147" w:rsidRPr="001C5249" w:rsidRDefault="009D4EB6" w:rsidP="0028435C">
            <w:pPr>
              <w:jc w:val="both"/>
            </w:pPr>
            <w:r>
              <w:t>145</w:t>
            </w:r>
          </w:p>
        </w:tc>
        <w:tc>
          <w:tcPr>
            <w:tcW w:w="2593" w:type="dxa"/>
            <w:gridSpan w:val="2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133147" w:rsidRPr="009D4EB6" w:rsidRDefault="009D4EB6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 лист 1561М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 ≈35х≈100</w:t>
            </w:r>
          </w:p>
        </w:tc>
        <w:tc>
          <w:tcPr>
            <w:tcW w:w="1786" w:type="dxa"/>
            <w:gridSpan w:val="2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133147" w:rsidRPr="009D4EB6" w:rsidRDefault="009D4EB6" w:rsidP="0028435C">
            <w:pPr>
              <w:jc w:val="center"/>
              <w:rPr>
                <w:sz w:val="22"/>
                <w:szCs w:val="22"/>
              </w:rPr>
            </w:pPr>
            <w:r w:rsidRPr="009D4EB6"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133147" w:rsidRPr="001C5249" w:rsidRDefault="009D4EB6" w:rsidP="0028435C">
            <w:pPr>
              <w:jc w:val="center"/>
            </w:pPr>
            <w:r>
              <w:t>16</w:t>
            </w:r>
          </w:p>
        </w:tc>
        <w:tc>
          <w:tcPr>
            <w:tcW w:w="687" w:type="dxa"/>
            <w:vAlign w:val="center"/>
          </w:tcPr>
          <w:p w:rsidR="00133147" w:rsidRPr="009D4EB6" w:rsidRDefault="009D4EB6" w:rsidP="0028435C">
            <w:pPr>
              <w:jc w:val="center"/>
              <w:rPr>
                <w:sz w:val="20"/>
                <w:szCs w:val="20"/>
              </w:rPr>
            </w:pPr>
            <w:r w:rsidRPr="009D4EB6">
              <w:rPr>
                <w:sz w:val="20"/>
                <w:szCs w:val="20"/>
              </w:rPr>
              <w:t>0,015</w:t>
            </w:r>
          </w:p>
        </w:tc>
        <w:tc>
          <w:tcPr>
            <w:tcW w:w="1071" w:type="dxa"/>
            <w:gridSpan w:val="2"/>
            <w:vAlign w:val="center"/>
          </w:tcPr>
          <w:p w:rsidR="00133147" w:rsidRPr="001C5249" w:rsidRDefault="009D4EB6" w:rsidP="0028435C">
            <w:pPr>
              <w:jc w:val="center"/>
            </w:pPr>
            <w:r>
              <w:t>0,24</w:t>
            </w: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892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5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6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</w:tcPr>
          <w:p w:rsidR="00133147" w:rsidRPr="0032276A" w:rsidRDefault="0013314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133147" w:rsidRPr="001C5249" w:rsidRDefault="00133147" w:rsidP="0028435C">
            <w:pPr>
              <w:jc w:val="both"/>
            </w:pPr>
          </w:p>
        </w:tc>
      </w:tr>
      <w:tr w:rsidR="0013314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133147" w:rsidRDefault="00133147" w:rsidP="0028435C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133147" w:rsidRPr="00A07E28" w:rsidRDefault="00133147" w:rsidP="0028435C">
            <w:pPr>
              <w:jc w:val="center"/>
            </w:pPr>
          </w:p>
        </w:tc>
        <w:tc>
          <w:tcPr>
            <w:tcW w:w="2593" w:type="dxa"/>
            <w:gridSpan w:val="2"/>
          </w:tcPr>
          <w:p w:rsidR="00133147" w:rsidRPr="00AF314C" w:rsidRDefault="0013314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33147" w:rsidRPr="009A5E3A" w:rsidRDefault="009D4EB6" w:rsidP="0028435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133147" w:rsidRDefault="0013314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133147" w:rsidRPr="0026242B" w:rsidRDefault="0013314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133147" w:rsidRPr="00E07680" w:rsidRDefault="00133147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133147" w:rsidRPr="001C5249" w:rsidRDefault="00133147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33147" w:rsidRPr="00E07680" w:rsidRDefault="0013314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133147" w:rsidRPr="001C5249" w:rsidRDefault="00133147" w:rsidP="0028435C">
            <w:pPr>
              <w:jc w:val="center"/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5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6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</w:tcPr>
          <w:p w:rsidR="00133147" w:rsidRPr="0032276A" w:rsidRDefault="00133147" w:rsidP="0028435C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133147" w:rsidRPr="001C5249" w:rsidRDefault="00133147" w:rsidP="0028435C">
            <w:pPr>
              <w:jc w:val="both"/>
            </w:pPr>
          </w:p>
        </w:tc>
      </w:tr>
      <w:tr w:rsidR="00133147" w:rsidRPr="001C5249" w:rsidTr="0028435C">
        <w:trPr>
          <w:trHeight w:hRule="exact" w:val="454"/>
        </w:trPr>
        <w:tc>
          <w:tcPr>
            <w:tcW w:w="479" w:type="dxa"/>
            <w:vAlign w:val="center"/>
          </w:tcPr>
          <w:p w:rsidR="00133147" w:rsidRDefault="00133147" w:rsidP="0028435C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133147" w:rsidRPr="00A07E28" w:rsidRDefault="00133147" w:rsidP="0028435C">
            <w:pPr>
              <w:jc w:val="center"/>
            </w:pPr>
          </w:p>
        </w:tc>
        <w:tc>
          <w:tcPr>
            <w:tcW w:w="2593" w:type="dxa"/>
            <w:gridSpan w:val="2"/>
          </w:tcPr>
          <w:p w:rsidR="00133147" w:rsidRPr="00AF314C" w:rsidRDefault="0013314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33147" w:rsidRPr="009A5E3A" w:rsidRDefault="00133147" w:rsidP="0028435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33147" w:rsidRDefault="00133147" w:rsidP="0028435C">
            <w:pPr>
              <w:jc w:val="both"/>
            </w:pPr>
          </w:p>
        </w:tc>
        <w:tc>
          <w:tcPr>
            <w:tcW w:w="554" w:type="dxa"/>
            <w:vAlign w:val="center"/>
          </w:tcPr>
          <w:p w:rsidR="00133147" w:rsidRPr="0026242B" w:rsidRDefault="00133147" w:rsidP="0028435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133147" w:rsidRPr="00E07680" w:rsidRDefault="00133147" w:rsidP="0028435C">
            <w:pPr>
              <w:jc w:val="center"/>
            </w:pPr>
          </w:p>
        </w:tc>
        <w:tc>
          <w:tcPr>
            <w:tcW w:w="687" w:type="dxa"/>
            <w:vAlign w:val="center"/>
          </w:tcPr>
          <w:p w:rsidR="00133147" w:rsidRPr="001C5249" w:rsidRDefault="00133147" w:rsidP="0028435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33147" w:rsidRPr="00E07680" w:rsidRDefault="00133147" w:rsidP="002843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715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892" w:type="dxa"/>
            <w:vAlign w:val="center"/>
          </w:tcPr>
          <w:p w:rsidR="00133147" w:rsidRPr="001C5249" w:rsidRDefault="00133147" w:rsidP="0028435C">
            <w:pPr>
              <w:jc w:val="center"/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5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606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537" w:type="dxa"/>
          </w:tcPr>
          <w:p w:rsidR="00133147" w:rsidRPr="001C5249" w:rsidRDefault="00133147" w:rsidP="0028435C">
            <w:pPr>
              <w:jc w:val="both"/>
            </w:pPr>
          </w:p>
        </w:tc>
        <w:tc>
          <w:tcPr>
            <w:tcW w:w="1249" w:type="dxa"/>
          </w:tcPr>
          <w:p w:rsidR="00133147" w:rsidRPr="001C5249" w:rsidRDefault="00133147" w:rsidP="0028435C">
            <w:pPr>
              <w:jc w:val="both"/>
            </w:pPr>
          </w:p>
        </w:tc>
      </w:tr>
      <w:tr w:rsidR="00133147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133147" w:rsidRDefault="00133147" w:rsidP="00545DDF">
            <w:pPr>
              <w:jc w:val="center"/>
            </w:pPr>
            <w:r>
              <w:lastRenderedPageBreak/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133147" w:rsidRPr="001C5249" w:rsidRDefault="00133147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133147" w:rsidRPr="00AF314C" w:rsidRDefault="0013314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133147" w:rsidRPr="009A5E3A" w:rsidRDefault="00133147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133147" w:rsidRDefault="00133147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133147" w:rsidRPr="0026242B" w:rsidRDefault="00133147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133147" w:rsidRPr="00E07680" w:rsidRDefault="00133147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133147" w:rsidRPr="001C5249" w:rsidRDefault="00133147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133147" w:rsidRPr="00E07680" w:rsidRDefault="00133147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133147" w:rsidRPr="001C5249" w:rsidRDefault="0013314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133147" w:rsidRPr="001C5249" w:rsidRDefault="00133147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133147" w:rsidRPr="001C5249" w:rsidRDefault="00133147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133147" w:rsidRPr="001C5249" w:rsidRDefault="00133147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133147" w:rsidRPr="001C5249" w:rsidRDefault="00133147" w:rsidP="00545DDF">
            <w:pPr>
              <w:jc w:val="center"/>
            </w:pPr>
          </w:p>
        </w:tc>
        <w:tc>
          <w:tcPr>
            <w:tcW w:w="537" w:type="dxa"/>
          </w:tcPr>
          <w:p w:rsidR="00133147" w:rsidRPr="001C5249" w:rsidRDefault="00133147" w:rsidP="00545DDF">
            <w:pPr>
              <w:jc w:val="both"/>
            </w:pPr>
          </w:p>
        </w:tc>
        <w:tc>
          <w:tcPr>
            <w:tcW w:w="1605" w:type="dxa"/>
          </w:tcPr>
          <w:p w:rsidR="00133147" w:rsidRPr="001C5249" w:rsidRDefault="00133147" w:rsidP="00545DDF">
            <w:pPr>
              <w:jc w:val="both"/>
            </w:pPr>
          </w:p>
        </w:tc>
        <w:tc>
          <w:tcPr>
            <w:tcW w:w="1606" w:type="dxa"/>
          </w:tcPr>
          <w:p w:rsidR="00133147" w:rsidRPr="001C5249" w:rsidRDefault="00133147" w:rsidP="00545DDF">
            <w:pPr>
              <w:jc w:val="both"/>
            </w:pPr>
          </w:p>
        </w:tc>
        <w:tc>
          <w:tcPr>
            <w:tcW w:w="537" w:type="dxa"/>
          </w:tcPr>
          <w:p w:rsidR="00133147" w:rsidRPr="0032276A" w:rsidRDefault="00133147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133147" w:rsidRPr="0032276A" w:rsidRDefault="00133147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D4EB6" w:rsidRPr="001C5249" w:rsidTr="009D4EB6">
        <w:trPr>
          <w:trHeight w:hRule="exact" w:val="454"/>
        </w:trPr>
        <w:tc>
          <w:tcPr>
            <w:tcW w:w="479" w:type="dxa"/>
            <w:vAlign w:val="center"/>
          </w:tcPr>
          <w:p w:rsidR="009D4EB6" w:rsidRDefault="009D4EB6" w:rsidP="00545DDF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</w:tcPr>
          <w:p w:rsidR="009D4EB6" w:rsidRPr="001C5249" w:rsidRDefault="009D4EB6" w:rsidP="009D4EB6">
            <w:pPr>
              <w:jc w:val="both"/>
            </w:pPr>
            <w:r>
              <w:t>146</w:t>
            </w:r>
          </w:p>
        </w:tc>
        <w:tc>
          <w:tcPr>
            <w:tcW w:w="2593" w:type="dxa"/>
            <w:gridSpan w:val="2"/>
          </w:tcPr>
          <w:p w:rsidR="009D4EB6" w:rsidRPr="001C5249" w:rsidRDefault="009D4EB6" w:rsidP="009D4EB6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9D4EB6" w:rsidRPr="009D4EB6" w:rsidRDefault="009D4EB6" w:rsidP="009D4E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Полоса 1561М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 ≈80х≈2500</w:t>
            </w:r>
          </w:p>
        </w:tc>
        <w:tc>
          <w:tcPr>
            <w:tcW w:w="1786" w:type="dxa"/>
            <w:gridSpan w:val="2"/>
          </w:tcPr>
          <w:p w:rsidR="009D4EB6" w:rsidRPr="001C5249" w:rsidRDefault="009D4EB6" w:rsidP="009D4EB6">
            <w:pPr>
              <w:jc w:val="both"/>
            </w:pPr>
          </w:p>
        </w:tc>
        <w:tc>
          <w:tcPr>
            <w:tcW w:w="554" w:type="dxa"/>
            <w:vAlign w:val="center"/>
          </w:tcPr>
          <w:p w:rsidR="009D4EB6" w:rsidRPr="009D4EB6" w:rsidRDefault="009D4EB6" w:rsidP="009D4EB6">
            <w:pPr>
              <w:jc w:val="center"/>
              <w:rPr>
                <w:sz w:val="22"/>
                <w:szCs w:val="22"/>
              </w:rPr>
            </w:pPr>
            <w:r w:rsidRPr="009D4EB6"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D4EB6" w:rsidRPr="001C5249" w:rsidRDefault="009D4EB6" w:rsidP="009D4EB6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9D4EB6" w:rsidRPr="009D4EB6" w:rsidRDefault="009D4EB6" w:rsidP="009D4E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9D4EB6" w:rsidRPr="001C5249" w:rsidRDefault="009D4EB6" w:rsidP="009D4EB6">
            <w:pPr>
              <w:jc w:val="center"/>
            </w:pPr>
            <w:r>
              <w:t>1,6</w:t>
            </w:r>
          </w:p>
        </w:tc>
        <w:tc>
          <w:tcPr>
            <w:tcW w:w="537" w:type="dxa"/>
          </w:tcPr>
          <w:p w:rsidR="009D4EB6" w:rsidRPr="001C5249" w:rsidRDefault="009D4EB6" w:rsidP="009D4EB6">
            <w:pPr>
              <w:jc w:val="both"/>
            </w:pPr>
          </w:p>
        </w:tc>
        <w:tc>
          <w:tcPr>
            <w:tcW w:w="537" w:type="dxa"/>
          </w:tcPr>
          <w:p w:rsidR="009D4EB6" w:rsidRPr="001C5249" w:rsidRDefault="009D4EB6" w:rsidP="009D4EB6">
            <w:pPr>
              <w:jc w:val="both"/>
            </w:pPr>
          </w:p>
        </w:tc>
        <w:tc>
          <w:tcPr>
            <w:tcW w:w="715" w:type="dxa"/>
          </w:tcPr>
          <w:p w:rsidR="009D4EB6" w:rsidRPr="001C5249" w:rsidRDefault="009D4EB6" w:rsidP="009D4EB6">
            <w:pPr>
              <w:jc w:val="both"/>
            </w:pPr>
          </w:p>
        </w:tc>
        <w:tc>
          <w:tcPr>
            <w:tcW w:w="71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D4EB6" w:rsidRPr="001C5249" w:rsidRDefault="009D4EB6" w:rsidP="00545DDF">
            <w:pPr>
              <w:jc w:val="center"/>
            </w:pPr>
          </w:p>
        </w:tc>
        <w:tc>
          <w:tcPr>
            <w:tcW w:w="537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6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</w:tcPr>
          <w:p w:rsidR="009D4EB6" w:rsidRPr="0032276A" w:rsidRDefault="009D4EB6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D4EB6" w:rsidRPr="0032276A" w:rsidRDefault="009D4EB6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D4EB6" w:rsidRPr="001C5249" w:rsidTr="009D4EB6">
        <w:trPr>
          <w:trHeight w:hRule="exact" w:val="454"/>
        </w:trPr>
        <w:tc>
          <w:tcPr>
            <w:tcW w:w="479" w:type="dxa"/>
            <w:vAlign w:val="center"/>
          </w:tcPr>
          <w:p w:rsidR="009D4EB6" w:rsidRDefault="009D4EB6" w:rsidP="00545DDF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9D4EB6" w:rsidRPr="00A07E28" w:rsidRDefault="009D4EB6" w:rsidP="009D4EB6">
            <w:pPr>
              <w:jc w:val="center"/>
            </w:pPr>
          </w:p>
        </w:tc>
        <w:tc>
          <w:tcPr>
            <w:tcW w:w="2593" w:type="dxa"/>
            <w:gridSpan w:val="2"/>
          </w:tcPr>
          <w:p w:rsidR="009D4EB6" w:rsidRPr="00AF314C" w:rsidRDefault="009D4EB6" w:rsidP="009D4EB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D4EB6" w:rsidRPr="009A5E3A" w:rsidRDefault="009D4EB6" w:rsidP="009D4E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9D4EB6" w:rsidRDefault="009D4EB6" w:rsidP="009D4EB6">
            <w:pPr>
              <w:jc w:val="both"/>
            </w:pPr>
          </w:p>
        </w:tc>
        <w:tc>
          <w:tcPr>
            <w:tcW w:w="554" w:type="dxa"/>
            <w:vAlign w:val="center"/>
          </w:tcPr>
          <w:p w:rsidR="009D4EB6" w:rsidRPr="0026242B" w:rsidRDefault="009D4EB6" w:rsidP="009D4E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D4EB6" w:rsidRPr="00E07680" w:rsidRDefault="009D4EB6" w:rsidP="009D4EB6">
            <w:pPr>
              <w:jc w:val="center"/>
            </w:pPr>
          </w:p>
        </w:tc>
        <w:tc>
          <w:tcPr>
            <w:tcW w:w="687" w:type="dxa"/>
            <w:vAlign w:val="center"/>
          </w:tcPr>
          <w:p w:rsidR="009D4EB6" w:rsidRPr="001C5249" w:rsidRDefault="009D4EB6" w:rsidP="009D4EB6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D4EB6" w:rsidRPr="00E07680" w:rsidRDefault="009D4EB6" w:rsidP="009D4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D4EB6" w:rsidRPr="001C5249" w:rsidRDefault="009D4EB6" w:rsidP="009D4EB6">
            <w:pPr>
              <w:jc w:val="both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9D4EB6">
            <w:pPr>
              <w:jc w:val="both"/>
            </w:pPr>
          </w:p>
        </w:tc>
        <w:tc>
          <w:tcPr>
            <w:tcW w:w="715" w:type="dxa"/>
            <w:vAlign w:val="center"/>
          </w:tcPr>
          <w:p w:rsidR="009D4EB6" w:rsidRPr="001C5249" w:rsidRDefault="009D4EB6" w:rsidP="009D4EB6">
            <w:pPr>
              <w:jc w:val="both"/>
            </w:pPr>
          </w:p>
        </w:tc>
        <w:tc>
          <w:tcPr>
            <w:tcW w:w="71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D4EB6" w:rsidRPr="001C5249" w:rsidRDefault="009D4EB6" w:rsidP="00545DDF">
            <w:pPr>
              <w:jc w:val="center"/>
            </w:pPr>
          </w:p>
        </w:tc>
        <w:tc>
          <w:tcPr>
            <w:tcW w:w="537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6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</w:tcPr>
          <w:p w:rsidR="009D4EB6" w:rsidRPr="0032276A" w:rsidRDefault="009D4EB6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D4EB6" w:rsidRPr="0032276A" w:rsidRDefault="009D4EB6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D4EB6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D4EB6" w:rsidRDefault="009D4EB6" w:rsidP="00545DDF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9D4EB6" w:rsidRPr="00A548C0" w:rsidRDefault="009D4EB6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9D4EB6" w:rsidRPr="00AF314C" w:rsidRDefault="009D4EB6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D4EB6" w:rsidRPr="00A548C0" w:rsidRDefault="009D4EB6" w:rsidP="00545DDF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9D4EB6" w:rsidRPr="0026242B" w:rsidRDefault="009D4EB6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D4EB6" w:rsidRPr="00A548C0" w:rsidRDefault="009D4EB6" w:rsidP="00545DDF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9D4EB6" w:rsidRPr="00161C29" w:rsidRDefault="009D4EB6" w:rsidP="00545DD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9D4EB6" w:rsidRPr="00161C29" w:rsidRDefault="009D4EB6" w:rsidP="00545DD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D4EB6" w:rsidRPr="001C5249" w:rsidRDefault="009D4EB6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6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</w:tcPr>
          <w:p w:rsidR="009D4EB6" w:rsidRPr="0032276A" w:rsidRDefault="009D4EB6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D4EB6" w:rsidRPr="0032276A" w:rsidRDefault="009D4EB6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D4EB6" w:rsidRPr="001C5249" w:rsidTr="009D4EB6">
        <w:trPr>
          <w:trHeight w:hRule="exact" w:val="454"/>
        </w:trPr>
        <w:tc>
          <w:tcPr>
            <w:tcW w:w="479" w:type="dxa"/>
            <w:vAlign w:val="center"/>
          </w:tcPr>
          <w:p w:rsidR="009D4EB6" w:rsidRDefault="009D4EB6" w:rsidP="00545DDF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9D4EB6" w:rsidRPr="009D4EB6" w:rsidRDefault="009D4EB6" w:rsidP="00545DDF">
            <w:pPr>
              <w:jc w:val="center"/>
            </w:pPr>
            <w:r>
              <w:t>147</w:t>
            </w:r>
          </w:p>
        </w:tc>
        <w:tc>
          <w:tcPr>
            <w:tcW w:w="2593" w:type="dxa"/>
            <w:gridSpan w:val="2"/>
            <w:vAlign w:val="center"/>
          </w:tcPr>
          <w:p w:rsidR="009D4EB6" w:rsidRPr="00AF314C" w:rsidRDefault="009D4EB6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D4EB6" w:rsidRPr="009D4EB6" w:rsidRDefault="009D4EB6" w:rsidP="009D4E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Полоса 1561М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 ≈37х≈2500</w:t>
            </w:r>
          </w:p>
        </w:tc>
        <w:tc>
          <w:tcPr>
            <w:tcW w:w="1786" w:type="dxa"/>
            <w:gridSpan w:val="2"/>
          </w:tcPr>
          <w:p w:rsidR="009D4EB6" w:rsidRPr="001C5249" w:rsidRDefault="009D4EB6" w:rsidP="009D4EB6">
            <w:pPr>
              <w:jc w:val="both"/>
            </w:pPr>
          </w:p>
        </w:tc>
        <w:tc>
          <w:tcPr>
            <w:tcW w:w="554" w:type="dxa"/>
            <w:vAlign w:val="center"/>
          </w:tcPr>
          <w:p w:rsidR="009D4EB6" w:rsidRPr="009D4EB6" w:rsidRDefault="009D4EB6" w:rsidP="009D4EB6">
            <w:pPr>
              <w:jc w:val="center"/>
              <w:rPr>
                <w:sz w:val="22"/>
                <w:szCs w:val="22"/>
              </w:rPr>
            </w:pPr>
            <w:r w:rsidRPr="009D4EB6"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9D4EB6" w:rsidRPr="001C5249" w:rsidRDefault="009D4EB6" w:rsidP="009D4EB6">
            <w:pPr>
              <w:jc w:val="center"/>
            </w:pPr>
            <w:r>
              <w:t>1</w:t>
            </w:r>
          </w:p>
        </w:tc>
        <w:tc>
          <w:tcPr>
            <w:tcW w:w="687" w:type="dxa"/>
            <w:vAlign w:val="center"/>
          </w:tcPr>
          <w:p w:rsidR="009D4EB6" w:rsidRPr="009D4EB6" w:rsidRDefault="009D4EB6" w:rsidP="009D4E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9D4EB6" w:rsidRPr="001C5249" w:rsidRDefault="0031458C" w:rsidP="009D4EB6">
            <w:pPr>
              <w:jc w:val="center"/>
            </w:pPr>
            <w:r>
              <w:t>0,7</w:t>
            </w:r>
          </w:p>
        </w:tc>
        <w:tc>
          <w:tcPr>
            <w:tcW w:w="537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D4EB6" w:rsidRPr="003C63BA" w:rsidRDefault="009D4EB6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6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249" w:type="dxa"/>
          </w:tcPr>
          <w:p w:rsidR="009D4EB6" w:rsidRPr="001C5249" w:rsidRDefault="009D4EB6" w:rsidP="00545DDF">
            <w:pPr>
              <w:jc w:val="both"/>
            </w:pPr>
          </w:p>
        </w:tc>
      </w:tr>
      <w:tr w:rsidR="009D4EB6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D4EB6" w:rsidRDefault="009D4EB6" w:rsidP="00545DDF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9D4EB6" w:rsidRPr="00A548C0" w:rsidRDefault="009D4EB6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9D4EB6" w:rsidRPr="00AF314C" w:rsidRDefault="009D4EB6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D4EB6" w:rsidRPr="009A5E3A" w:rsidRDefault="009D4EB6" w:rsidP="009D4EB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9D4EB6" w:rsidRDefault="009D4EB6" w:rsidP="009D4EB6">
            <w:pPr>
              <w:jc w:val="both"/>
            </w:pPr>
          </w:p>
        </w:tc>
        <w:tc>
          <w:tcPr>
            <w:tcW w:w="554" w:type="dxa"/>
            <w:vAlign w:val="center"/>
          </w:tcPr>
          <w:p w:rsidR="009D4EB6" w:rsidRPr="0026242B" w:rsidRDefault="009D4EB6" w:rsidP="009D4EB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D4EB6" w:rsidRPr="00E07680" w:rsidRDefault="009D4EB6" w:rsidP="009D4EB6">
            <w:pPr>
              <w:jc w:val="center"/>
            </w:pPr>
          </w:p>
        </w:tc>
        <w:tc>
          <w:tcPr>
            <w:tcW w:w="687" w:type="dxa"/>
            <w:vAlign w:val="center"/>
          </w:tcPr>
          <w:p w:rsidR="009D4EB6" w:rsidRPr="001C5249" w:rsidRDefault="009D4EB6" w:rsidP="009D4EB6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9D4EB6" w:rsidRPr="00E07680" w:rsidRDefault="009D4EB6" w:rsidP="009D4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D4EB6" w:rsidRPr="001C5249" w:rsidRDefault="009D4EB6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6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</w:tcPr>
          <w:p w:rsidR="009D4EB6" w:rsidRPr="0032276A" w:rsidRDefault="009D4EB6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9D4EB6" w:rsidRPr="0032276A" w:rsidRDefault="009D4EB6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9D4EB6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9D4EB6" w:rsidRDefault="009D4EB6" w:rsidP="00545DDF">
            <w:pPr>
              <w:jc w:val="center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9D4EB6" w:rsidRPr="00507545" w:rsidRDefault="009D4EB6" w:rsidP="00545DD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9D4EB6" w:rsidRPr="00AF314C" w:rsidRDefault="009D4EB6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9D4EB6" w:rsidRPr="002A698A" w:rsidRDefault="009D4EB6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9D4EB6" w:rsidRPr="0026242B" w:rsidRDefault="009D4EB6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9D4EB6" w:rsidRPr="009B7BA2" w:rsidRDefault="009D4EB6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9D4EB6" w:rsidRPr="006200F3" w:rsidRDefault="009D4EB6" w:rsidP="00545DD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9D4EB6" w:rsidRPr="003F294C" w:rsidRDefault="009D4EB6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9D4EB6" w:rsidRPr="001C5249" w:rsidRDefault="009D4EB6" w:rsidP="00545DDF">
            <w:pPr>
              <w:jc w:val="center"/>
            </w:pPr>
          </w:p>
        </w:tc>
        <w:tc>
          <w:tcPr>
            <w:tcW w:w="537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5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606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537" w:type="dxa"/>
          </w:tcPr>
          <w:p w:rsidR="009D4EB6" w:rsidRPr="001C5249" w:rsidRDefault="009D4EB6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9D4EB6" w:rsidRPr="0032276A" w:rsidRDefault="009D4EB6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BA0DA0" w:rsidRPr="001C5249" w:rsidTr="009F7049">
        <w:trPr>
          <w:trHeight w:hRule="exact" w:val="454"/>
        </w:trPr>
        <w:tc>
          <w:tcPr>
            <w:tcW w:w="479" w:type="dxa"/>
            <w:vAlign w:val="center"/>
          </w:tcPr>
          <w:p w:rsidR="00BA0DA0" w:rsidRDefault="00BA0DA0" w:rsidP="00545DDF">
            <w:pPr>
              <w:jc w:val="center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BA0DA0" w:rsidRPr="00AB2664" w:rsidRDefault="00BA0DA0" w:rsidP="00545DDF">
            <w:pPr>
              <w:jc w:val="center"/>
            </w:pPr>
            <w:r>
              <w:t>148</w:t>
            </w:r>
          </w:p>
        </w:tc>
        <w:tc>
          <w:tcPr>
            <w:tcW w:w="2593" w:type="dxa"/>
            <w:gridSpan w:val="2"/>
            <w:vAlign w:val="center"/>
          </w:tcPr>
          <w:p w:rsidR="00BA0DA0" w:rsidRPr="00AF314C" w:rsidRDefault="00BA0DA0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A0DA0" w:rsidRPr="009D4EB6" w:rsidRDefault="00BA0DA0" w:rsidP="00BA0DA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 лист 1561М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 ≈35х≈60</w:t>
            </w:r>
          </w:p>
        </w:tc>
        <w:tc>
          <w:tcPr>
            <w:tcW w:w="1786" w:type="dxa"/>
            <w:gridSpan w:val="2"/>
          </w:tcPr>
          <w:p w:rsidR="00BA0DA0" w:rsidRPr="001C5249" w:rsidRDefault="00BA0DA0" w:rsidP="009F7049">
            <w:pPr>
              <w:jc w:val="both"/>
            </w:pPr>
          </w:p>
        </w:tc>
        <w:tc>
          <w:tcPr>
            <w:tcW w:w="554" w:type="dxa"/>
            <w:vAlign w:val="center"/>
          </w:tcPr>
          <w:p w:rsidR="00BA0DA0" w:rsidRPr="009D4EB6" w:rsidRDefault="00BA0DA0" w:rsidP="009F7049">
            <w:pPr>
              <w:jc w:val="center"/>
              <w:rPr>
                <w:sz w:val="22"/>
                <w:szCs w:val="22"/>
              </w:rPr>
            </w:pPr>
            <w:r w:rsidRPr="009D4EB6"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A0DA0" w:rsidRPr="001C5249" w:rsidRDefault="00BA0DA0" w:rsidP="009F7049">
            <w:pPr>
              <w:jc w:val="center"/>
            </w:pPr>
            <w:r>
              <w:t>8</w:t>
            </w:r>
          </w:p>
        </w:tc>
        <w:tc>
          <w:tcPr>
            <w:tcW w:w="687" w:type="dxa"/>
            <w:vAlign w:val="center"/>
          </w:tcPr>
          <w:p w:rsidR="00BA0DA0" w:rsidRPr="009D4EB6" w:rsidRDefault="00BA0DA0" w:rsidP="00BA0DA0">
            <w:pPr>
              <w:jc w:val="center"/>
              <w:rPr>
                <w:sz w:val="20"/>
                <w:szCs w:val="20"/>
              </w:rPr>
            </w:pPr>
            <w:r w:rsidRPr="009D4EB6">
              <w:rPr>
                <w:sz w:val="20"/>
                <w:szCs w:val="20"/>
              </w:rPr>
              <w:t>0,01</w:t>
            </w:r>
          </w:p>
        </w:tc>
        <w:tc>
          <w:tcPr>
            <w:tcW w:w="1071" w:type="dxa"/>
            <w:gridSpan w:val="2"/>
            <w:vAlign w:val="center"/>
          </w:tcPr>
          <w:p w:rsidR="00BA0DA0" w:rsidRPr="001C5249" w:rsidRDefault="00BA0DA0" w:rsidP="00BA0DA0">
            <w:pPr>
              <w:jc w:val="center"/>
            </w:pPr>
            <w:r>
              <w:t>0,08</w:t>
            </w:r>
          </w:p>
        </w:tc>
        <w:tc>
          <w:tcPr>
            <w:tcW w:w="537" w:type="dxa"/>
          </w:tcPr>
          <w:p w:rsidR="00BA0DA0" w:rsidRPr="001C5249" w:rsidRDefault="00BA0DA0" w:rsidP="009F7049">
            <w:pPr>
              <w:jc w:val="both"/>
            </w:pPr>
          </w:p>
        </w:tc>
        <w:tc>
          <w:tcPr>
            <w:tcW w:w="537" w:type="dxa"/>
          </w:tcPr>
          <w:p w:rsidR="00BA0DA0" w:rsidRPr="001C5249" w:rsidRDefault="00BA0DA0" w:rsidP="009F7049">
            <w:pPr>
              <w:jc w:val="both"/>
            </w:pPr>
          </w:p>
        </w:tc>
        <w:tc>
          <w:tcPr>
            <w:tcW w:w="715" w:type="dxa"/>
          </w:tcPr>
          <w:p w:rsidR="00BA0DA0" w:rsidRPr="001C5249" w:rsidRDefault="00BA0DA0" w:rsidP="009F7049">
            <w:pPr>
              <w:jc w:val="both"/>
            </w:pPr>
          </w:p>
        </w:tc>
        <w:tc>
          <w:tcPr>
            <w:tcW w:w="715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BA0DA0" w:rsidRPr="00DE6FFC" w:rsidRDefault="00BA0DA0" w:rsidP="00545DD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A0DA0" w:rsidRPr="00DE6FFC" w:rsidRDefault="00BA0DA0" w:rsidP="00545D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5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6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249" w:type="dxa"/>
          </w:tcPr>
          <w:p w:rsidR="00BA0DA0" w:rsidRPr="00B91E40" w:rsidRDefault="00BA0DA0" w:rsidP="00545DDF">
            <w:pPr>
              <w:jc w:val="both"/>
              <w:rPr>
                <w:sz w:val="20"/>
                <w:szCs w:val="20"/>
              </w:rPr>
            </w:pPr>
          </w:p>
        </w:tc>
      </w:tr>
      <w:tr w:rsidR="00BA0DA0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A0DA0" w:rsidRDefault="00BA0DA0" w:rsidP="00545DDF">
            <w:pPr>
              <w:jc w:val="center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BA0DA0" w:rsidRDefault="00BA0DA0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A0DA0" w:rsidRPr="00986A2E" w:rsidRDefault="00BA0DA0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A0DA0" w:rsidRPr="009A5E3A" w:rsidRDefault="00BA0DA0" w:rsidP="009F70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BA0DA0" w:rsidRDefault="00BA0DA0" w:rsidP="009F7049">
            <w:pPr>
              <w:jc w:val="both"/>
            </w:pPr>
          </w:p>
        </w:tc>
        <w:tc>
          <w:tcPr>
            <w:tcW w:w="554" w:type="dxa"/>
            <w:vAlign w:val="center"/>
          </w:tcPr>
          <w:p w:rsidR="00BA0DA0" w:rsidRPr="0026242B" w:rsidRDefault="00BA0DA0" w:rsidP="009F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A0DA0" w:rsidRPr="00E07680" w:rsidRDefault="00BA0DA0" w:rsidP="009F7049">
            <w:pPr>
              <w:jc w:val="center"/>
            </w:pPr>
          </w:p>
        </w:tc>
        <w:tc>
          <w:tcPr>
            <w:tcW w:w="687" w:type="dxa"/>
            <w:vAlign w:val="center"/>
          </w:tcPr>
          <w:p w:rsidR="00BA0DA0" w:rsidRPr="001C5249" w:rsidRDefault="00BA0DA0" w:rsidP="009F704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A0DA0" w:rsidRPr="00E07680" w:rsidRDefault="00BA0DA0" w:rsidP="009F7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A0DA0" w:rsidRPr="001C5249" w:rsidRDefault="00BA0DA0" w:rsidP="009F7049">
            <w:pPr>
              <w:jc w:val="both"/>
            </w:pPr>
          </w:p>
        </w:tc>
        <w:tc>
          <w:tcPr>
            <w:tcW w:w="537" w:type="dxa"/>
            <w:vAlign w:val="center"/>
          </w:tcPr>
          <w:p w:rsidR="00BA0DA0" w:rsidRPr="001C5249" w:rsidRDefault="00BA0DA0" w:rsidP="009F7049">
            <w:pPr>
              <w:jc w:val="both"/>
            </w:pPr>
          </w:p>
        </w:tc>
        <w:tc>
          <w:tcPr>
            <w:tcW w:w="715" w:type="dxa"/>
            <w:vAlign w:val="center"/>
          </w:tcPr>
          <w:p w:rsidR="00BA0DA0" w:rsidRPr="001C5249" w:rsidRDefault="00BA0DA0" w:rsidP="009F7049">
            <w:pPr>
              <w:jc w:val="both"/>
            </w:pPr>
          </w:p>
        </w:tc>
        <w:tc>
          <w:tcPr>
            <w:tcW w:w="715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BA0DA0" w:rsidRPr="001C5249" w:rsidRDefault="00BA0DA0" w:rsidP="00545DDF">
            <w:pPr>
              <w:jc w:val="center"/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5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6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249" w:type="dxa"/>
          </w:tcPr>
          <w:p w:rsidR="00BA0DA0" w:rsidRPr="001C5249" w:rsidRDefault="00BA0DA0" w:rsidP="00545DDF">
            <w:pPr>
              <w:jc w:val="both"/>
            </w:pPr>
          </w:p>
        </w:tc>
      </w:tr>
      <w:tr w:rsidR="00BA0DA0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A0DA0" w:rsidRDefault="00BA0DA0" w:rsidP="00545DDF">
            <w:pPr>
              <w:jc w:val="center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BA0DA0" w:rsidRDefault="00BA0DA0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A0DA0" w:rsidRPr="00986A2E" w:rsidRDefault="00BA0DA0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A0DA0" w:rsidRPr="002A698A" w:rsidRDefault="00BA0DA0" w:rsidP="00CC354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BA0DA0" w:rsidRPr="0026242B" w:rsidRDefault="00BA0DA0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A0DA0" w:rsidRPr="00E07680" w:rsidRDefault="00BA0DA0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BA0DA0" w:rsidRPr="001C5249" w:rsidRDefault="00BA0DA0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A0DA0" w:rsidRPr="00E07680" w:rsidRDefault="00BA0DA0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BA0DA0" w:rsidRPr="001C5249" w:rsidRDefault="00BA0DA0" w:rsidP="00545DDF">
            <w:pPr>
              <w:jc w:val="center"/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5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6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249" w:type="dxa"/>
          </w:tcPr>
          <w:p w:rsidR="00BA0DA0" w:rsidRPr="001C5249" w:rsidRDefault="00BA0DA0" w:rsidP="00545DDF">
            <w:pPr>
              <w:jc w:val="both"/>
            </w:pPr>
          </w:p>
        </w:tc>
      </w:tr>
      <w:tr w:rsidR="00BA0DA0" w:rsidRPr="001C5249" w:rsidTr="009F7049">
        <w:trPr>
          <w:trHeight w:hRule="exact" w:val="454"/>
        </w:trPr>
        <w:tc>
          <w:tcPr>
            <w:tcW w:w="479" w:type="dxa"/>
            <w:vAlign w:val="center"/>
          </w:tcPr>
          <w:p w:rsidR="00BA0DA0" w:rsidRDefault="00BA0DA0" w:rsidP="00545DDF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BA0DA0" w:rsidRPr="00AB2664" w:rsidRDefault="00BA0DA0" w:rsidP="009F7049">
            <w:pPr>
              <w:jc w:val="center"/>
            </w:pPr>
            <w:r>
              <w:t>149</w:t>
            </w:r>
          </w:p>
        </w:tc>
        <w:tc>
          <w:tcPr>
            <w:tcW w:w="2593" w:type="dxa"/>
            <w:gridSpan w:val="2"/>
            <w:vAlign w:val="center"/>
          </w:tcPr>
          <w:p w:rsidR="00BA0DA0" w:rsidRPr="00AF314C" w:rsidRDefault="00BA0DA0" w:rsidP="009F7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A0DA0" w:rsidRPr="009D4EB6" w:rsidRDefault="00BA0DA0" w:rsidP="00F10C1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 лист 1561М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 ≈35х≈</w:t>
            </w:r>
            <w:r w:rsidR="00F10C18">
              <w:rPr>
                <w:sz w:val="28"/>
                <w:szCs w:val="28"/>
              </w:rPr>
              <w:t>55</w:t>
            </w:r>
          </w:p>
        </w:tc>
        <w:tc>
          <w:tcPr>
            <w:tcW w:w="1786" w:type="dxa"/>
            <w:gridSpan w:val="2"/>
          </w:tcPr>
          <w:p w:rsidR="00BA0DA0" w:rsidRPr="001C5249" w:rsidRDefault="00BA0DA0" w:rsidP="009F7049">
            <w:pPr>
              <w:jc w:val="both"/>
            </w:pPr>
          </w:p>
        </w:tc>
        <w:tc>
          <w:tcPr>
            <w:tcW w:w="554" w:type="dxa"/>
            <w:vAlign w:val="center"/>
          </w:tcPr>
          <w:p w:rsidR="00BA0DA0" w:rsidRPr="009D4EB6" w:rsidRDefault="00BA0DA0" w:rsidP="009F7049">
            <w:pPr>
              <w:jc w:val="center"/>
              <w:rPr>
                <w:sz w:val="22"/>
                <w:szCs w:val="22"/>
              </w:rPr>
            </w:pPr>
            <w:r w:rsidRPr="009D4EB6"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BA0DA0" w:rsidRPr="001C5249" w:rsidRDefault="00BA0DA0" w:rsidP="009F7049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BA0DA0" w:rsidRPr="009D4EB6" w:rsidRDefault="00BA0DA0" w:rsidP="009F7049">
            <w:pPr>
              <w:jc w:val="center"/>
              <w:rPr>
                <w:sz w:val="20"/>
                <w:szCs w:val="20"/>
              </w:rPr>
            </w:pPr>
            <w:r w:rsidRPr="009D4EB6">
              <w:rPr>
                <w:sz w:val="20"/>
                <w:szCs w:val="20"/>
              </w:rPr>
              <w:t>0,01</w:t>
            </w:r>
          </w:p>
        </w:tc>
        <w:tc>
          <w:tcPr>
            <w:tcW w:w="1071" w:type="dxa"/>
            <w:gridSpan w:val="2"/>
            <w:vAlign w:val="center"/>
          </w:tcPr>
          <w:p w:rsidR="00BA0DA0" w:rsidRPr="001C5249" w:rsidRDefault="00BA0DA0" w:rsidP="00F10C18">
            <w:pPr>
              <w:jc w:val="center"/>
            </w:pPr>
            <w:r>
              <w:t>0,0</w:t>
            </w:r>
            <w:r w:rsidR="00F10C18">
              <w:t>2</w:t>
            </w: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BA0DA0" w:rsidRPr="001C5249" w:rsidRDefault="00BA0DA0" w:rsidP="00545DDF">
            <w:pPr>
              <w:jc w:val="center"/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5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6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</w:tcPr>
          <w:p w:rsidR="00BA0DA0" w:rsidRPr="0032276A" w:rsidRDefault="00BA0DA0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A0DA0" w:rsidRPr="0032276A" w:rsidRDefault="00BA0DA0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BA0DA0" w:rsidRPr="001C5249" w:rsidTr="009F7049">
        <w:trPr>
          <w:trHeight w:hRule="exact" w:val="454"/>
        </w:trPr>
        <w:tc>
          <w:tcPr>
            <w:tcW w:w="479" w:type="dxa"/>
            <w:vAlign w:val="center"/>
          </w:tcPr>
          <w:p w:rsidR="00BA0DA0" w:rsidRDefault="00BA0DA0" w:rsidP="00545DDF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BA0DA0" w:rsidRDefault="00BA0DA0" w:rsidP="009F704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A0DA0" w:rsidRPr="00986A2E" w:rsidRDefault="00BA0DA0" w:rsidP="009F704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A0DA0" w:rsidRPr="009A5E3A" w:rsidRDefault="00BA0DA0" w:rsidP="009F70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BA0DA0" w:rsidRDefault="00BA0DA0" w:rsidP="009F7049">
            <w:pPr>
              <w:jc w:val="both"/>
            </w:pPr>
          </w:p>
        </w:tc>
        <w:tc>
          <w:tcPr>
            <w:tcW w:w="554" w:type="dxa"/>
            <w:vAlign w:val="center"/>
          </w:tcPr>
          <w:p w:rsidR="00BA0DA0" w:rsidRPr="0026242B" w:rsidRDefault="00BA0DA0" w:rsidP="009F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A0DA0" w:rsidRPr="00E07680" w:rsidRDefault="00BA0DA0" w:rsidP="009F7049">
            <w:pPr>
              <w:jc w:val="center"/>
            </w:pPr>
          </w:p>
        </w:tc>
        <w:tc>
          <w:tcPr>
            <w:tcW w:w="687" w:type="dxa"/>
            <w:vAlign w:val="center"/>
          </w:tcPr>
          <w:p w:rsidR="00BA0DA0" w:rsidRPr="001C5249" w:rsidRDefault="00BA0DA0" w:rsidP="009F704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A0DA0" w:rsidRPr="00E07680" w:rsidRDefault="00BA0DA0" w:rsidP="009F7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BA0DA0" w:rsidRPr="001C5249" w:rsidRDefault="00BA0DA0" w:rsidP="00545DDF">
            <w:pPr>
              <w:jc w:val="center"/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5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6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</w:tcPr>
          <w:p w:rsidR="00BA0DA0" w:rsidRPr="0032276A" w:rsidRDefault="00BA0DA0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A0DA0" w:rsidRPr="0032276A" w:rsidRDefault="00BA0DA0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BA0DA0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A0DA0" w:rsidRDefault="00BA0DA0" w:rsidP="00545DDF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BA0DA0" w:rsidRDefault="00BA0DA0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A0DA0" w:rsidRPr="00986A2E" w:rsidRDefault="00BA0DA0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A0DA0" w:rsidRPr="002A698A" w:rsidRDefault="00BA0DA0" w:rsidP="003F294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BA0DA0" w:rsidRPr="0026242B" w:rsidRDefault="00BA0DA0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A0DA0" w:rsidRPr="00E07680" w:rsidRDefault="00BA0DA0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BA0DA0" w:rsidRPr="001C5249" w:rsidRDefault="00BA0DA0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A0DA0" w:rsidRPr="00E07680" w:rsidRDefault="00BA0DA0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BA0DA0" w:rsidRPr="001C5249" w:rsidRDefault="00BA0DA0" w:rsidP="00545DDF">
            <w:pPr>
              <w:jc w:val="center"/>
            </w:pPr>
          </w:p>
        </w:tc>
        <w:tc>
          <w:tcPr>
            <w:tcW w:w="537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5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1606" w:type="dxa"/>
          </w:tcPr>
          <w:p w:rsidR="00BA0DA0" w:rsidRPr="001C5249" w:rsidRDefault="00BA0DA0" w:rsidP="00545DDF">
            <w:pPr>
              <w:jc w:val="both"/>
            </w:pPr>
          </w:p>
        </w:tc>
        <w:tc>
          <w:tcPr>
            <w:tcW w:w="537" w:type="dxa"/>
          </w:tcPr>
          <w:p w:rsidR="00BA0DA0" w:rsidRPr="0032276A" w:rsidRDefault="00BA0DA0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A0DA0" w:rsidRPr="0032276A" w:rsidRDefault="00BA0DA0" w:rsidP="00545DDF">
            <w:pPr>
              <w:jc w:val="both"/>
              <w:rPr>
                <w:sz w:val="18"/>
                <w:szCs w:val="18"/>
              </w:rPr>
            </w:pPr>
          </w:p>
        </w:tc>
      </w:tr>
      <w:tr w:rsidR="00F10C18" w:rsidRPr="001C5249" w:rsidTr="009F7049">
        <w:trPr>
          <w:trHeight w:hRule="exact" w:val="454"/>
        </w:trPr>
        <w:tc>
          <w:tcPr>
            <w:tcW w:w="479" w:type="dxa"/>
            <w:vAlign w:val="center"/>
          </w:tcPr>
          <w:p w:rsidR="00F10C18" w:rsidRDefault="00F10C18" w:rsidP="00545DDF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F10C18" w:rsidRPr="00AB2664" w:rsidRDefault="00F10C18" w:rsidP="009F7049">
            <w:pPr>
              <w:jc w:val="center"/>
            </w:pPr>
            <w:r>
              <w:t>150</w:t>
            </w:r>
          </w:p>
        </w:tc>
        <w:tc>
          <w:tcPr>
            <w:tcW w:w="2593" w:type="dxa"/>
            <w:gridSpan w:val="2"/>
            <w:vAlign w:val="center"/>
          </w:tcPr>
          <w:p w:rsidR="00F10C18" w:rsidRPr="00AF314C" w:rsidRDefault="00F10C18" w:rsidP="009F7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10C18" w:rsidRPr="009D4EB6" w:rsidRDefault="00F10C18" w:rsidP="00F10C1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Кница  лист 1561М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 ≈70х≈100</w:t>
            </w:r>
          </w:p>
        </w:tc>
        <w:tc>
          <w:tcPr>
            <w:tcW w:w="1786" w:type="dxa"/>
            <w:gridSpan w:val="2"/>
          </w:tcPr>
          <w:p w:rsidR="00F10C18" w:rsidRPr="001C5249" w:rsidRDefault="00F10C18" w:rsidP="009F7049">
            <w:pPr>
              <w:jc w:val="both"/>
            </w:pPr>
          </w:p>
        </w:tc>
        <w:tc>
          <w:tcPr>
            <w:tcW w:w="554" w:type="dxa"/>
            <w:vAlign w:val="center"/>
          </w:tcPr>
          <w:p w:rsidR="00F10C18" w:rsidRPr="009D4EB6" w:rsidRDefault="00F10C18" w:rsidP="009F7049">
            <w:pPr>
              <w:jc w:val="center"/>
              <w:rPr>
                <w:sz w:val="22"/>
                <w:szCs w:val="22"/>
              </w:rPr>
            </w:pPr>
            <w:r w:rsidRPr="009D4EB6"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F10C18" w:rsidRPr="001C5249" w:rsidRDefault="00F10C18" w:rsidP="009F7049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F10C18" w:rsidRPr="009D4EB6" w:rsidRDefault="00F10C18" w:rsidP="00F10C18">
            <w:pPr>
              <w:jc w:val="center"/>
              <w:rPr>
                <w:sz w:val="20"/>
                <w:szCs w:val="20"/>
              </w:rPr>
            </w:pPr>
            <w:r w:rsidRPr="009D4EB6">
              <w:rPr>
                <w:sz w:val="20"/>
                <w:szCs w:val="20"/>
              </w:rPr>
              <w:t>0,0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071" w:type="dxa"/>
            <w:gridSpan w:val="2"/>
            <w:vAlign w:val="center"/>
          </w:tcPr>
          <w:p w:rsidR="00F10C18" w:rsidRPr="001C5249" w:rsidRDefault="00F10C18" w:rsidP="00F10C18">
            <w:pPr>
              <w:jc w:val="center"/>
            </w:pPr>
            <w:r>
              <w:t>0,06</w:t>
            </w:r>
          </w:p>
        </w:tc>
        <w:tc>
          <w:tcPr>
            <w:tcW w:w="537" w:type="dxa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1606" w:type="dxa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537" w:type="dxa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1249" w:type="dxa"/>
          </w:tcPr>
          <w:p w:rsidR="00F10C18" w:rsidRPr="001C5249" w:rsidRDefault="00F10C18" w:rsidP="00545DDF">
            <w:pPr>
              <w:jc w:val="both"/>
            </w:pPr>
          </w:p>
        </w:tc>
      </w:tr>
      <w:tr w:rsidR="00F10C18" w:rsidRPr="001C5249" w:rsidTr="009F7049">
        <w:trPr>
          <w:trHeight w:hRule="exact" w:val="454"/>
        </w:trPr>
        <w:tc>
          <w:tcPr>
            <w:tcW w:w="479" w:type="dxa"/>
            <w:vAlign w:val="center"/>
          </w:tcPr>
          <w:p w:rsidR="00F10C18" w:rsidRDefault="00F10C18" w:rsidP="00545DDF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F10C18" w:rsidRDefault="00F10C18" w:rsidP="009F704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F10C18" w:rsidRPr="00986A2E" w:rsidRDefault="00F10C18" w:rsidP="009F704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10C18" w:rsidRPr="009A5E3A" w:rsidRDefault="00F10C18" w:rsidP="009F70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F10C18" w:rsidRDefault="00F10C18" w:rsidP="009F7049">
            <w:pPr>
              <w:jc w:val="both"/>
            </w:pPr>
          </w:p>
        </w:tc>
        <w:tc>
          <w:tcPr>
            <w:tcW w:w="554" w:type="dxa"/>
            <w:vAlign w:val="center"/>
          </w:tcPr>
          <w:p w:rsidR="00F10C18" w:rsidRPr="0026242B" w:rsidRDefault="00F10C18" w:rsidP="009F704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F10C18" w:rsidRPr="00E07680" w:rsidRDefault="00F10C18" w:rsidP="009F7049">
            <w:pPr>
              <w:jc w:val="center"/>
            </w:pPr>
          </w:p>
        </w:tc>
        <w:tc>
          <w:tcPr>
            <w:tcW w:w="687" w:type="dxa"/>
            <w:vAlign w:val="center"/>
          </w:tcPr>
          <w:p w:rsidR="00F10C18" w:rsidRPr="001C5249" w:rsidRDefault="00F10C18" w:rsidP="009F704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10C18" w:rsidRPr="00E07680" w:rsidRDefault="00F10C18" w:rsidP="009F704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10C18" w:rsidRPr="001C5249" w:rsidRDefault="00F10C18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1606" w:type="dxa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537" w:type="dxa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1249" w:type="dxa"/>
          </w:tcPr>
          <w:p w:rsidR="00F10C18" w:rsidRPr="001C5249" w:rsidRDefault="00F10C18" w:rsidP="00545DDF">
            <w:pPr>
              <w:jc w:val="both"/>
            </w:pPr>
          </w:p>
        </w:tc>
      </w:tr>
      <w:tr w:rsidR="00F10C18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F10C18" w:rsidRDefault="00F10C18" w:rsidP="00545DDF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F10C18" w:rsidRPr="00AB2664" w:rsidRDefault="00F10C18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F10C18" w:rsidRPr="00AF314C" w:rsidRDefault="00F10C18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F10C18" w:rsidRPr="000C1C8D" w:rsidRDefault="00F10C18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F10C18" w:rsidRPr="001C5249" w:rsidRDefault="00F10C18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F10C18" w:rsidRPr="0026242B" w:rsidRDefault="00F10C18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F10C18" w:rsidRPr="00E07680" w:rsidRDefault="00F10C18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F10C18" w:rsidRPr="001C5249" w:rsidRDefault="00F10C18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F10C18" w:rsidRPr="00E07680" w:rsidRDefault="00F10C18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F10C18" w:rsidRPr="001C5249" w:rsidRDefault="00F10C18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1606" w:type="dxa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537" w:type="dxa"/>
          </w:tcPr>
          <w:p w:rsidR="00F10C18" w:rsidRPr="001C5249" w:rsidRDefault="00F10C18" w:rsidP="00545DDF">
            <w:pPr>
              <w:jc w:val="both"/>
            </w:pPr>
          </w:p>
        </w:tc>
        <w:tc>
          <w:tcPr>
            <w:tcW w:w="1249" w:type="dxa"/>
          </w:tcPr>
          <w:p w:rsidR="00F10C18" w:rsidRPr="001C5249" w:rsidRDefault="00F10C18" w:rsidP="00545DDF">
            <w:pPr>
              <w:jc w:val="both"/>
            </w:pPr>
          </w:p>
        </w:tc>
      </w:tr>
      <w:tr w:rsidR="0008402F" w:rsidRPr="001C5249" w:rsidTr="009F704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545DDF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</w:tcPr>
          <w:p w:rsidR="0008402F" w:rsidRPr="001C5249" w:rsidRDefault="0008402F" w:rsidP="009F7049">
            <w:pPr>
              <w:jc w:val="both"/>
            </w:pPr>
            <w:r>
              <w:t>151</w:t>
            </w:r>
          </w:p>
        </w:tc>
        <w:tc>
          <w:tcPr>
            <w:tcW w:w="2593" w:type="dxa"/>
            <w:gridSpan w:val="2"/>
          </w:tcPr>
          <w:p w:rsidR="0008402F" w:rsidRPr="001C5249" w:rsidRDefault="0008402F" w:rsidP="009F7049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08402F" w:rsidRPr="009D4EB6" w:rsidRDefault="0008402F" w:rsidP="0008402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Полоса 1561М </w:t>
            </w:r>
            <w:r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</w:rPr>
              <w:t>3 ≈27х≈100</w:t>
            </w:r>
          </w:p>
        </w:tc>
        <w:tc>
          <w:tcPr>
            <w:tcW w:w="1786" w:type="dxa"/>
            <w:gridSpan w:val="2"/>
          </w:tcPr>
          <w:p w:rsidR="0008402F" w:rsidRPr="001C5249" w:rsidRDefault="0008402F" w:rsidP="009F704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9D4EB6" w:rsidRDefault="0008402F" w:rsidP="009F7049">
            <w:pPr>
              <w:jc w:val="center"/>
              <w:rPr>
                <w:sz w:val="22"/>
                <w:szCs w:val="22"/>
              </w:rPr>
            </w:pPr>
            <w:r w:rsidRPr="009D4EB6">
              <w:rPr>
                <w:sz w:val="22"/>
                <w:szCs w:val="22"/>
              </w:rPr>
              <w:t>796</w:t>
            </w:r>
          </w:p>
        </w:tc>
        <w:tc>
          <w:tcPr>
            <w:tcW w:w="564" w:type="dxa"/>
            <w:gridSpan w:val="2"/>
            <w:vAlign w:val="center"/>
          </w:tcPr>
          <w:p w:rsidR="0008402F" w:rsidRPr="001C5249" w:rsidRDefault="0008402F" w:rsidP="009F7049">
            <w:pPr>
              <w:jc w:val="center"/>
            </w:pPr>
            <w:r>
              <w:t>2</w:t>
            </w:r>
          </w:p>
        </w:tc>
        <w:tc>
          <w:tcPr>
            <w:tcW w:w="687" w:type="dxa"/>
            <w:vAlign w:val="center"/>
          </w:tcPr>
          <w:p w:rsidR="0008402F" w:rsidRPr="009D4EB6" w:rsidRDefault="0008402F" w:rsidP="009F70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</w:t>
            </w:r>
          </w:p>
        </w:tc>
        <w:tc>
          <w:tcPr>
            <w:tcW w:w="1071" w:type="dxa"/>
            <w:gridSpan w:val="2"/>
            <w:vAlign w:val="center"/>
          </w:tcPr>
          <w:p w:rsidR="0008402F" w:rsidRPr="001C5249" w:rsidRDefault="0008402F" w:rsidP="009F7049">
            <w:pPr>
              <w:jc w:val="center"/>
            </w:pPr>
            <w:r>
              <w:t>0,04</w:t>
            </w: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</w:tr>
      <w:tr w:rsidR="0008402F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545DDF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B2664" w:rsidRDefault="0008402F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9A5E3A" w:rsidRDefault="0008402F" w:rsidP="009F70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ОСТ1-92063-78</w:t>
            </w:r>
          </w:p>
        </w:tc>
        <w:tc>
          <w:tcPr>
            <w:tcW w:w="1786" w:type="dxa"/>
            <w:gridSpan w:val="2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9B7BA2" w:rsidRDefault="0008402F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545DDF">
            <w:pPr>
              <w:jc w:val="both"/>
            </w:pPr>
          </w:p>
        </w:tc>
      </w:tr>
      <w:tr w:rsidR="0008402F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545DDF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08402F" w:rsidRDefault="0008402F" w:rsidP="00545DDF">
            <w:pPr>
              <w:jc w:val="both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08402F" w:rsidRPr="00442E68" w:rsidRDefault="0008402F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08402F" w:rsidRDefault="0008402F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844488" w:rsidRDefault="0008402F" w:rsidP="00545DDF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844488" w:rsidRDefault="0008402F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7" w:type="dxa"/>
            <w:vAlign w:val="center"/>
          </w:tcPr>
          <w:p w:rsidR="0008402F" w:rsidRPr="00754EC3" w:rsidRDefault="0008402F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08402F" w:rsidRPr="00844488" w:rsidRDefault="0008402F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892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249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</w:tr>
      <w:tr w:rsidR="0008402F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545DDF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B2664" w:rsidRDefault="0008402F" w:rsidP="00545DDF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442E68" w:rsidRDefault="0008402F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08402F" w:rsidRPr="001C5249" w:rsidRDefault="0008402F" w:rsidP="00545DDF">
            <w:pPr>
              <w:jc w:val="both"/>
            </w:pPr>
          </w:p>
        </w:tc>
      </w:tr>
      <w:tr w:rsidR="0008402F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545DDF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2593" w:type="dxa"/>
            <w:gridSpan w:val="2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4284" w:type="dxa"/>
            <w:gridSpan w:val="4"/>
          </w:tcPr>
          <w:p w:rsidR="0008402F" w:rsidRPr="00442E68" w:rsidRDefault="0008402F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564" w:type="dxa"/>
            <w:gridSpan w:val="2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892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08402F" w:rsidRPr="001C5249" w:rsidRDefault="0008402F" w:rsidP="00545DDF">
            <w:pPr>
              <w:jc w:val="both"/>
            </w:pPr>
          </w:p>
        </w:tc>
      </w:tr>
      <w:tr w:rsidR="0008402F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545DDF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07E28" w:rsidRDefault="0008402F" w:rsidP="00545DDF">
            <w:pPr>
              <w:jc w:val="center"/>
            </w:pPr>
          </w:p>
        </w:tc>
        <w:tc>
          <w:tcPr>
            <w:tcW w:w="2593" w:type="dxa"/>
            <w:gridSpan w:val="2"/>
          </w:tcPr>
          <w:p w:rsidR="0008402F" w:rsidRPr="00AF314C" w:rsidRDefault="0008402F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9A5E3A" w:rsidRDefault="0008402F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545DD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08402F" w:rsidRPr="001C5249" w:rsidRDefault="0008402F" w:rsidP="00545DDF">
            <w:pPr>
              <w:jc w:val="both"/>
            </w:pPr>
          </w:p>
        </w:tc>
      </w:tr>
      <w:tr w:rsidR="0008402F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545DDF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07E28" w:rsidRDefault="0008402F" w:rsidP="00545DDF">
            <w:pPr>
              <w:jc w:val="center"/>
            </w:pPr>
          </w:p>
        </w:tc>
        <w:tc>
          <w:tcPr>
            <w:tcW w:w="2593" w:type="dxa"/>
            <w:gridSpan w:val="2"/>
          </w:tcPr>
          <w:p w:rsidR="0008402F" w:rsidRPr="00AF314C" w:rsidRDefault="0008402F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9A5E3A" w:rsidRDefault="0008402F" w:rsidP="00545DD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545DDF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545D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545DDF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545D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545DDF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545DDF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545DDF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lastRenderedPageBreak/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9A5E3A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548C0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594EAA" w:rsidRDefault="0008402F" w:rsidP="0067539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A548C0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08402F" w:rsidRPr="00507545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08402F" w:rsidRPr="00507545" w:rsidRDefault="0008402F" w:rsidP="0067539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548C0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A053C8" w:rsidRDefault="0008402F" w:rsidP="00675399">
            <w:pPr>
              <w:pStyle w:val="2"/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A548C0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08402F" w:rsidRPr="00040CAE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08402F" w:rsidRPr="00870852" w:rsidRDefault="0008402F" w:rsidP="0067539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548C0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A548C0" w:rsidRDefault="0008402F" w:rsidP="0067539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A548C0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08402F" w:rsidRPr="00161C29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08402F" w:rsidRPr="00161C29" w:rsidRDefault="0008402F" w:rsidP="0067539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548C0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CC3541" w:rsidRDefault="0008402F" w:rsidP="00675399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3C63BA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548C0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B91802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08402F" w:rsidRPr="00507545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2A698A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9B7BA2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6200F3" w:rsidRDefault="0008402F" w:rsidP="00675399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08402F" w:rsidRPr="003F29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B2664" w:rsidRDefault="0008402F" w:rsidP="0067539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B91802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DE6FFC" w:rsidRDefault="0008402F" w:rsidP="0067539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08402F" w:rsidRPr="00DE6FFC" w:rsidRDefault="0008402F" w:rsidP="006753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</w:tcPr>
          <w:p w:rsidR="0008402F" w:rsidRPr="00B91E40" w:rsidRDefault="0008402F" w:rsidP="00675399">
            <w:pPr>
              <w:jc w:val="both"/>
              <w:rPr>
                <w:sz w:val="20"/>
                <w:szCs w:val="20"/>
              </w:rPr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08402F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986A2E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B91802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08402F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986A2E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2A698A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08402F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986A2E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B91802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08402F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986A2E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08402F" w:rsidRPr="006A1934" w:rsidRDefault="0008402F" w:rsidP="00675399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08402F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08402F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986A2E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2A698A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B91802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08402F" w:rsidRPr="005B2526" w:rsidRDefault="0008402F" w:rsidP="00675399"/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08402F" w:rsidRPr="006A1934" w:rsidRDefault="0008402F" w:rsidP="00675399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B2664" w:rsidRDefault="0008402F" w:rsidP="0067539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0C1C8D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B91802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B2664" w:rsidRDefault="0008402F" w:rsidP="0067539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C831B7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9B7BA2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08402F" w:rsidRDefault="0008402F" w:rsidP="00675399">
            <w:pPr>
              <w:jc w:val="both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08402F" w:rsidRPr="00442E68" w:rsidRDefault="0008402F" w:rsidP="00675399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08402F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844488" w:rsidRDefault="0008402F" w:rsidP="0067539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844488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7" w:type="dxa"/>
            <w:vAlign w:val="center"/>
          </w:tcPr>
          <w:p w:rsidR="0008402F" w:rsidRPr="00754EC3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08402F" w:rsidRPr="00844488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B2664" w:rsidRDefault="0008402F" w:rsidP="00675399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442E68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2593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4284" w:type="dxa"/>
            <w:gridSpan w:val="4"/>
          </w:tcPr>
          <w:p w:rsidR="0008402F" w:rsidRPr="00442E68" w:rsidRDefault="0008402F" w:rsidP="00675399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64" w:type="dxa"/>
            <w:gridSpan w:val="2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07E28" w:rsidRDefault="0008402F" w:rsidP="00675399">
            <w:pPr>
              <w:jc w:val="center"/>
            </w:pPr>
          </w:p>
        </w:tc>
        <w:tc>
          <w:tcPr>
            <w:tcW w:w="2593" w:type="dxa"/>
            <w:gridSpan w:val="2"/>
          </w:tcPr>
          <w:p w:rsidR="0008402F" w:rsidRPr="00AF314C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9A5E3A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675399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675399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675399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07E28" w:rsidRDefault="0008402F" w:rsidP="00675399">
            <w:pPr>
              <w:jc w:val="center"/>
            </w:pPr>
          </w:p>
        </w:tc>
        <w:tc>
          <w:tcPr>
            <w:tcW w:w="2593" w:type="dxa"/>
            <w:gridSpan w:val="2"/>
          </w:tcPr>
          <w:p w:rsidR="0008402F" w:rsidRPr="00AF314C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9A5E3A" w:rsidRDefault="0008402F" w:rsidP="00675399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675399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67539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67539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675399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675399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675399">
            <w:pPr>
              <w:jc w:val="both"/>
            </w:pPr>
          </w:p>
        </w:tc>
      </w:tr>
      <w:tr w:rsidR="0008402F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AF6073">
            <w:pPr>
              <w:jc w:val="center"/>
            </w:pPr>
            <w:r>
              <w:lastRenderedPageBreak/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08402F" w:rsidRPr="001C5249" w:rsidRDefault="0008402F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9A5E3A" w:rsidRDefault="0008402F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AF6073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AF607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AF6073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AF6073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08402F" w:rsidRPr="0008313D" w:rsidRDefault="0008402F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353CBF" w:rsidRDefault="0008402F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442E68" w:rsidRDefault="0008402F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AF6073">
            <w:pPr>
              <w:jc w:val="center"/>
            </w:pPr>
          </w:p>
        </w:tc>
        <w:tc>
          <w:tcPr>
            <w:tcW w:w="68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5571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3C63BA" w:rsidRDefault="0008402F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AF6073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B2664" w:rsidRDefault="0008402F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08402F" w:rsidRPr="00442E68" w:rsidRDefault="0008402F" w:rsidP="003F294C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08402F" w:rsidRDefault="0008402F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AF6073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AF607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AF6073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AF6073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08402F" w:rsidRPr="00333601" w:rsidRDefault="0008402F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CC3541" w:rsidRDefault="0008402F" w:rsidP="000D0DE3">
            <w:pPr>
              <w:jc w:val="center"/>
              <w:rPr>
                <w:sz w:val="28"/>
                <w:szCs w:val="28"/>
                <w:u w:val="single"/>
              </w:rPr>
            </w:pPr>
            <w:r w:rsidRPr="00CC3541">
              <w:rPr>
                <w:sz w:val="28"/>
                <w:szCs w:val="28"/>
                <w:u w:val="single"/>
              </w:rPr>
              <w:t>Сводные данные</w:t>
            </w:r>
          </w:p>
        </w:tc>
        <w:tc>
          <w:tcPr>
            <w:tcW w:w="1786" w:type="dxa"/>
            <w:gridSpan w:val="2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0D0DE3">
            <w:pPr>
              <w:jc w:val="center"/>
            </w:pP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AF6073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08402F" w:rsidRPr="0008313D" w:rsidRDefault="0008402F" w:rsidP="00D273F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B91802" w:rsidRDefault="0008402F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0D0DE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3C63BA" w:rsidRDefault="0008402F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AF6073">
            <w:pPr>
              <w:jc w:val="both"/>
            </w:pPr>
          </w:p>
        </w:tc>
      </w:tr>
      <w:tr w:rsidR="0008402F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AF6073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B2664" w:rsidRDefault="0008402F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2A698A" w:rsidRDefault="0008402F" w:rsidP="000D0D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1561М 3,0х1500х4000</w:t>
            </w:r>
          </w:p>
        </w:tc>
        <w:tc>
          <w:tcPr>
            <w:tcW w:w="1786" w:type="dxa"/>
            <w:gridSpan w:val="2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0D0D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08402F" w:rsidRPr="009B7BA2" w:rsidRDefault="0008402F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6200F3" w:rsidRDefault="0008402F" w:rsidP="000D0DE3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08402F" w:rsidRPr="003F294C" w:rsidRDefault="0008402F" w:rsidP="007166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716699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,0</w:t>
            </w:r>
          </w:p>
        </w:tc>
        <w:tc>
          <w:tcPr>
            <w:tcW w:w="537" w:type="dxa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AF6073">
            <w:pPr>
              <w:jc w:val="center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08402F" w:rsidRPr="00507545" w:rsidRDefault="0008402F" w:rsidP="00AF6073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AF314C" w:rsidRDefault="0008402F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B91802" w:rsidRDefault="0008402F" w:rsidP="000D0D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0D0DE3">
            <w:pPr>
              <w:jc w:val="center"/>
            </w:pPr>
          </w:p>
        </w:tc>
        <w:tc>
          <w:tcPr>
            <w:tcW w:w="687" w:type="dxa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DE6FFC" w:rsidRDefault="0008402F" w:rsidP="000D0DE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AF6073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08402F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AF6073">
            <w:pPr>
              <w:jc w:val="center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08402F" w:rsidRPr="00AB2664" w:rsidRDefault="0008402F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986A2E" w:rsidRDefault="0008402F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B91802" w:rsidRDefault="0008402F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08402F" w:rsidRDefault="0008402F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0D0DE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5135FB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249" w:type="dxa"/>
          </w:tcPr>
          <w:p w:rsidR="0008402F" w:rsidRPr="00B91E40" w:rsidRDefault="0008402F" w:rsidP="00AF6073">
            <w:pPr>
              <w:jc w:val="both"/>
              <w:rPr>
                <w:sz w:val="20"/>
                <w:szCs w:val="20"/>
              </w:rPr>
            </w:pPr>
          </w:p>
        </w:tc>
      </w:tr>
      <w:tr w:rsidR="0008402F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AF6073">
            <w:pPr>
              <w:jc w:val="center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08402F" w:rsidRDefault="0008402F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986A2E" w:rsidRDefault="0008402F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2A698A" w:rsidRDefault="0008402F" w:rsidP="000D0D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Лист 1561М 4,0х1500х4000</w:t>
            </w:r>
          </w:p>
        </w:tc>
        <w:tc>
          <w:tcPr>
            <w:tcW w:w="1786" w:type="dxa"/>
            <w:gridSpan w:val="2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0D0D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0D0DE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E07680" w:rsidRDefault="0008402F" w:rsidP="000D0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  <w:tc>
          <w:tcPr>
            <w:tcW w:w="537" w:type="dxa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AF6073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AF6073">
            <w:pPr>
              <w:jc w:val="both"/>
            </w:pPr>
          </w:p>
        </w:tc>
      </w:tr>
      <w:tr w:rsidR="0008402F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AF6073">
            <w:pPr>
              <w:jc w:val="center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08402F" w:rsidRPr="00F6587F" w:rsidRDefault="0008402F" w:rsidP="002F36E0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08402F" w:rsidRPr="00986A2E" w:rsidRDefault="0008402F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08402F" w:rsidRPr="00B91802" w:rsidRDefault="0008402F" w:rsidP="000D0D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ОСТ1-92073-82</w:t>
            </w:r>
          </w:p>
        </w:tc>
        <w:tc>
          <w:tcPr>
            <w:tcW w:w="1786" w:type="dxa"/>
            <w:gridSpan w:val="2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0D0DE3">
            <w:pPr>
              <w:jc w:val="center"/>
            </w:pPr>
          </w:p>
        </w:tc>
        <w:tc>
          <w:tcPr>
            <w:tcW w:w="687" w:type="dxa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2F36E0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249" w:type="dxa"/>
          </w:tcPr>
          <w:p w:rsidR="0008402F" w:rsidRPr="001C5249" w:rsidRDefault="0008402F" w:rsidP="00AF6073">
            <w:pPr>
              <w:jc w:val="both"/>
            </w:pPr>
          </w:p>
        </w:tc>
      </w:tr>
      <w:tr w:rsidR="0008402F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08402F" w:rsidRDefault="0008402F" w:rsidP="00AF6073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08402F" w:rsidRDefault="0008402F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08402F" w:rsidRPr="00986A2E" w:rsidRDefault="0008402F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08402F" w:rsidRPr="006A1934" w:rsidRDefault="0008402F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08402F" w:rsidRDefault="0008402F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08402F" w:rsidRPr="0026242B" w:rsidRDefault="0008402F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08402F" w:rsidRPr="00E07680" w:rsidRDefault="0008402F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08402F" w:rsidRPr="001C5249" w:rsidRDefault="0008402F" w:rsidP="000D0DE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08402F" w:rsidRPr="008623DF" w:rsidRDefault="0008402F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08402F" w:rsidRPr="001C5249" w:rsidRDefault="0008402F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08402F" w:rsidRPr="001C5249" w:rsidRDefault="0008402F" w:rsidP="00AF6073">
            <w:pPr>
              <w:jc w:val="center"/>
            </w:pPr>
          </w:p>
        </w:tc>
        <w:tc>
          <w:tcPr>
            <w:tcW w:w="537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5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1606" w:type="dxa"/>
          </w:tcPr>
          <w:p w:rsidR="0008402F" w:rsidRPr="001C5249" w:rsidRDefault="0008402F" w:rsidP="00AF6073">
            <w:pPr>
              <w:jc w:val="both"/>
            </w:pPr>
          </w:p>
        </w:tc>
        <w:tc>
          <w:tcPr>
            <w:tcW w:w="537" w:type="dxa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08402F" w:rsidRPr="0032276A" w:rsidRDefault="0008402F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B60269" w:rsidRPr="00F6587F" w:rsidRDefault="00B60269" w:rsidP="002F36E0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986A2E" w:rsidRDefault="00B60269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Default="00B60269" w:rsidP="00CD1D7E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</w:rPr>
              <w:t>Профиль 1561 (70046</w:t>
            </w:r>
            <w:r>
              <w:rPr>
                <w:sz w:val="28"/>
                <w:szCs w:val="28"/>
              </w:rPr>
              <w:t>2</w:t>
            </w:r>
            <w:r w:rsidRPr="00442E68">
              <w:rPr>
                <w:sz w:val="28"/>
                <w:szCs w:val="28"/>
              </w:rPr>
              <w:t>)</w:t>
            </w:r>
            <w:r w:rsidRPr="00442E68">
              <w:rPr>
                <w:sz w:val="28"/>
                <w:szCs w:val="28"/>
                <w:lang w:val="en-US"/>
              </w:rPr>
              <w:t xml:space="preserve"> </w:t>
            </w:r>
          </w:p>
          <w:p w:rsidR="00B60269" w:rsidRPr="00442E68" w:rsidRDefault="00B60269" w:rsidP="00CD1D7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CD1D7E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CD1D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CD1D7E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CD1D7E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251AD0" w:rsidP="00CD1D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2F36E0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2F36E0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2F36E0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60269" w:rsidRPr="0032276A" w:rsidRDefault="00B60269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2E1A44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B60269" w:rsidRDefault="00B60269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B60269" w:rsidRPr="00442E68" w:rsidRDefault="00B60269" w:rsidP="00B60269">
            <w:pPr>
              <w:tabs>
                <w:tab w:val="left" w:pos="180"/>
              </w:tabs>
            </w:pPr>
            <w:proofErr w:type="spellStart"/>
            <w:r w:rsidRPr="00442E68">
              <w:t>Полособульб</w:t>
            </w:r>
            <w:proofErr w:type="spellEnd"/>
            <w:r w:rsidRPr="00442E68">
              <w:t xml:space="preserve"> №</w:t>
            </w:r>
            <w:r>
              <w:t>6</w:t>
            </w:r>
            <w:r>
              <w:t>0</w:t>
            </w:r>
            <w:r w:rsidRPr="00442E68">
              <w:rPr>
                <w:sz w:val="28"/>
                <w:szCs w:val="28"/>
              </w:rPr>
              <w:t xml:space="preserve"> ОСТ1-92059-78</w:t>
            </w:r>
          </w:p>
        </w:tc>
        <w:tc>
          <w:tcPr>
            <w:tcW w:w="1786" w:type="dxa"/>
            <w:gridSpan w:val="2"/>
          </w:tcPr>
          <w:p w:rsidR="00B60269" w:rsidRPr="001C5249" w:rsidRDefault="00B60269" w:rsidP="00CD1D7E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1C5249" w:rsidRDefault="00B60269" w:rsidP="00CD1D7E">
            <w:pPr>
              <w:jc w:val="center"/>
            </w:pPr>
          </w:p>
        </w:tc>
        <w:tc>
          <w:tcPr>
            <w:tcW w:w="564" w:type="dxa"/>
            <w:gridSpan w:val="2"/>
            <w:vAlign w:val="center"/>
          </w:tcPr>
          <w:p w:rsidR="00B60269" w:rsidRPr="001C5249" w:rsidRDefault="00B60269" w:rsidP="00CD1D7E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CD1D7E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1C5249" w:rsidRDefault="00B60269" w:rsidP="00CD1D7E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60269" w:rsidRPr="0032276A" w:rsidRDefault="00B60269" w:rsidP="00AF6073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B60269" w:rsidRPr="006A1934" w:rsidRDefault="00B60269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0D0DE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AF6073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0C1C8D" w:rsidRDefault="00B60269" w:rsidP="000D0D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(410649)</w:t>
            </w:r>
          </w:p>
        </w:tc>
        <w:tc>
          <w:tcPr>
            <w:tcW w:w="1786" w:type="dxa"/>
            <w:gridSpan w:val="2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0D0D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0D0DE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7166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AF6073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B2664" w:rsidRDefault="00B60269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B91802" w:rsidRDefault="00B60269" w:rsidP="000D0DE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 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30х20х2х3</w:t>
            </w:r>
          </w:p>
        </w:tc>
        <w:tc>
          <w:tcPr>
            <w:tcW w:w="1786" w:type="dxa"/>
            <w:gridSpan w:val="2"/>
          </w:tcPr>
          <w:p w:rsidR="00B60269" w:rsidRDefault="00B60269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0D0DE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AF6073">
            <w:pPr>
              <w:jc w:val="both"/>
            </w:pPr>
          </w:p>
        </w:tc>
      </w:tr>
      <w:tr w:rsidR="00B60269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C831B7" w:rsidRDefault="00B60269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9B7BA2" w:rsidRDefault="00B60269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0D0DE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</w:tr>
      <w:tr w:rsidR="00B60269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B2664" w:rsidRDefault="00B60269" w:rsidP="00AF6073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B60269" w:rsidRPr="00442E68" w:rsidRDefault="00B60269" w:rsidP="000D0DE3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B60269" w:rsidRDefault="00B60269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844488" w:rsidRDefault="00B60269" w:rsidP="000D0DE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844488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7" w:type="dxa"/>
            <w:vAlign w:val="center"/>
          </w:tcPr>
          <w:p w:rsidR="00B60269" w:rsidRPr="00754EC3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B60269" w:rsidRPr="00844488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AF6073">
            <w:pPr>
              <w:jc w:val="both"/>
            </w:pPr>
          </w:p>
        </w:tc>
      </w:tr>
      <w:tr w:rsidR="00B60269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B60269" w:rsidRDefault="00B60269" w:rsidP="00AF6073">
            <w:pPr>
              <w:jc w:val="both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Default="00B60269" w:rsidP="000D0DE3">
            <w:pPr>
              <w:jc w:val="both"/>
              <w:rPr>
                <w:sz w:val="28"/>
                <w:szCs w:val="28"/>
              </w:rPr>
            </w:pPr>
            <w:r w:rsidRPr="00442E68">
              <w:rPr>
                <w:sz w:val="28"/>
                <w:szCs w:val="28"/>
              </w:rPr>
              <w:t>Профиль 1561 (70046</w:t>
            </w:r>
            <w:r>
              <w:rPr>
                <w:sz w:val="28"/>
                <w:szCs w:val="28"/>
              </w:rPr>
              <w:t>4</w:t>
            </w:r>
            <w:r w:rsidRPr="00442E68">
              <w:rPr>
                <w:sz w:val="28"/>
                <w:szCs w:val="28"/>
              </w:rPr>
              <w:t>)</w:t>
            </w:r>
            <w:r w:rsidRPr="00442E68">
              <w:rPr>
                <w:sz w:val="28"/>
                <w:szCs w:val="28"/>
                <w:lang w:val="en-US"/>
              </w:rPr>
              <w:t xml:space="preserve"> </w:t>
            </w:r>
          </w:p>
          <w:p w:rsidR="00B60269" w:rsidRPr="00442E68" w:rsidRDefault="00B60269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0D0DE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0D0DE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0D0D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17,8</w:t>
            </w: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892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249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</w:tr>
      <w:tr w:rsidR="00B60269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B2664" w:rsidRDefault="00B60269" w:rsidP="00AF6073">
            <w:pPr>
              <w:jc w:val="center"/>
            </w:pPr>
          </w:p>
        </w:tc>
        <w:tc>
          <w:tcPr>
            <w:tcW w:w="2593" w:type="dxa"/>
            <w:gridSpan w:val="2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4284" w:type="dxa"/>
            <w:gridSpan w:val="4"/>
          </w:tcPr>
          <w:p w:rsidR="00B60269" w:rsidRPr="00442E68" w:rsidRDefault="00B60269" w:rsidP="000D0DE3">
            <w:pPr>
              <w:tabs>
                <w:tab w:val="left" w:pos="180"/>
              </w:tabs>
            </w:pPr>
            <w:proofErr w:type="spellStart"/>
            <w:r w:rsidRPr="00442E68">
              <w:t>Полособульб</w:t>
            </w:r>
            <w:proofErr w:type="spellEnd"/>
            <w:r w:rsidRPr="00442E68">
              <w:t xml:space="preserve"> №</w:t>
            </w:r>
            <w:r>
              <w:t>80</w:t>
            </w:r>
            <w:r w:rsidRPr="00442E68">
              <w:rPr>
                <w:sz w:val="28"/>
                <w:szCs w:val="28"/>
              </w:rPr>
              <w:t xml:space="preserve"> ОСТ1-92059-78</w:t>
            </w:r>
          </w:p>
        </w:tc>
        <w:tc>
          <w:tcPr>
            <w:tcW w:w="1786" w:type="dxa"/>
            <w:gridSpan w:val="2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1C5249" w:rsidRDefault="00B60269" w:rsidP="000D0DE3">
            <w:pPr>
              <w:jc w:val="center"/>
            </w:pPr>
          </w:p>
        </w:tc>
        <w:tc>
          <w:tcPr>
            <w:tcW w:w="564" w:type="dxa"/>
            <w:gridSpan w:val="2"/>
            <w:vAlign w:val="center"/>
          </w:tcPr>
          <w:p w:rsidR="00B60269" w:rsidRPr="001C5249" w:rsidRDefault="00B60269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0D0DE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1C5249" w:rsidRDefault="00B60269" w:rsidP="000D0DE3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B60269" w:rsidRPr="001C5249" w:rsidRDefault="00B60269" w:rsidP="00AF6073">
            <w:pPr>
              <w:jc w:val="both"/>
            </w:pPr>
          </w:p>
        </w:tc>
      </w:tr>
      <w:tr w:rsidR="00B60269" w:rsidRPr="001C5249" w:rsidTr="000D0DE3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2593" w:type="dxa"/>
            <w:gridSpan w:val="2"/>
          </w:tcPr>
          <w:p w:rsidR="00B60269" w:rsidRPr="00AF314C" w:rsidRDefault="00B60269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9A5E3A" w:rsidRDefault="00B60269" w:rsidP="000D0DE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0D0DE3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0D0DE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0D0DE3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0D0DE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0D0DE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0D0DE3">
            <w:pPr>
              <w:jc w:val="both"/>
            </w:pPr>
          </w:p>
        </w:tc>
        <w:tc>
          <w:tcPr>
            <w:tcW w:w="892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B60269" w:rsidRPr="001C5249" w:rsidRDefault="00B60269" w:rsidP="00AF6073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07E28" w:rsidRDefault="00B60269" w:rsidP="00AF6073">
            <w:pPr>
              <w:jc w:val="center"/>
            </w:pPr>
          </w:p>
        </w:tc>
        <w:tc>
          <w:tcPr>
            <w:tcW w:w="2593" w:type="dxa"/>
            <w:gridSpan w:val="2"/>
          </w:tcPr>
          <w:p w:rsidR="00B60269" w:rsidRPr="00AF314C" w:rsidRDefault="00B60269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9A5E3A" w:rsidRDefault="00B60269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AF6073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AF6073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B60269" w:rsidRPr="001C5249" w:rsidRDefault="00B60269" w:rsidP="00AF6073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AF6073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07E28" w:rsidRDefault="00B60269" w:rsidP="00AF6073">
            <w:pPr>
              <w:jc w:val="center"/>
            </w:pPr>
          </w:p>
        </w:tc>
        <w:tc>
          <w:tcPr>
            <w:tcW w:w="2593" w:type="dxa"/>
            <w:gridSpan w:val="2"/>
          </w:tcPr>
          <w:p w:rsidR="00B60269" w:rsidRPr="00AF314C" w:rsidRDefault="00B60269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9A5E3A" w:rsidRDefault="00B60269" w:rsidP="00AF6073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AF6073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AF60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AF6073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AF607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AF6073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AF6073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AF6073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lastRenderedPageBreak/>
              <w:t>1</w:t>
            </w:r>
          </w:p>
        </w:tc>
        <w:tc>
          <w:tcPr>
            <w:tcW w:w="594" w:type="dxa"/>
            <w:gridSpan w:val="2"/>
            <w:vAlign w:val="center"/>
          </w:tcPr>
          <w:p w:rsidR="00B60269" w:rsidRPr="001C5249" w:rsidRDefault="00B60269" w:rsidP="00C00626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9A5E3A" w:rsidRDefault="00B60269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C00626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C006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C00626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C00626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C00626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583BA5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2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548C0" w:rsidRDefault="00B60269" w:rsidP="00654E19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654E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0C1C8D" w:rsidRDefault="00B60269" w:rsidP="00B602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</w:t>
            </w:r>
            <w:r>
              <w:rPr>
                <w:sz w:val="28"/>
                <w:szCs w:val="28"/>
              </w:rPr>
              <w:t>096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B60269" w:rsidRPr="001C5249" w:rsidRDefault="00B60269" w:rsidP="00CD1D7E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CD1D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CD1D7E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CD1D7E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CD1D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1,86</w:t>
            </w:r>
          </w:p>
        </w:tc>
        <w:tc>
          <w:tcPr>
            <w:tcW w:w="537" w:type="dxa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654E19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583BA5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3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548C0" w:rsidRDefault="00B60269" w:rsidP="00654E19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654E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B91802" w:rsidRDefault="00B60269" w:rsidP="00B602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 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35</w:t>
            </w: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>35</w:t>
            </w:r>
            <w:r>
              <w:rPr>
                <w:sz w:val="28"/>
                <w:szCs w:val="28"/>
              </w:rPr>
              <w:t>х3</w:t>
            </w:r>
          </w:p>
        </w:tc>
        <w:tc>
          <w:tcPr>
            <w:tcW w:w="1786" w:type="dxa"/>
            <w:gridSpan w:val="2"/>
          </w:tcPr>
          <w:p w:rsidR="00B60269" w:rsidRDefault="00B60269" w:rsidP="00CD1D7E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CD1D7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CD1D7E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CD1D7E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CD1D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654E19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4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548C0" w:rsidRDefault="00B60269" w:rsidP="00654E19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654E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A548C0" w:rsidRDefault="00B60269" w:rsidP="00654E1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  <w:gridSpan w:val="2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654E1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A548C0" w:rsidRDefault="00B60269" w:rsidP="00654E19">
            <w:pPr>
              <w:jc w:val="center"/>
              <w:rPr>
                <w:lang w:val="en-US"/>
              </w:rPr>
            </w:pPr>
          </w:p>
        </w:tc>
        <w:tc>
          <w:tcPr>
            <w:tcW w:w="687" w:type="dxa"/>
            <w:vAlign w:val="center"/>
          </w:tcPr>
          <w:p w:rsidR="00B60269" w:rsidRPr="00161C29" w:rsidRDefault="00B60269" w:rsidP="00654E19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B60269" w:rsidRPr="00161C29" w:rsidRDefault="00B60269" w:rsidP="00654E1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654E19">
            <w:pPr>
              <w:jc w:val="center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654E19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AB3FB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5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548C0" w:rsidRDefault="00B60269" w:rsidP="00654E19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654E1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0C1C8D" w:rsidRDefault="00B60269" w:rsidP="00B602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Профиль 1561 (410</w:t>
            </w:r>
            <w:r>
              <w:rPr>
                <w:sz w:val="28"/>
                <w:szCs w:val="28"/>
              </w:rPr>
              <w:t>117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786" w:type="dxa"/>
            <w:gridSpan w:val="2"/>
          </w:tcPr>
          <w:p w:rsidR="00B60269" w:rsidRPr="001C5249" w:rsidRDefault="00B60269" w:rsidP="00CD1D7E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CD1D7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166</w:t>
            </w: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CD1D7E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CD1D7E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B602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37" w:type="dxa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3C63BA" w:rsidRDefault="00B60269" w:rsidP="00544F7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7" w:type="dxa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7747C9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6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548C0" w:rsidRDefault="00B60269" w:rsidP="00AE4F4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B91802" w:rsidRDefault="00B60269" w:rsidP="00B6026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ОСТ1-92059-78  </w:t>
            </w:r>
            <w:r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0х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0х3</w:t>
            </w:r>
          </w:p>
        </w:tc>
        <w:tc>
          <w:tcPr>
            <w:tcW w:w="1786" w:type="dxa"/>
            <w:gridSpan w:val="2"/>
          </w:tcPr>
          <w:p w:rsidR="00B60269" w:rsidRDefault="00B60269" w:rsidP="00CD1D7E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CD1D7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CD1D7E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CD1D7E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CD1D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544F74">
            <w:pPr>
              <w:jc w:val="center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544F74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E4F4F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AE4F4F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60269" w:rsidRPr="0032276A" w:rsidRDefault="00B60269" w:rsidP="00AE4F4F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7</w:t>
            </w:r>
          </w:p>
        </w:tc>
        <w:tc>
          <w:tcPr>
            <w:tcW w:w="594" w:type="dxa"/>
            <w:gridSpan w:val="2"/>
            <w:vAlign w:val="center"/>
          </w:tcPr>
          <w:p w:rsidR="00B60269" w:rsidRPr="00507545" w:rsidRDefault="00B60269" w:rsidP="00AE4F4F">
            <w:pPr>
              <w:jc w:val="center"/>
              <w:rPr>
                <w:lang w:val="en-US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AE4F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DE6FFC" w:rsidRDefault="00B60269" w:rsidP="00544F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Pr="001C5249" w:rsidRDefault="00B60269" w:rsidP="00AE4F4F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AE4F4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9B7BA2" w:rsidRDefault="00B60269" w:rsidP="00AE4F4F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6200F3" w:rsidRDefault="00B60269" w:rsidP="00AE4F4F">
            <w:pPr>
              <w:jc w:val="center"/>
              <w:rPr>
                <w:lang w:val="en-US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B60269" w:rsidRPr="006200F3" w:rsidRDefault="00B60269" w:rsidP="00AE4F4F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37" w:type="dxa"/>
          </w:tcPr>
          <w:p w:rsidR="00B60269" w:rsidRPr="001C5249" w:rsidRDefault="00B60269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AE4F4F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AE4F4F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AE4F4F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AE4F4F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AE4F4F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AE4F4F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AE4F4F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AE4F4F">
            <w:pPr>
              <w:jc w:val="both"/>
            </w:pPr>
          </w:p>
        </w:tc>
        <w:tc>
          <w:tcPr>
            <w:tcW w:w="1249" w:type="dxa"/>
            <w:vAlign w:val="center"/>
          </w:tcPr>
          <w:p w:rsidR="00B60269" w:rsidRPr="0032276A" w:rsidRDefault="00B60269" w:rsidP="00AE4F4F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8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B2664" w:rsidRDefault="00B60269" w:rsidP="0059751C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5975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0C1C8D" w:rsidRDefault="00B60269" w:rsidP="003F349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Pr="001C5249" w:rsidRDefault="00B60269" w:rsidP="00E678C6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E678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E678C6">
            <w:pPr>
              <w:jc w:val="center"/>
            </w:pPr>
          </w:p>
        </w:tc>
        <w:tc>
          <w:tcPr>
            <w:tcW w:w="687" w:type="dxa"/>
          </w:tcPr>
          <w:p w:rsidR="00B60269" w:rsidRPr="001C5249" w:rsidRDefault="00B60269" w:rsidP="00E678C6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B60269" w:rsidRPr="008623DF" w:rsidRDefault="00B60269" w:rsidP="003F349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DE6FFC" w:rsidRDefault="00B60269" w:rsidP="0059751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B60269" w:rsidRPr="00DE6FFC" w:rsidRDefault="00B60269" w:rsidP="00597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37" w:type="dxa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7747C9">
            <w:pPr>
              <w:jc w:val="both"/>
            </w:pPr>
          </w:p>
        </w:tc>
        <w:tc>
          <w:tcPr>
            <w:tcW w:w="1249" w:type="dxa"/>
          </w:tcPr>
          <w:p w:rsidR="00B60269" w:rsidRPr="00B91E40" w:rsidRDefault="00B60269" w:rsidP="00063815">
            <w:pPr>
              <w:jc w:val="both"/>
              <w:rPr>
                <w:sz w:val="20"/>
                <w:szCs w:val="20"/>
              </w:rPr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9</w:t>
            </w:r>
          </w:p>
        </w:tc>
        <w:tc>
          <w:tcPr>
            <w:tcW w:w="594" w:type="dxa"/>
            <w:gridSpan w:val="2"/>
            <w:vAlign w:val="center"/>
          </w:tcPr>
          <w:p w:rsidR="00B60269" w:rsidRDefault="00B60269" w:rsidP="00597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986A2E" w:rsidRDefault="00B60269" w:rsidP="00597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B91802" w:rsidRDefault="00B60269" w:rsidP="00E678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E678C6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E678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E678C6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E678C6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8623DF" w:rsidRDefault="00B60269" w:rsidP="00E678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59751C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7747C9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10</w:t>
            </w:r>
          </w:p>
        </w:tc>
        <w:tc>
          <w:tcPr>
            <w:tcW w:w="594" w:type="dxa"/>
            <w:gridSpan w:val="2"/>
            <w:vAlign w:val="center"/>
          </w:tcPr>
          <w:p w:rsidR="00B60269" w:rsidRDefault="00B60269" w:rsidP="00597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986A2E" w:rsidRDefault="00B60269" w:rsidP="00597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E96AD3" w:rsidRDefault="00B60269" w:rsidP="00544F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Pr="001C5249" w:rsidRDefault="00B60269" w:rsidP="005800DC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580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5800DC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5800D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5800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5800DC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59751C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7747C9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11</w:t>
            </w:r>
          </w:p>
        </w:tc>
        <w:tc>
          <w:tcPr>
            <w:tcW w:w="594" w:type="dxa"/>
            <w:gridSpan w:val="2"/>
            <w:vAlign w:val="center"/>
          </w:tcPr>
          <w:p w:rsidR="00B60269" w:rsidRDefault="00B60269" w:rsidP="00597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986A2E" w:rsidRDefault="00B60269" w:rsidP="00597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9A5E3A" w:rsidRDefault="00B60269" w:rsidP="00E678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Pr="001C5249" w:rsidRDefault="00B60269" w:rsidP="00E678C6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E678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E678C6">
            <w:pPr>
              <w:jc w:val="center"/>
            </w:pPr>
          </w:p>
        </w:tc>
        <w:tc>
          <w:tcPr>
            <w:tcW w:w="687" w:type="dxa"/>
          </w:tcPr>
          <w:p w:rsidR="00B60269" w:rsidRPr="001C5249" w:rsidRDefault="00B60269" w:rsidP="00E678C6">
            <w:pPr>
              <w:jc w:val="both"/>
            </w:pPr>
          </w:p>
        </w:tc>
        <w:tc>
          <w:tcPr>
            <w:tcW w:w="1071" w:type="dxa"/>
            <w:gridSpan w:val="2"/>
            <w:vAlign w:val="center"/>
          </w:tcPr>
          <w:p w:rsidR="00B60269" w:rsidRPr="008623DF" w:rsidRDefault="00B60269" w:rsidP="00E678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59751C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12</w:t>
            </w:r>
          </w:p>
        </w:tc>
        <w:tc>
          <w:tcPr>
            <w:tcW w:w="594" w:type="dxa"/>
            <w:gridSpan w:val="2"/>
            <w:vAlign w:val="center"/>
          </w:tcPr>
          <w:p w:rsidR="00B60269" w:rsidRDefault="00B60269" w:rsidP="00597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986A2E" w:rsidRDefault="00B60269" w:rsidP="00597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B60269" w:rsidRPr="006A1934" w:rsidRDefault="00B60269" w:rsidP="00E678C6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B60269" w:rsidRDefault="00B60269" w:rsidP="00E678C6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E678C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E678C6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E678C6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8623DF" w:rsidRDefault="00B60269" w:rsidP="00E678C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E678C6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59751C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13</w:t>
            </w:r>
          </w:p>
        </w:tc>
        <w:tc>
          <w:tcPr>
            <w:tcW w:w="594" w:type="dxa"/>
            <w:gridSpan w:val="2"/>
            <w:vAlign w:val="center"/>
          </w:tcPr>
          <w:p w:rsidR="00B60269" w:rsidRDefault="00B60269" w:rsidP="00597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93" w:type="dxa"/>
            <w:gridSpan w:val="2"/>
            <w:vAlign w:val="center"/>
          </w:tcPr>
          <w:p w:rsidR="00B60269" w:rsidRPr="00986A2E" w:rsidRDefault="00B60269" w:rsidP="0059751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E96AD3" w:rsidRDefault="00B60269" w:rsidP="00544F74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Pr="001C5249" w:rsidRDefault="00B60269" w:rsidP="005800DC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580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5800DC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5800DC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5800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5800DC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59751C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59751C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  <w:vAlign w:val="center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14</w:t>
            </w:r>
          </w:p>
        </w:tc>
        <w:tc>
          <w:tcPr>
            <w:tcW w:w="594" w:type="dxa"/>
            <w:gridSpan w:val="2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9A5E3A" w:rsidRDefault="00B60269" w:rsidP="00E678C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B60269" w:rsidRPr="005B2526" w:rsidRDefault="00B60269" w:rsidP="001F3771"/>
        </w:tc>
        <w:tc>
          <w:tcPr>
            <w:tcW w:w="554" w:type="dxa"/>
            <w:vAlign w:val="center"/>
          </w:tcPr>
          <w:p w:rsidR="00B60269" w:rsidRPr="0026242B" w:rsidRDefault="00B60269" w:rsidP="001F37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7747C9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15</w:t>
            </w:r>
          </w:p>
        </w:tc>
        <w:tc>
          <w:tcPr>
            <w:tcW w:w="594" w:type="dxa"/>
            <w:gridSpan w:val="2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</w:tcPr>
          <w:p w:rsidR="00B60269" w:rsidRPr="006A1934" w:rsidRDefault="00B60269" w:rsidP="00E678C6">
            <w:pPr>
              <w:tabs>
                <w:tab w:val="left" w:pos="180"/>
              </w:tabs>
            </w:pPr>
          </w:p>
        </w:tc>
        <w:tc>
          <w:tcPr>
            <w:tcW w:w="1786" w:type="dxa"/>
            <w:gridSpan w:val="2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1F37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7747C9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16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B2664" w:rsidRDefault="00B60269" w:rsidP="001F377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9A5E3A" w:rsidRDefault="00B60269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1F37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7747C9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17</w:t>
            </w:r>
          </w:p>
        </w:tc>
        <w:tc>
          <w:tcPr>
            <w:tcW w:w="594" w:type="dxa"/>
            <w:gridSpan w:val="2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AB2664" w:rsidRDefault="00B60269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  <w:vAlign w:val="center"/>
          </w:tcPr>
          <w:p w:rsidR="00B60269" w:rsidRPr="005B2526" w:rsidRDefault="00B60269" w:rsidP="001F3771"/>
        </w:tc>
        <w:tc>
          <w:tcPr>
            <w:tcW w:w="554" w:type="dxa"/>
            <w:vAlign w:val="center"/>
          </w:tcPr>
          <w:p w:rsidR="00B60269" w:rsidRPr="0026242B" w:rsidRDefault="00B60269" w:rsidP="001F37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1249" w:type="dxa"/>
            <w:vAlign w:val="center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18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B2664" w:rsidRDefault="00B60269" w:rsidP="001F377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9A5E3A" w:rsidRDefault="00B60269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1F37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19</w:t>
            </w:r>
          </w:p>
        </w:tc>
        <w:tc>
          <w:tcPr>
            <w:tcW w:w="594" w:type="dxa"/>
            <w:gridSpan w:val="2"/>
            <w:vAlign w:val="center"/>
          </w:tcPr>
          <w:p w:rsidR="00B60269" w:rsidRDefault="00B60269" w:rsidP="001F3771">
            <w:pPr>
              <w:jc w:val="both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844488" w:rsidRDefault="00B60269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844488" w:rsidRDefault="00B60269" w:rsidP="001F3771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844488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87" w:type="dxa"/>
            <w:vAlign w:val="center"/>
          </w:tcPr>
          <w:p w:rsidR="00B60269" w:rsidRPr="00754EC3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71" w:type="dxa"/>
            <w:gridSpan w:val="2"/>
            <w:vAlign w:val="center"/>
          </w:tcPr>
          <w:p w:rsidR="00B60269" w:rsidRPr="00844488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892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1249" w:type="dxa"/>
            <w:vAlign w:val="center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20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B2664" w:rsidRDefault="00B60269" w:rsidP="001F3771">
            <w:pPr>
              <w:jc w:val="center"/>
            </w:pPr>
          </w:p>
        </w:tc>
        <w:tc>
          <w:tcPr>
            <w:tcW w:w="2593" w:type="dxa"/>
            <w:gridSpan w:val="2"/>
            <w:vAlign w:val="center"/>
          </w:tcPr>
          <w:p w:rsidR="00B60269" w:rsidRPr="00AF314C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9A5E3A" w:rsidRDefault="00B60269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1F377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1F377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21</w:t>
            </w:r>
          </w:p>
        </w:tc>
        <w:tc>
          <w:tcPr>
            <w:tcW w:w="594" w:type="dxa"/>
            <w:gridSpan w:val="2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2593" w:type="dxa"/>
            <w:gridSpan w:val="2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4284" w:type="dxa"/>
            <w:gridSpan w:val="4"/>
            <w:vAlign w:val="center"/>
          </w:tcPr>
          <w:p w:rsidR="00B60269" w:rsidRPr="007A1EF8" w:rsidRDefault="00B60269" w:rsidP="001F377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564" w:type="dxa"/>
            <w:gridSpan w:val="2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1C5249" w:rsidRDefault="00B60269" w:rsidP="001F3771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715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892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1F3771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22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07E28" w:rsidRDefault="00B60269" w:rsidP="00C00626">
            <w:pPr>
              <w:jc w:val="center"/>
            </w:pPr>
          </w:p>
        </w:tc>
        <w:tc>
          <w:tcPr>
            <w:tcW w:w="2593" w:type="dxa"/>
            <w:gridSpan w:val="2"/>
          </w:tcPr>
          <w:p w:rsidR="00B60269" w:rsidRPr="00AF314C" w:rsidRDefault="00B60269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9A5E3A" w:rsidRDefault="00B60269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C00626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C006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C00626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C00626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C00626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537" w:type="dxa"/>
          </w:tcPr>
          <w:p w:rsidR="00B60269" w:rsidRPr="0032276A" w:rsidRDefault="00B60269" w:rsidP="00C00626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B60269" w:rsidRPr="001C5249" w:rsidRDefault="00B60269" w:rsidP="007747C9">
            <w:pPr>
              <w:jc w:val="both"/>
            </w:pPr>
          </w:p>
        </w:tc>
      </w:tr>
      <w:tr w:rsidR="00B60269" w:rsidRPr="001C5249" w:rsidTr="009C7D6E">
        <w:trPr>
          <w:trHeight w:hRule="exact" w:val="454"/>
        </w:trPr>
        <w:tc>
          <w:tcPr>
            <w:tcW w:w="479" w:type="dxa"/>
            <w:vAlign w:val="center"/>
          </w:tcPr>
          <w:p w:rsidR="00B60269" w:rsidRDefault="00B60269" w:rsidP="00E30324">
            <w:pPr>
              <w:jc w:val="center"/>
            </w:pPr>
            <w:r>
              <w:t>23</w:t>
            </w:r>
          </w:p>
        </w:tc>
        <w:tc>
          <w:tcPr>
            <w:tcW w:w="594" w:type="dxa"/>
            <w:gridSpan w:val="2"/>
            <w:vAlign w:val="center"/>
          </w:tcPr>
          <w:p w:rsidR="00B60269" w:rsidRPr="00A07E28" w:rsidRDefault="00B60269" w:rsidP="00C00626">
            <w:pPr>
              <w:jc w:val="center"/>
            </w:pPr>
          </w:p>
        </w:tc>
        <w:tc>
          <w:tcPr>
            <w:tcW w:w="2593" w:type="dxa"/>
            <w:gridSpan w:val="2"/>
          </w:tcPr>
          <w:p w:rsidR="00B60269" w:rsidRPr="00AF314C" w:rsidRDefault="00B60269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284" w:type="dxa"/>
            <w:gridSpan w:val="4"/>
            <w:vAlign w:val="center"/>
          </w:tcPr>
          <w:p w:rsidR="00B60269" w:rsidRPr="009A5E3A" w:rsidRDefault="00B60269" w:rsidP="00C00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786" w:type="dxa"/>
            <w:gridSpan w:val="2"/>
          </w:tcPr>
          <w:p w:rsidR="00B60269" w:rsidRDefault="00B60269" w:rsidP="00C00626">
            <w:pPr>
              <w:jc w:val="both"/>
            </w:pPr>
          </w:p>
        </w:tc>
        <w:tc>
          <w:tcPr>
            <w:tcW w:w="554" w:type="dxa"/>
            <w:vAlign w:val="center"/>
          </w:tcPr>
          <w:p w:rsidR="00B60269" w:rsidRPr="0026242B" w:rsidRDefault="00B60269" w:rsidP="00C0062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gridSpan w:val="2"/>
            <w:vAlign w:val="center"/>
          </w:tcPr>
          <w:p w:rsidR="00B60269" w:rsidRPr="00E07680" w:rsidRDefault="00B60269" w:rsidP="00C00626">
            <w:pPr>
              <w:jc w:val="center"/>
            </w:pPr>
          </w:p>
        </w:tc>
        <w:tc>
          <w:tcPr>
            <w:tcW w:w="687" w:type="dxa"/>
            <w:vAlign w:val="center"/>
          </w:tcPr>
          <w:p w:rsidR="00B60269" w:rsidRPr="001C5249" w:rsidRDefault="00B60269" w:rsidP="00C00626">
            <w:pPr>
              <w:jc w:val="center"/>
            </w:pPr>
          </w:p>
        </w:tc>
        <w:tc>
          <w:tcPr>
            <w:tcW w:w="1071" w:type="dxa"/>
            <w:gridSpan w:val="2"/>
            <w:vAlign w:val="center"/>
          </w:tcPr>
          <w:p w:rsidR="00B60269" w:rsidRPr="00E07680" w:rsidRDefault="00B60269" w:rsidP="00C00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715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537" w:type="dxa"/>
            <w:vAlign w:val="center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892" w:type="dxa"/>
            <w:vAlign w:val="center"/>
          </w:tcPr>
          <w:p w:rsidR="00B60269" w:rsidRPr="001C5249" w:rsidRDefault="00B60269" w:rsidP="00C00626">
            <w:pPr>
              <w:jc w:val="center"/>
            </w:pPr>
          </w:p>
        </w:tc>
        <w:tc>
          <w:tcPr>
            <w:tcW w:w="537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1605" w:type="dxa"/>
          </w:tcPr>
          <w:p w:rsidR="00B60269" w:rsidRPr="001C5249" w:rsidRDefault="00B60269" w:rsidP="00C00626">
            <w:pPr>
              <w:jc w:val="both"/>
            </w:pPr>
          </w:p>
        </w:tc>
        <w:tc>
          <w:tcPr>
            <w:tcW w:w="1606" w:type="dxa"/>
          </w:tcPr>
          <w:p w:rsidR="00B60269" w:rsidRPr="001C5249" w:rsidRDefault="00B60269" w:rsidP="007747C9">
            <w:pPr>
              <w:jc w:val="both"/>
            </w:pPr>
          </w:p>
        </w:tc>
        <w:tc>
          <w:tcPr>
            <w:tcW w:w="537" w:type="dxa"/>
          </w:tcPr>
          <w:p w:rsidR="00B60269" w:rsidRPr="001C5249" w:rsidRDefault="00B60269" w:rsidP="007747C9">
            <w:pPr>
              <w:jc w:val="both"/>
            </w:pPr>
          </w:p>
        </w:tc>
        <w:tc>
          <w:tcPr>
            <w:tcW w:w="1249" w:type="dxa"/>
          </w:tcPr>
          <w:p w:rsidR="00B60269" w:rsidRPr="001C5249" w:rsidRDefault="00B60269" w:rsidP="007747C9">
            <w:pPr>
              <w:jc w:val="both"/>
            </w:pPr>
          </w:p>
        </w:tc>
      </w:tr>
    </w:tbl>
    <w:p w:rsidR="0034248D" w:rsidRDefault="0034248D" w:rsidP="0034248D">
      <w:pPr>
        <w:jc w:val="center"/>
      </w:pPr>
      <w:r>
        <w:lastRenderedPageBreak/>
        <w:t>Лист регистрации изменений</w:t>
      </w:r>
    </w:p>
    <w:tbl>
      <w:tblPr>
        <w:tblStyle w:val="a8"/>
        <w:tblW w:w="21724" w:type="dxa"/>
        <w:tblInd w:w="164" w:type="dxa"/>
        <w:tblLayout w:type="fixed"/>
        <w:tblLook w:val="01E0"/>
      </w:tblPr>
      <w:tblGrid>
        <w:gridCol w:w="1036"/>
        <w:gridCol w:w="1030"/>
        <w:gridCol w:w="1030"/>
        <w:gridCol w:w="1029"/>
        <w:gridCol w:w="1030"/>
        <w:gridCol w:w="1030"/>
        <w:gridCol w:w="1030"/>
        <w:gridCol w:w="1027"/>
        <w:gridCol w:w="1027"/>
        <w:gridCol w:w="1031"/>
        <w:gridCol w:w="1032"/>
        <w:gridCol w:w="1030"/>
        <w:gridCol w:w="1027"/>
        <w:gridCol w:w="1027"/>
        <w:gridCol w:w="1027"/>
        <w:gridCol w:w="1046"/>
        <w:gridCol w:w="1030"/>
        <w:gridCol w:w="1027"/>
        <w:gridCol w:w="1124"/>
        <w:gridCol w:w="1027"/>
        <w:gridCol w:w="1027"/>
      </w:tblGrid>
      <w:tr w:rsidR="00E30324" w:rsidRPr="006005F7">
        <w:tc>
          <w:tcPr>
            <w:tcW w:w="1036" w:type="dxa"/>
            <w:vMerge w:val="restart"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19" w:type="dxa"/>
            <w:gridSpan w:val="4"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0E7D3B" w:rsidP="00997393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опровод</w:t>
            </w:r>
            <w:proofErr w:type="spellEnd"/>
            <w:r>
              <w:rPr>
                <w:sz w:val="16"/>
                <w:szCs w:val="16"/>
              </w:rPr>
              <w:t>. докум</w:t>
            </w:r>
            <w:proofErr w:type="gramStart"/>
            <w:r>
              <w:rPr>
                <w:sz w:val="16"/>
                <w:szCs w:val="16"/>
              </w:rPr>
              <w:t>..</w:t>
            </w:r>
            <w:proofErr w:type="gramEnd"/>
            <w:r>
              <w:rPr>
                <w:sz w:val="16"/>
                <w:szCs w:val="16"/>
              </w:rPr>
              <w:t>и дата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E30324" w:rsidP="006005F7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31" w:type="dxa"/>
            <w:vMerge w:val="restart"/>
            <w:vAlign w:val="center"/>
          </w:tcPr>
          <w:p w:rsidR="00E30324" w:rsidRPr="00EE6188" w:rsidRDefault="00E30324" w:rsidP="006005F7">
            <w:pPr>
              <w:jc w:val="center"/>
            </w:pPr>
            <w:r>
              <w:t>Дата</w:t>
            </w: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 w:val="restart"/>
            <w:vAlign w:val="center"/>
          </w:tcPr>
          <w:p w:rsidR="00E30324" w:rsidRPr="006005F7" w:rsidRDefault="00E30324" w:rsidP="00A01D4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Изм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127" w:type="dxa"/>
            <w:gridSpan w:val="4"/>
            <w:vAlign w:val="center"/>
          </w:tcPr>
          <w:p w:rsidR="00E30324" w:rsidRPr="006005F7" w:rsidRDefault="00E30324" w:rsidP="00A01D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1030" w:type="dxa"/>
            <w:vMerge w:val="restart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Всего листов (страниц) в док</w:t>
            </w:r>
            <w:r>
              <w:rPr>
                <w:sz w:val="18"/>
                <w:szCs w:val="18"/>
              </w:rPr>
              <w:t>у</w:t>
            </w:r>
            <w:r>
              <w:rPr>
                <w:sz w:val="18"/>
                <w:szCs w:val="18"/>
              </w:rPr>
              <w:t>менте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 документа</w:t>
            </w:r>
          </w:p>
        </w:tc>
        <w:tc>
          <w:tcPr>
            <w:tcW w:w="1124" w:type="dxa"/>
            <w:vMerge w:val="restart"/>
            <w:vAlign w:val="center"/>
          </w:tcPr>
          <w:p w:rsidR="00E30324" w:rsidRPr="00997393" w:rsidRDefault="00E30324" w:rsidP="00A01D4D">
            <w:pPr>
              <w:rPr>
                <w:sz w:val="16"/>
                <w:szCs w:val="16"/>
              </w:rPr>
            </w:pPr>
            <w:r w:rsidRPr="00997393">
              <w:rPr>
                <w:sz w:val="16"/>
                <w:szCs w:val="16"/>
              </w:rPr>
              <w:t xml:space="preserve">Входящий номер </w:t>
            </w:r>
            <w:proofErr w:type="spellStart"/>
            <w:r w:rsidRPr="00997393"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провод</w:t>
            </w:r>
            <w:proofErr w:type="spellEnd"/>
            <w:r>
              <w:rPr>
                <w:sz w:val="16"/>
                <w:szCs w:val="16"/>
              </w:rPr>
              <w:t>.</w:t>
            </w:r>
            <w:proofErr w:type="gramStart"/>
            <w:r>
              <w:rPr>
                <w:sz w:val="16"/>
                <w:szCs w:val="16"/>
              </w:rPr>
              <w:t xml:space="preserve"> .</w:t>
            </w:r>
            <w:proofErr w:type="gramEnd"/>
            <w:r>
              <w:rPr>
                <w:sz w:val="16"/>
                <w:szCs w:val="16"/>
              </w:rPr>
              <w:t>докум..и дата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997393" w:rsidRDefault="00E30324" w:rsidP="00A01D4D">
            <w:pPr>
              <w:jc w:val="center"/>
            </w:pPr>
            <w:r>
              <w:t>По</w:t>
            </w:r>
            <w:r>
              <w:t>д</w:t>
            </w:r>
            <w:r>
              <w:t>пись</w:t>
            </w:r>
          </w:p>
        </w:tc>
        <w:tc>
          <w:tcPr>
            <w:tcW w:w="1027" w:type="dxa"/>
            <w:vMerge w:val="restart"/>
            <w:vAlign w:val="center"/>
          </w:tcPr>
          <w:p w:rsidR="00E30324" w:rsidRPr="00EE6188" w:rsidRDefault="00E30324" w:rsidP="00A01D4D">
            <w:pPr>
              <w:jc w:val="center"/>
            </w:pPr>
            <w:r>
              <w:t>Дата</w:t>
            </w:r>
          </w:p>
        </w:tc>
      </w:tr>
      <w:tr w:rsidR="00E30324" w:rsidRPr="006005F7">
        <w:tc>
          <w:tcPr>
            <w:tcW w:w="1036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9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30" w:type="dxa"/>
            <w:vAlign w:val="center"/>
          </w:tcPr>
          <w:p w:rsidR="00E30324" w:rsidRPr="00710857" w:rsidRDefault="00E30324" w:rsidP="006005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1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</w:t>
            </w:r>
            <w:r w:rsidRPr="00710857">
              <w:rPr>
                <w:sz w:val="18"/>
                <w:szCs w:val="18"/>
              </w:rPr>
              <w:t>змене</w:t>
            </w:r>
            <w:r w:rsidRPr="00710857"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Замене</w:t>
            </w:r>
            <w:r>
              <w:rPr>
                <w:sz w:val="18"/>
                <w:szCs w:val="18"/>
              </w:rPr>
              <w:t>н</w:t>
            </w:r>
            <w:r>
              <w:rPr>
                <w:sz w:val="18"/>
                <w:szCs w:val="18"/>
              </w:rPr>
              <w:t>ных</w:t>
            </w:r>
            <w:proofErr w:type="gramEnd"/>
          </w:p>
        </w:tc>
        <w:tc>
          <w:tcPr>
            <w:tcW w:w="1027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Новых</w:t>
            </w:r>
          </w:p>
        </w:tc>
        <w:tc>
          <w:tcPr>
            <w:tcW w:w="1046" w:type="dxa"/>
            <w:vAlign w:val="center"/>
          </w:tcPr>
          <w:p w:rsidR="00E30324" w:rsidRPr="00710857" w:rsidRDefault="00E30324" w:rsidP="00A01D4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Аннул</w:t>
            </w:r>
            <w:r>
              <w:rPr>
                <w:sz w:val="18"/>
                <w:szCs w:val="18"/>
              </w:rPr>
              <w:t>и</w:t>
            </w:r>
            <w:r>
              <w:rPr>
                <w:sz w:val="18"/>
                <w:szCs w:val="18"/>
              </w:rPr>
              <w:t>рованных</w:t>
            </w:r>
          </w:p>
        </w:tc>
        <w:tc>
          <w:tcPr>
            <w:tcW w:w="1030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4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  <w:vMerge/>
            <w:vAlign w:val="center"/>
          </w:tcPr>
          <w:p w:rsidR="00E30324" w:rsidRPr="006005F7" w:rsidRDefault="00E30324" w:rsidP="006005F7">
            <w:pPr>
              <w:jc w:val="center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  <w:tr w:rsidR="00E30324" w:rsidRPr="006005F7">
        <w:tc>
          <w:tcPr>
            <w:tcW w:w="103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9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1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2" w:type="dxa"/>
            <w:tcBorders>
              <w:top w:val="nil"/>
              <w:bottom w:val="nil"/>
            </w:tcBorders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46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30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4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:rsidR="00E30324" w:rsidRPr="006005F7" w:rsidRDefault="00E30324" w:rsidP="006005F7">
            <w:pPr>
              <w:jc w:val="both"/>
              <w:rPr>
                <w:sz w:val="28"/>
                <w:szCs w:val="28"/>
              </w:rPr>
            </w:pPr>
          </w:p>
        </w:tc>
      </w:tr>
    </w:tbl>
    <w:p w:rsidR="00077CFD" w:rsidRDefault="00997932" w:rsidP="00BE2C66">
      <w:pPr>
        <w:tabs>
          <w:tab w:val="left" w:pos="15120"/>
        </w:tabs>
        <w:jc w:val="both"/>
        <w:rPr>
          <w:rFonts w:ascii="a_Timer" w:hAnsi="a_Timer"/>
          <w:sz w:val="16"/>
        </w:rPr>
      </w:pPr>
      <w:r>
        <w:rPr>
          <w:rFonts w:ascii="a_Timer" w:hAnsi="a_Timer"/>
          <w:sz w:val="16"/>
        </w:rPr>
        <w:t xml:space="preserve"> </w:t>
      </w:r>
      <w:r w:rsidR="00BE2C66">
        <w:rPr>
          <w:rFonts w:ascii="a_Timer" w:hAnsi="a_Timer"/>
          <w:sz w:val="16"/>
        </w:rPr>
        <w:t xml:space="preserve"> </w:t>
      </w:r>
    </w:p>
    <w:sectPr w:rsidR="00077CFD" w:rsidSect="001D1262">
      <w:headerReference w:type="default" r:id="rId16"/>
      <w:footerReference w:type="default" r:id="rId17"/>
      <w:headerReference w:type="first" r:id="rId18"/>
      <w:footerReference w:type="first" r:id="rId19"/>
      <w:pgSz w:w="23814" w:h="16840" w:orient="landscape" w:code="263"/>
      <w:pgMar w:top="357" w:right="981" w:bottom="1304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3D0" w:rsidRDefault="002A23D0">
      <w:r>
        <w:separator/>
      </w:r>
    </w:p>
  </w:endnote>
  <w:endnote w:type="continuationSeparator" w:id="0">
    <w:p w:rsidR="002A23D0" w:rsidRDefault="002A23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_Time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049" w:rsidRDefault="009F7049">
    <w:pPr>
      <w:pStyle w:val="a4"/>
    </w:pPr>
    <w:r w:rsidRPr="00253D89">
      <w:rPr>
        <w:noProof/>
        <w:sz w:val="20"/>
      </w:rPr>
      <w:pict>
        <v:group id="_x0000_s2096" style="position:absolute;margin-left:810pt;margin-top:-9.9pt;width:306pt;height:43.2pt;z-index:251641344" coordorigin="17280,15660" coordsize="6120,864">
          <v:shapetype id="_x0000_t202" coordsize="21600,21600" o:spt="202" path="m,l,21600r21600,l21600,xe">
            <v:stroke joinstyle="miter"/>
            <v:path gradientshapeok="t" o:connecttype="rect"/>
          </v:shapetype>
          <v:shape id="_x0000_s2089" type="#_x0000_t202" style="position:absolute;left:17280;top:15840;width:5328;height:576" o:regroupid="5" filled="f" stroked="f">
            <v:textbox style="mso-next-textbox:#_x0000_s2089">
              <w:txbxContent>
                <w:p w:rsidR="009F7049" w:rsidRPr="00A36FF6" w:rsidRDefault="009F7049" w:rsidP="00D52990">
                  <w:pPr>
                    <w:jc w:val="center"/>
                    <w:rPr>
                      <w:sz w:val="36"/>
                      <w:szCs w:val="36"/>
                      <w:lang w:val="en-US"/>
                    </w:rPr>
                  </w:pPr>
                  <w:r>
                    <w:rPr>
                      <w:bCs/>
                      <w:sz w:val="36"/>
                      <w:szCs w:val="36"/>
                    </w:rPr>
                    <w:t>23321.362131.001</w:t>
                  </w:r>
                </w:p>
                <w:p w:rsidR="009F7049" w:rsidRPr="00D52990" w:rsidRDefault="009F7049" w:rsidP="00D52990">
                  <w:pPr>
                    <w:jc w:val="center"/>
                    <w:rPr>
                      <w:szCs w:val="32"/>
                    </w:rPr>
                  </w:pPr>
                </w:p>
              </w:txbxContent>
            </v:textbox>
          </v:shape>
          <v:group id="_x0000_s2095" style="position:absolute;left:22680;top:15660;width:720;height:864" coordorigin="10944,15525" coordsize="720,864">
            <v:shape id="_x0000_s2088" type="#_x0000_t202" style="position:absolute;left:10944;top:15525;width:720;height:495" o:regroupid="5" filled="f" stroked="f">
              <v:textbox style="mso-next-textbox:#_x0000_s2088">
                <w:txbxContent>
                  <w:p w:rsidR="009F7049" w:rsidRDefault="009F7049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Лист</w:t>
                    </w:r>
                  </w:p>
                </w:txbxContent>
              </v:textbox>
            </v:shape>
            <v:shape id="_x0000_s2090" type="#_x0000_t202" style="position:absolute;left:10944;top:15957;width:720;height:432" o:regroupid="5" filled="f" stroked="f">
              <v:textbox style="mso-next-textbox:#_x0000_s2090">
                <w:txbxContent>
                  <w:p w:rsidR="009F7049" w:rsidRDefault="009F7049">
                    <w:pPr>
                      <w:jc w:val="center"/>
                      <w:rPr>
                        <w:rFonts w:ascii="a_Timer" w:hAnsi="a_Timer"/>
                        <w:b/>
                        <w:sz w:val="28"/>
                      </w:rPr>
                    </w:pP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begin"/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instrText xml:space="preserve"> PAGE </w:instrTex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separate"/>
                    </w:r>
                    <w:r w:rsidR="00CB16BE">
                      <w:rPr>
                        <w:rStyle w:val="a5"/>
                        <w:rFonts w:ascii="a_Timer" w:hAnsi="a_Timer"/>
                        <w:b/>
                        <w:noProof/>
                        <w:sz w:val="28"/>
                      </w:rPr>
                      <w:t>15</w:t>
                    </w:r>
                    <w:r>
                      <w:rPr>
                        <w:rStyle w:val="a5"/>
                        <w:rFonts w:ascii="a_Timer" w:hAnsi="a_Timer"/>
                        <w:b/>
                        <w:sz w:val="28"/>
                      </w:rPr>
                      <w:fldChar w:fldCharType="end"/>
                    </w:r>
                  </w:p>
                </w:txbxContent>
              </v:textbox>
            </v:shape>
          </v:group>
        </v:group>
      </w:pict>
    </w:r>
    <w:r w:rsidRPr="00253D89">
      <w:rPr>
        <w:noProof/>
        <w:sz w:val="20"/>
      </w:rPr>
      <w:pict>
        <v:rect id="_x0000_s2161" style="position:absolute;margin-left:2.85pt;margin-top:2.85pt;width:1184.9pt;height:836.2pt;z-index:-251632128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253D89">
      <w:rPr>
        <w:noProof/>
        <w:sz w:val="20"/>
      </w:rPr>
      <w:pict>
        <v:group id="_x0000_s2098" style="position:absolute;margin-left:25.5pt;margin-top:493.3pt;width:34pt;height:240.95pt;z-index:251639296;mso-position-horizontal-relative:page;mso-position-vertical-relative:page" coordorigin="445,9829" coordsize="680,4819">
          <v:line id="_x0000_s2073" style="position:absolute" from="445,14648" to="1125,14648" o:regroupid="7"/>
          <v:line id="_x0000_s2074" style="position:absolute" from="445,12664" to="1125,12664" o:regroupid="7"/>
          <v:line id="_x0000_s2075" style="position:absolute" from="445,11246" to="1125,11246" o:regroupid="7"/>
          <v:line id="_x0000_s2076" style="position:absolute" from="445,9829" to="1125,9829" o:regroupid="7"/>
          <w10:wrap anchorx="page" anchory="page"/>
          <w10:anchorlock/>
        </v:group>
      </w:pict>
    </w:r>
    <w:r w:rsidRPr="00253D89">
      <w:rPr>
        <w:noProof/>
        <w:sz w:val="20"/>
      </w:rPr>
      <w:pict>
        <v:line id="_x0000_s2052" style="position:absolute;z-index:251632128;mso-position-horizontal-relative:page;mso-position-vertical-relative:page" from="649.2pt,810.8pt" to="861.8pt,810.8pt" o:regroupid="2">
          <w10:wrap anchorx="page" anchory="page"/>
          <w10:anchorlock/>
        </v:line>
      </w:pict>
    </w:r>
    <w:r w:rsidRPr="00253D89">
      <w:rPr>
        <w:noProof/>
        <w:sz w:val="20"/>
      </w:rPr>
      <w:pict>
        <v:group id="_x0000_s2097" style="position:absolute;margin-left:581.2pt;margin-top:810.8pt;width:219.6pt;height:14.45pt;z-index:251643392;mso-position-vertical-relative:page" coordorigin="1008,16101" coordsize="4392,289">
          <v:group id="_x0000_s2092" style="position:absolute;left:1008;top:16101;width:1152;height:289" coordorigin="1008,16101" coordsize="1152,289">
            <v:shape id="_x0000_s2083" type="#_x0000_t202" style="position:absolute;left:1008;top:16102;width:576;height:288" o:regroupid="5" filled="f" stroked="f">
              <v:textbox style="mso-next-textbox:#_x0000_s2083">
                <w:txbxContent>
                  <w:p w:rsidR="009F7049" w:rsidRDefault="009F7049">
                    <w:pPr>
                      <w:jc w:val="center"/>
                      <w:rPr>
                        <w:rFonts w:ascii="Garamond" w:hAnsi="Garamond"/>
                        <w:sz w:val="16"/>
                      </w:rPr>
                    </w:pPr>
                    <w:proofErr w:type="spellStart"/>
                    <w:r>
                      <w:rPr>
                        <w:rFonts w:ascii="a_Timer" w:hAnsi="a_Timer"/>
                        <w:sz w:val="14"/>
                      </w:rPr>
                      <w:t>Изм</w:t>
                    </w:r>
                    <w:proofErr w:type="spellEnd"/>
                    <w:r>
                      <w:rPr>
                        <w:rFonts w:ascii="Garamond" w:hAnsi="Garamond"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84" type="#_x0000_t202" style="position:absolute;left:1440;top:16101;width:720;height:288" o:regroupid="5" filled="f" stroked="f">
              <v:textbox style="mso-next-textbox:#_x0000_s2084">
                <w:txbxContent>
                  <w:p w:rsidR="009F7049" w:rsidRDefault="009F7049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Лист</w:t>
                    </w:r>
                  </w:p>
                </w:txbxContent>
              </v:textbox>
            </v:shape>
          </v:group>
          <v:group id="_x0000_s2094" style="position:absolute;left:2160;top:16101;width:3240;height:279" coordorigin="2160,16101" coordsize="3312,288">
            <v:group id="_x0000_s2093" style="position:absolute;left:2160;top:16101;width:2736;height:288" coordorigin="2160,16101" coordsize="2736,288">
              <v:shape id="_x0000_s2085" type="#_x0000_t202" style="position:absolute;left:2160;top:16101;width:1872;height:288" o:regroupid="5" filled="f" stroked="f">
                <v:textbox style="mso-next-textbox:#_x0000_s2085">
                  <w:txbxContent>
                    <w:p w:rsidR="009F7049" w:rsidRDefault="009F7049">
                      <w:pPr>
                        <w:jc w:val="center"/>
                        <w:rPr>
                          <w:rFonts w:ascii="a_Timer" w:hAnsi="a_Timer"/>
                          <w:sz w:val="14"/>
                          <w:lang w:val="en-US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№ документа</w:t>
                      </w:r>
                    </w:p>
                  </w:txbxContent>
                </v:textbox>
              </v:shape>
              <v:shape id="_x0000_s2086" type="#_x0000_t202" style="position:absolute;left:3888;top:16101;width:1008;height:288" o:regroupid="5" filled="f" stroked="f">
                <v:textbox style="mso-next-textbox:#_x0000_s2086">
                  <w:txbxContent>
                    <w:p w:rsidR="009F7049" w:rsidRDefault="009F7049">
                      <w:pPr>
                        <w:jc w:val="center"/>
                        <w:rPr>
                          <w:rFonts w:ascii="a_Timer" w:hAnsi="a_Timer"/>
                          <w:sz w:val="14"/>
                        </w:rPr>
                      </w:pPr>
                      <w:r>
                        <w:rPr>
                          <w:rFonts w:ascii="a_Timer" w:hAnsi="a_Timer"/>
                          <w:sz w:val="14"/>
                        </w:rPr>
                        <w:t>Подпись</w:t>
                      </w:r>
                    </w:p>
                  </w:txbxContent>
                </v:textbox>
              </v:shape>
            </v:group>
            <v:shape id="_x0000_s2087" type="#_x0000_t202" style="position:absolute;left:4752;top:16101;width:720;height:288" o:regroupid="5" filled="f" stroked="f">
              <v:textbox style="mso-next-textbox:#_x0000_s2087">
                <w:txbxContent>
                  <w:p w:rsidR="009F7049" w:rsidRDefault="009F7049">
                    <w:pPr>
                      <w:jc w:val="center"/>
                      <w:rPr>
                        <w:rFonts w:ascii="a_Timer" w:hAnsi="a_Timer"/>
                        <w:sz w:val="14"/>
                      </w:rPr>
                    </w:pPr>
                    <w:r>
                      <w:rPr>
                        <w:rFonts w:ascii="a_Timer" w:hAnsi="a_Timer"/>
                        <w:sz w:val="14"/>
                      </w:rPr>
                      <w:t>Дата</w:t>
                    </w:r>
                  </w:p>
                </w:txbxContent>
              </v:textbox>
            </v:shape>
          </v:group>
          <w10:wrap anchory="page"/>
          <w10:anchorlock/>
        </v:group>
      </w:pict>
    </w:r>
    <w:r w:rsidRPr="00253D89">
      <w:rPr>
        <w:noProof/>
        <w:sz w:val="20"/>
      </w:rPr>
      <w:pict>
        <v:line id="_x0000_s2056" style="position:absolute;z-index:251634176;mso-position-horizontal-relative:page;mso-position-vertical-relative:page" from="1145.35pt,799.45pt" to="1173.7pt,799.45pt" o:regroupid="4">
          <w10:wrap anchorx="page" anchory="page"/>
          <w10:anchorlock/>
        </v:line>
      </w:pict>
    </w:r>
    <w:r w:rsidRPr="00253D89">
      <w:rPr>
        <w:noProof/>
        <w:sz w:val="20"/>
      </w:rPr>
      <w:pict>
        <v:rect id="_x0000_s2091" style="position:absolute;margin-left:59.55pt;margin-top:17pt;width:1114pt;height:807.85pt;z-index:-251674112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 w:rsidRPr="00253D89">
      <w:rPr>
        <w:noProof/>
        <w:sz w:val="20"/>
      </w:rPr>
      <w:pict>
        <v:group id="_x0000_s2060" style="position:absolute;margin-left:669.05pt;margin-top:782.45pt;width:192.8pt;height:42.5pt;z-index:251636224;mso-position-horizontal-relative:page;mso-position-vertical-relative:page" coordorigin="1588,15705" coordsize="3856,850" o:regroupid="6">
          <v:line id="_x0000_s2061" style="position:absolute;flip:y" from="1588,15705" to="1588,16555"/>
          <v:line id="_x0000_s2062" style="position:absolute;flip:y" from="2155,15705" to="2155,16555"/>
          <v:line id="_x0000_s2063" style="position:absolute;flip:y" from="4026,15705" to="4026,16555"/>
          <v:line id="_x0000_s2064" style="position:absolute;flip:y" from="4877,15705" to="4877,16555"/>
          <v:line id="_x0000_s2065" style="position:absolute;flip:y" from="5444,15705" to="5444,16555"/>
          <w10:wrap anchorx="page" anchory="page"/>
          <w10:anchorlock/>
        </v:group>
      </w:pict>
    </w:r>
    <w:r w:rsidRPr="00253D89">
      <w:rPr>
        <w:noProof/>
        <w:sz w:val="20"/>
      </w:rPr>
      <w:pict>
        <v:line id="_x0000_s2057" style="position:absolute;flip:y;z-index:251635200;mso-position-horizontal-relative:page;mso-position-vertical-relative:page" from="1145.35pt,782.45pt" to="1145.35pt,824.95pt" o:regroupid="4">
          <w10:wrap anchorx="page" anchory="page"/>
          <w10:anchorlock/>
        </v:line>
      </w:pict>
    </w:r>
    <w:r w:rsidRPr="00253D89">
      <w:rPr>
        <w:noProof/>
        <w:sz w:val="20"/>
      </w:rPr>
      <w:pict>
        <v:line id="_x0000_s2054" style="position:absolute;z-index:251633152;mso-position-horizontal-relative:page;mso-position-vertical-relative:page" from="649.2pt,796.65pt" to="861.8pt,796.65pt" o:regroupid="3">
          <w10:wrap anchorx="page" anchory="page"/>
          <w10:anchorlock/>
        </v:line>
      </w:pict>
    </w:r>
    <w:r w:rsidRPr="00253D89">
      <w:rPr>
        <w:noProof/>
        <w:sz w:val="20"/>
      </w:rPr>
      <w:pict>
        <v:rect id="_x0000_s2050" style="position:absolute;margin-left:649.2pt;margin-top:782.45pt;width:524.4pt;height:42.5pt;z-index:-251685376;mso-wrap-edited:f;mso-position-horizontal-relative:page;mso-position-vertical-relative:page" wrapcoords="-31 0 -31 21600 21631 21600 21631 0 -31 0" o:regroupid="1">
          <w10:wrap anchorx="page" anchory="page"/>
          <w10:anchorlock/>
        </v:rect>
      </w:pict>
    </w: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049" w:rsidRDefault="009F7049">
    <w:pPr>
      <w:pStyle w:val="a4"/>
    </w:pPr>
    <w:r w:rsidRPr="00253D89">
      <w:rPr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783pt;margin-top:-72.9pt;width:324pt;height:36pt;z-index:251682304" filled="f" stroked="f">
          <v:textbox style="mso-next-textbox:#_x0000_s2159" inset=",2.3mm">
            <w:txbxContent>
              <w:p w:rsidR="009F7049" w:rsidRPr="00B42A14" w:rsidRDefault="009F7049" w:rsidP="00816ED0">
                <w:pPr>
                  <w:jc w:val="center"/>
                  <w:rPr>
                    <w:sz w:val="36"/>
                    <w:szCs w:val="36"/>
                  </w:rPr>
                </w:pPr>
                <w:r>
                  <w:rPr>
                    <w:bCs/>
                    <w:sz w:val="36"/>
                    <w:szCs w:val="36"/>
                  </w:rPr>
                  <w:t xml:space="preserve">23321.362131.001 </w:t>
                </w:r>
              </w:p>
            </w:txbxContent>
          </v:textbox>
        </v:shape>
      </w:pict>
    </w:r>
    <w:r w:rsidRPr="00253D89">
      <w:rPr>
        <w:noProof/>
        <w:sz w:val="20"/>
      </w:rPr>
      <w:pict>
        <v:shape id="_x0000_s2158" type="#_x0000_t202" style="position:absolute;margin-left:783pt;margin-top:-36.9pt;width:182.85pt;height:65.2pt;z-index:251681280" filled="f" stroked="f">
          <v:textbox style="mso-next-textbox:#_x0000_s2158">
            <w:txbxContent>
              <w:p w:rsidR="009F7049" w:rsidRPr="007516AB" w:rsidRDefault="009F7049" w:rsidP="007516AB">
                <w:pPr>
                  <w:jc w:val="center"/>
                  <w:rPr>
                    <w:rFonts w:ascii="a_Timer" w:hAnsi="a_Timer"/>
                    <w:sz w:val="48"/>
                    <w:szCs w:val="48"/>
                  </w:rPr>
                </w:pPr>
                <w:r>
                  <w:rPr>
                    <w:rFonts w:ascii="a_Timer" w:hAnsi="a_Timer"/>
                    <w:sz w:val="48"/>
                    <w:szCs w:val="48"/>
                  </w:rPr>
                  <w:t>Секция палубы</w:t>
                </w:r>
              </w:p>
              <w:p w:rsidR="009F7049" w:rsidRPr="007C3862" w:rsidRDefault="009F7049" w:rsidP="007C3862">
                <w:pPr>
                  <w:rPr>
                    <w:szCs w:val="28"/>
                  </w:rPr>
                </w:pPr>
              </w:p>
            </w:txbxContent>
          </v:textbox>
        </v:shape>
      </w:pict>
    </w:r>
    <w:r w:rsidRPr="00253D89">
      <w:rPr>
        <w:noProof/>
        <w:sz w:val="20"/>
      </w:rPr>
      <w:pict>
        <v:group id="_x0000_s2135" style="position:absolute;margin-left:648.1pt;margin-top:756.1pt;width:48.45pt;height:1in;z-index:251668992;mso-position-horizontal-relative:page;mso-position-vertical-relative:page" coordorigin="1008,14980" coordsize="1152,1440">
          <v:shape id="_x0000_s2136" type="#_x0000_t202" style="position:absolute;left:1008;top:14980;width:1152;height:288" filled="f" stroked="f">
            <v:textbox style="mso-next-textbox:#_x0000_s2136" inset=".5mm,.3mm,.5mm,.3mm">
              <w:txbxContent>
                <w:p w:rsidR="009F7049" w:rsidRDefault="009F7049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Разработал</w:t>
                  </w:r>
                </w:p>
              </w:txbxContent>
            </v:textbox>
          </v:shape>
          <v:shape id="_x0000_s2137" type="#_x0000_t202" style="position:absolute;left:1008;top:15268;width:1152;height:288" filled="f" stroked="f">
            <v:textbox style="mso-next-textbox:#_x0000_s2137" inset=".5mm,.3mm,.5mm,.3mm">
              <w:txbxContent>
                <w:p w:rsidR="009F7049" w:rsidRDefault="009F7049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Проверил</w:t>
                  </w:r>
                </w:p>
              </w:txbxContent>
            </v:textbox>
          </v:shape>
          <v:shape id="_x0000_s2138" type="#_x0000_t202" style="position:absolute;left:1008;top:15844;width:1152;height:288" filled="f" stroked="f">
            <v:textbox style="mso-next-textbox:#_x0000_s2138" inset=".5mm,.3mm,.5mm,.3mm">
              <w:txbxContent>
                <w:p w:rsidR="009F7049" w:rsidRDefault="009F7049">
                  <w:pPr>
                    <w:pStyle w:val="4"/>
                    <w:rPr>
                      <w:bCs/>
                      <w:sz w:val="16"/>
                    </w:rPr>
                  </w:pPr>
                  <w:proofErr w:type="spellStart"/>
                  <w:r>
                    <w:rPr>
                      <w:bCs/>
                      <w:sz w:val="16"/>
                    </w:rPr>
                    <w:t>Н.-контр</w:t>
                  </w:r>
                  <w:proofErr w:type="spellEnd"/>
                </w:p>
              </w:txbxContent>
            </v:textbox>
          </v:shape>
          <v:shape id="_x0000_s2139" type="#_x0000_t202" style="position:absolute;left:1008;top:16132;width:1152;height:288" filled="f" stroked="f">
            <v:textbox style="mso-next-textbox:#_x0000_s2139" inset=".5mm,.3mm,.5mm,.3mm">
              <w:txbxContent>
                <w:p w:rsidR="009F7049" w:rsidRDefault="009F7049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Утвердил</w:t>
                  </w:r>
                </w:p>
              </w:txbxContent>
            </v:textbox>
          </v:shape>
          <v:shape id="_x0000_s2140" type="#_x0000_t202" style="position:absolute;left:1008;top:15555;width:1152;height:288" filled="f" stroked="f">
            <v:textbox style="mso-next-textbox:#_x0000_s2140" inset=".5mm,.3mm,.5mm,.3mm">
              <w:txbxContent>
                <w:p w:rsidR="009F7049" w:rsidRDefault="009F7049">
                  <w:pPr>
                    <w:pStyle w:val="4"/>
                    <w:rPr>
                      <w:bCs/>
                      <w:sz w:val="16"/>
                    </w:rPr>
                  </w:pPr>
                  <w:r>
                    <w:rPr>
                      <w:bCs/>
                      <w:sz w:val="16"/>
                    </w:rPr>
                    <w:t>Выпустил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253D89">
      <w:rPr>
        <w:noProof/>
        <w:sz w:val="20"/>
      </w:rPr>
      <w:pict>
        <v:shape id="_x0000_s2160" type="#_x0000_t202" style="position:absolute;margin-left:1035pt;margin-top:11in;width:135pt;height:36pt;z-index:251683328;mso-position-horizontal-relative:page;mso-position-vertical-relative:page" filled="f" stroked="f">
          <v:textbox style="mso-next-textbox:#_x0000_s2160">
            <w:txbxContent>
              <w:p w:rsidR="009F7049" w:rsidRPr="006A2417" w:rsidRDefault="009F7049" w:rsidP="00501D09">
                <w:pPr>
                  <w:spacing w:before="120"/>
                  <w:jc w:val="center"/>
                </w:pPr>
                <w:r w:rsidRPr="006A2417">
                  <w:rPr>
                    <w:rFonts w:ascii="a_Timer" w:hAnsi="a_Timer"/>
                  </w:rPr>
                  <w:t>А</w:t>
                </w:r>
                <w:proofErr w:type="gramStart"/>
                <w:r w:rsidRPr="006A2417">
                  <w:rPr>
                    <w:rFonts w:ascii="a_Timer" w:hAnsi="a_Timer"/>
                  </w:rPr>
                  <w:t>О</w:t>
                </w:r>
                <w:r>
                  <w:rPr>
                    <w:rFonts w:ascii="a_Timer" w:hAnsi="a_Timer"/>
                  </w:rPr>
                  <w:t>»</w:t>
                </w:r>
                <w:proofErr w:type="gramEnd"/>
                <w:r>
                  <w:rPr>
                    <w:rFonts w:ascii="a_Timer" w:hAnsi="a_Timer"/>
                  </w:rPr>
                  <w:t>ЦКБ«Нептун»</w:t>
                </w:r>
              </w:p>
            </w:txbxContent>
          </v:textbox>
          <w10:wrap anchorx="page" anchory="page"/>
          <w10:anchorlock/>
        </v:shape>
      </w:pict>
    </w:r>
    <w:r w:rsidRPr="00253D89">
      <w:rPr>
        <w:noProof/>
        <w:sz w:val="20"/>
      </w:rPr>
      <w:pict>
        <v:shape id="_x0000_s2157" type="#_x0000_t202" style="position:absolute;margin-left:1125pt;margin-top:776.8pt;width:45pt;height:14.15pt;z-index:-251636224;mso-wrap-edited:f;mso-position-horizontal-relative:page;mso-position-vertical-relative:page" wrapcoords="0 0 21600 0 21600 21600 0 21600 0 0" filled="f" stroked="f">
          <v:textbox style="mso-next-textbox:#_x0000_s2157" inset=".5mm,.3mm,.5mm,.3mm">
            <w:txbxContent>
              <w:p w:rsidR="009F7049" w:rsidRPr="00B926BF" w:rsidRDefault="009F7049">
                <w:pPr>
                  <w:jc w:val="center"/>
                </w:pPr>
                <w:r>
                  <w:t>15</w:t>
                </w:r>
              </w:p>
            </w:txbxContent>
          </v:textbox>
          <w10:wrap anchorx="page" anchory="page"/>
          <w10:anchorlock/>
        </v:shape>
      </w:pict>
    </w:r>
    <w:r w:rsidRPr="00253D89">
      <w:rPr>
        <w:noProof/>
        <w:sz w:val="20"/>
      </w:rPr>
      <w:pict>
        <v:shape id="_x0000_s2156" type="#_x0000_t202" style="position:absolute;margin-left:1080.15pt;margin-top:776.8pt;width:36pt;height:14.15pt;z-index:-251637248;mso-wrap-edited:f;mso-position-horizontal-relative:page;mso-position-vertical-relative:page" wrapcoords="0 0 21600 0 21600 21600 0 21600 0 0" filled="f" stroked="f">
          <v:textbox style="mso-next-textbox:#_x0000_s2156" inset=".5mm,.3mm,.5mm,.3mm">
            <w:txbxContent>
              <w:p w:rsidR="009F7049" w:rsidRDefault="009F7049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Style w:val="a5"/>
                  </w:rPr>
                  <w:fldChar w:fldCharType="begin"/>
                </w:r>
                <w:r>
                  <w:rPr>
                    <w:rStyle w:val="a5"/>
                  </w:rPr>
                  <w:instrText xml:space="preserve"> PAGE </w:instrText>
                </w:r>
                <w:r>
                  <w:rPr>
                    <w:rStyle w:val="a5"/>
                  </w:rPr>
                  <w:fldChar w:fldCharType="separate"/>
                </w:r>
                <w:r w:rsidR="00CB16BE">
                  <w:rPr>
                    <w:rStyle w:val="a5"/>
                    <w:noProof/>
                  </w:rPr>
                  <w:t>1</w:t>
                </w:r>
                <w:r>
                  <w:rPr>
                    <w:rStyle w:val="a5"/>
                  </w:rPr>
                  <w:fldChar w:fldCharType="end"/>
                </w:r>
              </w:p>
            </w:txbxContent>
          </v:textbox>
          <w10:wrap anchorx="page" anchory="page"/>
          <w10:anchorlock/>
        </v:shape>
      </w:pict>
    </w:r>
    <w:r w:rsidRPr="00253D89">
      <w:rPr>
        <w:noProof/>
        <w:sz w:val="20"/>
      </w:rPr>
      <w:pict>
        <v:shape id="_x0000_s2154" type="#_x0000_t202" style="position:absolute;margin-left:1116pt;margin-top:756pt;width:54pt;height:14.15pt;z-index:-251638272;mso-wrap-edited:f;mso-position-horizontal-relative:page;mso-position-vertical-relative:page" wrapcoords="0 0 21600 0 21600 21600 0 21600 0 0" filled="f" stroked="f">
          <v:textbox style="mso-next-textbox:#_x0000_s2154" inset=".5mm,.3mm,.5mm,.3mm">
            <w:txbxContent>
              <w:p w:rsidR="009F7049" w:rsidRDefault="009F7049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Листов</w:t>
                </w:r>
              </w:p>
            </w:txbxContent>
          </v:textbox>
          <w10:wrap anchorx="page" anchory="page"/>
          <w10:anchorlock/>
        </v:shape>
      </w:pict>
    </w:r>
    <w:r w:rsidRPr="00253D89">
      <w:rPr>
        <w:noProof/>
        <w:sz w:val="20"/>
      </w:rPr>
      <w:pict>
        <v:shape id="_x0000_s2153" type="#_x0000_t202" style="position:absolute;margin-left:15in;margin-top:756pt;width:36pt;height:14.15pt;z-index:-251639296;mso-wrap-edited:f;mso-position-horizontal-relative:page;mso-position-vertical-relative:page" wrapcoords="0 0 21600 0 21600 21600 0 21600 0 0" filled="f" stroked="f">
          <v:textbox style="mso-next-textbox:#_x0000_s2153" inset=".5mm,.3mm,.5mm,.3mm">
            <w:txbxContent>
              <w:p w:rsidR="009F7049" w:rsidRDefault="009F7049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253D89">
      <w:rPr>
        <w:noProof/>
        <w:sz w:val="20"/>
      </w:rPr>
      <w:pict>
        <v:shape id="_x0000_s2152" type="#_x0000_t202" style="position:absolute;margin-left:1035pt;margin-top:756pt;width:36pt;height:14.15pt;z-index:-251640320;mso-wrap-edited:f;mso-position-horizontal-relative:page;mso-position-vertical-relative:page" wrapcoords="0 0 21600 0 21600 21600 0 21600 0 0" filled="f" stroked="f">
          <v:textbox style="mso-next-textbox:#_x0000_s2152" inset=".5mm,.3mm,.5mm,.3mm">
            <w:txbxContent>
              <w:p w:rsidR="009F7049" w:rsidRDefault="009F7049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Литера</w:t>
                </w:r>
              </w:p>
            </w:txbxContent>
          </v:textbox>
          <w10:wrap anchorx="page" anchory="page"/>
          <w10:anchorlock/>
        </v:shape>
      </w:pict>
    </w:r>
    <w:r w:rsidRPr="00253D89">
      <w:rPr>
        <w:noProof/>
        <w:sz w:val="20"/>
      </w:rPr>
      <w:pict>
        <v:shape id="_x0000_s2151" type="#_x0000_t202" style="position:absolute;margin-left:810pt;margin-top:742.75pt;width:28.35pt;height:14.15pt;z-index:-251641344;mso-wrap-edited:f;mso-position-horizontal-relative:page;mso-position-vertical-relative:page" wrapcoords="0 0 21600 0 21600 21600 0 21600 0 0" filled="f" stroked="f">
          <v:textbox style="mso-next-textbox:#_x0000_s2151" inset=".5mm,.3mm,.5mm,.3mm">
            <w:txbxContent>
              <w:p w:rsidR="009F7049" w:rsidRDefault="009F7049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Дата</w:t>
                </w:r>
              </w:p>
            </w:txbxContent>
          </v:textbox>
          <w10:wrap anchorx="page" anchory="page"/>
          <w10:anchorlock/>
        </v:shape>
      </w:pict>
    </w:r>
    <w:r w:rsidRPr="00253D89">
      <w:rPr>
        <w:noProof/>
        <w:sz w:val="20"/>
      </w:rPr>
      <w:pict>
        <v:shape id="_x0000_s2150" type="#_x0000_t202" style="position:absolute;margin-left:765pt;margin-top:742.75pt;width:45pt;height:14.15pt;z-index:-251642368;mso-wrap-edited:f;mso-position-horizontal-relative:page;mso-position-vertical-relative:page" wrapcoords="0 0 21600 0 21600 21600 0 21600 0 0" filled="f" stroked="f">
          <v:textbox style="mso-next-textbox:#_x0000_s2150" inset=".5mm,.3mm,.5mm,.3mm">
            <w:txbxContent>
              <w:p w:rsidR="009F7049" w:rsidRDefault="009F7049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Подпись</w:t>
                </w:r>
              </w:p>
            </w:txbxContent>
          </v:textbox>
          <w10:wrap anchorx="page" anchory="page"/>
          <w10:anchorlock/>
        </v:shape>
      </w:pict>
    </w:r>
    <w:r w:rsidRPr="00253D89">
      <w:rPr>
        <w:noProof/>
        <w:sz w:val="20"/>
      </w:rPr>
      <w:pict>
        <v:shape id="_x0000_s2149" type="#_x0000_t202" style="position:absolute;margin-left:693pt;margin-top:742.75pt;width:81pt;height:14.15pt;z-index:-251643392;mso-wrap-edited:f;mso-position-horizontal-relative:page;mso-position-vertical-relative:page" wrapcoords="0 0 21600 0 21600 21600 0 21600 0 0" filled="f" stroked="f">
          <v:textbox style="mso-next-textbox:#_x0000_s2149" inset=".5mm,.3mm,.5mm,.3mm">
            <w:txbxContent>
              <w:p w:rsidR="009F7049" w:rsidRDefault="009F7049">
                <w:pPr>
                  <w:jc w:val="center"/>
                  <w:rPr>
                    <w:sz w:val="16"/>
                  </w:rPr>
                </w:pPr>
                <w:r>
                  <w:rPr>
                    <w:sz w:val="16"/>
                  </w:rPr>
                  <w:t>№ Документ</w:t>
                </w:r>
              </w:p>
            </w:txbxContent>
          </v:textbox>
          <w10:wrap anchorx="page" anchory="page"/>
          <w10:anchorlock/>
        </v:shape>
      </w:pict>
    </w:r>
    <w:r w:rsidRPr="00253D89">
      <w:rPr>
        <w:noProof/>
        <w:sz w:val="20"/>
      </w:rPr>
      <w:pict>
        <v:shape id="_x0000_s2148" type="#_x0000_t202" style="position:absolute;margin-left:669.05pt;margin-top:742.75pt;width:28.35pt;height:14.15pt;z-index:-251644416;mso-wrap-edited:f;mso-position-horizontal-relative:page;mso-position-vertical-relative:page" wrapcoords="0 0 21600 0 21600 21600 0 21600 0 0" filled="f" stroked="f">
          <v:textbox style="mso-next-textbox:#_x0000_s2148" inset=".5mm,.3mm,.5mm,.3mm">
            <w:txbxContent>
              <w:p w:rsidR="009F7049" w:rsidRDefault="009F7049">
                <w:pPr>
                  <w:jc w:val="center"/>
                  <w:rPr>
                    <w:rFonts w:ascii="a_Timer" w:hAnsi="a_Timer"/>
                    <w:sz w:val="16"/>
                  </w:rPr>
                </w:pPr>
                <w:r>
                  <w:rPr>
                    <w:rFonts w:ascii="a_Timer" w:hAnsi="a_Timer"/>
                    <w:sz w:val="16"/>
                  </w:rPr>
                  <w:t>Лист</w:t>
                </w:r>
              </w:p>
            </w:txbxContent>
          </v:textbox>
          <w10:wrap anchorx="page" anchory="page"/>
          <w10:anchorlock/>
        </v:shape>
      </w:pict>
    </w:r>
    <w:r w:rsidRPr="00253D89">
      <w:rPr>
        <w:noProof/>
        <w:sz w:val="20"/>
      </w:rPr>
      <w:pict>
        <v:shape id="_x0000_s2147" type="#_x0000_t202" style="position:absolute;margin-left:649.2pt;margin-top:742.75pt;width:19.85pt;height:14.15pt;z-index:-251645440;mso-wrap-edited:f;mso-position-horizontal-relative:page;mso-position-vertical-relative:page" wrapcoords="0 0 21600 0 21600 21600 0 21600 0 0" filled="f" stroked="f">
          <v:textbox style="mso-next-textbox:#_x0000_s2147" inset=".5mm,.3mm,.5mm,.3mm">
            <w:txbxContent>
              <w:p w:rsidR="009F7049" w:rsidRDefault="009F7049">
                <w:pPr>
                  <w:rPr>
                    <w:rFonts w:ascii="a_Timer" w:hAnsi="a_Timer"/>
                    <w:sz w:val="16"/>
                  </w:rPr>
                </w:pPr>
                <w:proofErr w:type="spellStart"/>
                <w:r>
                  <w:rPr>
                    <w:rFonts w:ascii="a_Timer" w:hAnsi="a_Timer"/>
                    <w:sz w:val="14"/>
                  </w:rPr>
                  <w:t>Изм</w:t>
                </w:r>
                <w:proofErr w:type="spellEnd"/>
                <w:r>
                  <w:rPr>
                    <w:rFonts w:ascii="a_Timer" w:hAnsi="a_Timer"/>
                    <w:sz w:val="16"/>
                  </w:rPr>
                  <w:t>.</w:t>
                </w:r>
              </w:p>
            </w:txbxContent>
          </v:textbox>
          <w10:wrap anchorx="page" anchory="page"/>
          <w10:anchorlock/>
        </v:shape>
      </w:pict>
    </w:r>
    <w:r w:rsidRPr="00253D89">
      <w:rPr>
        <w:noProof/>
        <w:sz w:val="20"/>
      </w:rPr>
      <w:pict>
        <v:group id="_x0000_s2141" style="position:absolute;margin-left:635.05pt;margin-top:756.1pt;width:1in;height:1in;z-index:251670016;mso-position-vertical-relative:page" coordorigin="1008,14980" coordsize="1152,1440">
          <v:shape id="_x0000_s2142" type="#_x0000_t202" style="position:absolute;left:1008;top:14980;width:1152;height:288" filled="f" stroked="f">
            <v:textbox style="mso-next-textbox:#_x0000_s2142" inset=".5mm,.3mm,.5mm,.3mm">
              <w:txbxContent>
                <w:p w:rsidR="009F7049" w:rsidRPr="00C90A52" w:rsidRDefault="009F7049" w:rsidP="00B926BF">
                  <w:pPr>
                    <w:pStyle w:val="4"/>
                    <w:rPr>
                      <w:bCs/>
                      <w:sz w:val="24"/>
                    </w:rPr>
                  </w:pPr>
                  <w:proofErr w:type="spellStart"/>
                  <w:r>
                    <w:rPr>
                      <w:bCs/>
                      <w:sz w:val="24"/>
                    </w:rPr>
                    <w:t>Таранова</w:t>
                  </w:r>
                  <w:proofErr w:type="spellEnd"/>
                </w:p>
                <w:p w:rsidR="009F7049" w:rsidRDefault="009F7049" w:rsidP="00B926BF">
                  <w:pPr>
                    <w:pStyle w:val="4"/>
                  </w:pPr>
                  <w:proofErr w:type="spellStart"/>
                  <w:r>
                    <w:rPr>
                      <w:bCs/>
                      <w:sz w:val="24"/>
                    </w:rPr>
                    <w:t>пронюк</w:t>
                  </w:r>
                  <w:proofErr w:type="spellEnd"/>
                </w:p>
              </w:txbxContent>
            </v:textbox>
          </v:shape>
          <v:shape id="_x0000_s2143" type="#_x0000_t202" style="position:absolute;left:1008;top:15268;width:1152;height:288" filled="f" stroked="f">
            <v:textbox style="mso-next-textbox:#_x0000_s2143" inset=".5mm,.3mm,.5mm,.3mm">
              <w:txbxContent>
                <w:p w:rsidR="009F7049" w:rsidRPr="00B926BF" w:rsidRDefault="009F7049" w:rsidP="00B926BF"/>
              </w:txbxContent>
            </v:textbox>
          </v:shape>
          <v:shape id="_x0000_s2144" type="#_x0000_t202" style="position:absolute;left:1008;top:15844;width:1152;height:288" filled="f" stroked="f">
            <v:textbox style="mso-next-textbox:#_x0000_s2144" inset=".5mm,.3mm,.5mm,.3mm">
              <w:txbxContent>
                <w:p w:rsidR="009F7049" w:rsidRPr="00C13E59" w:rsidRDefault="009F7049" w:rsidP="00C13E59">
                  <w:pPr>
                    <w:rPr>
                      <w:szCs w:val="20"/>
                    </w:rPr>
                  </w:pPr>
                  <w:proofErr w:type="spellStart"/>
                  <w:r>
                    <w:rPr>
                      <w:szCs w:val="20"/>
                    </w:rPr>
                    <w:t>Таранова</w:t>
                  </w:r>
                  <w:proofErr w:type="spellEnd"/>
                </w:p>
              </w:txbxContent>
            </v:textbox>
          </v:shape>
          <v:shape id="_x0000_s2145" type="#_x0000_t202" style="position:absolute;left:1008;top:16132;width:1152;height:288" filled="f" stroked="f">
            <v:textbox style="mso-next-textbox:#_x0000_s2145" inset=".5mm,.3mm,.5mm,.3mm">
              <w:txbxContent>
                <w:p w:rsidR="009F7049" w:rsidRPr="00816ED0" w:rsidRDefault="009F7049" w:rsidP="00816ED0">
                  <w:r>
                    <w:t>Кудрявцев</w:t>
                  </w:r>
                </w:p>
              </w:txbxContent>
            </v:textbox>
          </v:shape>
          <v:shape id="_x0000_s2146" type="#_x0000_t202" style="position:absolute;left:1008;top:15555;width:1152;height:288" filled="f" stroked="f">
            <v:textbox style="mso-next-textbox:#_x0000_s2146" inset=".5mm,.3mm,.5mm,.3mm">
              <w:txbxContent>
                <w:p w:rsidR="009F7049" w:rsidRPr="00B926BF" w:rsidRDefault="009F7049" w:rsidP="00B926BF">
                  <w:pPr>
                    <w:rPr>
                      <w:szCs w:val="20"/>
                    </w:rPr>
                  </w:pPr>
                  <w:proofErr w:type="spellStart"/>
                  <w:r w:rsidRPr="00B52168">
                    <w:rPr>
                      <w:sz w:val="22"/>
                      <w:szCs w:val="22"/>
                    </w:rPr>
                    <w:t>Богдановски</w:t>
                  </w:r>
                  <w:r>
                    <w:rPr>
                      <w:szCs w:val="20"/>
                    </w:rPr>
                    <w:t>й</w:t>
                  </w:r>
                  <w:proofErr w:type="spellEnd"/>
                </w:p>
              </w:txbxContent>
            </v:textbox>
          </v:shape>
          <w10:wrap anchory="page"/>
          <w10:anchorlock/>
        </v:group>
      </w:pict>
    </w:r>
    <w:r w:rsidRPr="00253D89">
      <w:rPr>
        <w:noProof/>
        <w:sz w:val="20"/>
      </w:rPr>
      <w:pict>
        <v:line id="_x0000_s2134" style="position:absolute;z-index:251667968;mso-position-horizontal-relative:page;mso-position-vertical-relative:page" from="1031.95pt,773.95pt" to="1173.7pt,773.95pt">
          <w10:wrap anchorx="page" anchory="page"/>
        </v:line>
      </w:pict>
    </w:r>
    <w:r w:rsidRPr="00253D89">
      <w:rPr>
        <w:noProof/>
        <w:sz w:val="20"/>
      </w:rPr>
      <w:pict>
        <v:rect id="_x0000_s2133" style="position:absolute;margin-left:1117pt;margin-top:754.1pt;width:56.7pt;height:39.7pt;z-index:251666944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32" style="position:absolute;margin-left:1074.45pt;margin-top:754.1pt;width:42.5pt;height:39.7pt;z-index:251665920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31" style="position:absolute;margin-left:1031.95pt;margin-top:754.1pt;width:42.5pt;height:39.7pt;z-index:251664896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line id="_x0000_s2130" style="position:absolute;flip:y;z-index:-251652608;mso-wrap-edited:f;mso-position-horizontal-relative:page;mso-position-vertical-relative:page" from="810.8pt,711.6pt" to="810.8pt,825pt" wrapcoords="0 0 0 21600 0 21600 0 0 0 0">
          <w10:wrap anchorx="page" anchory="page"/>
          <w10:anchorlock/>
        </v:line>
      </w:pict>
    </w:r>
    <w:r w:rsidRPr="00253D89">
      <w:rPr>
        <w:noProof/>
        <w:sz w:val="20"/>
      </w:rPr>
      <w:pict>
        <v:line id="_x0000_s2129" style="position:absolute;flip:y;z-index:-251653632;mso-wrap-edited:f;mso-position-horizontal-relative:page;mso-position-vertical-relative:page" from="768.3pt,711.6pt" to="768.3pt,825pt" wrapcoords="0 0 0 21600 0 21600 0 0 0 0">
          <w10:wrap anchorx="page" anchory="page"/>
          <w10:anchorlock/>
        </v:line>
      </w:pict>
    </w:r>
    <w:r w:rsidRPr="00253D89">
      <w:rPr>
        <w:noProof/>
        <w:sz w:val="20"/>
      </w:rPr>
      <w:pict>
        <v:line id="_x0000_s2128" style="position:absolute;flip:y;z-index:-251654656;mso-wrap-edited:f;mso-position-horizontal-relative:page;mso-position-vertical-relative:page" from="697.4pt,711.6pt" to="697.4pt,825pt" wrapcoords="0 0 0 21600 0 21600 0 0 0 0">
          <w10:wrap anchorx="page" anchory="page"/>
          <w10:anchorlock/>
        </v:line>
      </w:pict>
    </w:r>
    <w:r w:rsidRPr="00253D89">
      <w:rPr>
        <w:noProof/>
        <w:sz w:val="20"/>
      </w:rPr>
      <w:pict>
        <v:rect id="_x0000_s2127" style="position:absolute;margin-left:649.2pt;margin-top:711.6pt;width:19.85pt;height:42.5pt;z-index:251660800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26" style="position:absolute;margin-left:839.15pt;margin-top:754.1pt;width:192.75pt;height:70.85pt;z-index:-251656704;mso-wrap-edited:f;mso-position-horizontal-relative:page;mso-position-vertical-relative:page" wrapcoords="-84 0 -84 21600 21684 21600 21684 0 -84 0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25" style="position:absolute;margin-left:1031.95pt;margin-top:754.1pt;width:141.75pt;height:70.85pt;z-index:-251657728;mso-wrap-edited:f;mso-position-horizontal-relative:page;mso-position-vertical-relative:page" wrapcoords="-114 0 -114 21600 21714 21600 21714 0 -114 0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21" style="position:absolute;margin-left:649.2pt;margin-top:711.6pt;width:189.9pt;height:14.15pt;z-index:251657728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20" style="position:absolute;margin-left:649.2pt;margin-top:725.75pt;width:189.9pt;height:14.15pt;z-index:251656704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19" style="position:absolute;margin-left:649.2pt;margin-top:739.95pt;width:189.9pt;height:14.15pt;z-index:251655680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18" style="position:absolute;margin-left:649.2pt;margin-top:754.1pt;width:189.9pt;height:14.15pt;z-index:251654656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17" style="position:absolute;margin-left:649.2pt;margin-top:768.3pt;width:189.9pt;height:14.15pt;z-index:251653632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16" style="position:absolute;margin-left:649.2pt;margin-top:782.45pt;width:189.9pt;height:14.15pt;z-index:251652608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15" style="position:absolute;margin-left:649.2pt;margin-top:796.65pt;width:189.9pt;height:14.15pt;z-index:251651584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14" style="position:absolute;margin-left:649.2pt;margin-top:810.8pt;width:189.9pt;height:14.15pt;z-index:251650560;mso-position-horizontal-relative:page;mso-position-vertical-relative:page" filled="f">
          <w10:wrap anchorx="page" anchory="page"/>
          <w10:anchorlock/>
        </v:rect>
      </w:pict>
    </w:r>
    <w:r w:rsidRPr="00253D89">
      <w:rPr>
        <w:noProof/>
        <w:sz w:val="20"/>
      </w:rPr>
      <w:pict>
        <v:rect id="_x0000_s2113" style="position:absolute;margin-left:649.2pt;margin-top:711.6pt;width:524.4pt;height:113.4pt;z-index:-251666944;mso-wrap-edited:f;mso-position-horizontal-relative:page;mso-position-vertical-relative:page" wrapcoords="-31 0 -31 21600 21631 21600 21631 0 -31 0" filled="f">
          <w10:wrap anchorx="page" anchory="page"/>
          <w10:anchorlock/>
        </v:rect>
      </w:pict>
    </w:r>
    <w:r w:rsidRPr="00253D89">
      <w:rPr>
        <w:noProof/>
        <w:sz w:val="20"/>
      </w:rPr>
      <w:pict>
        <v:line id="_x0000_s2112" style="position:absolute;flip:y;z-index:251648512;mso-position-horizontal-relative:page;mso-position-vertical-relative:page" from="45.35pt,413.9pt" to="45.35pt,824.9pt">
          <w10:wrap anchorx="page" anchory="page"/>
          <w10:anchorlock/>
        </v:line>
      </w:pict>
    </w:r>
    <w:r w:rsidRPr="00253D89">
      <w:rPr>
        <w:noProof/>
        <w:sz w:val="20"/>
      </w:rPr>
      <w:pict>
        <v:group id="_x0000_s2107" style="position:absolute;margin-left:25.5pt;margin-top:496.15pt;width:34pt;height:240.95pt;z-index:251647488;mso-position-horizontal-relative:page;mso-position-vertical-relative:page" coordorigin="445,9829" coordsize="680,4819">
          <v:line id="_x0000_s2108" style="position:absolute" from="445,14648" to="1125,14648"/>
          <v:line id="_x0000_s2109" style="position:absolute" from="445,12664" to="1125,12664"/>
          <v:line id="_x0000_s2110" style="position:absolute" from="445,11246" to="1125,11246"/>
          <v:line id="_x0000_s2111" style="position:absolute" from="445,9829" to="1125,9829"/>
          <w10:wrap anchorx="page" anchory="page"/>
          <w10:anchorlock/>
        </v:group>
      </w:pict>
    </w:r>
    <w:r w:rsidRPr="00253D89">
      <w:rPr>
        <w:noProof/>
        <w:sz w:val="20"/>
      </w:rPr>
      <w:pict>
        <v:group id="_x0000_s2101" style="position:absolute;margin-left:25.5pt;margin-top:413.9pt;width:21.6pt;height:410.45pt;z-index:251646464;mso-position-horizontal-relative:page;mso-position-vertical-relative:page" coordorigin="454,8351" coordsize="432,8209">
          <v:shape id="_x0000_s2102" type="#_x0000_t202" style="position:absolute;left:454;top:14832;width:432;height:1728" filled="f" stroked="f">
            <v:textbox style="layout-flow:vertical;mso-layout-flow-alt:bottom-to-top;mso-next-textbox:#_x0000_s2102">
              <w:txbxContent>
                <w:p w:rsidR="009F7049" w:rsidRDefault="009F7049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103" type="#_x0000_t202" style="position:absolute;left:454;top:12959;width:432;height:1728" filled="f" stroked="f">
            <v:textbox style="layout-flow:vertical;mso-layout-flow-alt:bottom-to-top;mso-next-textbox:#_x0000_s2103">
              <w:txbxContent>
                <w:p w:rsidR="009F7049" w:rsidRDefault="009F7049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104" type="#_x0000_t202" style="position:absolute;left:454;top:11375;width:432;height:1728" filled="f" stroked="f">
            <v:textbox style="layout-flow:vertical;mso-layout-flow-alt:bottom-to-top;mso-next-textbox:#_x0000_s2104">
              <w:txbxContent>
                <w:p w:rsidR="009F7049" w:rsidRDefault="009F7049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105" type="#_x0000_t202" style="position:absolute;left:454;top:9935;width:432;height:1728" filled="f" stroked="f">
            <v:textbox style="layout-flow:vertical;mso-layout-flow-alt:bottom-to-top;mso-next-textbox:#_x0000_s2105">
              <w:txbxContent>
                <w:p w:rsidR="009F7049" w:rsidRDefault="009F7049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106" type="#_x0000_t202" style="position:absolute;left:454;top:8351;width:432;height:1728" filled="f" stroked="f">
            <v:textbox style="layout-flow:vertical;mso-layout-flow-alt:bottom-to-top;mso-next-textbox:#_x0000_s2106">
              <w:txbxContent>
                <w:p w:rsidR="009F7049" w:rsidRDefault="009F7049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  <w:r w:rsidRPr="00253D89">
      <w:rPr>
        <w:noProof/>
        <w:sz w:val="20"/>
      </w:rPr>
      <w:pict>
        <v:rect id="_x0000_s2100" style="position:absolute;margin-left:25.5pt;margin-top:413.9pt;width:34pt;height:411pt;z-index:251645440;mso-position-horizontal-relative:page;mso-position-vertical-relative:page" filled="f">
          <w10:wrap anchorx="page" anchory="page"/>
          <w10:anchorlock/>
        </v:rect>
      </w:pict>
    </w:r>
    <w:r>
      <w:t>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3D0" w:rsidRDefault="002A23D0">
      <w:r>
        <w:separator/>
      </w:r>
    </w:p>
  </w:footnote>
  <w:footnote w:type="continuationSeparator" w:id="0">
    <w:p w:rsidR="002A23D0" w:rsidRDefault="002A23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049" w:rsidRDefault="009F7049">
    <w:pPr>
      <w:pStyle w:val="a3"/>
    </w:pPr>
  </w:p>
  <w:p w:rsidR="009F7049" w:rsidRDefault="009F7049">
    <w:pPr>
      <w:pStyle w:val="a3"/>
    </w:pPr>
    <w:r w:rsidRPr="00253D89">
      <w:rPr>
        <w:noProof/>
        <w:sz w:val="20"/>
      </w:rPr>
      <w:pict>
        <v:line id="_x0000_s2072" style="position:absolute;flip:y;z-index:251638272;mso-position-horizontal-relative:page;mso-position-vertical-relative:page" from="39.7pt,413.9pt" to="39.7pt,824.9pt" o:regroupid="7">
          <w10:wrap anchorx="page" anchory="page"/>
          <w10:anchorlock/>
        </v:line>
      </w:pict>
    </w:r>
    <w:r w:rsidRPr="00253D89">
      <w:rPr>
        <w:noProof/>
        <w:sz w:val="20"/>
      </w:rPr>
      <w:pict>
        <v:rect id="_x0000_s2071" style="position:absolute;margin-left:25.5pt;margin-top:413.9pt;width:34pt;height:411pt;z-index:251637248;mso-position-horizontal-relative:page;mso-position-vertical-relative:page" o:regroupid="7" filled="f">
          <w10:wrap anchorx="page" anchory="page"/>
          <w10:anchorlock/>
        </v:rect>
      </w:pict>
    </w:r>
    <w:r w:rsidRPr="00253D89">
      <w:rPr>
        <w:noProof/>
        <w:sz w:val="20"/>
      </w:rPr>
      <w:pict>
        <v:group id="_x0000_s2077" style="position:absolute;margin-left:22.7pt;margin-top:416.75pt;width:21.6pt;height:410.45pt;z-index:251640320;mso-position-horizontal-relative:page;mso-position-vertical-relative:page" coordorigin="454,8351" coordsize="432,8209" o:regroupid="7">
          <v:shapetype id="_x0000_t202" coordsize="21600,21600" o:spt="202" path="m,l,21600r21600,l21600,xe">
            <v:stroke joinstyle="miter"/>
            <v:path gradientshapeok="t" o:connecttype="rect"/>
          </v:shapetype>
          <v:shape id="_x0000_s2078" type="#_x0000_t202" style="position:absolute;left:454;top:14832;width:432;height:1728" filled="f" stroked="f">
            <v:textbox style="layout-flow:vertical;mso-layout-flow-alt:bottom-to-top;mso-next-textbox:#_x0000_s2078">
              <w:txbxContent>
                <w:p w:rsidR="009F7049" w:rsidRDefault="009F7049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подлинника</w:t>
                  </w:r>
                </w:p>
              </w:txbxContent>
            </v:textbox>
          </v:shape>
          <v:shape id="_x0000_s2079" type="#_x0000_t202" style="position:absolute;left:454;top:12959;width:432;height:1728" filled="f" stroked="f">
            <v:textbox style="layout-flow:vertical;mso-layout-flow-alt:bottom-to-top;mso-next-textbox:#_x0000_s2079">
              <w:txbxContent>
                <w:p w:rsidR="009F7049" w:rsidRDefault="009F7049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v:shape id="_x0000_s2080" type="#_x0000_t202" style="position:absolute;left:454;top:11375;width:432;height:1728" filled="f" stroked="f">
            <v:textbox style="layout-flow:vertical;mso-layout-flow-alt:bottom-to-top;mso-next-textbox:#_x0000_s2080">
              <w:txbxContent>
                <w:p w:rsidR="009F7049" w:rsidRDefault="009F7049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proofErr w:type="spellStart"/>
                  <w:r>
                    <w:rPr>
                      <w:rFonts w:ascii="Garamond" w:hAnsi="Garamond"/>
                      <w:sz w:val="16"/>
                    </w:rPr>
                    <w:t>Взам</w:t>
                  </w:r>
                  <w:proofErr w:type="spellEnd"/>
                  <w:r>
                    <w:rPr>
                      <w:rFonts w:ascii="Garamond" w:hAnsi="Garamond"/>
                      <w:sz w:val="16"/>
                    </w:rPr>
                    <w:t>. Инв. №</w:t>
                  </w:r>
                </w:p>
              </w:txbxContent>
            </v:textbox>
          </v:shape>
          <v:shape id="_x0000_s2081" type="#_x0000_t202" style="position:absolute;left:454;top:9935;width:432;height:1728" filled="f" stroked="f">
            <v:textbox style="layout-flow:vertical;mso-layout-flow-alt:bottom-to-top;mso-next-textbox:#_x0000_s2081">
              <w:txbxContent>
                <w:p w:rsidR="009F7049" w:rsidRDefault="009F7049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Инв. № дубликата</w:t>
                  </w:r>
                </w:p>
              </w:txbxContent>
            </v:textbox>
          </v:shape>
          <v:shape id="_x0000_s2082" type="#_x0000_t202" style="position:absolute;left:454;top:8351;width:432;height:1728" filled="f" stroked="f">
            <v:textbox style="layout-flow:vertical;mso-layout-flow-alt:bottom-to-top;mso-next-textbox:#_x0000_s2082">
              <w:txbxContent>
                <w:p w:rsidR="009F7049" w:rsidRDefault="009F7049">
                  <w:pPr>
                    <w:jc w:val="center"/>
                    <w:rPr>
                      <w:rFonts w:ascii="Garamond" w:hAnsi="Garamond"/>
                      <w:sz w:val="16"/>
                    </w:rPr>
                  </w:pPr>
                  <w:r>
                    <w:rPr>
                      <w:rFonts w:ascii="Garamond" w:hAnsi="Garamond"/>
                      <w:sz w:val="16"/>
                    </w:rPr>
                    <w:t>Подпись и дата</w:t>
                  </w:r>
                </w:p>
              </w:txbxContent>
            </v:textbox>
          </v:shape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049" w:rsidRDefault="009F7049">
    <w:pPr>
      <w:pStyle w:val="a3"/>
    </w:pPr>
    <w:r w:rsidRPr="00253D89">
      <w:rPr>
        <w:noProof/>
        <w:sz w:val="20"/>
      </w:rPr>
      <w:pict>
        <v:rect id="_x0000_s2099" style="position:absolute;margin-left:59.55pt;margin-top:17pt;width:1114pt;height:807.85pt;z-index:-251672064;mso-wrap-edited:f;mso-position-horizontal-relative:page;mso-position-vertical-relative:page" wrapcoords="-14 0 -14 21600 21614 21600 21614 0 -14 0" filled="f">
          <w10:wrap anchorx="page" anchory="page"/>
          <w10:anchorlock/>
        </v:rect>
      </w:pict>
    </w: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ECB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">
    <w:nsid w:val="09E012FD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2">
    <w:nsid w:val="120D401A"/>
    <w:multiLevelType w:val="hybridMultilevel"/>
    <w:tmpl w:val="37D442AE"/>
    <w:lvl w:ilvl="0" w:tplc="74FA1A3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6850458C">
      <w:start w:val="1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02400C"/>
    <w:multiLevelType w:val="multilevel"/>
    <w:tmpl w:val="D0C83FB4"/>
    <w:lvl w:ilvl="0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954BFD"/>
    <w:multiLevelType w:val="hybridMultilevel"/>
    <w:tmpl w:val="B7EA3398"/>
    <w:lvl w:ilvl="0" w:tplc="C908BB6C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3C385B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6">
    <w:nsid w:val="2C8F300A"/>
    <w:multiLevelType w:val="multilevel"/>
    <w:tmpl w:val="5700F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F14689"/>
    <w:multiLevelType w:val="hybridMultilevel"/>
    <w:tmpl w:val="4F8070E0"/>
    <w:lvl w:ilvl="0" w:tplc="B65098B2">
      <w:start w:val="1"/>
      <w:numFmt w:val="decimal"/>
      <w:lvlText w:val="%1"/>
      <w:lvlJc w:val="right"/>
      <w:pPr>
        <w:tabs>
          <w:tab w:val="num" w:pos="510"/>
        </w:tabs>
        <w:ind w:left="510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572A29"/>
    <w:multiLevelType w:val="multilevel"/>
    <w:tmpl w:val="E39EB6B2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6"/>
      <w:numFmt w:val="decimal"/>
      <w:lvlText w:val="%2"/>
      <w:lvlJc w:val="right"/>
      <w:pPr>
        <w:tabs>
          <w:tab w:val="num" w:pos="510"/>
        </w:tabs>
        <w:ind w:left="510" w:hanging="22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A41D1F"/>
    <w:multiLevelType w:val="hybridMultilevel"/>
    <w:tmpl w:val="D0C83FB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0">
    <w:nsid w:val="53856F67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1">
    <w:nsid w:val="5F7422C7"/>
    <w:multiLevelType w:val="hybridMultilevel"/>
    <w:tmpl w:val="CE202264"/>
    <w:lvl w:ilvl="0" w:tplc="64743E20">
      <w:start w:val="1"/>
      <w:numFmt w:val="decimal"/>
      <w:lvlText w:val="%1"/>
      <w:lvlJc w:val="right"/>
      <w:pPr>
        <w:tabs>
          <w:tab w:val="num" w:pos="283"/>
        </w:tabs>
        <w:ind w:left="283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13"/>
        </w:tabs>
        <w:ind w:left="121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33"/>
        </w:tabs>
        <w:ind w:left="193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53"/>
        </w:tabs>
        <w:ind w:left="265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73"/>
        </w:tabs>
        <w:ind w:left="337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93"/>
        </w:tabs>
        <w:ind w:left="409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13"/>
        </w:tabs>
        <w:ind w:left="481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33"/>
        </w:tabs>
        <w:ind w:left="553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53"/>
        </w:tabs>
        <w:ind w:left="6253" w:hanging="180"/>
      </w:pPr>
    </w:lvl>
  </w:abstractNum>
  <w:abstractNum w:abstractNumId="12">
    <w:nsid w:val="6D081EF1"/>
    <w:multiLevelType w:val="hybridMultilevel"/>
    <w:tmpl w:val="635296CE"/>
    <w:lvl w:ilvl="0" w:tplc="EB6E6CAE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50E6EBC"/>
    <w:multiLevelType w:val="multilevel"/>
    <w:tmpl w:val="8EACC40E"/>
    <w:lvl w:ilvl="0">
      <w:start w:val="16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right"/>
      <w:pPr>
        <w:tabs>
          <w:tab w:val="num" w:pos="340"/>
        </w:tabs>
        <w:ind w:left="51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ru-RU" w:vendorID="1" w:dllVersion="512" w:checkStyle="1"/>
  <w:proofState w:spelling="clean" w:grammar="clean"/>
  <w:attachedTemplate r:id="rId1"/>
  <w:stylePaneFormatFilter w:val="3F01"/>
  <w:defaultTabStop w:val="709"/>
  <w:autoHyphenation/>
  <w:hyphenationZone w:val="357"/>
  <w:noPunctuationKerning/>
  <w:characterSpacingControl w:val="doNotCompress"/>
  <w:hdrShapeDefaults>
    <o:shapedefaults v:ext="edit" spidmax="40962" style="mso-position-horizontal-relative:page;mso-position-vertical-relative:page" fill="f" fillcolor="white" stroke="f">
      <v:fill color="white" on="f"/>
      <v:stroke on="f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097EED"/>
    <w:rsid w:val="00003919"/>
    <w:rsid w:val="00006E24"/>
    <w:rsid w:val="00011206"/>
    <w:rsid w:val="000155E5"/>
    <w:rsid w:val="000204B2"/>
    <w:rsid w:val="0002056E"/>
    <w:rsid w:val="00022EE7"/>
    <w:rsid w:val="000300A6"/>
    <w:rsid w:val="00032AA3"/>
    <w:rsid w:val="00032B2F"/>
    <w:rsid w:val="00033E9A"/>
    <w:rsid w:val="00040431"/>
    <w:rsid w:val="000407A7"/>
    <w:rsid w:val="00040CAE"/>
    <w:rsid w:val="00042424"/>
    <w:rsid w:val="00042E0E"/>
    <w:rsid w:val="00043541"/>
    <w:rsid w:val="00046FCE"/>
    <w:rsid w:val="00060250"/>
    <w:rsid w:val="00063815"/>
    <w:rsid w:val="000722C2"/>
    <w:rsid w:val="00073278"/>
    <w:rsid w:val="00073359"/>
    <w:rsid w:val="00074541"/>
    <w:rsid w:val="00076A96"/>
    <w:rsid w:val="00077CFD"/>
    <w:rsid w:val="00081CF1"/>
    <w:rsid w:val="0008313D"/>
    <w:rsid w:val="0008402F"/>
    <w:rsid w:val="0008603C"/>
    <w:rsid w:val="00097EED"/>
    <w:rsid w:val="000A2B83"/>
    <w:rsid w:val="000A5855"/>
    <w:rsid w:val="000B4814"/>
    <w:rsid w:val="000C1C8D"/>
    <w:rsid w:val="000C3451"/>
    <w:rsid w:val="000D0DE3"/>
    <w:rsid w:val="000D58D6"/>
    <w:rsid w:val="000E0873"/>
    <w:rsid w:val="000E1939"/>
    <w:rsid w:val="000E1B89"/>
    <w:rsid w:val="000E2041"/>
    <w:rsid w:val="000E3AA9"/>
    <w:rsid w:val="000E7D3B"/>
    <w:rsid w:val="000F17C9"/>
    <w:rsid w:val="000F34B3"/>
    <w:rsid w:val="000F5B79"/>
    <w:rsid w:val="001205E6"/>
    <w:rsid w:val="001227D9"/>
    <w:rsid w:val="00133147"/>
    <w:rsid w:val="00133839"/>
    <w:rsid w:val="00142443"/>
    <w:rsid w:val="00144D2B"/>
    <w:rsid w:val="00155BBE"/>
    <w:rsid w:val="00161C29"/>
    <w:rsid w:val="00162858"/>
    <w:rsid w:val="001679EE"/>
    <w:rsid w:val="001737CA"/>
    <w:rsid w:val="0017520E"/>
    <w:rsid w:val="001801FE"/>
    <w:rsid w:val="00181C15"/>
    <w:rsid w:val="001831AE"/>
    <w:rsid w:val="00190DE6"/>
    <w:rsid w:val="001A1A35"/>
    <w:rsid w:val="001A5940"/>
    <w:rsid w:val="001A6355"/>
    <w:rsid w:val="001B02B4"/>
    <w:rsid w:val="001C5249"/>
    <w:rsid w:val="001D1262"/>
    <w:rsid w:val="001D6173"/>
    <w:rsid w:val="001D6522"/>
    <w:rsid w:val="001E034F"/>
    <w:rsid w:val="001F1884"/>
    <w:rsid w:val="001F3771"/>
    <w:rsid w:val="001F45C0"/>
    <w:rsid w:val="001F5B45"/>
    <w:rsid w:val="001F5F65"/>
    <w:rsid w:val="00200A5A"/>
    <w:rsid w:val="00201266"/>
    <w:rsid w:val="00207125"/>
    <w:rsid w:val="002117A9"/>
    <w:rsid w:val="00213FEA"/>
    <w:rsid w:val="00216956"/>
    <w:rsid w:val="00216DE6"/>
    <w:rsid w:val="00221E6A"/>
    <w:rsid w:val="002251E9"/>
    <w:rsid w:val="00227688"/>
    <w:rsid w:val="00227E5D"/>
    <w:rsid w:val="0024422B"/>
    <w:rsid w:val="002456E5"/>
    <w:rsid w:val="0024672B"/>
    <w:rsid w:val="00251AD0"/>
    <w:rsid w:val="00253D89"/>
    <w:rsid w:val="0025452D"/>
    <w:rsid w:val="0026242B"/>
    <w:rsid w:val="00263250"/>
    <w:rsid w:val="00270765"/>
    <w:rsid w:val="00274594"/>
    <w:rsid w:val="002758F9"/>
    <w:rsid w:val="002776EB"/>
    <w:rsid w:val="002808C7"/>
    <w:rsid w:val="00281276"/>
    <w:rsid w:val="0028435C"/>
    <w:rsid w:val="002849B5"/>
    <w:rsid w:val="0029013A"/>
    <w:rsid w:val="002958DC"/>
    <w:rsid w:val="002A23D0"/>
    <w:rsid w:val="002A267E"/>
    <w:rsid w:val="002A3359"/>
    <w:rsid w:val="002A448D"/>
    <w:rsid w:val="002A594E"/>
    <w:rsid w:val="002A698A"/>
    <w:rsid w:val="002B0C8D"/>
    <w:rsid w:val="002B6F14"/>
    <w:rsid w:val="002C5D26"/>
    <w:rsid w:val="002D131D"/>
    <w:rsid w:val="002D69E8"/>
    <w:rsid w:val="002E17E3"/>
    <w:rsid w:val="002E33AE"/>
    <w:rsid w:val="002E3C27"/>
    <w:rsid w:val="002E4D51"/>
    <w:rsid w:val="002F363B"/>
    <w:rsid w:val="002F36E0"/>
    <w:rsid w:val="002F54BB"/>
    <w:rsid w:val="002F5AC7"/>
    <w:rsid w:val="00303753"/>
    <w:rsid w:val="00305732"/>
    <w:rsid w:val="00307DE7"/>
    <w:rsid w:val="003142AF"/>
    <w:rsid w:val="0031458C"/>
    <w:rsid w:val="00317629"/>
    <w:rsid w:val="0032276A"/>
    <w:rsid w:val="00331FE9"/>
    <w:rsid w:val="00332B17"/>
    <w:rsid w:val="00333601"/>
    <w:rsid w:val="003359F8"/>
    <w:rsid w:val="0033779A"/>
    <w:rsid w:val="00337D4D"/>
    <w:rsid w:val="0034248D"/>
    <w:rsid w:val="0034458B"/>
    <w:rsid w:val="003457CF"/>
    <w:rsid w:val="003502F6"/>
    <w:rsid w:val="00351F54"/>
    <w:rsid w:val="00353CB6"/>
    <w:rsid w:val="00353CBF"/>
    <w:rsid w:val="0035499A"/>
    <w:rsid w:val="003608C8"/>
    <w:rsid w:val="0036109D"/>
    <w:rsid w:val="0036260C"/>
    <w:rsid w:val="003718B5"/>
    <w:rsid w:val="003733B8"/>
    <w:rsid w:val="00373C5C"/>
    <w:rsid w:val="00375CDB"/>
    <w:rsid w:val="003805D4"/>
    <w:rsid w:val="00381119"/>
    <w:rsid w:val="00391187"/>
    <w:rsid w:val="00393F14"/>
    <w:rsid w:val="00394B77"/>
    <w:rsid w:val="003A02EE"/>
    <w:rsid w:val="003A0C93"/>
    <w:rsid w:val="003A4ED3"/>
    <w:rsid w:val="003A7CB3"/>
    <w:rsid w:val="003B2409"/>
    <w:rsid w:val="003C3EAF"/>
    <w:rsid w:val="003C63BA"/>
    <w:rsid w:val="003C79C8"/>
    <w:rsid w:val="003D4200"/>
    <w:rsid w:val="003D4324"/>
    <w:rsid w:val="003D4863"/>
    <w:rsid w:val="003F0EF5"/>
    <w:rsid w:val="003F2086"/>
    <w:rsid w:val="003F294C"/>
    <w:rsid w:val="003F349C"/>
    <w:rsid w:val="003F528E"/>
    <w:rsid w:val="004025B8"/>
    <w:rsid w:val="00406283"/>
    <w:rsid w:val="004078D8"/>
    <w:rsid w:val="00411345"/>
    <w:rsid w:val="004141D5"/>
    <w:rsid w:val="0041474E"/>
    <w:rsid w:val="00425638"/>
    <w:rsid w:val="0042577A"/>
    <w:rsid w:val="004304C9"/>
    <w:rsid w:val="00431E64"/>
    <w:rsid w:val="00442E68"/>
    <w:rsid w:val="00442F02"/>
    <w:rsid w:val="004456DE"/>
    <w:rsid w:val="00450BA5"/>
    <w:rsid w:val="00455392"/>
    <w:rsid w:val="00460B2A"/>
    <w:rsid w:val="0046475F"/>
    <w:rsid w:val="00465699"/>
    <w:rsid w:val="00474D44"/>
    <w:rsid w:val="00482C93"/>
    <w:rsid w:val="00485013"/>
    <w:rsid w:val="004915F8"/>
    <w:rsid w:val="004916FB"/>
    <w:rsid w:val="00494B14"/>
    <w:rsid w:val="004A11FE"/>
    <w:rsid w:val="004A7521"/>
    <w:rsid w:val="004B0553"/>
    <w:rsid w:val="004D3A92"/>
    <w:rsid w:val="004D3B26"/>
    <w:rsid w:val="004D5E53"/>
    <w:rsid w:val="004D6747"/>
    <w:rsid w:val="004E1E90"/>
    <w:rsid w:val="004E2575"/>
    <w:rsid w:val="004E2D1A"/>
    <w:rsid w:val="004E3B1F"/>
    <w:rsid w:val="004E4B59"/>
    <w:rsid w:val="004F132F"/>
    <w:rsid w:val="004F7DC4"/>
    <w:rsid w:val="00500469"/>
    <w:rsid w:val="00501D09"/>
    <w:rsid w:val="0050690C"/>
    <w:rsid w:val="00507545"/>
    <w:rsid w:val="00510195"/>
    <w:rsid w:val="0051067F"/>
    <w:rsid w:val="00513322"/>
    <w:rsid w:val="005135FB"/>
    <w:rsid w:val="00527245"/>
    <w:rsid w:val="00535C80"/>
    <w:rsid w:val="005429B1"/>
    <w:rsid w:val="00544F74"/>
    <w:rsid w:val="00545DDF"/>
    <w:rsid w:val="0054661A"/>
    <w:rsid w:val="00547394"/>
    <w:rsid w:val="0055055F"/>
    <w:rsid w:val="005523F0"/>
    <w:rsid w:val="00554CD4"/>
    <w:rsid w:val="005566CD"/>
    <w:rsid w:val="00556965"/>
    <w:rsid w:val="005571A2"/>
    <w:rsid w:val="00564A91"/>
    <w:rsid w:val="00565688"/>
    <w:rsid w:val="00566765"/>
    <w:rsid w:val="00570D4E"/>
    <w:rsid w:val="00573A59"/>
    <w:rsid w:val="005800DC"/>
    <w:rsid w:val="005835E4"/>
    <w:rsid w:val="005909A5"/>
    <w:rsid w:val="00594EAA"/>
    <w:rsid w:val="0059751C"/>
    <w:rsid w:val="00597960"/>
    <w:rsid w:val="005A1283"/>
    <w:rsid w:val="005A50EF"/>
    <w:rsid w:val="005A5EF3"/>
    <w:rsid w:val="005A73E9"/>
    <w:rsid w:val="005C07FB"/>
    <w:rsid w:val="005C1647"/>
    <w:rsid w:val="005C2DFC"/>
    <w:rsid w:val="005C41CB"/>
    <w:rsid w:val="005D3DD3"/>
    <w:rsid w:val="005D7B86"/>
    <w:rsid w:val="005E0E63"/>
    <w:rsid w:val="005E2E58"/>
    <w:rsid w:val="005E528A"/>
    <w:rsid w:val="005E53EF"/>
    <w:rsid w:val="005F1973"/>
    <w:rsid w:val="005F5D55"/>
    <w:rsid w:val="006005F7"/>
    <w:rsid w:val="00601AC0"/>
    <w:rsid w:val="00602B7A"/>
    <w:rsid w:val="0060737E"/>
    <w:rsid w:val="00614336"/>
    <w:rsid w:val="00616A10"/>
    <w:rsid w:val="006200F3"/>
    <w:rsid w:val="00620AFD"/>
    <w:rsid w:val="00630670"/>
    <w:rsid w:val="006314A9"/>
    <w:rsid w:val="00633CAA"/>
    <w:rsid w:val="00636EAA"/>
    <w:rsid w:val="006405A9"/>
    <w:rsid w:val="006471E1"/>
    <w:rsid w:val="00647883"/>
    <w:rsid w:val="006505A1"/>
    <w:rsid w:val="00651DA6"/>
    <w:rsid w:val="00652179"/>
    <w:rsid w:val="00654E19"/>
    <w:rsid w:val="00662ABD"/>
    <w:rsid w:val="00662D7E"/>
    <w:rsid w:val="006631FE"/>
    <w:rsid w:val="00670639"/>
    <w:rsid w:val="006742DA"/>
    <w:rsid w:val="00674FAB"/>
    <w:rsid w:val="00675399"/>
    <w:rsid w:val="00675592"/>
    <w:rsid w:val="00677973"/>
    <w:rsid w:val="00681657"/>
    <w:rsid w:val="006902D6"/>
    <w:rsid w:val="006903DC"/>
    <w:rsid w:val="00695881"/>
    <w:rsid w:val="0069707C"/>
    <w:rsid w:val="006A1934"/>
    <w:rsid w:val="006A2417"/>
    <w:rsid w:val="006A3AD0"/>
    <w:rsid w:val="006A6212"/>
    <w:rsid w:val="006B2395"/>
    <w:rsid w:val="006B3A60"/>
    <w:rsid w:val="006B400A"/>
    <w:rsid w:val="006B455D"/>
    <w:rsid w:val="006C2268"/>
    <w:rsid w:val="006C2846"/>
    <w:rsid w:val="006C359D"/>
    <w:rsid w:val="006C412C"/>
    <w:rsid w:val="006D215D"/>
    <w:rsid w:val="006D3904"/>
    <w:rsid w:val="006D4FE5"/>
    <w:rsid w:val="006D5758"/>
    <w:rsid w:val="006D7DEF"/>
    <w:rsid w:val="006E1516"/>
    <w:rsid w:val="006E2A7A"/>
    <w:rsid w:val="006E34A6"/>
    <w:rsid w:val="006E5D35"/>
    <w:rsid w:val="006F0C95"/>
    <w:rsid w:val="006F215C"/>
    <w:rsid w:val="006F2EEE"/>
    <w:rsid w:val="006F3C15"/>
    <w:rsid w:val="006F4654"/>
    <w:rsid w:val="006F78C5"/>
    <w:rsid w:val="0070094D"/>
    <w:rsid w:val="00706723"/>
    <w:rsid w:val="00710857"/>
    <w:rsid w:val="007151F6"/>
    <w:rsid w:val="00716607"/>
    <w:rsid w:val="00716699"/>
    <w:rsid w:val="00717795"/>
    <w:rsid w:val="007214ED"/>
    <w:rsid w:val="007232F7"/>
    <w:rsid w:val="00723928"/>
    <w:rsid w:val="00726A76"/>
    <w:rsid w:val="00732B7C"/>
    <w:rsid w:val="00735A12"/>
    <w:rsid w:val="00751034"/>
    <w:rsid w:val="007516AB"/>
    <w:rsid w:val="007538DE"/>
    <w:rsid w:val="00754EC3"/>
    <w:rsid w:val="007618BA"/>
    <w:rsid w:val="00764259"/>
    <w:rsid w:val="007727D2"/>
    <w:rsid w:val="007747C9"/>
    <w:rsid w:val="00776AA7"/>
    <w:rsid w:val="00780866"/>
    <w:rsid w:val="00783B6F"/>
    <w:rsid w:val="00786BC3"/>
    <w:rsid w:val="0079086D"/>
    <w:rsid w:val="007929D2"/>
    <w:rsid w:val="00793688"/>
    <w:rsid w:val="007A1EF8"/>
    <w:rsid w:val="007A254E"/>
    <w:rsid w:val="007A2CB1"/>
    <w:rsid w:val="007B0EF2"/>
    <w:rsid w:val="007B26CF"/>
    <w:rsid w:val="007B6921"/>
    <w:rsid w:val="007C11E9"/>
    <w:rsid w:val="007C3862"/>
    <w:rsid w:val="007C3D2F"/>
    <w:rsid w:val="007C74AB"/>
    <w:rsid w:val="007D09EC"/>
    <w:rsid w:val="007D1211"/>
    <w:rsid w:val="007D3A0E"/>
    <w:rsid w:val="007D557E"/>
    <w:rsid w:val="007D666F"/>
    <w:rsid w:val="007E29A3"/>
    <w:rsid w:val="007E55A3"/>
    <w:rsid w:val="007E7BA7"/>
    <w:rsid w:val="007E7FA3"/>
    <w:rsid w:val="007F0B6B"/>
    <w:rsid w:val="007F38E5"/>
    <w:rsid w:val="007F7904"/>
    <w:rsid w:val="0080128B"/>
    <w:rsid w:val="00805BA1"/>
    <w:rsid w:val="00810889"/>
    <w:rsid w:val="00816ED0"/>
    <w:rsid w:val="0081732C"/>
    <w:rsid w:val="00822EDD"/>
    <w:rsid w:val="00824591"/>
    <w:rsid w:val="00830A04"/>
    <w:rsid w:val="00841D52"/>
    <w:rsid w:val="00844488"/>
    <w:rsid w:val="00852842"/>
    <w:rsid w:val="0086204C"/>
    <w:rsid w:val="008623DF"/>
    <w:rsid w:val="008626D5"/>
    <w:rsid w:val="00863176"/>
    <w:rsid w:val="00867404"/>
    <w:rsid w:val="008703E2"/>
    <w:rsid w:val="00870852"/>
    <w:rsid w:val="008710B2"/>
    <w:rsid w:val="008816B4"/>
    <w:rsid w:val="00885B29"/>
    <w:rsid w:val="00887D0A"/>
    <w:rsid w:val="00890558"/>
    <w:rsid w:val="00890B71"/>
    <w:rsid w:val="00893E41"/>
    <w:rsid w:val="008967E0"/>
    <w:rsid w:val="00896D03"/>
    <w:rsid w:val="008A2742"/>
    <w:rsid w:val="008A3476"/>
    <w:rsid w:val="008A57C9"/>
    <w:rsid w:val="008A58B0"/>
    <w:rsid w:val="008B0FBD"/>
    <w:rsid w:val="008B19FC"/>
    <w:rsid w:val="008B1B5E"/>
    <w:rsid w:val="008C0A68"/>
    <w:rsid w:val="008C21A1"/>
    <w:rsid w:val="008C25E7"/>
    <w:rsid w:val="008C466E"/>
    <w:rsid w:val="008C4D16"/>
    <w:rsid w:val="008C7F56"/>
    <w:rsid w:val="008D1A1D"/>
    <w:rsid w:val="008D2D22"/>
    <w:rsid w:val="008D5465"/>
    <w:rsid w:val="008E224B"/>
    <w:rsid w:val="008E2DF6"/>
    <w:rsid w:val="008E3029"/>
    <w:rsid w:val="008E7670"/>
    <w:rsid w:val="008F150D"/>
    <w:rsid w:val="008F39DA"/>
    <w:rsid w:val="008F657F"/>
    <w:rsid w:val="008F7B06"/>
    <w:rsid w:val="00900462"/>
    <w:rsid w:val="0090462A"/>
    <w:rsid w:val="00904E6C"/>
    <w:rsid w:val="00905C14"/>
    <w:rsid w:val="00916DEE"/>
    <w:rsid w:val="009203B0"/>
    <w:rsid w:val="00930BE5"/>
    <w:rsid w:val="00930FE3"/>
    <w:rsid w:val="0093409E"/>
    <w:rsid w:val="0093671C"/>
    <w:rsid w:val="00937AD2"/>
    <w:rsid w:val="00937C86"/>
    <w:rsid w:val="00937D04"/>
    <w:rsid w:val="009424E2"/>
    <w:rsid w:val="00950386"/>
    <w:rsid w:val="00953FCD"/>
    <w:rsid w:val="00962A3A"/>
    <w:rsid w:val="009658D4"/>
    <w:rsid w:val="00970CE3"/>
    <w:rsid w:val="00980291"/>
    <w:rsid w:val="00984121"/>
    <w:rsid w:val="00984A0D"/>
    <w:rsid w:val="00986A2E"/>
    <w:rsid w:val="009877EC"/>
    <w:rsid w:val="00997393"/>
    <w:rsid w:val="00997932"/>
    <w:rsid w:val="009A095F"/>
    <w:rsid w:val="009A0E46"/>
    <w:rsid w:val="009A3DDD"/>
    <w:rsid w:val="009A5E3A"/>
    <w:rsid w:val="009B48B8"/>
    <w:rsid w:val="009B7BA2"/>
    <w:rsid w:val="009C1BA8"/>
    <w:rsid w:val="009C2A38"/>
    <w:rsid w:val="009C2CA0"/>
    <w:rsid w:val="009C2DEC"/>
    <w:rsid w:val="009C46E2"/>
    <w:rsid w:val="009C6E2F"/>
    <w:rsid w:val="009C7D6E"/>
    <w:rsid w:val="009D06B2"/>
    <w:rsid w:val="009D0EB4"/>
    <w:rsid w:val="009D3100"/>
    <w:rsid w:val="009D4EB6"/>
    <w:rsid w:val="009D6DE4"/>
    <w:rsid w:val="009E14BA"/>
    <w:rsid w:val="009E5DF0"/>
    <w:rsid w:val="009E6C62"/>
    <w:rsid w:val="009F5B50"/>
    <w:rsid w:val="009F7049"/>
    <w:rsid w:val="00A01D4D"/>
    <w:rsid w:val="00A052B6"/>
    <w:rsid w:val="00A053C8"/>
    <w:rsid w:val="00A064D1"/>
    <w:rsid w:val="00A07E28"/>
    <w:rsid w:val="00A12D2C"/>
    <w:rsid w:val="00A12DC7"/>
    <w:rsid w:val="00A2687D"/>
    <w:rsid w:val="00A36FF6"/>
    <w:rsid w:val="00A37CF5"/>
    <w:rsid w:val="00A52247"/>
    <w:rsid w:val="00A548C0"/>
    <w:rsid w:val="00A57107"/>
    <w:rsid w:val="00A57E36"/>
    <w:rsid w:val="00A63AC6"/>
    <w:rsid w:val="00A735C9"/>
    <w:rsid w:val="00A73E67"/>
    <w:rsid w:val="00A8081C"/>
    <w:rsid w:val="00A80E94"/>
    <w:rsid w:val="00A86994"/>
    <w:rsid w:val="00A91509"/>
    <w:rsid w:val="00A94A98"/>
    <w:rsid w:val="00A96775"/>
    <w:rsid w:val="00A97B29"/>
    <w:rsid w:val="00AA01F6"/>
    <w:rsid w:val="00AB2664"/>
    <w:rsid w:val="00AB2DFB"/>
    <w:rsid w:val="00AB7A97"/>
    <w:rsid w:val="00AC2463"/>
    <w:rsid w:val="00AC6679"/>
    <w:rsid w:val="00AD4DB5"/>
    <w:rsid w:val="00AE4F4F"/>
    <w:rsid w:val="00AF0A7D"/>
    <w:rsid w:val="00AF4325"/>
    <w:rsid w:val="00AF525A"/>
    <w:rsid w:val="00AF6073"/>
    <w:rsid w:val="00B0327C"/>
    <w:rsid w:val="00B055BA"/>
    <w:rsid w:val="00B067A2"/>
    <w:rsid w:val="00B0761B"/>
    <w:rsid w:val="00B110A0"/>
    <w:rsid w:val="00B1140C"/>
    <w:rsid w:val="00B15971"/>
    <w:rsid w:val="00B24799"/>
    <w:rsid w:val="00B2571C"/>
    <w:rsid w:val="00B3292A"/>
    <w:rsid w:val="00B3752F"/>
    <w:rsid w:val="00B3768A"/>
    <w:rsid w:val="00B42A14"/>
    <w:rsid w:val="00B44732"/>
    <w:rsid w:val="00B44CA8"/>
    <w:rsid w:val="00B52168"/>
    <w:rsid w:val="00B54688"/>
    <w:rsid w:val="00B60269"/>
    <w:rsid w:val="00B60E72"/>
    <w:rsid w:val="00B67AD4"/>
    <w:rsid w:val="00B703BB"/>
    <w:rsid w:val="00B704D2"/>
    <w:rsid w:val="00B713E2"/>
    <w:rsid w:val="00B7157A"/>
    <w:rsid w:val="00B71ED1"/>
    <w:rsid w:val="00B72B2C"/>
    <w:rsid w:val="00B8039B"/>
    <w:rsid w:val="00B829E7"/>
    <w:rsid w:val="00B83D9B"/>
    <w:rsid w:val="00B841B2"/>
    <w:rsid w:val="00B91802"/>
    <w:rsid w:val="00B91E40"/>
    <w:rsid w:val="00B926BF"/>
    <w:rsid w:val="00B93051"/>
    <w:rsid w:val="00B967EA"/>
    <w:rsid w:val="00B96E58"/>
    <w:rsid w:val="00BA0DA0"/>
    <w:rsid w:val="00BA25AF"/>
    <w:rsid w:val="00BA5E2A"/>
    <w:rsid w:val="00BB1489"/>
    <w:rsid w:val="00BB1C63"/>
    <w:rsid w:val="00BB3339"/>
    <w:rsid w:val="00BB59B3"/>
    <w:rsid w:val="00BB7101"/>
    <w:rsid w:val="00BC0BA0"/>
    <w:rsid w:val="00BC2827"/>
    <w:rsid w:val="00BC2876"/>
    <w:rsid w:val="00BC3574"/>
    <w:rsid w:val="00BC4920"/>
    <w:rsid w:val="00BC585F"/>
    <w:rsid w:val="00BD26CE"/>
    <w:rsid w:val="00BD50E3"/>
    <w:rsid w:val="00BD5670"/>
    <w:rsid w:val="00BD6196"/>
    <w:rsid w:val="00BD7C4A"/>
    <w:rsid w:val="00BE0C48"/>
    <w:rsid w:val="00BE1FF2"/>
    <w:rsid w:val="00BE2793"/>
    <w:rsid w:val="00BE2C66"/>
    <w:rsid w:val="00BE4CBD"/>
    <w:rsid w:val="00BE5525"/>
    <w:rsid w:val="00C00626"/>
    <w:rsid w:val="00C02CF6"/>
    <w:rsid w:val="00C03030"/>
    <w:rsid w:val="00C06104"/>
    <w:rsid w:val="00C1004C"/>
    <w:rsid w:val="00C1061D"/>
    <w:rsid w:val="00C1157F"/>
    <w:rsid w:val="00C12671"/>
    <w:rsid w:val="00C12BCD"/>
    <w:rsid w:val="00C12D32"/>
    <w:rsid w:val="00C13E59"/>
    <w:rsid w:val="00C1408D"/>
    <w:rsid w:val="00C1439B"/>
    <w:rsid w:val="00C16980"/>
    <w:rsid w:val="00C21C87"/>
    <w:rsid w:val="00C22D2B"/>
    <w:rsid w:val="00C234F4"/>
    <w:rsid w:val="00C30CAB"/>
    <w:rsid w:val="00C3776C"/>
    <w:rsid w:val="00C4030B"/>
    <w:rsid w:val="00C45B9C"/>
    <w:rsid w:val="00C51503"/>
    <w:rsid w:val="00C52764"/>
    <w:rsid w:val="00C57FA5"/>
    <w:rsid w:val="00C61E64"/>
    <w:rsid w:val="00C6377A"/>
    <w:rsid w:val="00C7470C"/>
    <w:rsid w:val="00C768C8"/>
    <w:rsid w:val="00C77298"/>
    <w:rsid w:val="00C772E7"/>
    <w:rsid w:val="00C831B7"/>
    <w:rsid w:val="00C90A52"/>
    <w:rsid w:val="00C95B88"/>
    <w:rsid w:val="00C97BB7"/>
    <w:rsid w:val="00CA071A"/>
    <w:rsid w:val="00CA2523"/>
    <w:rsid w:val="00CA76F4"/>
    <w:rsid w:val="00CB16BE"/>
    <w:rsid w:val="00CB3917"/>
    <w:rsid w:val="00CB5CE5"/>
    <w:rsid w:val="00CC3541"/>
    <w:rsid w:val="00CD0A48"/>
    <w:rsid w:val="00CD49BE"/>
    <w:rsid w:val="00CE4622"/>
    <w:rsid w:val="00CE7602"/>
    <w:rsid w:val="00CF1149"/>
    <w:rsid w:val="00CF39C4"/>
    <w:rsid w:val="00CF4D57"/>
    <w:rsid w:val="00CF55BC"/>
    <w:rsid w:val="00CF6D88"/>
    <w:rsid w:val="00D06B14"/>
    <w:rsid w:val="00D21FDA"/>
    <w:rsid w:val="00D273F3"/>
    <w:rsid w:val="00D301ED"/>
    <w:rsid w:val="00D319CC"/>
    <w:rsid w:val="00D466B1"/>
    <w:rsid w:val="00D52990"/>
    <w:rsid w:val="00D54BE5"/>
    <w:rsid w:val="00D552CC"/>
    <w:rsid w:val="00D563A2"/>
    <w:rsid w:val="00D63F2A"/>
    <w:rsid w:val="00D64BBC"/>
    <w:rsid w:val="00D66714"/>
    <w:rsid w:val="00D708C0"/>
    <w:rsid w:val="00D71968"/>
    <w:rsid w:val="00D72B8C"/>
    <w:rsid w:val="00D73FEF"/>
    <w:rsid w:val="00D87698"/>
    <w:rsid w:val="00D91B75"/>
    <w:rsid w:val="00D93F6B"/>
    <w:rsid w:val="00D95ADE"/>
    <w:rsid w:val="00D97052"/>
    <w:rsid w:val="00D97E84"/>
    <w:rsid w:val="00DA3668"/>
    <w:rsid w:val="00DA510F"/>
    <w:rsid w:val="00DB10D7"/>
    <w:rsid w:val="00DB45A5"/>
    <w:rsid w:val="00DB4901"/>
    <w:rsid w:val="00DB55D2"/>
    <w:rsid w:val="00DB7634"/>
    <w:rsid w:val="00DB7944"/>
    <w:rsid w:val="00DC0732"/>
    <w:rsid w:val="00DC0789"/>
    <w:rsid w:val="00DC08DE"/>
    <w:rsid w:val="00DC0EF4"/>
    <w:rsid w:val="00DE1CC1"/>
    <w:rsid w:val="00DE3F62"/>
    <w:rsid w:val="00DE6FD2"/>
    <w:rsid w:val="00DE6FFC"/>
    <w:rsid w:val="00DF01A9"/>
    <w:rsid w:val="00DF1388"/>
    <w:rsid w:val="00DF3252"/>
    <w:rsid w:val="00DF4C13"/>
    <w:rsid w:val="00E01CB7"/>
    <w:rsid w:val="00E021E3"/>
    <w:rsid w:val="00E07680"/>
    <w:rsid w:val="00E10FE2"/>
    <w:rsid w:val="00E11E54"/>
    <w:rsid w:val="00E127B8"/>
    <w:rsid w:val="00E129E2"/>
    <w:rsid w:val="00E16142"/>
    <w:rsid w:val="00E2219C"/>
    <w:rsid w:val="00E26337"/>
    <w:rsid w:val="00E30324"/>
    <w:rsid w:val="00E315C0"/>
    <w:rsid w:val="00E35F1E"/>
    <w:rsid w:val="00E40ABD"/>
    <w:rsid w:val="00E422E1"/>
    <w:rsid w:val="00E504D9"/>
    <w:rsid w:val="00E5281A"/>
    <w:rsid w:val="00E55836"/>
    <w:rsid w:val="00E608D2"/>
    <w:rsid w:val="00E628C6"/>
    <w:rsid w:val="00E63D18"/>
    <w:rsid w:val="00E678C6"/>
    <w:rsid w:val="00E7266D"/>
    <w:rsid w:val="00E74A95"/>
    <w:rsid w:val="00E81C0E"/>
    <w:rsid w:val="00E830C4"/>
    <w:rsid w:val="00E849EA"/>
    <w:rsid w:val="00E859F3"/>
    <w:rsid w:val="00E942D2"/>
    <w:rsid w:val="00EA2EEC"/>
    <w:rsid w:val="00EA4443"/>
    <w:rsid w:val="00EA7EAD"/>
    <w:rsid w:val="00EB2651"/>
    <w:rsid w:val="00EB3673"/>
    <w:rsid w:val="00EC3CF7"/>
    <w:rsid w:val="00EC3F1A"/>
    <w:rsid w:val="00EC6518"/>
    <w:rsid w:val="00ED29E3"/>
    <w:rsid w:val="00ED35D7"/>
    <w:rsid w:val="00ED4ED8"/>
    <w:rsid w:val="00ED5F3C"/>
    <w:rsid w:val="00EE476A"/>
    <w:rsid w:val="00EE4EEC"/>
    <w:rsid w:val="00EE5B08"/>
    <w:rsid w:val="00EE6188"/>
    <w:rsid w:val="00EE6C8B"/>
    <w:rsid w:val="00EF5363"/>
    <w:rsid w:val="00EF61DB"/>
    <w:rsid w:val="00EF7155"/>
    <w:rsid w:val="00F023E3"/>
    <w:rsid w:val="00F052E6"/>
    <w:rsid w:val="00F06ED5"/>
    <w:rsid w:val="00F07331"/>
    <w:rsid w:val="00F10C18"/>
    <w:rsid w:val="00F25A49"/>
    <w:rsid w:val="00F26BA5"/>
    <w:rsid w:val="00F323D6"/>
    <w:rsid w:val="00F37E80"/>
    <w:rsid w:val="00F44813"/>
    <w:rsid w:val="00F506F9"/>
    <w:rsid w:val="00F511B6"/>
    <w:rsid w:val="00F544D4"/>
    <w:rsid w:val="00F57E61"/>
    <w:rsid w:val="00F60ED0"/>
    <w:rsid w:val="00F6587F"/>
    <w:rsid w:val="00F659A3"/>
    <w:rsid w:val="00F66B77"/>
    <w:rsid w:val="00F67AAE"/>
    <w:rsid w:val="00F7214B"/>
    <w:rsid w:val="00F74814"/>
    <w:rsid w:val="00F80ECC"/>
    <w:rsid w:val="00F82276"/>
    <w:rsid w:val="00F949DB"/>
    <w:rsid w:val="00F959A3"/>
    <w:rsid w:val="00F9738C"/>
    <w:rsid w:val="00F97C82"/>
    <w:rsid w:val="00FA01E4"/>
    <w:rsid w:val="00FA14D6"/>
    <w:rsid w:val="00FA156E"/>
    <w:rsid w:val="00FA5722"/>
    <w:rsid w:val="00FA60D5"/>
    <w:rsid w:val="00FC112D"/>
    <w:rsid w:val="00FC3EEB"/>
    <w:rsid w:val="00FC708E"/>
    <w:rsid w:val="00FC7788"/>
    <w:rsid w:val="00FD02B1"/>
    <w:rsid w:val="00FE1203"/>
    <w:rsid w:val="00FF0DF9"/>
    <w:rsid w:val="00FF7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style="mso-position-horizontal-relative:page;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58B0"/>
    <w:rPr>
      <w:sz w:val="24"/>
      <w:szCs w:val="24"/>
    </w:rPr>
  </w:style>
  <w:style w:type="paragraph" w:styleId="1">
    <w:name w:val="heading 1"/>
    <w:basedOn w:val="a"/>
    <w:next w:val="a"/>
    <w:qFormat/>
    <w:rsid w:val="008A58B0"/>
    <w:pPr>
      <w:keepNext/>
      <w:outlineLvl w:val="0"/>
    </w:pPr>
    <w:rPr>
      <w:rFonts w:ascii="a_Timer" w:hAnsi="a_Timer"/>
      <w:sz w:val="28"/>
    </w:rPr>
  </w:style>
  <w:style w:type="paragraph" w:styleId="2">
    <w:name w:val="heading 2"/>
    <w:basedOn w:val="a"/>
    <w:next w:val="a"/>
    <w:qFormat/>
    <w:rsid w:val="008A58B0"/>
    <w:pPr>
      <w:keepNext/>
      <w:tabs>
        <w:tab w:val="center" w:pos="-5465"/>
        <w:tab w:val="left" w:pos="4615"/>
      </w:tabs>
      <w:jc w:val="center"/>
      <w:outlineLvl w:val="1"/>
    </w:pPr>
    <w:rPr>
      <w:rFonts w:ascii="a_Timer" w:hAnsi="a_Timer"/>
      <w:b/>
      <w:bCs/>
      <w:sz w:val="32"/>
      <w:u w:val="single"/>
    </w:rPr>
  </w:style>
  <w:style w:type="paragraph" w:styleId="3">
    <w:name w:val="heading 3"/>
    <w:basedOn w:val="a"/>
    <w:next w:val="a"/>
    <w:qFormat/>
    <w:rsid w:val="008A58B0"/>
    <w:pPr>
      <w:keepNext/>
      <w:tabs>
        <w:tab w:val="center" w:pos="-5465"/>
        <w:tab w:val="left" w:pos="4615"/>
      </w:tabs>
      <w:ind w:firstLine="745"/>
      <w:outlineLvl w:val="2"/>
    </w:pPr>
    <w:rPr>
      <w:rFonts w:ascii="a_Timer" w:hAnsi="a_Timer"/>
      <w:sz w:val="28"/>
    </w:rPr>
  </w:style>
  <w:style w:type="paragraph" w:styleId="4">
    <w:name w:val="heading 4"/>
    <w:basedOn w:val="a"/>
    <w:next w:val="a"/>
    <w:qFormat/>
    <w:rsid w:val="008A58B0"/>
    <w:pPr>
      <w:keepNext/>
      <w:tabs>
        <w:tab w:val="center" w:pos="-5465"/>
        <w:tab w:val="left" w:pos="4615"/>
      </w:tabs>
      <w:ind w:firstLine="25"/>
      <w:outlineLvl w:val="3"/>
    </w:pPr>
    <w:rPr>
      <w:rFonts w:ascii="a_Timer" w:hAnsi="a_Timer"/>
      <w:sz w:val="28"/>
    </w:rPr>
  </w:style>
  <w:style w:type="paragraph" w:styleId="5">
    <w:name w:val="heading 5"/>
    <w:basedOn w:val="a"/>
    <w:next w:val="a"/>
    <w:qFormat/>
    <w:rsid w:val="008A58B0"/>
    <w:pPr>
      <w:keepNext/>
      <w:jc w:val="center"/>
      <w:outlineLvl w:val="4"/>
    </w:pPr>
    <w:rPr>
      <w:rFonts w:ascii="a_Timer" w:hAnsi="a_Timer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58B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8A58B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A58B0"/>
  </w:style>
  <w:style w:type="paragraph" w:styleId="a6">
    <w:name w:val="Body Text"/>
    <w:basedOn w:val="a"/>
    <w:rsid w:val="008A58B0"/>
    <w:pPr>
      <w:jc w:val="center"/>
    </w:pPr>
    <w:rPr>
      <w:rFonts w:ascii="a_Timer" w:hAnsi="a_Timer"/>
      <w:sz w:val="28"/>
    </w:rPr>
  </w:style>
  <w:style w:type="paragraph" w:styleId="20">
    <w:name w:val="Body Text 2"/>
    <w:basedOn w:val="a"/>
    <w:rsid w:val="008A58B0"/>
    <w:pPr>
      <w:jc w:val="center"/>
    </w:pPr>
    <w:rPr>
      <w:rFonts w:ascii="a_Timer" w:hAnsi="a_Timer"/>
      <w:szCs w:val="20"/>
    </w:rPr>
  </w:style>
  <w:style w:type="paragraph" w:styleId="30">
    <w:name w:val="Body Text 3"/>
    <w:basedOn w:val="a"/>
    <w:rsid w:val="008A58B0"/>
    <w:rPr>
      <w:rFonts w:ascii="a_Timer" w:hAnsi="a_Timer"/>
      <w:sz w:val="16"/>
    </w:rPr>
  </w:style>
  <w:style w:type="paragraph" w:styleId="a7">
    <w:name w:val="Block Text"/>
    <w:basedOn w:val="a"/>
    <w:rsid w:val="008B1B5E"/>
    <w:pPr>
      <w:ind w:left="-108" w:right="-108"/>
      <w:jc w:val="center"/>
    </w:pPr>
    <w:rPr>
      <w:b/>
      <w:i/>
      <w:sz w:val="20"/>
      <w:szCs w:val="20"/>
    </w:rPr>
  </w:style>
  <w:style w:type="table" w:styleId="a8">
    <w:name w:val="Table Grid"/>
    <w:basedOn w:val="a1"/>
    <w:rsid w:val="0000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57;&#1087;&#1077;&#1094;&#1080;&#1092;&#1080;&#1082;&#1072;&#1094;&#1080;&#1103;%20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CDAFF-7770-4A7F-9072-58572897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ШАБЛОН.dotx</Template>
  <TotalTime>1</TotalTime>
  <Pages>15</Pages>
  <Words>2074</Words>
  <Characters>11827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Redan-KB</Company>
  <LinksUpToDate>false</LinksUpToDate>
  <CharactersWithSpaces>13874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PM_TaranovaLM</dc:creator>
  <cp:lastModifiedBy>Таранова Людмила Михайловна</cp:lastModifiedBy>
  <cp:revision>2</cp:revision>
  <cp:lastPrinted>2016-11-11T07:29:00Z</cp:lastPrinted>
  <dcterms:created xsi:type="dcterms:W3CDTF">2017-02-06T07:48:00Z</dcterms:created>
  <dcterms:modified xsi:type="dcterms:W3CDTF">2017-02-06T07:48:00Z</dcterms:modified>
</cp:coreProperties>
</file>