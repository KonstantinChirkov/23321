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03C" w:rsidRPr="001E034F" w:rsidRDefault="0008603C">
      <w:pPr>
        <w:ind w:left="900"/>
        <w:rPr>
          <w:rFonts w:ascii="a_Timer" w:hAnsi="a_Timer"/>
        </w:rPr>
      </w:pPr>
    </w:p>
    <w:p w:rsidR="00425638" w:rsidRDefault="00E55C53">
      <w:pPr>
        <w:rPr>
          <w:rFonts w:ascii="a_Timer" w:hAnsi="a_Timer"/>
        </w:rPr>
      </w:pPr>
      <w:r w:rsidRPr="00E55C53">
        <w:rPr>
          <w:rFonts w:ascii="a_Timer" w:hAnsi="a_Timer"/>
          <w:noProof/>
          <w:sz w:val="20"/>
        </w:rPr>
        <w:pict>
          <v:group id="_x0000_s1067" style="position:absolute;margin-left:59.55pt;margin-top:691.75pt;width:99.2pt;height:34pt;z-index:251660288;mso-position-horizontal-relative:page;mso-position-vertical-relative:page" coordorigin="1191,14515" coordsize="1997,1417">
            <v:rect id="_x0000_s1068" style="position:absolute;left:1191;top:14515;width:1984;height:1417;mso-position-horizontal-relative:page;mso-position-vertical-relative:page" filled="f">
              <v:textbox inset=",3.3mm"/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9" type="#_x0000_t202" style="position:absolute;left:1260;top:14578;width:1928;height:1191;mso-position-vertical-relative:page" filled="f" stroked="f">
              <v:textbox style="mso-next-textbox:#_x0000_s1069" inset=",3.3mm">
                <w:txbxContent>
                  <w:p w:rsidR="00A0665A" w:rsidRPr="003142AF" w:rsidRDefault="00A0665A" w:rsidP="00E545B2">
                    <w:pPr>
                      <w:jc w:val="center"/>
                      <w:rPr>
                        <w:szCs w:val="28"/>
                      </w:rPr>
                    </w:pPr>
                    <w:r>
                      <w:rPr>
                        <w:szCs w:val="28"/>
                      </w:rPr>
                      <w:t>010101</w:t>
                    </w:r>
                  </w:p>
                </w:txbxContent>
              </v:textbox>
            </v:shape>
            <w10:wrap anchorx="page" anchory="page"/>
            <w10:anchorlock/>
          </v:group>
        </w:pict>
      </w:r>
      <w:r w:rsidRPr="00E55C53">
        <w:rPr>
          <w:rFonts w:ascii="a_Timer" w:hAnsi="a_Timer"/>
          <w:noProof/>
          <w:sz w:val="20"/>
        </w:rPr>
        <w:pict>
          <v:group id="_x0000_s1054" style="position:absolute;margin-left:158.75pt;margin-top:691.75pt;width:185pt;height:34pt;z-index:251659264;mso-position-horizontal-relative:page;mso-position-vertical-relative:page" coordorigin="3175,14515" coordsize="3700,850">
            <v:group id="_x0000_s1055" style="position:absolute;left:4649;top:14515;width:751;height:850;mso-position-horizontal-relative:page;mso-position-vertical-relative:page" coordorigin="4649,14515" coordsize="751,850">
              <v:shape id="_x0000_s1056" type="#_x0000_t202" style="position:absolute;left:4680;top:14760;width:720;height:474;mso-position-horizontal-relative:page;mso-position-vertical-relative:page" filled="f" stroked="f">
                <v:textbox style="mso-next-textbox:#_x0000_s1056" inset=".5mm,.3mm,.5mm">
                  <w:txbxContent>
                    <w:p w:rsidR="00A0665A" w:rsidRPr="008813D5" w:rsidRDefault="009B1D7A" w:rsidP="009B1D7A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0,45</w:t>
                      </w:r>
                    </w:p>
                  </w:txbxContent>
                </v:textbox>
              </v:shape>
              <v:rect id="_x0000_s1057" style="position:absolute;left:4649;top:14515;width:737;height:850;mso-wrap-edited:f;mso-position-horizontal-relative:page;mso-position-vertical-relative:page" wrapcoords="-220 0 -220 21600 21820 21600 21820 0 -220 0" filled="f">
                <v:textbox inset=".5mm,.3mm,.5mm"/>
              </v:rect>
            </v:group>
            <v:group id="_x0000_s1058" style="position:absolute;left:5387;top:14515;width:751;height:850;mso-position-horizontal-relative:page;mso-position-vertical-relative:page" coordorigin="4649,14515" coordsize="751,850">
              <v:shape id="_x0000_s1059" type="#_x0000_t202" style="position:absolute;left:4680;top:14760;width:720;height:474;mso-position-horizontal-relative:page;mso-position-vertical-relative:page" filled="f" stroked="f">
                <v:textbox style="mso-next-textbox:#_x0000_s1059" inset=".5mm,.3mm,.5mm">
                  <w:txbxContent>
                    <w:p w:rsidR="00A0665A" w:rsidRPr="00581DBF" w:rsidRDefault="00A0665A" w:rsidP="00954A5E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0</w:t>
                      </w:r>
                    </w:p>
                  </w:txbxContent>
                </v:textbox>
              </v:shape>
              <v:rect id="_x0000_s1060" style="position:absolute;left:4649;top:14515;width:737;height:850;mso-wrap-edited:f;mso-position-horizontal-relative:page;mso-position-vertical-relative:page" wrapcoords="-220 0 -220 21600 21820 21600 21820 0 -220 0" filled="f">
                <v:textbox inset=".5mm,.3mm,.5mm"/>
              </v:rect>
            </v:group>
            <v:group id="_x0000_s1061" style="position:absolute;left:6124;top:14515;width:751;height:850;mso-position-horizontal-relative:page;mso-position-vertical-relative:page" coordorigin="4649,14515" coordsize="751,850">
              <v:shape id="_x0000_s1062" type="#_x0000_t202" style="position:absolute;left:4680;top:14760;width:720;height:474;mso-position-horizontal-relative:page;mso-position-vertical-relative:page" filled="f" stroked="f">
                <v:textbox style="mso-next-textbox:#_x0000_s1062" inset=".5mm,.3mm,.5mm">
                  <w:txbxContent>
                    <w:p w:rsidR="00A0665A" w:rsidRPr="00BB784C" w:rsidRDefault="008813D5" w:rsidP="008813D5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0,53</w:t>
                      </w:r>
                    </w:p>
                  </w:txbxContent>
                </v:textbox>
              </v:shape>
              <v:rect id="_x0000_s1063" style="position:absolute;left:4649;top:14515;width:737;height:850;mso-wrap-edited:f;mso-position-horizontal-relative:page;mso-position-vertical-relative:page" wrapcoords="-220 0 -220 21600 21820 21600 21820 0 -220 0" filled="f">
                <v:textbox inset=".5mm,.3mm,.5mm"/>
              </v:rect>
            </v:group>
            <v:group id="_x0000_s1064" style="position:absolute;left:3175;top:14515;width:1474;height:850" coordorigin="3175,14515" coordsize="1474,850">
              <v:shape id="_x0000_s1065" type="#_x0000_t202" style="position:absolute;left:3175;top:14760;width:1417;height:474;mso-position-horizontal-relative:page;mso-position-vertical-relative:page" filled="f" stroked="f">
                <v:textbox style="mso-next-textbox:#_x0000_s1065" inset=".5mm,.3mm,.5mm">
                  <w:txbxContent>
                    <w:p w:rsidR="00A0665A" w:rsidRPr="00BB784C" w:rsidRDefault="008813D5" w:rsidP="008813D5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170,0</w:t>
                      </w:r>
                    </w:p>
                  </w:txbxContent>
                </v:textbox>
              </v:shape>
              <v:rect id="_x0000_s1066" style="position:absolute;left:3175;top:14515;width:1474;height:850;mso-wrap-edited:f;mso-position-horizontal-relative:page;mso-position-vertical-relative:page" wrapcoords="-220 0 -220 21600 21820 21600 21820 0 -220 0" filled="f">
                <v:textbox inset=".5mm,.3mm,.5mm"/>
              </v:rect>
            </v:group>
            <w10:wrap anchorx="page" anchory="page"/>
            <w10:anchorlock/>
          </v:group>
        </w:pict>
      </w:r>
      <w:r w:rsidRPr="00E55C53">
        <w:rPr>
          <w:rFonts w:ascii="a_Timer" w:hAnsi="a_Timer"/>
          <w:noProof/>
          <w:sz w:val="20"/>
        </w:rPr>
        <w:pict>
          <v:group id="_x0000_s1050" style="position:absolute;margin-left:158.75pt;margin-top:725.75pt;width:185pt;height:42.5pt;z-index:251657216;mso-position-horizontal-relative:page;mso-position-vertical-relative:page" coordorigin="3175,14515" coordsize="3700,850">
            <v:group id="_x0000_s1038" style="position:absolute;left:4649;top:14515;width:751;height:850;mso-position-horizontal-relative:page;mso-position-vertical-relative:page" coordorigin="4649,14515" coordsize="751,850">
              <v:shape id="_x0000_s1035" type="#_x0000_t202" style="position:absolute;left:4680;top:14760;width:720;height:474;mso-position-horizontal-relative:page;mso-position-vertical-relative:page" filled="f" stroked="f">
                <v:textbox style="mso-next-textbox:#_x0000_s1035">
                  <w:txbxContent>
                    <w:p w:rsidR="00A0665A" w:rsidRDefault="00A066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shape>
              <v:rect id="_x0000_s1037" style="position:absolute;left:4649;top:14515;width:737;height:850;mso-wrap-edited:f;mso-position-horizontal-relative:page;mso-position-vertical-relative:page" wrapcoords="-220 0 -220 21600 21820 21600 21820 0 -220 0" filled="f"/>
            </v:group>
            <v:group id="_x0000_s1039" style="position:absolute;left:5387;top:14515;width:751;height:850;mso-position-horizontal-relative:page;mso-position-vertical-relative:page" coordorigin="4649,14515" coordsize="751,850">
              <v:shape id="_x0000_s1040" type="#_x0000_t202" style="position:absolute;left:4680;top:14760;width:720;height:474;mso-position-horizontal-relative:page;mso-position-vertical-relative:page" filled="f" stroked="f">
                <v:textbox style="mso-next-textbox:#_x0000_s1040">
                  <w:txbxContent>
                    <w:p w:rsidR="00A0665A" w:rsidRDefault="00A066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  <v:rect id="_x0000_s1041" style="position:absolute;left:4649;top:14515;width:737;height:850;mso-wrap-edited:f;mso-position-horizontal-relative:page;mso-position-vertical-relative:page" wrapcoords="-220 0 -220 21600 21820 21600 21820 0 -220 0" filled="f"/>
            </v:group>
            <v:group id="_x0000_s1042" style="position:absolute;left:6124;top:14515;width:751;height:850;mso-position-horizontal-relative:page;mso-position-vertical-relative:page" coordorigin="4649,14515" coordsize="751,850">
              <v:shape id="_x0000_s1043" type="#_x0000_t202" style="position:absolute;left:4680;top:14760;width:720;height:474;mso-position-horizontal-relative:page;mso-position-vertical-relative:page" filled="f" stroked="f">
                <v:textbox style="mso-next-textbox:#_x0000_s1043">
                  <w:txbxContent>
                    <w:p w:rsidR="00A0665A" w:rsidRDefault="00A066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</w:p>
                  </w:txbxContent>
                </v:textbox>
              </v:shape>
              <v:rect id="_x0000_s1044" style="position:absolute;left:4649;top:14515;width:737;height:850;mso-wrap-edited:f;mso-position-horizontal-relative:page;mso-position-vertical-relative:page" wrapcoords="-220 0 -220 21600 21820 21600 21820 0 -220 0" filled="f"/>
            </v:group>
            <v:group id="_x0000_s1049" style="position:absolute;left:3175;top:14515;width:1474;height:850" coordorigin="3175,14515" coordsize="1474,850">
              <v:shape id="_x0000_s1034" type="#_x0000_t202" style="position:absolute;left:3175;top:14760;width:1417;height:474;mso-position-horizontal-relative:page;mso-position-vertical-relative:page" filled="f" stroked="f">
                <v:textbox style="mso-next-textbox:#_x0000_s1034">
                  <w:txbxContent>
                    <w:p w:rsidR="00A0665A" w:rsidRPr="00C1004C" w:rsidRDefault="00A0665A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M</w:t>
                      </w:r>
                      <w:proofErr w:type="gramStart"/>
                      <w:r>
                        <w:t>,</w:t>
                      </w:r>
                      <w:proofErr w:type="spellStart"/>
                      <w:r>
                        <w:t>кГ</w:t>
                      </w:r>
                      <w:proofErr w:type="spellEnd"/>
                      <w:proofErr w:type="gramEnd"/>
                    </w:p>
                  </w:txbxContent>
                </v:textbox>
              </v:shape>
              <v:rect id="_x0000_s1045" style="position:absolute;left:3175;top:14515;width:1474;height:850;mso-wrap-edited:f;mso-position-horizontal-relative:page;mso-position-vertical-relative:page" wrapcoords="-220 0 -220 21600 21820 21600 21820 0 -220 0" filled="f"/>
            </v:group>
            <w10:wrap anchorx="page" anchory="page"/>
            <w10:anchorlock/>
          </v:group>
        </w:pict>
      </w:r>
      <w:r w:rsidRPr="00E55C53">
        <w:rPr>
          <w:rFonts w:ascii="a_Timer" w:hAnsi="a_Timer"/>
          <w:noProof/>
          <w:sz w:val="20"/>
        </w:rPr>
        <w:pict>
          <v:group id="_x0000_s1048" style="position:absolute;margin-left:59.55pt;margin-top:725.75pt;width:99.85pt;height:70.85pt;z-index:251655168;mso-position-horizontal-relative:page;mso-position-vertical-relative:page" coordorigin="1191,14515" coordsize="1997,1417">
            <v:rect id="_x0000_s1027" style="position:absolute;left:1191;top:14515;width:1984;height:1417;mso-position-horizontal-relative:page;mso-position-vertical-relative:page" filled="f"/>
            <v:shape id="_x0000_s1031" type="#_x0000_t202" style="position:absolute;left:1260;top:14578;width:1928;height:1191;mso-position-vertical-relative:page" filled="f" stroked="f">
              <v:textbox style="mso-next-textbox:#_x0000_s1031">
                <w:txbxContent>
                  <w:p w:rsidR="00A0665A" w:rsidRDefault="00A0665A">
                    <w:pPr>
                      <w:pStyle w:val="a6"/>
                    </w:pPr>
                    <w:r>
                      <w:t>Код</w:t>
                    </w:r>
                    <w:r>
                      <w:br/>
                      <w:t>статьи</w:t>
                    </w:r>
                  </w:p>
                </w:txbxContent>
              </v:textbox>
            </v:shape>
            <w10:wrap anchorx="page" anchory="page"/>
            <w10:anchorlock/>
          </v:group>
        </w:pict>
      </w:r>
      <w:r w:rsidRPr="00E55C53">
        <w:rPr>
          <w:rFonts w:ascii="a_Timer" w:hAnsi="a_Timer"/>
          <w:noProof/>
          <w:sz w:val="20"/>
        </w:rPr>
        <w:pict>
          <v:shape id="_x0000_s1047" type="#_x0000_t202" style="position:absolute;margin-left:162pt;margin-top:768.3pt;width:1in;height:23.7pt;z-index:251658240;mso-position-horizontal-relative:page;mso-position-vertical-relative:page" filled="f" stroked="f">
            <v:textbox style="mso-next-textbox:#_x0000_s1047">
              <w:txbxContent>
                <w:p w:rsidR="00A0665A" w:rsidRDefault="00A0665A">
                  <w:pPr>
                    <w:jc w:val="center"/>
                  </w:pPr>
                  <w:r>
                    <w:t>Масса</w:t>
                  </w:r>
                </w:p>
              </w:txbxContent>
            </v:textbox>
            <w10:wrap anchorx="page" anchory="page"/>
            <w10:anchorlock/>
          </v:shape>
        </w:pict>
      </w:r>
      <w:r w:rsidRPr="00E55C53">
        <w:rPr>
          <w:rFonts w:ascii="a_Timer" w:hAnsi="a_Timer"/>
          <w:noProof/>
          <w:sz w:val="20"/>
        </w:rPr>
        <w:pict>
          <v:shape id="_x0000_s1033" type="#_x0000_t202" style="position:absolute;margin-left:234pt;margin-top:768.3pt;width:108pt;height:23.7pt;z-index:251656192;mso-position-horizontal-relative:page;mso-position-vertical-relative:page" filled="f" stroked="f">
            <v:textbox style="mso-next-textbox:#_x0000_s1033">
              <w:txbxContent>
                <w:p w:rsidR="00A0665A" w:rsidRDefault="00A0665A">
                  <w:pPr>
                    <w:jc w:val="center"/>
                  </w:pPr>
                  <w:r>
                    <w:t xml:space="preserve">Плечо, </w:t>
                  </w:r>
                  <w:proofErr w:type="gramStart"/>
                  <w:r>
                    <w:t>м</w:t>
                  </w:r>
                  <w:proofErr w:type="gramEnd"/>
                </w:p>
              </w:txbxContent>
            </v:textbox>
            <w10:wrap anchorx="page" anchory="page"/>
            <w10:anchorlock/>
          </v:shape>
        </w:pict>
      </w:r>
      <w:r w:rsidRPr="00E55C53">
        <w:rPr>
          <w:rFonts w:ascii="a_Timer" w:hAnsi="a_Timer"/>
          <w:noProof/>
          <w:sz w:val="20"/>
        </w:rPr>
        <w:pict>
          <v:shape id="_x0000_s1030" type="#_x0000_t202" style="position:absolute;margin-left:0;margin-top:800.9pt;width:279pt;height:23.8pt;z-index:251654144;mso-position-vertical-relative:page" filled="f" stroked="f">
            <v:textbox style="mso-next-textbox:#_x0000_s1030" inset="1.5mm,,1.5mm">
              <w:txbxContent>
                <w:p w:rsidR="00A0665A" w:rsidRDefault="00A0665A">
                  <w:pPr>
                    <w:pStyle w:val="5"/>
                  </w:pPr>
                  <w:r>
                    <w:t>Нагрузка по РД5.0205-76</w:t>
                  </w:r>
                </w:p>
              </w:txbxContent>
            </v:textbox>
            <w10:wrap anchory="page"/>
            <w10:anchorlock/>
          </v:shape>
        </w:pict>
      </w:r>
      <w:r w:rsidRPr="00E55C53">
        <w:rPr>
          <w:rFonts w:ascii="a_Timer" w:hAnsi="a_Timer"/>
          <w:noProof/>
          <w:sz w:val="20"/>
        </w:rPr>
        <w:pict>
          <v:rect id="_x0000_s1029" style="position:absolute;margin-left:232.45pt;margin-top:768.3pt;width:110.55pt;height:28.35pt;z-index:-251663360;mso-wrap-edited:f;mso-position-horizontal-relative:page;mso-position-vertical-relative:page" wrapcoords="-220 0 -220 21600 21820 21600 21820 0 -220 0" filled="f">
            <w10:wrap anchorx="page" anchory="page"/>
            <w10:anchorlock/>
          </v:rect>
        </w:pict>
      </w:r>
      <w:r w:rsidRPr="00E55C53">
        <w:rPr>
          <w:rFonts w:ascii="a_Timer" w:hAnsi="a_Timer"/>
          <w:noProof/>
          <w:sz w:val="20"/>
        </w:rPr>
        <w:pict>
          <v:rect id="_x0000_s1028" style="position:absolute;margin-left:158.75pt;margin-top:768.3pt;width:73.7pt;height:28.35pt;z-index:-251664384;mso-wrap-edited:f;mso-position-horizontal-relative:page;mso-position-vertical-relative:page" wrapcoords="-220 0 -220 21600 21820 21600 21820 0 -220 0" filled="f">
            <w10:wrap anchorx="page" anchory="page"/>
            <w10:anchorlock/>
          </v:rect>
        </w:pict>
      </w:r>
      <w:r w:rsidRPr="00E55C53">
        <w:rPr>
          <w:rFonts w:ascii="a_Timer" w:hAnsi="a_Timer"/>
          <w:noProof/>
          <w:sz w:val="20"/>
        </w:rPr>
        <w:pict>
          <v:rect id="_x0000_s1026" style="position:absolute;margin-left:59.55pt;margin-top:796.65pt;width:283.45pt;height:28.35pt;z-index:-251665408;mso-wrap-edited:f;mso-position-horizontal-relative:page;mso-position-vertical-relative:page" wrapcoords="-57 0 -57 21600 21657 21600 21657 0 -57 0" filled="f">
            <w10:wrap anchorx="page" anchory="page"/>
            <w10:anchorlock/>
          </v:rect>
        </w:pict>
      </w:r>
      <w:r w:rsidR="004D5E53">
        <w:rPr>
          <w:rFonts w:ascii="a_Timer" w:hAnsi="a_Timer"/>
        </w:rPr>
        <w:t xml:space="preserve">   </w:t>
      </w:r>
      <w:r w:rsidR="00274594">
        <w:rPr>
          <w:rFonts w:ascii="a_Timer" w:hAnsi="a_Timer"/>
        </w:rPr>
        <w:t xml:space="preserve"> </w:t>
      </w:r>
      <w:r w:rsidR="00C57FA5">
        <w:rPr>
          <w:rFonts w:ascii="a_Timer" w:hAnsi="a_Timer"/>
        </w:rPr>
        <w:t xml:space="preserve"> </w:t>
      </w:r>
      <w:r w:rsidR="00A8081C">
        <w:rPr>
          <w:rFonts w:ascii="a_Timer" w:hAnsi="a_Timer"/>
        </w:rPr>
        <w:t xml:space="preserve"> </w:t>
      </w:r>
      <w:r w:rsidR="00425638">
        <w:rPr>
          <w:rFonts w:ascii="a_Timer" w:hAnsi="a_Timer"/>
        </w:rPr>
        <w:t xml:space="preserve">                   </w:t>
      </w: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  <w:r>
        <w:rPr>
          <w:rFonts w:ascii="a_Timer" w:hAnsi="a_Timer"/>
        </w:rPr>
        <w:t xml:space="preserve">                         </w:t>
      </w: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  <w:r>
        <w:rPr>
          <w:rFonts w:ascii="a_Timer" w:hAnsi="a_Timer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  <w:r w:rsidR="007C11E9">
        <w:rPr>
          <w:rFonts w:ascii="a_Timer" w:hAnsi="a_Timer"/>
        </w:rPr>
        <w:t xml:space="preserve"> </w:t>
      </w:r>
      <w:r>
        <w:rPr>
          <w:rFonts w:ascii="a_Timer" w:hAnsi="a_Timer"/>
        </w:rPr>
        <w:t xml:space="preserve">                                   </w:t>
      </w: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  <w:r>
        <w:rPr>
          <w:rFonts w:ascii="a_Timer" w:hAnsi="a_Time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pPr w:leftFromText="180" w:rightFromText="180" w:vertAnchor="page" w:horzAnchor="page" w:tblpX="15456" w:tblpY="100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8"/>
      </w:tblGrid>
      <w:tr w:rsidR="00425638" w:rsidRPr="000801CF" w:rsidTr="002829B5">
        <w:trPr>
          <w:trHeight w:val="278"/>
        </w:trPr>
        <w:tc>
          <w:tcPr>
            <w:tcW w:w="258" w:type="dxa"/>
            <w:vAlign w:val="center"/>
          </w:tcPr>
          <w:p w:rsidR="00425638" w:rsidRPr="00735A12" w:rsidRDefault="00425638" w:rsidP="002829B5">
            <w:pPr>
              <w:jc w:val="center"/>
              <w:rPr>
                <w:sz w:val="28"/>
                <w:szCs w:val="28"/>
              </w:rPr>
            </w:pPr>
          </w:p>
        </w:tc>
      </w:tr>
    </w:tbl>
    <w:p w:rsidR="0008603C" w:rsidRDefault="0008603C" w:rsidP="00954A5E">
      <w:pPr>
        <w:jc w:val="center"/>
        <w:rPr>
          <w:rFonts w:ascii="a_Timer" w:hAnsi="a_Timer"/>
          <w:sz w:val="8"/>
        </w:rPr>
      </w:pPr>
      <w:r>
        <w:rPr>
          <w:rFonts w:ascii="a_Timer" w:hAnsi="a_Timer"/>
        </w:rPr>
        <w:br w:type="page"/>
      </w:r>
    </w:p>
    <w:tbl>
      <w:tblPr>
        <w:tblStyle w:val="a8"/>
        <w:tblW w:w="22079" w:type="dxa"/>
        <w:tblInd w:w="169" w:type="dxa"/>
        <w:tblLayout w:type="fixed"/>
        <w:tblLook w:val="01E0"/>
      </w:tblPr>
      <w:tblGrid>
        <w:gridCol w:w="479"/>
        <w:gridCol w:w="551"/>
        <w:gridCol w:w="185"/>
        <w:gridCol w:w="844"/>
        <w:gridCol w:w="1607"/>
        <w:gridCol w:w="1071"/>
        <w:gridCol w:w="1071"/>
        <w:gridCol w:w="1071"/>
        <w:gridCol w:w="1071"/>
        <w:gridCol w:w="893"/>
        <w:gridCol w:w="893"/>
        <w:gridCol w:w="554"/>
        <w:gridCol w:w="537"/>
        <w:gridCol w:w="27"/>
        <w:gridCol w:w="687"/>
        <w:gridCol w:w="164"/>
        <w:gridCol w:w="175"/>
        <w:gridCol w:w="732"/>
        <w:gridCol w:w="537"/>
        <w:gridCol w:w="537"/>
        <w:gridCol w:w="715"/>
        <w:gridCol w:w="715"/>
        <w:gridCol w:w="537"/>
        <w:gridCol w:w="892"/>
        <w:gridCol w:w="537"/>
        <w:gridCol w:w="1605"/>
        <w:gridCol w:w="1606"/>
        <w:gridCol w:w="537"/>
        <w:gridCol w:w="1249"/>
      </w:tblGrid>
      <w:tr w:rsidR="001C5249" w:rsidRPr="001C5249">
        <w:trPr>
          <w:cantSplit/>
          <w:trHeight w:val="1095"/>
          <w:tblHeader/>
        </w:trPr>
        <w:tc>
          <w:tcPr>
            <w:tcW w:w="479" w:type="dxa"/>
            <w:vMerge w:val="restart"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</w:pPr>
            <w:r>
              <w:lastRenderedPageBreak/>
              <w:t>Номер строки</w:t>
            </w:r>
          </w:p>
        </w:tc>
        <w:tc>
          <w:tcPr>
            <w:tcW w:w="551" w:type="dxa"/>
            <w:vMerge w:val="restart"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</w:pPr>
            <w:r>
              <w:t>Позиция</w:t>
            </w:r>
          </w:p>
        </w:tc>
        <w:tc>
          <w:tcPr>
            <w:tcW w:w="2636" w:type="dxa"/>
            <w:gridSpan w:val="3"/>
            <w:vMerge w:val="restart"/>
            <w:vAlign w:val="center"/>
          </w:tcPr>
          <w:p w:rsidR="001C5249" w:rsidRPr="001C5249" w:rsidRDefault="001C5249" w:rsidP="006D3904">
            <w:pPr>
              <w:jc w:val="center"/>
            </w:pPr>
            <w:r>
              <w:t>Обозначение</w:t>
            </w:r>
          </w:p>
        </w:tc>
        <w:tc>
          <w:tcPr>
            <w:tcW w:w="4284" w:type="dxa"/>
            <w:gridSpan w:val="4"/>
            <w:vMerge w:val="restart"/>
            <w:vAlign w:val="center"/>
          </w:tcPr>
          <w:p w:rsidR="001C5249" w:rsidRPr="001C5249" w:rsidRDefault="001C5249" w:rsidP="001C5249">
            <w:pPr>
              <w:jc w:val="center"/>
            </w:pPr>
            <w:r>
              <w:t>Наименование</w:t>
            </w:r>
          </w:p>
        </w:tc>
        <w:tc>
          <w:tcPr>
            <w:tcW w:w="1786" w:type="dxa"/>
            <w:gridSpan w:val="2"/>
            <w:vMerge w:val="restart"/>
            <w:vAlign w:val="center"/>
          </w:tcPr>
          <w:p w:rsidR="001C5249" w:rsidRPr="001C5249" w:rsidRDefault="001C5249" w:rsidP="001C5249">
            <w:pPr>
              <w:jc w:val="center"/>
            </w:pPr>
            <w:r>
              <w:t>Код изделия или материала</w:t>
            </w:r>
          </w:p>
        </w:tc>
        <w:tc>
          <w:tcPr>
            <w:tcW w:w="554" w:type="dxa"/>
            <w:vMerge w:val="restart"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</w:pPr>
            <w:r>
              <w:t xml:space="preserve">Код ед. </w:t>
            </w:r>
            <w:proofErr w:type="spellStart"/>
            <w:r>
              <w:t>изм</w:t>
            </w:r>
            <w:proofErr w:type="spellEnd"/>
            <w:r>
              <w:t>.</w:t>
            </w:r>
          </w:p>
        </w:tc>
        <w:tc>
          <w:tcPr>
            <w:tcW w:w="537" w:type="dxa"/>
            <w:vMerge w:val="restart"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</w:pPr>
            <w:r>
              <w:t>Количество</w:t>
            </w:r>
          </w:p>
        </w:tc>
        <w:tc>
          <w:tcPr>
            <w:tcW w:w="1785" w:type="dxa"/>
            <w:gridSpan w:val="5"/>
            <w:vAlign w:val="center"/>
          </w:tcPr>
          <w:p w:rsidR="001C5249" w:rsidRPr="001C5249" w:rsidRDefault="001C5249" w:rsidP="001C5249">
            <w:pPr>
              <w:jc w:val="center"/>
            </w:pPr>
            <w:r>
              <w:t xml:space="preserve">Масса, </w:t>
            </w:r>
            <w:proofErr w:type="gramStart"/>
            <w:r>
              <w:t>кг</w:t>
            </w:r>
            <w:proofErr w:type="gramEnd"/>
          </w:p>
        </w:tc>
        <w:tc>
          <w:tcPr>
            <w:tcW w:w="537" w:type="dxa"/>
            <w:vMerge w:val="restart"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  <w:rPr>
                <w:sz w:val="22"/>
                <w:szCs w:val="22"/>
              </w:rPr>
            </w:pPr>
            <w:r w:rsidRPr="001C5249">
              <w:rPr>
                <w:sz w:val="22"/>
                <w:szCs w:val="22"/>
              </w:rPr>
              <w:t>Место расположения</w:t>
            </w:r>
          </w:p>
        </w:tc>
        <w:tc>
          <w:tcPr>
            <w:tcW w:w="537" w:type="dxa"/>
            <w:vMerge w:val="restart"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</w:pPr>
            <w:r>
              <w:t>Изоляция</w:t>
            </w:r>
          </w:p>
        </w:tc>
        <w:tc>
          <w:tcPr>
            <w:tcW w:w="1430" w:type="dxa"/>
            <w:gridSpan w:val="2"/>
            <w:shd w:val="clear" w:color="auto" w:fill="auto"/>
            <w:vAlign w:val="center"/>
          </w:tcPr>
          <w:p w:rsidR="001C5249" w:rsidRPr="001C5249" w:rsidRDefault="001C5249" w:rsidP="001C5249">
            <w:pPr>
              <w:jc w:val="center"/>
            </w:pPr>
            <w:r>
              <w:t>Коды</w:t>
            </w:r>
          </w:p>
        </w:tc>
        <w:tc>
          <w:tcPr>
            <w:tcW w:w="1429" w:type="dxa"/>
            <w:gridSpan w:val="2"/>
            <w:shd w:val="clear" w:color="auto" w:fill="auto"/>
            <w:vAlign w:val="center"/>
          </w:tcPr>
          <w:p w:rsidR="001C5249" w:rsidRPr="001C5249" w:rsidRDefault="001C5249" w:rsidP="001C5249">
            <w:pPr>
              <w:jc w:val="center"/>
            </w:pPr>
            <w:r>
              <w:t>Расход м</w:t>
            </w:r>
            <w:r>
              <w:t>а</w:t>
            </w:r>
            <w:r>
              <w:t>териала</w:t>
            </w:r>
          </w:p>
        </w:tc>
        <w:tc>
          <w:tcPr>
            <w:tcW w:w="537" w:type="dxa"/>
            <w:vMerge w:val="restart"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</w:pPr>
            <w:r>
              <w:t>Код установки</w:t>
            </w:r>
          </w:p>
        </w:tc>
        <w:tc>
          <w:tcPr>
            <w:tcW w:w="3211" w:type="dxa"/>
            <w:gridSpan w:val="2"/>
            <w:shd w:val="clear" w:color="auto" w:fill="auto"/>
            <w:vAlign w:val="center"/>
          </w:tcPr>
          <w:p w:rsidR="001C5249" w:rsidRPr="001C5249" w:rsidRDefault="001C5249" w:rsidP="001C5249">
            <w:pPr>
              <w:jc w:val="center"/>
            </w:pPr>
            <w:r>
              <w:t>Этап, вид работ</w:t>
            </w:r>
          </w:p>
        </w:tc>
        <w:tc>
          <w:tcPr>
            <w:tcW w:w="537" w:type="dxa"/>
            <w:vMerge w:val="restart"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</w:pPr>
            <w:proofErr w:type="spellStart"/>
            <w:r>
              <w:t>Оптим</w:t>
            </w:r>
            <w:proofErr w:type="spellEnd"/>
            <w:r>
              <w:t>. шифр</w:t>
            </w:r>
          </w:p>
        </w:tc>
        <w:tc>
          <w:tcPr>
            <w:tcW w:w="1249" w:type="dxa"/>
            <w:vMerge w:val="restart"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</w:pPr>
            <w:r>
              <w:t>Примечание</w:t>
            </w:r>
          </w:p>
        </w:tc>
      </w:tr>
      <w:tr w:rsidR="001C5249" w:rsidRPr="001C5249">
        <w:trPr>
          <w:cantSplit/>
          <w:trHeight w:val="1446"/>
          <w:tblHeader/>
        </w:trPr>
        <w:tc>
          <w:tcPr>
            <w:tcW w:w="479" w:type="dxa"/>
            <w:vMerge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</w:pPr>
          </w:p>
        </w:tc>
        <w:tc>
          <w:tcPr>
            <w:tcW w:w="551" w:type="dxa"/>
            <w:vMerge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</w:pPr>
          </w:p>
        </w:tc>
        <w:tc>
          <w:tcPr>
            <w:tcW w:w="2636" w:type="dxa"/>
            <w:gridSpan w:val="3"/>
            <w:vMerge/>
            <w:vAlign w:val="center"/>
          </w:tcPr>
          <w:p w:rsidR="001C5249" w:rsidRPr="001C5249" w:rsidRDefault="001C5249" w:rsidP="001C5249">
            <w:pPr>
              <w:jc w:val="center"/>
            </w:pPr>
          </w:p>
        </w:tc>
        <w:tc>
          <w:tcPr>
            <w:tcW w:w="4284" w:type="dxa"/>
            <w:gridSpan w:val="4"/>
            <w:vMerge/>
            <w:vAlign w:val="center"/>
          </w:tcPr>
          <w:p w:rsidR="001C5249" w:rsidRPr="001C5249" w:rsidRDefault="001C5249" w:rsidP="001C5249">
            <w:pPr>
              <w:jc w:val="center"/>
            </w:pPr>
          </w:p>
        </w:tc>
        <w:tc>
          <w:tcPr>
            <w:tcW w:w="1786" w:type="dxa"/>
            <w:gridSpan w:val="2"/>
            <w:vMerge/>
            <w:vAlign w:val="center"/>
          </w:tcPr>
          <w:p w:rsidR="001C5249" w:rsidRPr="001C5249" w:rsidRDefault="001C5249" w:rsidP="001C5249">
            <w:pPr>
              <w:jc w:val="center"/>
            </w:pPr>
          </w:p>
        </w:tc>
        <w:tc>
          <w:tcPr>
            <w:tcW w:w="554" w:type="dxa"/>
            <w:vMerge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</w:pPr>
          </w:p>
        </w:tc>
        <w:tc>
          <w:tcPr>
            <w:tcW w:w="537" w:type="dxa"/>
            <w:vMerge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</w:pPr>
          </w:p>
        </w:tc>
        <w:tc>
          <w:tcPr>
            <w:tcW w:w="714" w:type="dxa"/>
            <w:gridSpan w:val="2"/>
            <w:vAlign w:val="center"/>
          </w:tcPr>
          <w:p w:rsidR="001C5249" w:rsidRPr="001C5249" w:rsidRDefault="001C5249" w:rsidP="001C5249">
            <w:pPr>
              <w:jc w:val="center"/>
              <w:rPr>
                <w:sz w:val="22"/>
                <w:szCs w:val="22"/>
              </w:rPr>
            </w:pPr>
            <w:r w:rsidRPr="001C5249">
              <w:rPr>
                <w:sz w:val="22"/>
                <w:szCs w:val="22"/>
              </w:rPr>
              <w:t>Ед</w:t>
            </w:r>
            <w:r w:rsidRPr="001C5249">
              <w:rPr>
                <w:sz w:val="22"/>
                <w:szCs w:val="22"/>
              </w:rPr>
              <w:t>и</w:t>
            </w:r>
            <w:r w:rsidRPr="001C5249">
              <w:rPr>
                <w:sz w:val="22"/>
                <w:szCs w:val="22"/>
              </w:rPr>
              <w:t>н</w:t>
            </w:r>
            <w:r w:rsidRPr="001C5249">
              <w:rPr>
                <w:sz w:val="22"/>
                <w:szCs w:val="22"/>
              </w:rPr>
              <w:t>и</w:t>
            </w:r>
            <w:r w:rsidRPr="001C5249">
              <w:rPr>
                <w:sz w:val="22"/>
                <w:szCs w:val="22"/>
              </w:rPr>
              <w:t>цы</w:t>
            </w:r>
          </w:p>
        </w:tc>
        <w:tc>
          <w:tcPr>
            <w:tcW w:w="1071" w:type="dxa"/>
            <w:gridSpan w:val="3"/>
            <w:vAlign w:val="center"/>
          </w:tcPr>
          <w:p w:rsidR="001C5249" w:rsidRPr="001C5249" w:rsidRDefault="001C5249" w:rsidP="001C5249">
            <w:pPr>
              <w:jc w:val="center"/>
            </w:pPr>
            <w:r>
              <w:t>Общая</w:t>
            </w:r>
          </w:p>
        </w:tc>
        <w:tc>
          <w:tcPr>
            <w:tcW w:w="537" w:type="dxa"/>
            <w:vMerge/>
            <w:vAlign w:val="center"/>
          </w:tcPr>
          <w:p w:rsidR="001C5249" w:rsidRPr="001C5249" w:rsidRDefault="001C5249" w:rsidP="001C5249">
            <w:pPr>
              <w:jc w:val="center"/>
            </w:pPr>
          </w:p>
        </w:tc>
        <w:tc>
          <w:tcPr>
            <w:tcW w:w="537" w:type="dxa"/>
            <w:vMerge/>
            <w:vAlign w:val="center"/>
          </w:tcPr>
          <w:p w:rsidR="001C5249" w:rsidRPr="001C5249" w:rsidRDefault="001C5249" w:rsidP="001C5249">
            <w:pPr>
              <w:jc w:val="center"/>
            </w:pPr>
          </w:p>
        </w:tc>
        <w:tc>
          <w:tcPr>
            <w:tcW w:w="715" w:type="dxa"/>
            <w:shd w:val="clear" w:color="auto" w:fill="auto"/>
            <w:textDirection w:val="btLr"/>
            <w:vAlign w:val="center"/>
          </w:tcPr>
          <w:p w:rsidR="001C5249" w:rsidRPr="00ED35D7" w:rsidRDefault="00ED35D7" w:rsidP="001C5249">
            <w:pPr>
              <w:ind w:left="113"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Ведомость заказа</w:t>
            </w:r>
          </w:p>
        </w:tc>
        <w:tc>
          <w:tcPr>
            <w:tcW w:w="715" w:type="dxa"/>
            <w:shd w:val="clear" w:color="auto" w:fill="auto"/>
            <w:textDirection w:val="btLr"/>
            <w:vAlign w:val="center"/>
          </w:tcPr>
          <w:p w:rsidR="001C5249" w:rsidRPr="00ED35D7" w:rsidRDefault="00ED35D7" w:rsidP="001C5249">
            <w:pPr>
              <w:ind w:left="113"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Покрытия</w:t>
            </w:r>
          </w:p>
        </w:tc>
        <w:tc>
          <w:tcPr>
            <w:tcW w:w="537" w:type="dxa"/>
            <w:shd w:val="clear" w:color="auto" w:fill="auto"/>
            <w:textDirection w:val="btLr"/>
            <w:vAlign w:val="center"/>
          </w:tcPr>
          <w:p w:rsidR="001C5249" w:rsidRPr="00ED35D7" w:rsidRDefault="00ED35D7" w:rsidP="001C5249">
            <w:pPr>
              <w:ind w:left="113" w:right="113"/>
              <w:jc w:val="center"/>
              <w:rPr>
                <w:sz w:val="22"/>
                <w:szCs w:val="22"/>
              </w:rPr>
            </w:pPr>
            <w:r w:rsidRPr="00ED35D7">
              <w:rPr>
                <w:sz w:val="22"/>
                <w:szCs w:val="22"/>
              </w:rPr>
              <w:t xml:space="preserve">Код ед. </w:t>
            </w:r>
            <w:proofErr w:type="spellStart"/>
            <w:r w:rsidRPr="00ED35D7">
              <w:rPr>
                <w:sz w:val="22"/>
                <w:szCs w:val="22"/>
              </w:rPr>
              <w:t>изм</w:t>
            </w:r>
            <w:proofErr w:type="spellEnd"/>
            <w:r w:rsidRPr="00ED35D7">
              <w:rPr>
                <w:sz w:val="22"/>
                <w:szCs w:val="22"/>
              </w:rPr>
              <w:t>.</w:t>
            </w:r>
          </w:p>
        </w:tc>
        <w:tc>
          <w:tcPr>
            <w:tcW w:w="892" w:type="dxa"/>
            <w:shd w:val="clear" w:color="auto" w:fill="auto"/>
            <w:textDirection w:val="btLr"/>
            <w:vAlign w:val="center"/>
          </w:tcPr>
          <w:p w:rsidR="001C5249" w:rsidRPr="00ED35D7" w:rsidRDefault="00ED35D7" w:rsidP="001C5249">
            <w:pPr>
              <w:ind w:left="113"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</w:t>
            </w:r>
          </w:p>
        </w:tc>
        <w:tc>
          <w:tcPr>
            <w:tcW w:w="537" w:type="dxa"/>
            <w:vMerge/>
            <w:vAlign w:val="center"/>
          </w:tcPr>
          <w:p w:rsidR="001C5249" w:rsidRPr="001C5249" w:rsidRDefault="001C5249" w:rsidP="001C5249">
            <w:pPr>
              <w:jc w:val="center"/>
            </w:pPr>
          </w:p>
        </w:tc>
        <w:tc>
          <w:tcPr>
            <w:tcW w:w="1605" w:type="dxa"/>
            <w:shd w:val="clear" w:color="auto" w:fill="auto"/>
            <w:vAlign w:val="center"/>
          </w:tcPr>
          <w:p w:rsidR="001C5249" w:rsidRPr="00ED35D7" w:rsidRDefault="00ED35D7" w:rsidP="001C5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Предвар</w:t>
            </w:r>
            <w:r>
              <w:rPr>
                <w:sz w:val="22"/>
                <w:szCs w:val="22"/>
              </w:rPr>
              <w:t>и</w:t>
            </w:r>
            <w:r>
              <w:rPr>
                <w:sz w:val="22"/>
                <w:szCs w:val="22"/>
              </w:rPr>
              <w:t>тельная сбо</w:t>
            </w:r>
            <w:r>
              <w:rPr>
                <w:sz w:val="22"/>
                <w:szCs w:val="22"/>
              </w:rPr>
              <w:t>р</w:t>
            </w:r>
            <w:r>
              <w:rPr>
                <w:sz w:val="22"/>
                <w:szCs w:val="22"/>
              </w:rPr>
              <w:t>ка (изготовл</w:t>
            </w:r>
            <w:r>
              <w:rPr>
                <w:sz w:val="22"/>
                <w:szCs w:val="22"/>
              </w:rPr>
              <w:t>е</w:t>
            </w:r>
            <w:r>
              <w:rPr>
                <w:sz w:val="22"/>
                <w:szCs w:val="22"/>
              </w:rPr>
              <w:t>ние)</w:t>
            </w:r>
          </w:p>
        </w:tc>
        <w:tc>
          <w:tcPr>
            <w:tcW w:w="1606" w:type="dxa"/>
            <w:shd w:val="clear" w:color="auto" w:fill="auto"/>
            <w:vAlign w:val="center"/>
          </w:tcPr>
          <w:p w:rsidR="001C5249" w:rsidRPr="001C5249" w:rsidRDefault="00ED35D7" w:rsidP="001C5249">
            <w:pPr>
              <w:jc w:val="center"/>
            </w:pPr>
            <w:r>
              <w:t>Монтаж</w:t>
            </w:r>
          </w:p>
        </w:tc>
        <w:tc>
          <w:tcPr>
            <w:tcW w:w="537" w:type="dxa"/>
            <w:vMerge/>
            <w:vAlign w:val="center"/>
          </w:tcPr>
          <w:p w:rsidR="001C5249" w:rsidRPr="001C5249" w:rsidRDefault="001C5249" w:rsidP="001C5249">
            <w:pPr>
              <w:jc w:val="center"/>
            </w:pPr>
          </w:p>
        </w:tc>
        <w:tc>
          <w:tcPr>
            <w:tcW w:w="1249" w:type="dxa"/>
            <w:vMerge/>
            <w:vAlign w:val="center"/>
          </w:tcPr>
          <w:p w:rsidR="001C5249" w:rsidRPr="001C5249" w:rsidRDefault="001C5249" w:rsidP="001C5249">
            <w:pPr>
              <w:jc w:val="center"/>
            </w:pPr>
          </w:p>
        </w:tc>
      </w:tr>
      <w:tr w:rsidR="00216DE6" w:rsidRPr="001C5249">
        <w:trPr>
          <w:trHeight w:val="494"/>
          <w:tblHeader/>
        </w:trPr>
        <w:tc>
          <w:tcPr>
            <w:tcW w:w="479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1</w:t>
            </w:r>
          </w:p>
        </w:tc>
        <w:tc>
          <w:tcPr>
            <w:tcW w:w="551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2</w:t>
            </w:r>
          </w:p>
        </w:tc>
        <w:tc>
          <w:tcPr>
            <w:tcW w:w="2636" w:type="dxa"/>
            <w:gridSpan w:val="3"/>
            <w:vAlign w:val="center"/>
          </w:tcPr>
          <w:p w:rsidR="00006E24" w:rsidRPr="001C5249" w:rsidRDefault="001C5249" w:rsidP="001C5249">
            <w:pPr>
              <w:jc w:val="center"/>
            </w:pPr>
            <w:r>
              <w:t>3</w:t>
            </w:r>
          </w:p>
        </w:tc>
        <w:tc>
          <w:tcPr>
            <w:tcW w:w="4284" w:type="dxa"/>
            <w:gridSpan w:val="4"/>
            <w:vAlign w:val="center"/>
          </w:tcPr>
          <w:p w:rsidR="00006E24" w:rsidRPr="001C5249" w:rsidRDefault="001C5249" w:rsidP="001C5249">
            <w:pPr>
              <w:jc w:val="center"/>
            </w:pPr>
            <w:r>
              <w:t>4</w:t>
            </w:r>
          </w:p>
        </w:tc>
        <w:tc>
          <w:tcPr>
            <w:tcW w:w="1786" w:type="dxa"/>
            <w:gridSpan w:val="2"/>
            <w:vAlign w:val="center"/>
          </w:tcPr>
          <w:p w:rsidR="00006E24" w:rsidRPr="001C5249" w:rsidRDefault="001C5249" w:rsidP="001C5249">
            <w:pPr>
              <w:jc w:val="center"/>
            </w:pPr>
            <w:r>
              <w:t>5</w:t>
            </w:r>
          </w:p>
        </w:tc>
        <w:tc>
          <w:tcPr>
            <w:tcW w:w="554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6</w:t>
            </w:r>
          </w:p>
        </w:tc>
        <w:tc>
          <w:tcPr>
            <w:tcW w:w="537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7</w:t>
            </w:r>
          </w:p>
        </w:tc>
        <w:tc>
          <w:tcPr>
            <w:tcW w:w="714" w:type="dxa"/>
            <w:gridSpan w:val="2"/>
            <w:vAlign w:val="center"/>
          </w:tcPr>
          <w:p w:rsidR="00006E24" w:rsidRPr="001C5249" w:rsidRDefault="001C5249" w:rsidP="001C5249">
            <w:pPr>
              <w:jc w:val="center"/>
            </w:pPr>
            <w:r>
              <w:t>8</w:t>
            </w:r>
          </w:p>
        </w:tc>
        <w:tc>
          <w:tcPr>
            <w:tcW w:w="1071" w:type="dxa"/>
            <w:gridSpan w:val="3"/>
            <w:vAlign w:val="center"/>
          </w:tcPr>
          <w:p w:rsidR="00006E24" w:rsidRPr="001C5249" w:rsidRDefault="001C5249" w:rsidP="001C5249">
            <w:pPr>
              <w:jc w:val="center"/>
            </w:pPr>
            <w:r>
              <w:t>9</w:t>
            </w:r>
          </w:p>
        </w:tc>
        <w:tc>
          <w:tcPr>
            <w:tcW w:w="537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10</w:t>
            </w:r>
          </w:p>
        </w:tc>
        <w:tc>
          <w:tcPr>
            <w:tcW w:w="537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11</w:t>
            </w:r>
          </w:p>
        </w:tc>
        <w:tc>
          <w:tcPr>
            <w:tcW w:w="715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12</w:t>
            </w:r>
          </w:p>
        </w:tc>
        <w:tc>
          <w:tcPr>
            <w:tcW w:w="715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13</w:t>
            </w:r>
          </w:p>
        </w:tc>
        <w:tc>
          <w:tcPr>
            <w:tcW w:w="537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14</w:t>
            </w:r>
          </w:p>
        </w:tc>
        <w:tc>
          <w:tcPr>
            <w:tcW w:w="892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15</w:t>
            </w:r>
          </w:p>
        </w:tc>
        <w:tc>
          <w:tcPr>
            <w:tcW w:w="537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16</w:t>
            </w:r>
          </w:p>
        </w:tc>
        <w:tc>
          <w:tcPr>
            <w:tcW w:w="1605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17-19</w:t>
            </w:r>
          </w:p>
        </w:tc>
        <w:tc>
          <w:tcPr>
            <w:tcW w:w="1606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20-21</w:t>
            </w:r>
          </w:p>
        </w:tc>
        <w:tc>
          <w:tcPr>
            <w:tcW w:w="537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22</w:t>
            </w:r>
          </w:p>
        </w:tc>
        <w:tc>
          <w:tcPr>
            <w:tcW w:w="1249" w:type="dxa"/>
            <w:vAlign w:val="center"/>
          </w:tcPr>
          <w:p w:rsidR="001C5249" w:rsidRPr="001C5249" w:rsidRDefault="001C5249" w:rsidP="001C5249">
            <w:pPr>
              <w:jc w:val="center"/>
            </w:pPr>
            <w:r>
              <w:t>23</w:t>
            </w:r>
          </w:p>
        </w:tc>
      </w:tr>
      <w:tr w:rsidR="00ED35D7" w:rsidRPr="001C5249">
        <w:trPr>
          <w:tblHeader/>
        </w:trPr>
        <w:tc>
          <w:tcPr>
            <w:tcW w:w="2059" w:type="dxa"/>
            <w:gridSpan w:val="4"/>
          </w:tcPr>
          <w:p w:rsidR="00ED35D7" w:rsidRPr="00ED35D7" w:rsidRDefault="00ED35D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Конструкторская группа</w:t>
            </w:r>
          </w:p>
        </w:tc>
        <w:tc>
          <w:tcPr>
            <w:tcW w:w="1607" w:type="dxa"/>
          </w:tcPr>
          <w:p w:rsidR="00ED35D7" w:rsidRPr="001C5249" w:rsidRDefault="00ED35D7">
            <w:pPr>
              <w:jc w:val="both"/>
            </w:pPr>
            <w:r>
              <w:t>24</w:t>
            </w:r>
          </w:p>
        </w:tc>
        <w:tc>
          <w:tcPr>
            <w:tcW w:w="1071" w:type="dxa"/>
          </w:tcPr>
          <w:p w:rsidR="00ED35D7" w:rsidRPr="00ED35D7" w:rsidRDefault="00ED35D7">
            <w:pPr>
              <w:jc w:val="both"/>
              <w:rPr>
                <w:sz w:val="22"/>
                <w:szCs w:val="22"/>
              </w:rPr>
            </w:pPr>
            <w:r w:rsidRPr="00ED35D7">
              <w:rPr>
                <w:sz w:val="22"/>
                <w:szCs w:val="22"/>
              </w:rPr>
              <w:t>Стр. район</w:t>
            </w:r>
          </w:p>
        </w:tc>
        <w:tc>
          <w:tcPr>
            <w:tcW w:w="1071" w:type="dxa"/>
          </w:tcPr>
          <w:p w:rsidR="00ED35D7" w:rsidRPr="001C5249" w:rsidRDefault="00ED35D7">
            <w:pPr>
              <w:jc w:val="both"/>
            </w:pPr>
            <w:r>
              <w:t>25</w:t>
            </w:r>
          </w:p>
        </w:tc>
        <w:tc>
          <w:tcPr>
            <w:tcW w:w="1071" w:type="dxa"/>
          </w:tcPr>
          <w:p w:rsidR="00ED35D7" w:rsidRPr="001C5249" w:rsidRDefault="00ED35D7">
            <w:pPr>
              <w:jc w:val="both"/>
            </w:pPr>
            <w:r>
              <w:t>Блок</w:t>
            </w:r>
          </w:p>
        </w:tc>
        <w:tc>
          <w:tcPr>
            <w:tcW w:w="1071" w:type="dxa"/>
          </w:tcPr>
          <w:p w:rsidR="00ED35D7" w:rsidRPr="001C5249" w:rsidRDefault="00ED35D7">
            <w:pPr>
              <w:jc w:val="both"/>
            </w:pPr>
            <w:r>
              <w:t>26</w:t>
            </w:r>
          </w:p>
        </w:tc>
        <w:tc>
          <w:tcPr>
            <w:tcW w:w="893" w:type="dxa"/>
          </w:tcPr>
          <w:p w:rsidR="00ED35D7" w:rsidRPr="00ED35D7" w:rsidRDefault="00ED35D7">
            <w:pPr>
              <w:jc w:val="both"/>
              <w:rPr>
                <w:sz w:val="22"/>
                <w:szCs w:val="22"/>
              </w:rPr>
            </w:pPr>
            <w:r w:rsidRPr="00ED35D7">
              <w:rPr>
                <w:sz w:val="22"/>
                <w:szCs w:val="22"/>
              </w:rPr>
              <w:t>Се</w:t>
            </w:r>
            <w:r w:rsidRPr="00ED35D7">
              <w:rPr>
                <w:sz w:val="22"/>
                <w:szCs w:val="22"/>
              </w:rPr>
              <w:t>к</w:t>
            </w:r>
            <w:r w:rsidRPr="00ED35D7">
              <w:rPr>
                <w:sz w:val="22"/>
                <w:szCs w:val="22"/>
              </w:rPr>
              <w:t>ция</w:t>
            </w:r>
          </w:p>
        </w:tc>
        <w:tc>
          <w:tcPr>
            <w:tcW w:w="893" w:type="dxa"/>
          </w:tcPr>
          <w:p w:rsidR="00ED35D7" w:rsidRPr="001C5249" w:rsidRDefault="00ED35D7">
            <w:pPr>
              <w:jc w:val="both"/>
            </w:pPr>
            <w:r>
              <w:t>27</w:t>
            </w:r>
          </w:p>
        </w:tc>
        <w:tc>
          <w:tcPr>
            <w:tcW w:w="2144" w:type="dxa"/>
            <w:gridSpan w:val="6"/>
          </w:tcPr>
          <w:p w:rsidR="00ED35D7" w:rsidRPr="00ED35D7" w:rsidRDefault="00ED35D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Технологический комплект</w:t>
            </w:r>
          </w:p>
        </w:tc>
        <w:tc>
          <w:tcPr>
            <w:tcW w:w="732" w:type="dxa"/>
          </w:tcPr>
          <w:p w:rsidR="00ED35D7" w:rsidRPr="001C5249" w:rsidRDefault="00ED35D7">
            <w:pPr>
              <w:jc w:val="both"/>
            </w:pPr>
            <w:r>
              <w:t>28</w:t>
            </w:r>
          </w:p>
        </w:tc>
        <w:tc>
          <w:tcPr>
            <w:tcW w:w="4470" w:type="dxa"/>
            <w:gridSpan w:val="7"/>
          </w:tcPr>
          <w:p w:rsidR="00ED35D7" w:rsidRPr="001C5249" w:rsidRDefault="00ED35D7">
            <w:pPr>
              <w:jc w:val="both"/>
            </w:pPr>
          </w:p>
        </w:tc>
        <w:tc>
          <w:tcPr>
            <w:tcW w:w="1605" w:type="dxa"/>
          </w:tcPr>
          <w:p w:rsidR="00ED35D7" w:rsidRPr="001C5249" w:rsidRDefault="00ED35D7">
            <w:pPr>
              <w:jc w:val="both"/>
            </w:pPr>
          </w:p>
        </w:tc>
        <w:tc>
          <w:tcPr>
            <w:tcW w:w="1606" w:type="dxa"/>
          </w:tcPr>
          <w:p w:rsidR="00ED35D7" w:rsidRPr="001C5249" w:rsidRDefault="00ED35D7">
            <w:pPr>
              <w:jc w:val="both"/>
            </w:pPr>
          </w:p>
        </w:tc>
        <w:tc>
          <w:tcPr>
            <w:tcW w:w="537" w:type="dxa"/>
          </w:tcPr>
          <w:p w:rsidR="00ED35D7" w:rsidRPr="001C5249" w:rsidRDefault="00ED35D7">
            <w:pPr>
              <w:jc w:val="both"/>
            </w:pPr>
          </w:p>
        </w:tc>
        <w:tc>
          <w:tcPr>
            <w:tcW w:w="1249" w:type="dxa"/>
          </w:tcPr>
          <w:p w:rsidR="00ED35D7" w:rsidRPr="001C5249" w:rsidRDefault="00ED35D7">
            <w:pPr>
              <w:jc w:val="both"/>
            </w:pPr>
          </w:p>
        </w:tc>
      </w:tr>
      <w:tr w:rsidR="001C5249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1C5249" w:rsidRPr="001C5249" w:rsidRDefault="001C5249" w:rsidP="00CF39C4">
            <w:pPr>
              <w:numPr>
                <w:ilvl w:val="0"/>
                <w:numId w:val="8"/>
              </w:numPr>
              <w:ind w:left="454" w:hanging="284"/>
              <w:jc w:val="center"/>
            </w:pPr>
          </w:p>
        </w:tc>
        <w:tc>
          <w:tcPr>
            <w:tcW w:w="736" w:type="dxa"/>
            <w:gridSpan w:val="2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2451" w:type="dxa"/>
            <w:gridSpan w:val="2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4284" w:type="dxa"/>
            <w:gridSpan w:val="4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1786" w:type="dxa"/>
            <w:gridSpan w:val="2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554" w:type="dxa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564" w:type="dxa"/>
            <w:gridSpan w:val="2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851" w:type="dxa"/>
            <w:gridSpan w:val="2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537" w:type="dxa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537" w:type="dxa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715" w:type="dxa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715" w:type="dxa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537" w:type="dxa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892" w:type="dxa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537" w:type="dxa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1605" w:type="dxa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1606" w:type="dxa"/>
          </w:tcPr>
          <w:p w:rsidR="001C5249" w:rsidRPr="001C5249" w:rsidRDefault="001C5249">
            <w:pPr>
              <w:jc w:val="both"/>
            </w:pPr>
          </w:p>
        </w:tc>
        <w:tc>
          <w:tcPr>
            <w:tcW w:w="537" w:type="dxa"/>
          </w:tcPr>
          <w:p w:rsidR="001C5249" w:rsidRPr="001C5249" w:rsidRDefault="001C5249">
            <w:pPr>
              <w:jc w:val="both"/>
            </w:pPr>
          </w:p>
        </w:tc>
        <w:tc>
          <w:tcPr>
            <w:tcW w:w="1249" w:type="dxa"/>
          </w:tcPr>
          <w:p w:rsidR="001C5249" w:rsidRPr="001C5249" w:rsidRDefault="001C5249">
            <w:pPr>
              <w:jc w:val="both"/>
            </w:pPr>
          </w:p>
        </w:tc>
      </w:tr>
      <w:tr w:rsidR="008C0A6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8C0A68" w:rsidRPr="001C5249" w:rsidRDefault="008C0A68" w:rsidP="00CF39C4">
            <w:pPr>
              <w:numPr>
                <w:ilvl w:val="0"/>
                <w:numId w:val="8"/>
              </w:numPr>
              <w:ind w:left="454" w:hanging="284"/>
              <w:jc w:val="both"/>
            </w:pPr>
          </w:p>
        </w:tc>
        <w:tc>
          <w:tcPr>
            <w:tcW w:w="736" w:type="dxa"/>
            <w:gridSpan w:val="2"/>
            <w:vAlign w:val="center"/>
          </w:tcPr>
          <w:p w:rsidR="008C0A68" w:rsidRPr="00C12671" w:rsidRDefault="008C0A68" w:rsidP="00DF13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8C0A68" w:rsidRPr="00AF314C" w:rsidRDefault="008C0A68" w:rsidP="00DF138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91802" w:rsidRPr="00B91802" w:rsidRDefault="0090135D" w:rsidP="001F6577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Навесная секция </w:t>
            </w:r>
            <w:r w:rsidR="001F6577">
              <w:rPr>
                <w:sz w:val="28"/>
                <w:szCs w:val="28"/>
                <w:u w:val="single"/>
              </w:rPr>
              <w:t>Пр</w:t>
            </w:r>
            <w:proofErr w:type="gramStart"/>
            <w:r w:rsidR="001F6577">
              <w:rPr>
                <w:sz w:val="28"/>
                <w:szCs w:val="28"/>
                <w:u w:val="single"/>
              </w:rPr>
              <w:t>.</w:t>
            </w:r>
            <w:r w:rsidR="00F443AD">
              <w:rPr>
                <w:sz w:val="28"/>
                <w:szCs w:val="28"/>
                <w:u w:val="single"/>
              </w:rPr>
              <w:t>Б</w:t>
            </w:r>
            <w:proofErr w:type="gramEnd"/>
          </w:p>
        </w:tc>
        <w:tc>
          <w:tcPr>
            <w:tcW w:w="1786" w:type="dxa"/>
            <w:gridSpan w:val="2"/>
          </w:tcPr>
          <w:p w:rsidR="008C0A68" w:rsidRPr="001C5249" w:rsidRDefault="008C0A68" w:rsidP="00DF1388">
            <w:pPr>
              <w:jc w:val="both"/>
            </w:pPr>
          </w:p>
        </w:tc>
        <w:tc>
          <w:tcPr>
            <w:tcW w:w="554" w:type="dxa"/>
            <w:vAlign w:val="center"/>
          </w:tcPr>
          <w:p w:rsidR="008C0A68" w:rsidRPr="0026242B" w:rsidRDefault="008C0A68" w:rsidP="00DF13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8C0A68" w:rsidRPr="00E07680" w:rsidRDefault="008C0A68" w:rsidP="00DF1388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8C0A68" w:rsidRPr="001C5249" w:rsidRDefault="008C0A68" w:rsidP="00DF1388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8C0A68" w:rsidRPr="00E07680" w:rsidRDefault="008C0A68" w:rsidP="00DF13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8C0A68" w:rsidRPr="001C5249" w:rsidRDefault="008C0A68" w:rsidP="007D3A0E">
            <w:pPr>
              <w:jc w:val="both"/>
            </w:pPr>
          </w:p>
        </w:tc>
        <w:tc>
          <w:tcPr>
            <w:tcW w:w="537" w:type="dxa"/>
            <w:vAlign w:val="center"/>
          </w:tcPr>
          <w:p w:rsidR="008C0A68" w:rsidRPr="001C5249" w:rsidRDefault="008C0A68" w:rsidP="007747C9">
            <w:pPr>
              <w:jc w:val="both"/>
            </w:pPr>
          </w:p>
        </w:tc>
        <w:tc>
          <w:tcPr>
            <w:tcW w:w="715" w:type="dxa"/>
            <w:vAlign w:val="center"/>
          </w:tcPr>
          <w:p w:rsidR="008C0A68" w:rsidRPr="001C5249" w:rsidRDefault="008C0A68" w:rsidP="007747C9">
            <w:pPr>
              <w:jc w:val="both"/>
            </w:pPr>
          </w:p>
        </w:tc>
        <w:tc>
          <w:tcPr>
            <w:tcW w:w="715" w:type="dxa"/>
            <w:vAlign w:val="center"/>
          </w:tcPr>
          <w:p w:rsidR="008C0A68" w:rsidRPr="001C5249" w:rsidRDefault="008C0A68" w:rsidP="007747C9">
            <w:pPr>
              <w:jc w:val="both"/>
            </w:pPr>
          </w:p>
        </w:tc>
        <w:tc>
          <w:tcPr>
            <w:tcW w:w="537" w:type="dxa"/>
            <w:vAlign w:val="center"/>
          </w:tcPr>
          <w:p w:rsidR="008C0A68" w:rsidRPr="001C5249" w:rsidRDefault="008C0A68" w:rsidP="007747C9">
            <w:pPr>
              <w:jc w:val="both"/>
            </w:pPr>
          </w:p>
        </w:tc>
        <w:tc>
          <w:tcPr>
            <w:tcW w:w="892" w:type="dxa"/>
            <w:vAlign w:val="center"/>
          </w:tcPr>
          <w:p w:rsidR="008C0A68" w:rsidRPr="001C5249" w:rsidRDefault="008C0A68" w:rsidP="000F34B3">
            <w:pPr>
              <w:jc w:val="center"/>
            </w:pPr>
          </w:p>
        </w:tc>
        <w:tc>
          <w:tcPr>
            <w:tcW w:w="537" w:type="dxa"/>
            <w:vAlign w:val="center"/>
          </w:tcPr>
          <w:p w:rsidR="008C0A68" w:rsidRPr="001C5249" w:rsidRDefault="008C0A68" w:rsidP="007747C9">
            <w:pPr>
              <w:jc w:val="both"/>
            </w:pPr>
          </w:p>
        </w:tc>
        <w:tc>
          <w:tcPr>
            <w:tcW w:w="1605" w:type="dxa"/>
            <w:vAlign w:val="center"/>
          </w:tcPr>
          <w:p w:rsidR="008C0A68" w:rsidRPr="001C5249" w:rsidRDefault="008C0A68" w:rsidP="007747C9">
            <w:pPr>
              <w:jc w:val="both"/>
            </w:pPr>
          </w:p>
        </w:tc>
        <w:tc>
          <w:tcPr>
            <w:tcW w:w="1606" w:type="dxa"/>
          </w:tcPr>
          <w:p w:rsidR="008C0A68" w:rsidRPr="001C5249" w:rsidRDefault="008C0A68" w:rsidP="007747C9">
            <w:pPr>
              <w:jc w:val="both"/>
            </w:pPr>
          </w:p>
        </w:tc>
        <w:tc>
          <w:tcPr>
            <w:tcW w:w="537" w:type="dxa"/>
          </w:tcPr>
          <w:p w:rsidR="008C0A68" w:rsidRPr="001C5249" w:rsidRDefault="008C0A68" w:rsidP="007747C9">
            <w:pPr>
              <w:jc w:val="both"/>
            </w:pPr>
          </w:p>
        </w:tc>
        <w:tc>
          <w:tcPr>
            <w:tcW w:w="1249" w:type="dxa"/>
          </w:tcPr>
          <w:p w:rsidR="008C0A68" w:rsidRPr="001C5249" w:rsidRDefault="008C0A68" w:rsidP="007747C9">
            <w:pPr>
              <w:jc w:val="both"/>
            </w:pPr>
          </w:p>
        </w:tc>
      </w:tr>
      <w:tr w:rsidR="009A5E3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9A5E3A" w:rsidRPr="001C5249" w:rsidRDefault="009A5E3A" w:rsidP="007C3862">
            <w:pPr>
              <w:numPr>
                <w:ilvl w:val="0"/>
                <w:numId w:val="8"/>
              </w:numPr>
              <w:tabs>
                <w:tab w:val="clear" w:pos="283"/>
                <w:tab w:val="num" w:pos="510"/>
              </w:tabs>
              <w:ind w:left="454" w:hanging="284"/>
              <w:jc w:val="center"/>
            </w:pPr>
          </w:p>
        </w:tc>
        <w:tc>
          <w:tcPr>
            <w:tcW w:w="736" w:type="dxa"/>
            <w:gridSpan w:val="2"/>
            <w:vAlign w:val="center"/>
          </w:tcPr>
          <w:p w:rsidR="009A5E3A" w:rsidRPr="001C5249" w:rsidRDefault="009A5E3A" w:rsidP="009D310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9A5E3A" w:rsidRPr="00AF314C" w:rsidRDefault="009A5E3A" w:rsidP="009D31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A5E3A" w:rsidRPr="00411345" w:rsidRDefault="009A5E3A" w:rsidP="009D310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9A5E3A" w:rsidRPr="001C5249" w:rsidRDefault="009A5E3A" w:rsidP="009D3100">
            <w:pPr>
              <w:jc w:val="both"/>
            </w:pPr>
          </w:p>
        </w:tc>
        <w:tc>
          <w:tcPr>
            <w:tcW w:w="554" w:type="dxa"/>
            <w:vAlign w:val="center"/>
          </w:tcPr>
          <w:p w:rsidR="009A5E3A" w:rsidRPr="0026242B" w:rsidRDefault="009A5E3A" w:rsidP="009D310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9A5E3A" w:rsidRPr="00E07680" w:rsidRDefault="009A5E3A" w:rsidP="009D310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9A5E3A" w:rsidRPr="001C5249" w:rsidRDefault="009A5E3A" w:rsidP="009D310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9A5E3A" w:rsidRPr="00E07680" w:rsidRDefault="009A5E3A" w:rsidP="009D31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A5E3A" w:rsidRPr="001C5249" w:rsidRDefault="009A5E3A" w:rsidP="009D3100">
            <w:pPr>
              <w:jc w:val="both"/>
            </w:pPr>
          </w:p>
        </w:tc>
        <w:tc>
          <w:tcPr>
            <w:tcW w:w="537" w:type="dxa"/>
            <w:vAlign w:val="center"/>
          </w:tcPr>
          <w:p w:rsidR="009A5E3A" w:rsidRPr="001C5249" w:rsidRDefault="009A5E3A" w:rsidP="009D3100">
            <w:pPr>
              <w:jc w:val="both"/>
            </w:pPr>
          </w:p>
        </w:tc>
        <w:tc>
          <w:tcPr>
            <w:tcW w:w="715" w:type="dxa"/>
            <w:vAlign w:val="center"/>
          </w:tcPr>
          <w:p w:rsidR="009A5E3A" w:rsidRPr="001C5249" w:rsidRDefault="009A5E3A" w:rsidP="009D3100">
            <w:pPr>
              <w:jc w:val="both"/>
            </w:pPr>
          </w:p>
        </w:tc>
        <w:tc>
          <w:tcPr>
            <w:tcW w:w="715" w:type="dxa"/>
            <w:vAlign w:val="center"/>
          </w:tcPr>
          <w:p w:rsidR="009A5E3A" w:rsidRPr="001C5249" w:rsidRDefault="009A5E3A" w:rsidP="009D3100">
            <w:pPr>
              <w:jc w:val="both"/>
            </w:pPr>
          </w:p>
        </w:tc>
        <w:tc>
          <w:tcPr>
            <w:tcW w:w="537" w:type="dxa"/>
            <w:vAlign w:val="center"/>
          </w:tcPr>
          <w:p w:rsidR="009A5E3A" w:rsidRPr="001C5249" w:rsidRDefault="009A5E3A" w:rsidP="009D3100">
            <w:pPr>
              <w:jc w:val="both"/>
            </w:pPr>
          </w:p>
        </w:tc>
        <w:tc>
          <w:tcPr>
            <w:tcW w:w="892" w:type="dxa"/>
            <w:vAlign w:val="center"/>
          </w:tcPr>
          <w:p w:rsidR="009A5E3A" w:rsidRPr="001C5249" w:rsidRDefault="009A5E3A" w:rsidP="009D3100">
            <w:pPr>
              <w:jc w:val="both"/>
            </w:pPr>
          </w:p>
        </w:tc>
        <w:tc>
          <w:tcPr>
            <w:tcW w:w="537" w:type="dxa"/>
            <w:vAlign w:val="center"/>
          </w:tcPr>
          <w:p w:rsidR="009A5E3A" w:rsidRPr="001C5249" w:rsidRDefault="009A5E3A" w:rsidP="009D3100">
            <w:pPr>
              <w:jc w:val="both"/>
            </w:pPr>
          </w:p>
        </w:tc>
        <w:tc>
          <w:tcPr>
            <w:tcW w:w="1605" w:type="dxa"/>
            <w:vAlign w:val="center"/>
          </w:tcPr>
          <w:p w:rsidR="009A5E3A" w:rsidRPr="001C5249" w:rsidRDefault="009A5E3A" w:rsidP="009D3100">
            <w:pPr>
              <w:jc w:val="both"/>
            </w:pPr>
          </w:p>
        </w:tc>
        <w:tc>
          <w:tcPr>
            <w:tcW w:w="1606" w:type="dxa"/>
          </w:tcPr>
          <w:p w:rsidR="009A5E3A" w:rsidRPr="001C5249" w:rsidRDefault="009A5E3A" w:rsidP="009D3100">
            <w:pPr>
              <w:jc w:val="both"/>
            </w:pPr>
          </w:p>
        </w:tc>
        <w:tc>
          <w:tcPr>
            <w:tcW w:w="537" w:type="dxa"/>
          </w:tcPr>
          <w:p w:rsidR="009A5E3A" w:rsidRPr="001C5249" w:rsidRDefault="009A5E3A" w:rsidP="009D3100">
            <w:pPr>
              <w:jc w:val="both"/>
            </w:pPr>
          </w:p>
        </w:tc>
        <w:tc>
          <w:tcPr>
            <w:tcW w:w="1249" w:type="dxa"/>
          </w:tcPr>
          <w:p w:rsidR="009A5E3A" w:rsidRPr="001C5249" w:rsidRDefault="009A5E3A" w:rsidP="009D3100">
            <w:pPr>
              <w:jc w:val="both"/>
            </w:pPr>
          </w:p>
        </w:tc>
      </w:tr>
      <w:tr w:rsidR="00387E6F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387E6F" w:rsidRPr="001C5249" w:rsidRDefault="00387E6F" w:rsidP="007C3862">
            <w:pPr>
              <w:numPr>
                <w:ilvl w:val="0"/>
                <w:numId w:val="8"/>
              </w:numPr>
              <w:tabs>
                <w:tab w:val="clear" w:pos="283"/>
                <w:tab w:val="num" w:pos="510"/>
              </w:tabs>
              <w:ind w:left="454" w:hanging="284"/>
              <w:jc w:val="both"/>
            </w:pPr>
          </w:p>
        </w:tc>
        <w:tc>
          <w:tcPr>
            <w:tcW w:w="736" w:type="dxa"/>
            <w:gridSpan w:val="2"/>
            <w:vAlign w:val="center"/>
          </w:tcPr>
          <w:p w:rsidR="00387E6F" w:rsidRPr="00C73D6C" w:rsidRDefault="00387E6F" w:rsidP="009D310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387E6F" w:rsidRPr="00353CBF" w:rsidRDefault="00387E6F" w:rsidP="00CC75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387E6F" w:rsidRPr="00DC68B3" w:rsidRDefault="001F6577" w:rsidP="007905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1561М  1,0 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 xml:space="preserve"> 1500 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 xml:space="preserve"> 4000</w:t>
            </w:r>
          </w:p>
        </w:tc>
        <w:tc>
          <w:tcPr>
            <w:tcW w:w="1786" w:type="dxa"/>
            <w:gridSpan w:val="2"/>
          </w:tcPr>
          <w:p w:rsidR="00387E6F" w:rsidRDefault="00387E6F" w:rsidP="009D3100">
            <w:pPr>
              <w:jc w:val="both"/>
            </w:pPr>
          </w:p>
        </w:tc>
        <w:tc>
          <w:tcPr>
            <w:tcW w:w="554" w:type="dxa"/>
            <w:vAlign w:val="center"/>
          </w:tcPr>
          <w:p w:rsidR="00387E6F" w:rsidRPr="004E7057" w:rsidRDefault="00387E6F" w:rsidP="00387E6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387E6F" w:rsidRPr="004E7057" w:rsidRDefault="00387E6F" w:rsidP="00387E6F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387E6F" w:rsidRPr="001C5249" w:rsidRDefault="00387E6F" w:rsidP="00387E6F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387E6F" w:rsidRPr="008623DF" w:rsidRDefault="00387E6F" w:rsidP="00382D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387E6F" w:rsidRPr="001C5249" w:rsidRDefault="00387E6F" w:rsidP="00C00626">
            <w:pPr>
              <w:jc w:val="both"/>
            </w:pPr>
          </w:p>
        </w:tc>
        <w:tc>
          <w:tcPr>
            <w:tcW w:w="537" w:type="dxa"/>
            <w:vAlign w:val="center"/>
          </w:tcPr>
          <w:p w:rsidR="00387E6F" w:rsidRPr="001C5249" w:rsidRDefault="00387E6F" w:rsidP="00C00626">
            <w:pPr>
              <w:jc w:val="both"/>
            </w:pPr>
          </w:p>
        </w:tc>
        <w:tc>
          <w:tcPr>
            <w:tcW w:w="715" w:type="dxa"/>
            <w:vAlign w:val="center"/>
          </w:tcPr>
          <w:p w:rsidR="00387E6F" w:rsidRPr="001C5249" w:rsidRDefault="00387E6F" w:rsidP="00C00626">
            <w:pPr>
              <w:jc w:val="both"/>
            </w:pPr>
          </w:p>
        </w:tc>
        <w:tc>
          <w:tcPr>
            <w:tcW w:w="715" w:type="dxa"/>
            <w:vAlign w:val="center"/>
          </w:tcPr>
          <w:p w:rsidR="00387E6F" w:rsidRPr="001C5249" w:rsidRDefault="00387E6F" w:rsidP="00C00626">
            <w:pPr>
              <w:jc w:val="both"/>
            </w:pPr>
          </w:p>
        </w:tc>
        <w:tc>
          <w:tcPr>
            <w:tcW w:w="537" w:type="dxa"/>
            <w:vAlign w:val="center"/>
          </w:tcPr>
          <w:p w:rsidR="00387E6F" w:rsidRPr="001C5249" w:rsidRDefault="00387E6F" w:rsidP="00C00626">
            <w:pPr>
              <w:jc w:val="both"/>
            </w:pPr>
          </w:p>
        </w:tc>
        <w:tc>
          <w:tcPr>
            <w:tcW w:w="892" w:type="dxa"/>
            <w:vAlign w:val="center"/>
          </w:tcPr>
          <w:p w:rsidR="00387E6F" w:rsidRPr="004E7057" w:rsidRDefault="00387E6F" w:rsidP="00C0062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387E6F" w:rsidRPr="001C5249" w:rsidRDefault="00387E6F" w:rsidP="009D3100">
            <w:pPr>
              <w:jc w:val="both"/>
            </w:pPr>
          </w:p>
        </w:tc>
        <w:tc>
          <w:tcPr>
            <w:tcW w:w="1605" w:type="dxa"/>
            <w:vAlign w:val="center"/>
          </w:tcPr>
          <w:p w:rsidR="00387E6F" w:rsidRPr="001C5249" w:rsidRDefault="00387E6F" w:rsidP="009D3100">
            <w:pPr>
              <w:jc w:val="both"/>
            </w:pPr>
          </w:p>
        </w:tc>
        <w:tc>
          <w:tcPr>
            <w:tcW w:w="1606" w:type="dxa"/>
            <w:vAlign w:val="center"/>
          </w:tcPr>
          <w:p w:rsidR="00387E6F" w:rsidRPr="001C5249" w:rsidRDefault="00387E6F" w:rsidP="0008313D">
            <w:pPr>
              <w:jc w:val="center"/>
            </w:pPr>
          </w:p>
        </w:tc>
        <w:tc>
          <w:tcPr>
            <w:tcW w:w="537" w:type="dxa"/>
          </w:tcPr>
          <w:p w:rsidR="00387E6F" w:rsidRPr="001C5249" w:rsidRDefault="00387E6F" w:rsidP="009D3100">
            <w:pPr>
              <w:jc w:val="both"/>
            </w:pPr>
          </w:p>
        </w:tc>
        <w:tc>
          <w:tcPr>
            <w:tcW w:w="1249" w:type="dxa"/>
          </w:tcPr>
          <w:p w:rsidR="00387E6F" w:rsidRPr="001C5249" w:rsidRDefault="00387E6F" w:rsidP="009D3100">
            <w:pPr>
              <w:jc w:val="both"/>
            </w:pPr>
          </w:p>
        </w:tc>
      </w:tr>
      <w:tr w:rsidR="001F6577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1F6577" w:rsidRPr="001C5249" w:rsidRDefault="001F6577" w:rsidP="007C3862">
            <w:pPr>
              <w:numPr>
                <w:ilvl w:val="0"/>
                <w:numId w:val="8"/>
              </w:numPr>
              <w:tabs>
                <w:tab w:val="clear" w:pos="283"/>
                <w:tab w:val="num" w:pos="510"/>
              </w:tabs>
              <w:ind w:left="454" w:hanging="284"/>
              <w:jc w:val="both"/>
            </w:pPr>
          </w:p>
        </w:tc>
        <w:tc>
          <w:tcPr>
            <w:tcW w:w="736" w:type="dxa"/>
            <w:gridSpan w:val="2"/>
            <w:vAlign w:val="center"/>
          </w:tcPr>
          <w:p w:rsidR="001F6577" w:rsidRPr="00C12671" w:rsidRDefault="001F6577" w:rsidP="009D31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1F6577" w:rsidRPr="00AF314C" w:rsidRDefault="001F6577" w:rsidP="009D310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F6577" w:rsidRPr="00E94475" w:rsidRDefault="00E94475" w:rsidP="004E705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ОСТ1-92063-78</w:t>
            </w:r>
          </w:p>
        </w:tc>
        <w:tc>
          <w:tcPr>
            <w:tcW w:w="1786" w:type="dxa"/>
            <w:gridSpan w:val="2"/>
          </w:tcPr>
          <w:p w:rsidR="001F6577" w:rsidRPr="001C5249" w:rsidRDefault="001F6577" w:rsidP="009D3100">
            <w:pPr>
              <w:jc w:val="both"/>
            </w:pPr>
          </w:p>
        </w:tc>
        <w:tc>
          <w:tcPr>
            <w:tcW w:w="554" w:type="dxa"/>
            <w:vAlign w:val="center"/>
          </w:tcPr>
          <w:p w:rsidR="001F6577" w:rsidRPr="004E7057" w:rsidRDefault="001F6577" w:rsidP="001F6577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1F6577" w:rsidRPr="004E7057" w:rsidRDefault="001F6577" w:rsidP="001F6577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1F6577" w:rsidRPr="001C5249" w:rsidRDefault="001F6577" w:rsidP="001F6577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1F6577" w:rsidRPr="008623DF" w:rsidRDefault="001F6577" w:rsidP="001F65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1F6577" w:rsidRPr="001C5249" w:rsidRDefault="001F6577" w:rsidP="001F6577">
            <w:pPr>
              <w:jc w:val="both"/>
            </w:pPr>
          </w:p>
        </w:tc>
        <w:tc>
          <w:tcPr>
            <w:tcW w:w="537" w:type="dxa"/>
            <w:vAlign w:val="center"/>
          </w:tcPr>
          <w:p w:rsidR="001F6577" w:rsidRPr="001C5249" w:rsidRDefault="001F6577" w:rsidP="001F6577">
            <w:pPr>
              <w:jc w:val="both"/>
            </w:pPr>
          </w:p>
        </w:tc>
        <w:tc>
          <w:tcPr>
            <w:tcW w:w="715" w:type="dxa"/>
            <w:vAlign w:val="center"/>
          </w:tcPr>
          <w:p w:rsidR="001F6577" w:rsidRPr="001C5249" w:rsidRDefault="001F6577" w:rsidP="009D3100">
            <w:pPr>
              <w:jc w:val="both"/>
            </w:pPr>
          </w:p>
        </w:tc>
        <w:tc>
          <w:tcPr>
            <w:tcW w:w="715" w:type="dxa"/>
            <w:vAlign w:val="center"/>
          </w:tcPr>
          <w:p w:rsidR="001F6577" w:rsidRPr="001C5249" w:rsidRDefault="001F6577" w:rsidP="009D3100">
            <w:pPr>
              <w:jc w:val="both"/>
            </w:pPr>
          </w:p>
        </w:tc>
        <w:tc>
          <w:tcPr>
            <w:tcW w:w="537" w:type="dxa"/>
            <w:vAlign w:val="center"/>
          </w:tcPr>
          <w:p w:rsidR="001F6577" w:rsidRPr="001C5249" w:rsidRDefault="001F6577" w:rsidP="009D3100">
            <w:pPr>
              <w:jc w:val="both"/>
            </w:pPr>
          </w:p>
        </w:tc>
        <w:tc>
          <w:tcPr>
            <w:tcW w:w="892" w:type="dxa"/>
            <w:vAlign w:val="center"/>
          </w:tcPr>
          <w:p w:rsidR="001F6577" w:rsidRPr="001C5249" w:rsidRDefault="001F6577" w:rsidP="009D3100">
            <w:pPr>
              <w:jc w:val="both"/>
            </w:pPr>
          </w:p>
        </w:tc>
        <w:tc>
          <w:tcPr>
            <w:tcW w:w="537" w:type="dxa"/>
            <w:vAlign w:val="center"/>
          </w:tcPr>
          <w:p w:rsidR="001F6577" w:rsidRPr="001C5249" w:rsidRDefault="001F6577" w:rsidP="009D3100">
            <w:pPr>
              <w:jc w:val="both"/>
            </w:pPr>
          </w:p>
        </w:tc>
        <w:tc>
          <w:tcPr>
            <w:tcW w:w="1605" w:type="dxa"/>
            <w:vAlign w:val="center"/>
          </w:tcPr>
          <w:p w:rsidR="001F6577" w:rsidRPr="001C5249" w:rsidRDefault="001F6577" w:rsidP="009D3100">
            <w:pPr>
              <w:jc w:val="both"/>
            </w:pPr>
          </w:p>
        </w:tc>
        <w:tc>
          <w:tcPr>
            <w:tcW w:w="1606" w:type="dxa"/>
          </w:tcPr>
          <w:p w:rsidR="001F6577" w:rsidRPr="001C5249" w:rsidRDefault="001F6577" w:rsidP="009D3100">
            <w:pPr>
              <w:jc w:val="both"/>
            </w:pPr>
          </w:p>
        </w:tc>
        <w:tc>
          <w:tcPr>
            <w:tcW w:w="537" w:type="dxa"/>
          </w:tcPr>
          <w:p w:rsidR="001F6577" w:rsidRPr="001C5249" w:rsidRDefault="001F6577" w:rsidP="009D3100">
            <w:pPr>
              <w:jc w:val="both"/>
            </w:pPr>
          </w:p>
        </w:tc>
        <w:tc>
          <w:tcPr>
            <w:tcW w:w="1249" w:type="dxa"/>
          </w:tcPr>
          <w:p w:rsidR="001F6577" w:rsidRPr="001C5249" w:rsidRDefault="001F6577" w:rsidP="009D3100">
            <w:pPr>
              <w:jc w:val="both"/>
            </w:pPr>
          </w:p>
        </w:tc>
      </w:tr>
      <w:tr w:rsidR="00A6441F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6441F" w:rsidRPr="001C5249" w:rsidRDefault="00A6441F" w:rsidP="007C3862">
            <w:pPr>
              <w:numPr>
                <w:ilvl w:val="0"/>
                <w:numId w:val="8"/>
              </w:numPr>
              <w:tabs>
                <w:tab w:val="clear" w:pos="283"/>
                <w:tab w:val="num" w:pos="510"/>
              </w:tabs>
              <w:ind w:left="454" w:hanging="284"/>
              <w:jc w:val="both"/>
            </w:pPr>
          </w:p>
        </w:tc>
        <w:tc>
          <w:tcPr>
            <w:tcW w:w="736" w:type="dxa"/>
            <w:gridSpan w:val="2"/>
            <w:vAlign w:val="center"/>
          </w:tcPr>
          <w:p w:rsidR="00A6441F" w:rsidRPr="00C12671" w:rsidRDefault="00A6441F" w:rsidP="009266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51" w:type="dxa"/>
            <w:gridSpan w:val="2"/>
          </w:tcPr>
          <w:p w:rsidR="00A6441F" w:rsidRPr="00AF314C" w:rsidRDefault="00A6441F" w:rsidP="0092665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6441F" w:rsidRPr="00DC68B3" w:rsidRDefault="00A6441F" w:rsidP="00AC7F8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≈1125х≈31</w:t>
            </w:r>
            <w:r w:rsidR="00AC7F8C">
              <w:rPr>
                <w:sz w:val="28"/>
                <w:szCs w:val="28"/>
              </w:rPr>
              <w:t>80</w:t>
            </w:r>
          </w:p>
        </w:tc>
        <w:tc>
          <w:tcPr>
            <w:tcW w:w="1786" w:type="dxa"/>
            <w:gridSpan w:val="2"/>
          </w:tcPr>
          <w:p w:rsidR="00A6441F" w:rsidRPr="001C5249" w:rsidRDefault="00A6441F" w:rsidP="0092665C">
            <w:pPr>
              <w:jc w:val="both"/>
            </w:pPr>
          </w:p>
        </w:tc>
        <w:tc>
          <w:tcPr>
            <w:tcW w:w="554" w:type="dxa"/>
            <w:vAlign w:val="center"/>
          </w:tcPr>
          <w:p w:rsidR="00A6441F" w:rsidRPr="004E7057" w:rsidRDefault="00A6441F" w:rsidP="0092665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A6441F" w:rsidRPr="004E7057" w:rsidRDefault="00A6441F" w:rsidP="009266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A6441F" w:rsidRPr="001C5249" w:rsidRDefault="00A6441F" w:rsidP="0092665C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6441F" w:rsidRPr="008623DF" w:rsidRDefault="00A6441F" w:rsidP="009266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8,72</w:t>
            </w:r>
          </w:p>
        </w:tc>
        <w:tc>
          <w:tcPr>
            <w:tcW w:w="537" w:type="dxa"/>
          </w:tcPr>
          <w:p w:rsidR="00A6441F" w:rsidRPr="001C5249" w:rsidRDefault="00A6441F" w:rsidP="001F6577">
            <w:pPr>
              <w:jc w:val="both"/>
            </w:pPr>
          </w:p>
        </w:tc>
        <w:tc>
          <w:tcPr>
            <w:tcW w:w="537" w:type="dxa"/>
            <w:vAlign w:val="center"/>
          </w:tcPr>
          <w:p w:rsidR="00A6441F" w:rsidRPr="001C5249" w:rsidRDefault="00A6441F" w:rsidP="001F3771">
            <w:pPr>
              <w:jc w:val="both"/>
            </w:pPr>
          </w:p>
        </w:tc>
        <w:tc>
          <w:tcPr>
            <w:tcW w:w="715" w:type="dxa"/>
            <w:vAlign w:val="center"/>
          </w:tcPr>
          <w:p w:rsidR="00A6441F" w:rsidRPr="001C5249" w:rsidRDefault="00A6441F" w:rsidP="001F3771">
            <w:pPr>
              <w:jc w:val="both"/>
            </w:pPr>
          </w:p>
        </w:tc>
        <w:tc>
          <w:tcPr>
            <w:tcW w:w="715" w:type="dxa"/>
            <w:vAlign w:val="center"/>
          </w:tcPr>
          <w:p w:rsidR="00A6441F" w:rsidRPr="001C5249" w:rsidRDefault="00A6441F" w:rsidP="001F3771">
            <w:pPr>
              <w:jc w:val="both"/>
            </w:pPr>
          </w:p>
        </w:tc>
        <w:tc>
          <w:tcPr>
            <w:tcW w:w="537" w:type="dxa"/>
            <w:vAlign w:val="center"/>
          </w:tcPr>
          <w:p w:rsidR="00A6441F" w:rsidRPr="001C5249" w:rsidRDefault="00A6441F" w:rsidP="001F3771">
            <w:pPr>
              <w:jc w:val="both"/>
            </w:pPr>
          </w:p>
        </w:tc>
        <w:tc>
          <w:tcPr>
            <w:tcW w:w="892" w:type="dxa"/>
            <w:vAlign w:val="center"/>
          </w:tcPr>
          <w:p w:rsidR="00A6441F" w:rsidRPr="001C5249" w:rsidRDefault="00A6441F" w:rsidP="001F3771">
            <w:pPr>
              <w:jc w:val="center"/>
            </w:pPr>
          </w:p>
        </w:tc>
        <w:tc>
          <w:tcPr>
            <w:tcW w:w="537" w:type="dxa"/>
            <w:vAlign w:val="center"/>
          </w:tcPr>
          <w:p w:rsidR="00A6441F" w:rsidRPr="001C5249" w:rsidRDefault="00A6441F" w:rsidP="001F3771">
            <w:pPr>
              <w:jc w:val="both"/>
            </w:pPr>
          </w:p>
        </w:tc>
        <w:tc>
          <w:tcPr>
            <w:tcW w:w="1605" w:type="dxa"/>
            <w:vAlign w:val="center"/>
          </w:tcPr>
          <w:p w:rsidR="00A6441F" w:rsidRPr="001C5249" w:rsidRDefault="00A6441F" w:rsidP="001F3771">
            <w:pPr>
              <w:jc w:val="both"/>
            </w:pPr>
          </w:p>
        </w:tc>
        <w:tc>
          <w:tcPr>
            <w:tcW w:w="1606" w:type="dxa"/>
            <w:vAlign w:val="center"/>
          </w:tcPr>
          <w:p w:rsidR="00A6441F" w:rsidRPr="001C5249" w:rsidRDefault="00A6441F" w:rsidP="001F3771">
            <w:pPr>
              <w:jc w:val="center"/>
            </w:pPr>
          </w:p>
        </w:tc>
        <w:tc>
          <w:tcPr>
            <w:tcW w:w="537" w:type="dxa"/>
          </w:tcPr>
          <w:p w:rsidR="00A6441F" w:rsidRPr="001C5249" w:rsidRDefault="00A6441F" w:rsidP="009D3100">
            <w:pPr>
              <w:jc w:val="both"/>
            </w:pPr>
          </w:p>
        </w:tc>
        <w:tc>
          <w:tcPr>
            <w:tcW w:w="1249" w:type="dxa"/>
          </w:tcPr>
          <w:p w:rsidR="00A6441F" w:rsidRPr="001C5249" w:rsidRDefault="00A6441F" w:rsidP="009D3100">
            <w:pPr>
              <w:jc w:val="both"/>
            </w:pPr>
          </w:p>
        </w:tc>
      </w:tr>
      <w:tr w:rsidR="00A6441F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6441F" w:rsidRPr="001C5249" w:rsidRDefault="00A6441F" w:rsidP="007C3862">
            <w:pPr>
              <w:numPr>
                <w:ilvl w:val="0"/>
                <w:numId w:val="8"/>
              </w:numPr>
              <w:tabs>
                <w:tab w:val="clear" w:pos="283"/>
                <w:tab w:val="num" w:pos="510"/>
              </w:tabs>
              <w:ind w:left="454" w:hanging="284"/>
              <w:jc w:val="both"/>
            </w:pPr>
          </w:p>
        </w:tc>
        <w:tc>
          <w:tcPr>
            <w:tcW w:w="736" w:type="dxa"/>
            <w:gridSpan w:val="2"/>
            <w:vAlign w:val="center"/>
          </w:tcPr>
          <w:p w:rsidR="00A6441F" w:rsidRPr="00C12671" w:rsidRDefault="00A6441F" w:rsidP="009266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451" w:type="dxa"/>
            <w:gridSpan w:val="2"/>
          </w:tcPr>
          <w:p w:rsidR="00A6441F" w:rsidRPr="00AF314C" w:rsidRDefault="00A6441F" w:rsidP="0092665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6441F" w:rsidRPr="00DC68B3" w:rsidRDefault="00A6441F" w:rsidP="0092665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≈1125х≈3650</w:t>
            </w:r>
          </w:p>
        </w:tc>
        <w:tc>
          <w:tcPr>
            <w:tcW w:w="1786" w:type="dxa"/>
            <w:gridSpan w:val="2"/>
          </w:tcPr>
          <w:p w:rsidR="00A6441F" w:rsidRPr="001C5249" w:rsidRDefault="00A6441F" w:rsidP="0092665C">
            <w:pPr>
              <w:jc w:val="both"/>
            </w:pPr>
          </w:p>
        </w:tc>
        <w:tc>
          <w:tcPr>
            <w:tcW w:w="554" w:type="dxa"/>
            <w:vAlign w:val="center"/>
          </w:tcPr>
          <w:p w:rsidR="00A6441F" w:rsidRPr="004E7057" w:rsidRDefault="00A6441F" w:rsidP="0092665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A6441F" w:rsidRPr="004E7057" w:rsidRDefault="00A6441F" w:rsidP="009266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A6441F" w:rsidRPr="001C5249" w:rsidRDefault="00A6441F" w:rsidP="0092665C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6441F" w:rsidRPr="008623DF" w:rsidRDefault="00A6441F" w:rsidP="009266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10,57</w:t>
            </w:r>
          </w:p>
        </w:tc>
        <w:tc>
          <w:tcPr>
            <w:tcW w:w="537" w:type="dxa"/>
          </w:tcPr>
          <w:p w:rsidR="00A6441F" w:rsidRPr="001C5249" w:rsidRDefault="00A6441F" w:rsidP="00387E6F">
            <w:pPr>
              <w:jc w:val="both"/>
            </w:pPr>
          </w:p>
        </w:tc>
        <w:tc>
          <w:tcPr>
            <w:tcW w:w="537" w:type="dxa"/>
            <w:vAlign w:val="center"/>
          </w:tcPr>
          <w:p w:rsidR="00A6441F" w:rsidRPr="001C5249" w:rsidRDefault="00A6441F" w:rsidP="00DB23C2">
            <w:pPr>
              <w:jc w:val="both"/>
            </w:pPr>
          </w:p>
        </w:tc>
        <w:tc>
          <w:tcPr>
            <w:tcW w:w="715" w:type="dxa"/>
            <w:vAlign w:val="center"/>
          </w:tcPr>
          <w:p w:rsidR="00A6441F" w:rsidRPr="001C5249" w:rsidRDefault="00A6441F" w:rsidP="00DB23C2">
            <w:pPr>
              <w:jc w:val="both"/>
            </w:pPr>
          </w:p>
        </w:tc>
        <w:tc>
          <w:tcPr>
            <w:tcW w:w="715" w:type="dxa"/>
            <w:vAlign w:val="center"/>
          </w:tcPr>
          <w:p w:rsidR="00A6441F" w:rsidRPr="001C5249" w:rsidRDefault="00A6441F" w:rsidP="00DB23C2">
            <w:pPr>
              <w:jc w:val="both"/>
            </w:pPr>
          </w:p>
        </w:tc>
        <w:tc>
          <w:tcPr>
            <w:tcW w:w="537" w:type="dxa"/>
            <w:vAlign w:val="center"/>
          </w:tcPr>
          <w:p w:rsidR="00A6441F" w:rsidRPr="001C5249" w:rsidRDefault="00A6441F" w:rsidP="00DB23C2">
            <w:pPr>
              <w:jc w:val="both"/>
            </w:pPr>
          </w:p>
        </w:tc>
        <w:tc>
          <w:tcPr>
            <w:tcW w:w="892" w:type="dxa"/>
            <w:vAlign w:val="center"/>
          </w:tcPr>
          <w:p w:rsidR="00A6441F" w:rsidRPr="004E7057" w:rsidRDefault="00A6441F" w:rsidP="00DB23C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A6441F" w:rsidRPr="001C5249" w:rsidRDefault="00A6441F" w:rsidP="009D3100">
            <w:pPr>
              <w:jc w:val="both"/>
            </w:pPr>
          </w:p>
        </w:tc>
        <w:tc>
          <w:tcPr>
            <w:tcW w:w="1605" w:type="dxa"/>
          </w:tcPr>
          <w:p w:rsidR="00A6441F" w:rsidRPr="001C5249" w:rsidRDefault="00A6441F" w:rsidP="009D3100">
            <w:pPr>
              <w:jc w:val="both"/>
            </w:pPr>
          </w:p>
        </w:tc>
        <w:tc>
          <w:tcPr>
            <w:tcW w:w="1606" w:type="dxa"/>
          </w:tcPr>
          <w:p w:rsidR="00A6441F" w:rsidRPr="001C5249" w:rsidRDefault="00A6441F" w:rsidP="009D3100">
            <w:pPr>
              <w:jc w:val="both"/>
            </w:pPr>
          </w:p>
        </w:tc>
        <w:tc>
          <w:tcPr>
            <w:tcW w:w="537" w:type="dxa"/>
          </w:tcPr>
          <w:p w:rsidR="00A6441F" w:rsidRPr="001C5249" w:rsidRDefault="00A6441F" w:rsidP="009D3100">
            <w:pPr>
              <w:jc w:val="both"/>
            </w:pPr>
          </w:p>
        </w:tc>
        <w:tc>
          <w:tcPr>
            <w:tcW w:w="1249" w:type="dxa"/>
            <w:vAlign w:val="center"/>
          </w:tcPr>
          <w:p w:rsidR="00A6441F" w:rsidRPr="001C5249" w:rsidRDefault="00A6441F" w:rsidP="009D3100">
            <w:pPr>
              <w:jc w:val="both"/>
            </w:pPr>
          </w:p>
        </w:tc>
      </w:tr>
      <w:tr w:rsidR="00A6441F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6441F" w:rsidRPr="001C5249" w:rsidRDefault="00A6441F" w:rsidP="007C3862">
            <w:pPr>
              <w:numPr>
                <w:ilvl w:val="0"/>
                <w:numId w:val="8"/>
              </w:numPr>
              <w:tabs>
                <w:tab w:val="clear" w:pos="283"/>
                <w:tab w:val="num" w:pos="510"/>
              </w:tabs>
              <w:ind w:left="454" w:hanging="284"/>
              <w:jc w:val="both"/>
            </w:pPr>
          </w:p>
        </w:tc>
        <w:tc>
          <w:tcPr>
            <w:tcW w:w="736" w:type="dxa"/>
            <w:gridSpan w:val="2"/>
            <w:vAlign w:val="center"/>
          </w:tcPr>
          <w:p w:rsidR="00A6441F" w:rsidRPr="00C12671" w:rsidRDefault="00A6441F" w:rsidP="009266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451" w:type="dxa"/>
            <w:gridSpan w:val="2"/>
          </w:tcPr>
          <w:p w:rsidR="00A6441F" w:rsidRPr="00AF314C" w:rsidRDefault="00A6441F" w:rsidP="0092665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6441F" w:rsidRPr="00DC68B3" w:rsidRDefault="00A6441F" w:rsidP="0092665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≈1100х≈1125</w:t>
            </w:r>
          </w:p>
        </w:tc>
        <w:tc>
          <w:tcPr>
            <w:tcW w:w="1786" w:type="dxa"/>
            <w:gridSpan w:val="2"/>
          </w:tcPr>
          <w:p w:rsidR="00A6441F" w:rsidRPr="001C5249" w:rsidRDefault="00A6441F" w:rsidP="0092665C">
            <w:pPr>
              <w:jc w:val="both"/>
            </w:pPr>
          </w:p>
        </w:tc>
        <w:tc>
          <w:tcPr>
            <w:tcW w:w="554" w:type="dxa"/>
            <w:vAlign w:val="center"/>
          </w:tcPr>
          <w:p w:rsidR="00A6441F" w:rsidRPr="004E7057" w:rsidRDefault="00A6441F" w:rsidP="0092665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A6441F" w:rsidRPr="004E7057" w:rsidRDefault="00A6441F" w:rsidP="009266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A6441F" w:rsidRPr="001C5249" w:rsidRDefault="00A6441F" w:rsidP="0092665C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6441F" w:rsidRPr="008623DF" w:rsidRDefault="00A6441F" w:rsidP="009266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2,3</w:t>
            </w:r>
          </w:p>
        </w:tc>
        <w:tc>
          <w:tcPr>
            <w:tcW w:w="537" w:type="dxa"/>
          </w:tcPr>
          <w:p w:rsidR="00A6441F" w:rsidRPr="001C5249" w:rsidRDefault="00A6441F" w:rsidP="00387E6F">
            <w:pPr>
              <w:jc w:val="both"/>
            </w:pPr>
          </w:p>
        </w:tc>
        <w:tc>
          <w:tcPr>
            <w:tcW w:w="537" w:type="dxa"/>
            <w:vAlign w:val="center"/>
          </w:tcPr>
          <w:p w:rsidR="00A6441F" w:rsidRPr="001C5249" w:rsidRDefault="00A6441F" w:rsidP="00DB23C2">
            <w:pPr>
              <w:jc w:val="both"/>
            </w:pPr>
          </w:p>
        </w:tc>
        <w:tc>
          <w:tcPr>
            <w:tcW w:w="715" w:type="dxa"/>
            <w:vAlign w:val="center"/>
          </w:tcPr>
          <w:p w:rsidR="00A6441F" w:rsidRPr="001C5249" w:rsidRDefault="00A6441F" w:rsidP="00DB23C2">
            <w:pPr>
              <w:jc w:val="both"/>
            </w:pPr>
          </w:p>
        </w:tc>
        <w:tc>
          <w:tcPr>
            <w:tcW w:w="715" w:type="dxa"/>
            <w:vAlign w:val="center"/>
          </w:tcPr>
          <w:p w:rsidR="00A6441F" w:rsidRPr="001C5249" w:rsidRDefault="00A6441F" w:rsidP="00DB23C2">
            <w:pPr>
              <w:jc w:val="both"/>
            </w:pPr>
          </w:p>
        </w:tc>
        <w:tc>
          <w:tcPr>
            <w:tcW w:w="537" w:type="dxa"/>
            <w:vAlign w:val="center"/>
          </w:tcPr>
          <w:p w:rsidR="00A6441F" w:rsidRPr="001C5249" w:rsidRDefault="00A6441F" w:rsidP="00DB23C2">
            <w:pPr>
              <w:jc w:val="both"/>
            </w:pPr>
          </w:p>
        </w:tc>
        <w:tc>
          <w:tcPr>
            <w:tcW w:w="892" w:type="dxa"/>
            <w:vAlign w:val="center"/>
          </w:tcPr>
          <w:p w:rsidR="00A6441F" w:rsidRPr="001C5249" w:rsidRDefault="00A6441F" w:rsidP="00DB23C2">
            <w:pPr>
              <w:jc w:val="both"/>
            </w:pPr>
          </w:p>
        </w:tc>
        <w:tc>
          <w:tcPr>
            <w:tcW w:w="537" w:type="dxa"/>
            <w:vAlign w:val="center"/>
          </w:tcPr>
          <w:p w:rsidR="00A6441F" w:rsidRPr="001C5249" w:rsidRDefault="00A6441F" w:rsidP="001F3771">
            <w:pPr>
              <w:jc w:val="both"/>
            </w:pPr>
          </w:p>
        </w:tc>
        <w:tc>
          <w:tcPr>
            <w:tcW w:w="1605" w:type="dxa"/>
            <w:vAlign w:val="center"/>
          </w:tcPr>
          <w:p w:rsidR="00A6441F" w:rsidRPr="001C5249" w:rsidRDefault="00A6441F" w:rsidP="001F3771">
            <w:pPr>
              <w:jc w:val="both"/>
            </w:pPr>
          </w:p>
        </w:tc>
        <w:tc>
          <w:tcPr>
            <w:tcW w:w="1606" w:type="dxa"/>
            <w:vAlign w:val="center"/>
          </w:tcPr>
          <w:p w:rsidR="00A6441F" w:rsidRPr="001C5249" w:rsidRDefault="00A6441F" w:rsidP="001F3771">
            <w:pPr>
              <w:jc w:val="center"/>
            </w:pPr>
          </w:p>
        </w:tc>
        <w:tc>
          <w:tcPr>
            <w:tcW w:w="537" w:type="dxa"/>
          </w:tcPr>
          <w:p w:rsidR="00A6441F" w:rsidRPr="001C5249" w:rsidRDefault="00A6441F" w:rsidP="009D3100">
            <w:pPr>
              <w:jc w:val="both"/>
            </w:pPr>
          </w:p>
        </w:tc>
        <w:tc>
          <w:tcPr>
            <w:tcW w:w="1249" w:type="dxa"/>
            <w:vAlign w:val="center"/>
          </w:tcPr>
          <w:p w:rsidR="00A6441F" w:rsidRPr="001C5249" w:rsidRDefault="00A6441F" w:rsidP="009D3100">
            <w:pPr>
              <w:jc w:val="both"/>
            </w:pPr>
          </w:p>
        </w:tc>
      </w:tr>
      <w:tr w:rsidR="00A6441F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6441F" w:rsidRPr="001C5249" w:rsidRDefault="00A6441F" w:rsidP="007C3862">
            <w:pPr>
              <w:numPr>
                <w:ilvl w:val="0"/>
                <w:numId w:val="8"/>
              </w:numPr>
              <w:tabs>
                <w:tab w:val="clear" w:pos="283"/>
                <w:tab w:val="num" w:pos="510"/>
              </w:tabs>
              <w:ind w:left="454" w:hanging="284"/>
              <w:jc w:val="both"/>
            </w:pPr>
          </w:p>
        </w:tc>
        <w:tc>
          <w:tcPr>
            <w:tcW w:w="736" w:type="dxa"/>
            <w:gridSpan w:val="2"/>
            <w:vAlign w:val="center"/>
          </w:tcPr>
          <w:p w:rsidR="00A6441F" w:rsidRPr="00AB2664" w:rsidRDefault="00A6441F" w:rsidP="00C00626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6441F" w:rsidRPr="00AF314C" w:rsidRDefault="00A6441F" w:rsidP="00C006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6441F" w:rsidRPr="00411345" w:rsidRDefault="00A6441F" w:rsidP="00E96A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6441F" w:rsidRPr="001C5249" w:rsidRDefault="00A6441F" w:rsidP="00C00626">
            <w:pPr>
              <w:jc w:val="both"/>
            </w:pPr>
          </w:p>
        </w:tc>
        <w:tc>
          <w:tcPr>
            <w:tcW w:w="554" w:type="dxa"/>
            <w:vAlign w:val="center"/>
          </w:tcPr>
          <w:p w:rsidR="00A6441F" w:rsidRPr="0026242B" w:rsidRDefault="00A6441F" w:rsidP="00C0062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6441F" w:rsidRPr="00E07680" w:rsidRDefault="00A6441F" w:rsidP="00C00626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6441F" w:rsidRPr="001C5249" w:rsidRDefault="00A6441F" w:rsidP="00C00626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6441F" w:rsidRPr="00E07680" w:rsidRDefault="00A6441F" w:rsidP="00C006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6441F" w:rsidRPr="001C5249" w:rsidRDefault="00A6441F" w:rsidP="00C00626">
            <w:pPr>
              <w:jc w:val="both"/>
            </w:pPr>
          </w:p>
        </w:tc>
        <w:tc>
          <w:tcPr>
            <w:tcW w:w="537" w:type="dxa"/>
            <w:vAlign w:val="center"/>
          </w:tcPr>
          <w:p w:rsidR="00A6441F" w:rsidRPr="001C5249" w:rsidRDefault="00A6441F" w:rsidP="00C00626">
            <w:pPr>
              <w:jc w:val="both"/>
            </w:pPr>
          </w:p>
        </w:tc>
        <w:tc>
          <w:tcPr>
            <w:tcW w:w="715" w:type="dxa"/>
            <w:vAlign w:val="center"/>
          </w:tcPr>
          <w:p w:rsidR="00A6441F" w:rsidRPr="001C5249" w:rsidRDefault="00A6441F" w:rsidP="00C00626">
            <w:pPr>
              <w:jc w:val="both"/>
            </w:pPr>
          </w:p>
        </w:tc>
        <w:tc>
          <w:tcPr>
            <w:tcW w:w="715" w:type="dxa"/>
            <w:vAlign w:val="center"/>
          </w:tcPr>
          <w:p w:rsidR="00A6441F" w:rsidRPr="001C5249" w:rsidRDefault="00A6441F" w:rsidP="00C00626">
            <w:pPr>
              <w:jc w:val="both"/>
            </w:pPr>
          </w:p>
        </w:tc>
        <w:tc>
          <w:tcPr>
            <w:tcW w:w="537" w:type="dxa"/>
            <w:vAlign w:val="center"/>
          </w:tcPr>
          <w:p w:rsidR="00A6441F" w:rsidRPr="001C5249" w:rsidRDefault="00A6441F" w:rsidP="00C00626">
            <w:pPr>
              <w:jc w:val="both"/>
            </w:pPr>
          </w:p>
        </w:tc>
        <w:tc>
          <w:tcPr>
            <w:tcW w:w="892" w:type="dxa"/>
            <w:vAlign w:val="center"/>
          </w:tcPr>
          <w:p w:rsidR="00A6441F" w:rsidRPr="001C5249" w:rsidRDefault="00A6441F" w:rsidP="00C00626">
            <w:pPr>
              <w:jc w:val="center"/>
            </w:pPr>
          </w:p>
        </w:tc>
        <w:tc>
          <w:tcPr>
            <w:tcW w:w="537" w:type="dxa"/>
          </w:tcPr>
          <w:p w:rsidR="00A6441F" w:rsidRPr="001C5249" w:rsidRDefault="00A6441F" w:rsidP="009D3100">
            <w:pPr>
              <w:jc w:val="both"/>
            </w:pPr>
          </w:p>
        </w:tc>
        <w:tc>
          <w:tcPr>
            <w:tcW w:w="1605" w:type="dxa"/>
          </w:tcPr>
          <w:p w:rsidR="00A6441F" w:rsidRPr="001C5249" w:rsidRDefault="00A6441F" w:rsidP="009D3100">
            <w:pPr>
              <w:jc w:val="both"/>
            </w:pPr>
          </w:p>
        </w:tc>
        <w:tc>
          <w:tcPr>
            <w:tcW w:w="1606" w:type="dxa"/>
          </w:tcPr>
          <w:p w:rsidR="00A6441F" w:rsidRPr="001C5249" w:rsidRDefault="00A6441F" w:rsidP="009D3100">
            <w:pPr>
              <w:jc w:val="both"/>
            </w:pPr>
          </w:p>
        </w:tc>
        <w:tc>
          <w:tcPr>
            <w:tcW w:w="537" w:type="dxa"/>
          </w:tcPr>
          <w:p w:rsidR="00A6441F" w:rsidRPr="001C5249" w:rsidRDefault="00A6441F" w:rsidP="009D3100">
            <w:pPr>
              <w:jc w:val="both"/>
            </w:pPr>
          </w:p>
        </w:tc>
        <w:tc>
          <w:tcPr>
            <w:tcW w:w="1249" w:type="dxa"/>
          </w:tcPr>
          <w:p w:rsidR="00A6441F" w:rsidRPr="001C5249" w:rsidRDefault="00A6441F" w:rsidP="009D3100">
            <w:pPr>
              <w:jc w:val="both"/>
            </w:pPr>
          </w:p>
        </w:tc>
      </w:tr>
      <w:tr w:rsidR="00A6441F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6441F" w:rsidRPr="001C5249" w:rsidRDefault="00A6441F" w:rsidP="007C3862">
            <w:pPr>
              <w:numPr>
                <w:ilvl w:val="0"/>
                <w:numId w:val="8"/>
              </w:numPr>
              <w:tabs>
                <w:tab w:val="clear" w:pos="283"/>
                <w:tab w:val="num" w:pos="510"/>
              </w:tabs>
              <w:ind w:left="511" w:hanging="284"/>
              <w:jc w:val="center"/>
            </w:pPr>
          </w:p>
        </w:tc>
        <w:tc>
          <w:tcPr>
            <w:tcW w:w="736" w:type="dxa"/>
            <w:gridSpan w:val="2"/>
            <w:vAlign w:val="center"/>
          </w:tcPr>
          <w:p w:rsidR="00A6441F" w:rsidRPr="00C73D6C" w:rsidRDefault="00A6441F" w:rsidP="00387E6F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6441F" w:rsidRPr="00353CBF" w:rsidRDefault="00A6441F" w:rsidP="00387E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6441F" w:rsidRPr="00DC68B3" w:rsidRDefault="00A6441F" w:rsidP="0079050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6441F" w:rsidRDefault="00A6441F" w:rsidP="00387E6F">
            <w:pPr>
              <w:jc w:val="both"/>
            </w:pPr>
          </w:p>
        </w:tc>
        <w:tc>
          <w:tcPr>
            <w:tcW w:w="554" w:type="dxa"/>
            <w:vAlign w:val="center"/>
          </w:tcPr>
          <w:p w:rsidR="00A6441F" w:rsidRPr="004E7057" w:rsidRDefault="00A6441F" w:rsidP="00387E6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6441F" w:rsidRPr="004E7057" w:rsidRDefault="00A6441F" w:rsidP="00387E6F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6441F" w:rsidRPr="001C5249" w:rsidRDefault="00A6441F" w:rsidP="00387E6F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6441F" w:rsidRPr="008623DF" w:rsidRDefault="00A6441F" w:rsidP="000C0BD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6441F" w:rsidRPr="001C5249" w:rsidRDefault="00A6441F" w:rsidP="00387E6F">
            <w:pPr>
              <w:jc w:val="both"/>
            </w:pPr>
          </w:p>
        </w:tc>
        <w:tc>
          <w:tcPr>
            <w:tcW w:w="537" w:type="dxa"/>
            <w:vAlign w:val="center"/>
          </w:tcPr>
          <w:p w:rsidR="00A6441F" w:rsidRPr="001C5249" w:rsidRDefault="00A6441F" w:rsidP="00DB23C2">
            <w:pPr>
              <w:jc w:val="both"/>
            </w:pPr>
          </w:p>
        </w:tc>
        <w:tc>
          <w:tcPr>
            <w:tcW w:w="715" w:type="dxa"/>
            <w:vAlign w:val="center"/>
          </w:tcPr>
          <w:p w:rsidR="00A6441F" w:rsidRPr="001C5249" w:rsidRDefault="00A6441F" w:rsidP="00DB23C2">
            <w:pPr>
              <w:jc w:val="both"/>
            </w:pPr>
          </w:p>
        </w:tc>
        <w:tc>
          <w:tcPr>
            <w:tcW w:w="715" w:type="dxa"/>
            <w:vAlign w:val="center"/>
          </w:tcPr>
          <w:p w:rsidR="00A6441F" w:rsidRPr="001C5249" w:rsidRDefault="00A6441F" w:rsidP="00DB23C2">
            <w:pPr>
              <w:jc w:val="both"/>
            </w:pPr>
          </w:p>
        </w:tc>
        <w:tc>
          <w:tcPr>
            <w:tcW w:w="537" w:type="dxa"/>
            <w:vAlign w:val="center"/>
          </w:tcPr>
          <w:p w:rsidR="00A6441F" w:rsidRPr="001C5249" w:rsidRDefault="00A6441F" w:rsidP="00DB23C2">
            <w:pPr>
              <w:jc w:val="both"/>
            </w:pPr>
          </w:p>
        </w:tc>
        <w:tc>
          <w:tcPr>
            <w:tcW w:w="892" w:type="dxa"/>
            <w:vAlign w:val="center"/>
          </w:tcPr>
          <w:p w:rsidR="00A6441F" w:rsidRPr="004E7057" w:rsidRDefault="00A6441F" w:rsidP="00DB23C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A6441F" w:rsidRPr="001C5249" w:rsidRDefault="00A6441F" w:rsidP="00DB23C2">
            <w:pPr>
              <w:jc w:val="both"/>
            </w:pPr>
          </w:p>
        </w:tc>
        <w:tc>
          <w:tcPr>
            <w:tcW w:w="1605" w:type="dxa"/>
          </w:tcPr>
          <w:p w:rsidR="00A6441F" w:rsidRPr="001C5249" w:rsidRDefault="00A6441F" w:rsidP="00DB23C2">
            <w:pPr>
              <w:jc w:val="both"/>
            </w:pPr>
          </w:p>
        </w:tc>
        <w:tc>
          <w:tcPr>
            <w:tcW w:w="1606" w:type="dxa"/>
            <w:vAlign w:val="center"/>
          </w:tcPr>
          <w:p w:rsidR="00A6441F" w:rsidRPr="001C5249" w:rsidRDefault="00A6441F" w:rsidP="001F3771">
            <w:pPr>
              <w:jc w:val="center"/>
            </w:pPr>
          </w:p>
        </w:tc>
        <w:tc>
          <w:tcPr>
            <w:tcW w:w="537" w:type="dxa"/>
          </w:tcPr>
          <w:p w:rsidR="00A6441F" w:rsidRPr="001C5249" w:rsidRDefault="00A6441F" w:rsidP="007747C9">
            <w:pPr>
              <w:jc w:val="both"/>
            </w:pPr>
          </w:p>
        </w:tc>
        <w:tc>
          <w:tcPr>
            <w:tcW w:w="1249" w:type="dxa"/>
          </w:tcPr>
          <w:p w:rsidR="00A6441F" w:rsidRPr="001C5249" w:rsidRDefault="00A6441F" w:rsidP="007747C9">
            <w:pPr>
              <w:jc w:val="both"/>
            </w:pPr>
          </w:p>
        </w:tc>
      </w:tr>
      <w:tr w:rsidR="00A6441F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6441F" w:rsidRPr="001C5249" w:rsidRDefault="00A6441F" w:rsidP="007C3862">
            <w:pPr>
              <w:numPr>
                <w:ilvl w:val="0"/>
                <w:numId w:val="8"/>
              </w:numPr>
              <w:tabs>
                <w:tab w:val="clear" w:pos="283"/>
                <w:tab w:val="num" w:pos="510"/>
              </w:tabs>
              <w:ind w:left="511" w:hanging="284"/>
              <w:jc w:val="center"/>
            </w:pPr>
          </w:p>
        </w:tc>
        <w:tc>
          <w:tcPr>
            <w:tcW w:w="736" w:type="dxa"/>
            <w:gridSpan w:val="2"/>
            <w:vAlign w:val="center"/>
          </w:tcPr>
          <w:p w:rsidR="00A6441F" w:rsidRPr="00C12671" w:rsidRDefault="00A6441F" w:rsidP="00387E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A6441F" w:rsidRPr="00AF314C" w:rsidRDefault="00A6441F" w:rsidP="00387E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6441F" w:rsidRPr="00DC68B3" w:rsidRDefault="00A6441F" w:rsidP="00387E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6441F" w:rsidRPr="001C5249" w:rsidRDefault="00A6441F" w:rsidP="00387E6F">
            <w:pPr>
              <w:jc w:val="both"/>
            </w:pPr>
          </w:p>
        </w:tc>
        <w:tc>
          <w:tcPr>
            <w:tcW w:w="554" w:type="dxa"/>
            <w:vAlign w:val="center"/>
          </w:tcPr>
          <w:p w:rsidR="00A6441F" w:rsidRPr="0026242B" w:rsidRDefault="00A6441F" w:rsidP="00387E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6441F" w:rsidRPr="00E07680" w:rsidRDefault="00A6441F" w:rsidP="00387E6F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6441F" w:rsidRPr="001C5249" w:rsidRDefault="00A6441F" w:rsidP="00387E6F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6441F" w:rsidRPr="00E07680" w:rsidRDefault="00A6441F" w:rsidP="00387E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6441F" w:rsidRPr="001C5249" w:rsidRDefault="00A6441F" w:rsidP="00387E6F">
            <w:pPr>
              <w:jc w:val="both"/>
            </w:pPr>
          </w:p>
        </w:tc>
        <w:tc>
          <w:tcPr>
            <w:tcW w:w="537" w:type="dxa"/>
            <w:vAlign w:val="center"/>
          </w:tcPr>
          <w:p w:rsidR="00A6441F" w:rsidRPr="001C5249" w:rsidRDefault="00A6441F" w:rsidP="00DB23C2">
            <w:pPr>
              <w:jc w:val="both"/>
            </w:pPr>
          </w:p>
        </w:tc>
        <w:tc>
          <w:tcPr>
            <w:tcW w:w="715" w:type="dxa"/>
            <w:vAlign w:val="center"/>
          </w:tcPr>
          <w:p w:rsidR="00A6441F" w:rsidRPr="001C5249" w:rsidRDefault="00A6441F" w:rsidP="00DB23C2">
            <w:pPr>
              <w:jc w:val="both"/>
            </w:pPr>
          </w:p>
        </w:tc>
        <w:tc>
          <w:tcPr>
            <w:tcW w:w="715" w:type="dxa"/>
            <w:vAlign w:val="center"/>
          </w:tcPr>
          <w:p w:rsidR="00A6441F" w:rsidRPr="001C5249" w:rsidRDefault="00A6441F" w:rsidP="00DB23C2">
            <w:pPr>
              <w:jc w:val="both"/>
            </w:pPr>
          </w:p>
        </w:tc>
        <w:tc>
          <w:tcPr>
            <w:tcW w:w="537" w:type="dxa"/>
            <w:vAlign w:val="center"/>
          </w:tcPr>
          <w:p w:rsidR="00A6441F" w:rsidRPr="001C5249" w:rsidRDefault="00A6441F" w:rsidP="00DB23C2">
            <w:pPr>
              <w:jc w:val="both"/>
            </w:pPr>
          </w:p>
        </w:tc>
        <w:tc>
          <w:tcPr>
            <w:tcW w:w="892" w:type="dxa"/>
            <w:vAlign w:val="center"/>
          </w:tcPr>
          <w:p w:rsidR="00A6441F" w:rsidRPr="001C5249" w:rsidRDefault="00A6441F" w:rsidP="00DB23C2">
            <w:pPr>
              <w:jc w:val="both"/>
            </w:pPr>
          </w:p>
        </w:tc>
        <w:tc>
          <w:tcPr>
            <w:tcW w:w="537" w:type="dxa"/>
            <w:vAlign w:val="center"/>
          </w:tcPr>
          <w:p w:rsidR="00A6441F" w:rsidRPr="001C5249" w:rsidRDefault="00A6441F" w:rsidP="00DB23C2">
            <w:pPr>
              <w:jc w:val="both"/>
            </w:pPr>
          </w:p>
        </w:tc>
        <w:tc>
          <w:tcPr>
            <w:tcW w:w="1605" w:type="dxa"/>
            <w:vAlign w:val="center"/>
          </w:tcPr>
          <w:p w:rsidR="00A6441F" w:rsidRPr="001C5249" w:rsidRDefault="00A6441F" w:rsidP="00DB23C2">
            <w:pPr>
              <w:jc w:val="both"/>
            </w:pPr>
          </w:p>
        </w:tc>
        <w:tc>
          <w:tcPr>
            <w:tcW w:w="1606" w:type="dxa"/>
          </w:tcPr>
          <w:p w:rsidR="00A6441F" w:rsidRPr="001C5249" w:rsidRDefault="00A6441F" w:rsidP="009D3100">
            <w:pPr>
              <w:jc w:val="both"/>
            </w:pPr>
          </w:p>
        </w:tc>
        <w:tc>
          <w:tcPr>
            <w:tcW w:w="537" w:type="dxa"/>
          </w:tcPr>
          <w:p w:rsidR="00A6441F" w:rsidRPr="001C5249" w:rsidRDefault="00A6441F" w:rsidP="009D3100">
            <w:pPr>
              <w:jc w:val="both"/>
            </w:pPr>
          </w:p>
        </w:tc>
        <w:tc>
          <w:tcPr>
            <w:tcW w:w="1249" w:type="dxa"/>
            <w:vAlign w:val="center"/>
          </w:tcPr>
          <w:p w:rsidR="00A6441F" w:rsidRPr="0032276A" w:rsidRDefault="00A6441F" w:rsidP="00E96AD3">
            <w:pPr>
              <w:jc w:val="both"/>
              <w:rPr>
                <w:sz w:val="18"/>
                <w:szCs w:val="18"/>
              </w:rPr>
            </w:pPr>
          </w:p>
        </w:tc>
      </w:tr>
      <w:tr w:rsidR="00A6441F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6441F" w:rsidRPr="001C5249" w:rsidRDefault="00A6441F" w:rsidP="00CA76F4">
            <w:pPr>
              <w:numPr>
                <w:ilvl w:val="0"/>
                <w:numId w:val="8"/>
              </w:numPr>
              <w:ind w:left="511" w:hanging="284"/>
              <w:jc w:val="center"/>
            </w:pPr>
          </w:p>
        </w:tc>
        <w:tc>
          <w:tcPr>
            <w:tcW w:w="736" w:type="dxa"/>
            <w:gridSpan w:val="2"/>
            <w:vAlign w:val="center"/>
          </w:tcPr>
          <w:p w:rsidR="00A6441F" w:rsidRPr="00A00D4A" w:rsidRDefault="00A6441F" w:rsidP="00A00D4A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A6441F" w:rsidRPr="00AF314C" w:rsidRDefault="00A6441F" w:rsidP="00A00D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6441F" w:rsidRPr="00E96AD3" w:rsidRDefault="00A6441F" w:rsidP="00E96AD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A6441F" w:rsidRPr="005B2526" w:rsidRDefault="00A6441F" w:rsidP="00A00D4A"/>
        </w:tc>
        <w:tc>
          <w:tcPr>
            <w:tcW w:w="554" w:type="dxa"/>
            <w:vAlign w:val="center"/>
          </w:tcPr>
          <w:p w:rsidR="00A6441F" w:rsidRPr="0026242B" w:rsidRDefault="00A6441F" w:rsidP="00A00D4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6441F" w:rsidRPr="00E07680" w:rsidRDefault="00A6441F" w:rsidP="00A00D4A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6441F" w:rsidRPr="001C5249" w:rsidRDefault="00A6441F" w:rsidP="00A00D4A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6441F" w:rsidRPr="00E07680" w:rsidRDefault="00A6441F" w:rsidP="00E96A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6441F" w:rsidRPr="001C5249" w:rsidRDefault="00A6441F" w:rsidP="00A00D4A">
            <w:pPr>
              <w:jc w:val="both"/>
            </w:pPr>
          </w:p>
        </w:tc>
        <w:tc>
          <w:tcPr>
            <w:tcW w:w="537" w:type="dxa"/>
            <w:vAlign w:val="center"/>
          </w:tcPr>
          <w:p w:rsidR="00A6441F" w:rsidRPr="001C5249" w:rsidRDefault="00A6441F" w:rsidP="00A00D4A">
            <w:pPr>
              <w:jc w:val="both"/>
            </w:pPr>
          </w:p>
        </w:tc>
        <w:tc>
          <w:tcPr>
            <w:tcW w:w="715" w:type="dxa"/>
            <w:vAlign w:val="center"/>
          </w:tcPr>
          <w:p w:rsidR="00A6441F" w:rsidRPr="001C5249" w:rsidRDefault="00A6441F" w:rsidP="00A00D4A">
            <w:pPr>
              <w:jc w:val="both"/>
            </w:pPr>
          </w:p>
        </w:tc>
        <w:tc>
          <w:tcPr>
            <w:tcW w:w="715" w:type="dxa"/>
            <w:vAlign w:val="center"/>
          </w:tcPr>
          <w:p w:rsidR="00A6441F" w:rsidRPr="001C5249" w:rsidRDefault="00A6441F" w:rsidP="00A00D4A">
            <w:pPr>
              <w:jc w:val="both"/>
            </w:pPr>
          </w:p>
        </w:tc>
        <w:tc>
          <w:tcPr>
            <w:tcW w:w="537" w:type="dxa"/>
            <w:vAlign w:val="center"/>
          </w:tcPr>
          <w:p w:rsidR="00A6441F" w:rsidRPr="001C5249" w:rsidRDefault="00A6441F" w:rsidP="00A00D4A">
            <w:pPr>
              <w:jc w:val="both"/>
            </w:pPr>
          </w:p>
        </w:tc>
        <w:tc>
          <w:tcPr>
            <w:tcW w:w="892" w:type="dxa"/>
            <w:vAlign w:val="center"/>
          </w:tcPr>
          <w:p w:rsidR="00A6441F" w:rsidRPr="001C5249" w:rsidRDefault="00A6441F" w:rsidP="00A00D4A">
            <w:pPr>
              <w:jc w:val="center"/>
            </w:pPr>
          </w:p>
        </w:tc>
        <w:tc>
          <w:tcPr>
            <w:tcW w:w="537" w:type="dxa"/>
          </w:tcPr>
          <w:p w:rsidR="00A6441F" w:rsidRPr="001C5249" w:rsidRDefault="00A6441F" w:rsidP="00A00D4A">
            <w:pPr>
              <w:jc w:val="both"/>
            </w:pPr>
          </w:p>
        </w:tc>
        <w:tc>
          <w:tcPr>
            <w:tcW w:w="1605" w:type="dxa"/>
            <w:vAlign w:val="center"/>
          </w:tcPr>
          <w:p w:rsidR="00A6441F" w:rsidRPr="001C5249" w:rsidRDefault="00A6441F" w:rsidP="001F3771">
            <w:pPr>
              <w:jc w:val="both"/>
            </w:pPr>
          </w:p>
        </w:tc>
        <w:tc>
          <w:tcPr>
            <w:tcW w:w="1606" w:type="dxa"/>
            <w:vAlign w:val="center"/>
          </w:tcPr>
          <w:p w:rsidR="00A6441F" w:rsidRPr="001C5249" w:rsidRDefault="00A6441F" w:rsidP="001F3771">
            <w:pPr>
              <w:jc w:val="center"/>
            </w:pPr>
          </w:p>
        </w:tc>
        <w:tc>
          <w:tcPr>
            <w:tcW w:w="537" w:type="dxa"/>
          </w:tcPr>
          <w:p w:rsidR="00A6441F" w:rsidRPr="001C5249" w:rsidRDefault="00A6441F" w:rsidP="009D3100">
            <w:pPr>
              <w:jc w:val="both"/>
            </w:pPr>
          </w:p>
        </w:tc>
        <w:tc>
          <w:tcPr>
            <w:tcW w:w="1249" w:type="dxa"/>
            <w:vAlign w:val="center"/>
          </w:tcPr>
          <w:p w:rsidR="00A6441F" w:rsidRPr="0032276A" w:rsidRDefault="00A6441F" w:rsidP="00E96AD3">
            <w:pPr>
              <w:jc w:val="both"/>
              <w:rPr>
                <w:sz w:val="18"/>
                <w:szCs w:val="18"/>
              </w:rPr>
            </w:pPr>
          </w:p>
        </w:tc>
      </w:tr>
      <w:tr w:rsidR="00A6441F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6441F" w:rsidRPr="001C5249" w:rsidRDefault="00A6441F" w:rsidP="00CA76F4">
            <w:pPr>
              <w:numPr>
                <w:ilvl w:val="0"/>
                <w:numId w:val="8"/>
              </w:numPr>
              <w:ind w:left="511" w:hanging="284"/>
              <w:jc w:val="center"/>
            </w:pPr>
          </w:p>
        </w:tc>
        <w:tc>
          <w:tcPr>
            <w:tcW w:w="736" w:type="dxa"/>
            <w:gridSpan w:val="2"/>
            <w:vAlign w:val="center"/>
          </w:tcPr>
          <w:p w:rsidR="00A6441F" w:rsidRPr="00C73D6C" w:rsidRDefault="00A6441F" w:rsidP="00DB23C2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6441F" w:rsidRPr="00353CBF" w:rsidRDefault="00A6441F" w:rsidP="00DB23C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6441F" w:rsidRPr="005E5FF2" w:rsidRDefault="00A6441F" w:rsidP="00CB5E16">
            <w:pPr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6441F" w:rsidRDefault="00A6441F" w:rsidP="00F443AD">
            <w:pPr>
              <w:jc w:val="both"/>
            </w:pPr>
          </w:p>
        </w:tc>
        <w:tc>
          <w:tcPr>
            <w:tcW w:w="554" w:type="dxa"/>
            <w:vAlign w:val="center"/>
          </w:tcPr>
          <w:p w:rsidR="00A6441F" w:rsidRPr="004E7057" w:rsidRDefault="00A6441F" w:rsidP="00F443AD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6441F" w:rsidRPr="004E7057" w:rsidRDefault="00A6441F" w:rsidP="00F443AD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6441F" w:rsidRPr="001C5249" w:rsidRDefault="00A6441F" w:rsidP="00F443AD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6441F" w:rsidRPr="00C73D6C" w:rsidRDefault="00A6441F" w:rsidP="00656B0B">
            <w:pPr>
              <w:jc w:val="center"/>
            </w:pPr>
          </w:p>
        </w:tc>
        <w:tc>
          <w:tcPr>
            <w:tcW w:w="537" w:type="dxa"/>
            <w:vAlign w:val="center"/>
          </w:tcPr>
          <w:p w:rsidR="00A6441F" w:rsidRPr="00353CBF" w:rsidRDefault="00A6441F" w:rsidP="0050338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  <w:vAlign w:val="center"/>
          </w:tcPr>
          <w:p w:rsidR="00A6441F" w:rsidRPr="005E5FF2" w:rsidRDefault="00A6441F" w:rsidP="00503389">
            <w:pPr>
              <w:rPr>
                <w:sz w:val="28"/>
                <w:szCs w:val="28"/>
              </w:rPr>
            </w:pPr>
          </w:p>
        </w:tc>
        <w:tc>
          <w:tcPr>
            <w:tcW w:w="715" w:type="dxa"/>
          </w:tcPr>
          <w:p w:rsidR="00A6441F" w:rsidRDefault="00A6441F" w:rsidP="00503389">
            <w:pPr>
              <w:jc w:val="both"/>
            </w:pPr>
          </w:p>
        </w:tc>
        <w:tc>
          <w:tcPr>
            <w:tcW w:w="715" w:type="dxa"/>
            <w:vAlign w:val="center"/>
          </w:tcPr>
          <w:p w:rsidR="00A6441F" w:rsidRPr="004E7057" w:rsidRDefault="00A6441F" w:rsidP="0050338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37" w:type="dxa"/>
            <w:vAlign w:val="center"/>
          </w:tcPr>
          <w:p w:rsidR="00A6441F" w:rsidRPr="005122C1" w:rsidRDefault="00A6441F" w:rsidP="00503389">
            <w:pPr>
              <w:jc w:val="center"/>
            </w:pPr>
          </w:p>
        </w:tc>
        <w:tc>
          <w:tcPr>
            <w:tcW w:w="892" w:type="dxa"/>
            <w:vAlign w:val="center"/>
          </w:tcPr>
          <w:p w:rsidR="00A6441F" w:rsidRPr="001C5249" w:rsidRDefault="00A6441F" w:rsidP="00503389">
            <w:pPr>
              <w:jc w:val="center"/>
            </w:pPr>
          </w:p>
        </w:tc>
        <w:tc>
          <w:tcPr>
            <w:tcW w:w="537" w:type="dxa"/>
            <w:vAlign w:val="center"/>
          </w:tcPr>
          <w:p w:rsidR="00A6441F" w:rsidRPr="008623DF" w:rsidRDefault="00A6441F" w:rsidP="0050338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05" w:type="dxa"/>
          </w:tcPr>
          <w:p w:rsidR="00A6441F" w:rsidRPr="001C5249" w:rsidRDefault="00A6441F" w:rsidP="00503389">
            <w:pPr>
              <w:jc w:val="both"/>
            </w:pPr>
          </w:p>
        </w:tc>
        <w:tc>
          <w:tcPr>
            <w:tcW w:w="1606" w:type="dxa"/>
            <w:vAlign w:val="center"/>
          </w:tcPr>
          <w:p w:rsidR="00A6441F" w:rsidRPr="001C5249" w:rsidRDefault="00A6441F" w:rsidP="00503389">
            <w:pPr>
              <w:jc w:val="both"/>
            </w:pPr>
          </w:p>
        </w:tc>
        <w:tc>
          <w:tcPr>
            <w:tcW w:w="537" w:type="dxa"/>
          </w:tcPr>
          <w:p w:rsidR="00A6441F" w:rsidRPr="001C5249" w:rsidRDefault="00A6441F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A6441F" w:rsidRPr="0032276A" w:rsidRDefault="00A6441F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A6441F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6441F" w:rsidRPr="001C5249" w:rsidRDefault="00A6441F" w:rsidP="00CA76F4">
            <w:pPr>
              <w:numPr>
                <w:ilvl w:val="0"/>
                <w:numId w:val="8"/>
              </w:numPr>
              <w:ind w:left="511" w:hanging="284"/>
              <w:jc w:val="center"/>
            </w:pPr>
          </w:p>
        </w:tc>
        <w:tc>
          <w:tcPr>
            <w:tcW w:w="736" w:type="dxa"/>
            <w:gridSpan w:val="2"/>
            <w:vAlign w:val="center"/>
          </w:tcPr>
          <w:p w:rsidR="00A6441F" w:rsidRPr="00C73D6C" w:rsidRDefault="00A6441F" w:rsidP="0092665C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6441F" w:rsidRPr="00353CBF" w:rsidRDefault="00A6441F" w:rsidP="009266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6441F" w:rsidRPr="005E5FF2" w:rsidRDefault="00A6441F" w:rsidP="00AD6221">
            <w:pPr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6441F" w:rsidRDefault="00A6441F" w:rsidP="0092665C">
            <w:pPr>
              <w:jc w:val="both"/>
            </w:pPr>
          </w:p>
        </w:tc>
        <w:tc>
          <w:tcPr>
            <w:tcW w:w="554" w:type="dxa"/>
            <w:vAlign w:val="center"/>
          </w:tcPr>
          <w:p w:rsidR="00A6441F" w:rsidRPr="004E7057" w:rsidRDefault="00A6441F" w:rsidP="0092665C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6441F" w:rsidRPr="004E7057" w:rsidRDefault="00A6441F" w:rsidP="0092665C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6441F" w:rsidRPr="001C5249" w:rsidRDefault="00A6441F" w:rsidP="0092665C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6441F" w:rsidRDefault="00A6441F" w:rsidP="0092665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6441F" w:rsidRPr="001C5249" w:rsidRDefault="00A6441F" w:rsidP="0092665C">
            <w:pPr>
              <w:jc w:val="both"/>
            </w:pPr>
          </w:p>
        </w:tc>
        <w:tc>
          <w:tcPr>
            <w:tcW w:w="537" w:type="dxa"/>
            <w:vAlign w:val="center"/>
          </w:tcPr>
          <w:p w:rsidR="00A6441F" w:rsidRPr="00E96AD3" w:rsidRDefault="00A6441F" w:rsidP="0050338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15" w:type="dxa"/>
          </w:tcPr>
          <w:p w:rsidR="00A6441F" w:rsidRPr="001C5249" w:rsidRDefault="00A6441F" w:rsidP="00503389">
            <w:pPr>
              <w:jc w:val="both"/>
            </w:pPr>
          </w:p>
        </w:tc>
        <w:tc>
          <w:tcPr>
            <w:tcW w:w="715" w:type="dxa"/>
            <w:vAlign w:val="center"/>
          </w:tcPr>
          <w:p w:rsidR="00A6441F" w:rsidRPr="0026242B" w:rsidRDefault="00A6441F" w:rsidP="0050338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A6441F" w:rsidRPr="00E07680" w:rsidRDefault="00A6441F" w:rsidP="00503389">
            <w:pPr>
              <w:jc w:val="center"/>
            </w:pPr>
          </w:p>
        </w:tc>
        <w:tc>
          <w:tcPr>
            <w:tcW w:w="892" w:type="dxa"/>
            <w:vAlign w:val="center"/>
          </w:tcPr>
          <w:p w:rsidR="00A6441F" w:rsidRPr="001C5249" w:rsidRDefault="00A6441F" w:rsidP="00503389">
            <w:pPr>
              <w:jc w:val="center"/>
            </w:pPr>
          </w:p>
        </w:tc>
        <w:tc>
          <w:tcPr>
            <w:tcW w:w="537" w:type="dxa"/>
            <w:vAlign w:val="center"/>
          </w:tcPr>
          <w:p w:rsidR="00A6441F" w:rsidRPr="00E07680" w:rsidRDefault="00A6441F" w:rsidP="0050338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05" w:type="dxa"/>
          </w:tcPr>
          <w:p w:rsidR="00A6441F" w:rsidRPr="001C5249" w:rsidRDefault="00A6441F" w:rsidP="00503389">
            <w:pPr>
              <w:jc w:val="both"/>
            </w:pPr>
          </w:p>
        </w:tc>
        <w:tc>
          <w:tcPr>
            <w:tcW w:w="1606" w:type="dxa"/>
            <w:vAlign w:val="center"/>
          </w:tcPr>
          <w:p w:rsidR="00A6441F" w:rsidRPr="001C5249" w:rsidRDefault="00A6441F" w:rsidP="00503389">
            <w:pPr>
              <w:jc w:val="both"/>
            </w:pPr>
          </w:p>
        </w:tc>
        <w:tc>
          <w:tcPr>
            <w:tcW w:w="537" w:type="dxa"/>
          </w:tcPr>
          <w:p w:rsidR="00A6441F" w:rsidRPr="001C5249" w:rsidRDefault="00A6441F" w:rsidP="007747C9">
            <w:pPr>
              <w:jc w:val="both"/>
            </w:pPr>
          </w:p>
        </w:tc>
        <w:tc>
          <w:tcPr>
            <w:tcW w:w="1249" w:type="dxa"/>
          </w:tcPr>
          <w:p w:rsidR="00A6441F" w:rsidRPr="001C5249" w:rsidRDefault="00A6441F" w:rsidP="007747C9">
            <w:pPr>
              <w:jc w:val="both"/>
            </w:pPr>
          </w:p>
        </w:tc>
      </w:tr>
      <w:tr w:rsidR="00E55CB8" w:rsidRPr="001C5249" w:rsidTr="00E55CB8">
        <w:trPr>
          <w:trHeight w:hRule="exact" w:val="454"/>
        </w:trPr>
        <w:tc>
          <w:tcPr>
            <w:tcW w:w="479" w:type="dxa"/>
            <w:vAlign w:val="center"/>
          </w:tcPr>
          <w:p w:rsidR="00E55CB8" w:rsidRPr="001C5249" w:rsidRDefault="00E55CB8" w:rsidP="00CA76F4">
            <w:pPr>
              <w:numPr>
                <w:ilvl w:val="0"/>
                <w:numId w:val="8"/>
              </w:numPr>
              <w:ind w:left="511" w:hanging="284"/>
              <w:jc w:val="center"/>
            </w:pPr>
          </w:p>
        </w:tc>
        <w:tc>
          <w:tcPr>
            <w:tcW w:w="736" w:type="dxa"/>
            <w:gridSpan w:val="2"/>
            <w:vAlign w:val="center"/>
          </w:tcPr>
          <w:p w:rsidR="00E55CB8" w:rsidRPr="00C73D6C" w:rsidRDefault="00E55CB8" w:rsidP="00E55CB8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E55C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5E5FF2" w:rsidRDefault="00E55CB8" w:rsidP="00E55C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Профиль 1561 (410121), </w:t>
            </w:r>
          </w:p>
        </w:tc>
        <w:tc>
          <w:tcPr>
            <w:tcW w:w="1786" w:type="dxa"/>
            <w:gridSpan w:val="2"/>
          </w:tcPr>
          <w:p w:rsidR="00E55CB8" w:rsidRDefault="00E55CB8" w:rsidP="00E55CB8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E55CB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4E7057" w:rsidRDefault="00E55CB8" w:rsidP="00E55CB8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E55CB8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Default="00E55CB8" w:rsidP="00E55CB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92665C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387E6F" w:rsidRDefault="00E55CB8" w:rsidP="0050338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15" w:type="dxa"/>
            <w:vAlign w:val="center"/>
          </w:tcPr>
          <w:p w:rsidR="00E55CB8" w:rsidRPr="005B2526" w:rsidRDefault="00E55CB8" w:rsidP="00503389"/>
        </w:tc>
        <w:tc>
          <w:tcPr>
            <w:tcW w:w="715" w:type="dxa"/>
            <w:vAlign w:val="center"/>
          </w:tcPr>
          <w:p w:rsidR="00E55CB8" w:rsidRPr="0026242B" w:rsidRDefault="00E55CB8" w:rsidP="0050338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55CB8" w:rsidRPr="00E07680" w:rsidRDefault="00E55CB8" w:rsidP="00503389">
            <w:pPr>
              <w:jc w:val="center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503389">
            <w:pPr>
              <w:jc w:val="center"/>
            </w:pPr>
          </w:p>
        </w:tc>
        <w:tc>
          <w:tcPr>
            <w:tcW w:w="537" w:type="dxa"/>
            <w:vAlign w:val="center"/>
          </w:tcPr>
          <w:p w:rsidR="00E55CB8" w:rsidRPr="00E07680" w:rsidRDefault="00E55CB8" w:rsidP="0050338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05" w:type="dxa"/>
          </w:tcPr>
          <w:p w:rsidR="00E55CB8" w:rsidRPr="001C5249" w:rsidRDefault="00E55CB8" w:rsidP="00503389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503389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E55CB8">
        <w:trPr>
          <w:trHeight w:hRule="exact" w:val="454"/>
        </w:trPr>
        <w:tc>
          <w:tcPr>
            <w:tcW w:w="479" w:type="dxa"/>
            <w:vAlign w:val="center"/>
          </w:tcPr>
          <w:p w:rsidR="00E55CB8" w:rsidRPr="001C5249" w:rsidRDefault="00E55CB8" w:rsidP="00CA76F4">
            <w:pPr>
              <w:numPr>
                <w:ilvl w:val="0"/>
                <w:numId w:val="8"/>
              </w:numPr>
              <w:ind w:left="511" w:hanging="284"/>
              <w:jc w:val="center"/>
            </w:pPr>
          </w:p>
        </w:tc>
        <w:tc>
          <w:tcPr>
            <w:tcW w:w="736" w:type="dxa"/>
            <w:gridSpan w:val="2"/>
            <w:vAlign w:val="center"/>
          </w:tcPr>
          <w:p w:rsidR="00E55CB8" w:rsidRPr="00C12671" w:rsidRDefault="00E55CB8" w:rsidP="00E55C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E55CB8" w:rsidRPr="00AF314C" w:rsidRDefault="00E55CB8" w:rsidP="00E55CB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E96AD3" w:rsidRDefault="00E55CB8" w:rsidP="00E55CB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ОСТ1-92059-78 (угол40х40х4)</w:t>
            </w:r>
          </w:p>
        </w:tc>
        <w:tc>
          <w:tcPr>
            <w:tcW w:w="1786" w:type="dxa"/>
            <w:gridSpan w:val="2"/>
          </w:tcPr>
          <w:p w:rsidR="00E55CB8" w:rsidRPr="001C5249" w:rsidRDefault="00E55CB8" w:rsidP="00E55CB8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26242B" w:rsidRDefault="00E55CB8" w:rsidP="00E55C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E55CB8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E55CB8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C73D6C" w:rsidRDefault="00E55CB8" w:rsidP="00E55CB8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92665C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69707C" w:rsidRDefault="00E55CB8" w:rsidP="0050338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15" w:type="dxa"/>
            <w:vAlign w:val="center"/>
          </w:tcPr>
          <w:p w:rsidR="00E55CB8" w:rsidRDefault="00E55CB8" w:rsidP="00503389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26242B" w:rsidRDefault="00E55CB8" w:rsidP="0050338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55CB8" w:rsidRPr="00E07680" w:rsidRDefault="00E55CB8" w:rsidP="00503389">
            <w:pPr>
              <w:jc w:val="center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503389">
            <w:pPr>
              <w:jc w:val="center"/>
            </w:pPr>
          </w:p>
        </w:tc>
        <w:tc>
          <w:tcPr>
            <w:tcW w:w="537" w:type="dxa"/>
            <w:vAlign w:val="center"/>
          </w:tcPr>
          <w:p w:rsidR="00E55CB8" w:rsidRPr="00E07680" w:rsidRDefault="00E55CB8" w:rsidP="0050338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05" w:type="dxa"/>
          </w:tcPr>
          <w:p w:rsidR="00E55CB8" w:rsidRPr="001C5249" w:rsidRDefault="00E55CB8" w:rsidP="00503389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503389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9D3100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9D3100">
            <w:pPr>
              <w:jc w:val="both"/>
            </w:pPr>
          </w:p>
        </w:tc>
      </w:tr>
      <w:tr w:rsidR="00E55CB8" w:rsidRPr="001C5249" w:rsidTr="00E55CB8">
        <w:trPr>
          <w:trHeight w:hRule="exact" w:val="454"/>
        </w:trPr>
        <w:tc>
          <w:tcPr>
            <w:tcW w:w="479" w:type="dxa"/>
            <w:vAlign w:val="center"/>
          </w:tcPr>
          <w:p w:rsidR="00E55CB8" w:rsidRPr="001C5249" w:rsidRDefault="00E55CB8" w:rsidP="00CA76F4">
            <w:pPr>
              <w:numPr>
                <w:ilvl w:val="0"/>
                <w:numId w:val="8"/>
              </w:numPr>
              <w:ind w:left="511" w:hanging="284"/>
              <w:jc w:val="center"/>
            </w:pPr>
          </w:p>
        </w:tc>
        <w:tc>
          <w:tcPr>
            <w:tcW w:w="736" w:type="dxa"/>
            <w:gridSpan w:val="2"/>
            <w:vAlign w:val="center"/>
          </w:tcPr>
          <w:p w:rsidR="00E55CB8" w:rsidRPr="00C73D6C" w:rsidRDefault="00E55CB8" w:rsidP="00E55CB8">
            <w:pPr>
              <w:jc w:val="center"/>
            </w:pPr>
            <w:r>
              <w:t>10</w:t>
            </w: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E55C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5E5FF2" w:rsidRDefault="00E55CB8" w:rsidP="00E55C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≈1480</w:t>
            </w:r>
          </w:p>
        </w:tc>
        <w:tc>
          <w:tcPr>
            <w:tcW w:w="1786" w:type="dxa"/>
            <w:gridSpan w:val="2"/>
          </w:tcPr>
          <w:p w:rsidR="00E55CB8" w:rsidRDefault="00E55CB8" w:rsidP="00E55CB8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E55CB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4E7057" w:rsidRDefault="00E55CB8" w:rsidP="00E55C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E55CB8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Default="00E55CB8" w:rsidP="00E55CB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</w:t>
            </w:r>
          </w:p>
        </w:tc>
        <w:tc>
          <w:tcPr>
            <w:tcW w:w="537" w:type="dxa"/>
          </w:tcPr>
          <w:p w:rsidR="00E55CB8" w:rsidRPr="001C5249" w:rsidRDefault="00E55CB8" w:rsidP="0092665C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5E5FF2" w:rsidRDefault="00E55CB8" w:rsidP="00503389">
            <w:pPr>
              <w:rPr>
                <w:sz w:val="28"/>
                <w:szCs w:val="28"/>
              </w:rPr>
            </w:pPr>
          </w:p>
        </w:tc>
        <w:tc>
          <w:tcPr>
            <w:tcW w:w="715" w:type="dxa"/>
          </w:tcPr>
          <w:p w:rsidR="00E55CB8" w:rsidRDefault="00E55CB8" w:rsidP="00503389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4E7057" w:rsidRDefault="00E55CB8" w:rsidP="0050338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37" w:type="dxa"/>
            <w:vAlign w:val="center"/>
          </w:tcPr>
          <w:p w:rsidR="00E55CB8" w:rsidRPr="005122C1" w:rsidRDefault="00E55CB8" w:rsidP="00503389">
            <w:pPr>
              <w:jc w:val="center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503389">
            <w:pPr>
              <w:jc w:val="center"/>
            </w:pPr>
          </w:p>
        </w:tc>
        <w:tc>
          <w:tcPr>
            <w:tcW w:w="537" w:type="dxa"/>
            <w:vAlign w:val="center"/>
          </w:tcPr>
          <w:p w:rsidR="00E55CB8" w:rsidRPr="008623DF" w:rsidRDefault="00E55CB8" w:rsidP="0050338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05" w:type="dxa"/>
          </w:tcPr>
          <w:p w:rsidR="00E55CB8" w:rsidRPr="001C5249" w:rsidRDefault="00E55CB8" w:rsidP="00503389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503389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E55CB8">
        <w:trPr>
          <w:trHeight w:hRule="exact" w:val="454"/>
        </w:trPr>
        <w:tc>
          <w:tcPr>
            <w:tcW w:w="479" w:type="dxa"/>
            <w:vAlign w:val="center"/>
          </w:tcPr>
          <w:p w:rsidR="00E55CB8" w:rsidRPr="001C5249" w:rsidRDefault="00E55CB8" w:rsidP="00CA76F4">
            <w:pPr>
              <w:numPr>
                <w:ilvl w:val="0"/>
                <w:numId w:val="8"/>
              </w:numPr>
              <w:ind w:left="511" w:hanging="284"/>
              <w:jc w:val="center"/>
            </w:pPr>
          </w:p>
        </w:tc>
        <w:tc>
          <w:tcPr>
            <w:tcW w:w="736" w:type="dxa"/>
            <w:gridSpan w:val="2"/>
            <w:vAlign w:val="center"/>
          </w:tcPr>
          <w:p w:rsidR="00E55CB8" w:rsidRPr="00C12671" w:rsidRDefault="00E55CB8" w:rsidP="00E55C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451" w:type="dxa"/>
            <w:gridSpan w:val="2"/>
          </w:tcPr>
          <w:p w:rsidR="00E55CB8" w:rsidRPr="00AF314C" w:rsidRDefault="00E55CB8" w:rsidP="00E55CB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5E5FF2" w:rsidRDefault="00E55CB8" w:rsidP="00E55C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≈2870</w:t>
            </w:r>
          </w:p>
        </w:tc>
        <w:tc>
          <w:tcPr>
            <w:tcW w:w="1786" w:type="dxa"/>
            <w:gridSpan w:val="2"/>
          </w:tcPr>
          <w:p w:rsidR="00E55CB8" w:rsidRDefault="00E55CB8" w:rsidP="00E55CB8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E55CB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4E7057" w:rsidRDefault="00E55CB8" w:rsidP="00E55C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E55CB8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Default="00E55CB8" w:rsidP="00E55CB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2,38</w:t>
            </w:r>
          </w:p>
        </w:tc>
        <w:tc>
          <w:tcPr>
            <w:tcW w:w="537" w:type="dxa"/>
          </w:tcPr>
          <w:p w:rsidR="00E55CB8" w:rsidRPr="00AF314C" w:rsidRDefault="00E55CB8" w:rsidP="0050338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37" w:type="dxa"/>
            <w:vAlign w:val="center"/>
          </w:tcPr>
          <w:p w:rsidR="00E55CB8" w:rsidRPr="00E96AD3" w:rsidRDefault="00E55CB8" w:rsidP="0050338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15" w:type="dxa"/>
          </w:tcPr>
          <w:p w:rsidR="00E55CB8" w:rsidRPr="001C5249" w:rsidRDefault="00E55CB8" w:rsidP="00503389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26242B" w:rsidRDefault="00E55CB8" w:rsidP="0050338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55CB8" w:rsidRPr="00E07680" w:rsidRDefault="00E55CB8" w:rsidP="00503389">
            <w:pPr>
              <w:jc w:val="center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503389">
            <w:pPr>
              <w:jc w:val="center"/>
            </w:pPr>
          </w:p>
        </w:tc>
        <w:tc>
          <w:tcPr>
            <w:tcW w:w="537" w:type="dxa"/>
            <w:vAlign w:val="center"/>
          </w:tcPr>
          <w:p w:rsidR="00E55CB8" w:rsidRPr="00E07680" w:rsidRDefault="00E55CB8" w:rsidP="0050338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05" w:type="dxa"/>
          </w:tcPr>
          <w:p w:rsidR="00E55CB8" w:rsidRPr="001C5249" w:rsidRDefault="00E55CB8" w:rsidP="00503389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503389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9D3100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9D3100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Pr="001C5249" w:rsidRDefault="00E55CB8" w:rsidP="00CA76F4">
            <w:pPr>
              <w:numPr>
                <w:ilvl w:val="0"/>
                <w:numId w:val="8"/>
              </w:numPr>
              <w:ind w:left="511" w:hanging="284"/>
              <w:jc w:val="center"/>
            </w:pPr>
          </w:p>
        </w:tc>
        <w:tc>
          <w:tcPr>
            <w:tcW w:w="736" w:type="dxa"/>
            <w:gridSpan w:val="2"/>
            <w:vAlign w:val="center"/>
          </w:tcPr>
          <w:p w:rsidR="00E55CB8" w:rsidRPr="00D579C7" w:rsidRDefault="00E55CB8" w:rsidP="00E55CB8">
            <w:pPr>
              <w:jc w:val="center"/>
            </w:pPr>
            <w:r>
              <w:t>12</w:t>
            </w: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E55C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5E5FF2" w:rsidRDefault="00E55CB8" w:rsidP="00E55C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≈1455</w:t>
            </w:r>
          </w:p>
        </w:tc>
        <w:tc>
          <w:tcPr>
            <w:tcW w:w="1786" w:type="dxa"/>
            <w:gridSpan w:val="2"/>
          </w:tcPr>
          <w:p w:rsidR="00E55CB8" w:rsidRDefault="00E55CB8" w:rsidP="00E55CB8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E55CB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4E7057" w:rsidRDefault="00E55CB8" w:rsidP="00E55C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E55CB8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Default="00E55CB8" w:rsidP="00E55CB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1,18</w:t>
            </w:r>
          </w:p>
        </w:tc>
        <w:tc>
          <w:tcPr>
            <w:tcW w:w="537" w:type="dxa"/>
            <w:vAlign w:val="center"/>
          </w:tcPr>
          <w:p w:rsidR="00E55CB8" w:rsidRPr="00AF314C" w:rsidRDefault="00E55CB8" w:rsidP="0050338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  <w:vAlign w:val="center"/>
          </w:tcPr>
          <w:p w:rsidR="00E55CB8" w:rsidRPr="00387E6F" w:rsidRDefault="00E55CB8" w:rsidP="0050338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15" w:type="dxa"/>
            <w:vAlign w:val="center"/>
          </w:tcPr>
          <w:p w:rsidR="00E55CB8" w:rsidRPr="005B2526" w:rsidRDefault="00E55CB8" w:rsidP="00503389"/>
        </w:tc>
        <w:tc>
          <w:tcPr>
            <w:tcW w:w="715" w:type="dxa"/>
            <w:vAlign w:val="center"/>
          </w:tcPr>
          <w:p w:rsidR="00E55CB8" w:rsidRPr="0026242B" w:rsidRDefault="00E55CB8" w:rsidP="0050338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55CB8" w:rsidRPr="00E07680" w:rsidRDefault="00E55CB8" w:rsidP="00503389">
            <w:pPr>
              <w:jc w:val="center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503389">
            <w:pPr>
              <w:jc w:val="center"/>
            </w:pPr>
          </w:p>
        </w:tc>
        <w:tc>
          <w:tcPr>
            <w:tcW w:w="537" w:type="dxa"/>
            <w:vAlign w:val="center"/>
          </w:tcPr>
          <w:p w:rsidR="00E55CB8" w:rsidRPr="00E07680" w:rsidRDefault="00E55CB8" w:rsidP="0050338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05" w:type="dxa"/>
          </w:tcPr>
          <w:p w:rsidR="00E55CB8" w:rsidRPr="001C5249" w:rsidRDefault="00E55CB8" w:rsidP="00503389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503389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9D3100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9D3100">
            <w:pPr>
              <w:jc w:val="both"/>
            </w:pPr>
          </w:p>
        </w:tc>
      </w:tr>
      <w:tr w:rsidR="00E55CB8" w:rsidRPr="001C5249" w:rsidTr="00E55CB8">
        <w:trPr>
          <w:trHeight w:hRule="exact" w:val="454"/>
        </w:trPr>
        <w:tc>
          <w:tcPr>
            <w:tcW w:w="479" w:type="dxa"/>
            <w:vAlign w:val="center"/>
          </w:tcPr>
          <w:p w:rsidR="00E55CB8" w:rsidRPr="001C5249" w:rsidRDefault="00E55CB8" w:rsidP="00CA76F4">
            <w:pPr>
              <w:numPr>
                <w:ilvl w:val="0"/>
                <w:numId w:val="8"/>
              </w:numPr>
              <w:ind w:left="511" w:hanging="284"/>
              <w:jc w:val="center"/>
            </w:pPr>
          </w:p>
        </w:tc>
        <w:tc>
          <w:tcPr>
            <w:tcW w:w="736" w:type="dxa"/>
            <w:gridSpan w:val="2"/>
            <w:vAlign w:val="center"/>
          </w:tcPr>
          <w:p w:rsidR="00E55CB8" w:rsidRPr="00C73D6C" w:rsidRDefault="00E55CB8" w:rsidP="00E55CB8">
            <w:pPr>
              <w:jc w:val="center"/>
            </w:pPr>
            <w:r>
              <w:t>13</w:t>
            </w: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E55C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5E5FF2" w:rsidRDefault="00E55CB8" w:rsidP="00E55C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≈1370</w:t>
            </w:r>
          </w:p>
        </w:tc>
        <w:tc>
          <w:tcPr>
            <w:tcW w:w="1786" w:type="dxa"/>
            <w:gridSpan w:val="2"/>
          </w:tcPr>
          <w:p w:rsidR="00E55CB8" w:rsidRDefault="00E55CB8" w:rsidP="00E55CB8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E55CB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4E7057" w:rsidRDefault="00E55CB8" w:rsidP="00E55C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E55CB8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Default="00E55CB8" w:rsidP="00E55CB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</w:t>
            </w:r>
          </w:p>
        </w:tc>
        <w:tc>
          <w:tcPr>
            <w:tcW w:w="537" w:type="dxa"/>
            <w:vAlign w:val="center"/>
          </w:tcPr>
          <w:p w:rsidR="00E55CB8" w:rsidRPr="00AF314C" w:rsidRDefault="00E55CB8" w:rsidP="0050338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  <w:vAlign w:val="center"/>
          </w:tcPr>
          <w:p w:rsidR="00E55CB8" w:rsidRPr="005E5FF2" w:rsidRDefault="00E55CB8" w:rsidP="00503389">
            <w:pPr>
              <w:rPr>
                <w:sz w:val="28"/>
                <w:szCs w:val="28"/>
              </w:rPr>
            </w:pPr>
          </w:p>
        </w:tc>
        <w:tc>
          <w:tcPr>
            <w:tcW w:w="715" w:type="dxa"/>
          </w:tcPr>
          <w:p w:rsidR="00E55CB8" w:rsidRPr="001C5249" w:rsidRDefault="00E55CB8" w:rsidP="00503389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26242B" w:rsidRDefault="00E55CB8" w:rsidP="0050338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55CB8" w:rsidRPr="001A08ED" w:rsidRDefault="00E55CB8" w:rsidP="00503389">
            <w:pPr>
              <w:jc w:val="center"/>
            </w:pPr>
          </w:p>
        </w:tc>
        <w:tc>
          <w:tcPr>
            <w:tcW w:w="892" w:type="dxa"/>
            <w:vAlign w:val="center"/>
          </w:tcPr>
          <w:p w:rsidR="00E55CB8" w:rsidRPr="00161C29" w:rsidRDefault="00E55CB8" w:rsidP="00503389">
            <w:pPr>
              <w:jc w:val="center"/>
              <w:rPr>
                <w:lang w:val="en-US"/>
              </w:rPr>
            </w:pPr>
          </w:p>
        </w:tc>
        <w:tc>
          <w:tcPr>
            <w:tcW w:w="537" w:type="dxa"/>
            <w:vAlign w:val="center"/>
          </w:tcPr>
          <w:p w:rsidR="00E55CB8" w:rsidRPr="002B5FD3" w:rsidRDefault="00E55CB8" w:rsidP="0050338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05" w:type="dxa"/>
          </w:tcPr>
          <w:p w:rsidR="00E55CB8" w:rsidRPr="001C5249" w:rsidRDefault="00E55CB8" w:rsidP="00503389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503389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9D3100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1C5249" w:rsidRDefault="00E55CB8" w:rsidP="009D3100">
            <w:pPr>
              <w:jc w:val="both"/>
            </w:pPr>
          </w:p>
        </w:tc>
      </w:tr>
      <w:tr w:rsidR="00E55CB8" w:rsidRPr="001C5249" w:rsidTr="00E55CB8">
        <w:trPr>
          <w:trHeight w:hRule="exact" w:val="454"/>
        </w:trPr>
        <w:tc>
          <w:tcPr>
            <w:tcW w:w="479" w:type="dxa"/>
            <w:vAlign w:val="center"/>
          </w:tcPr>
          <w:p w:rsidR="00E55CB8" w:rsidRPr="001C5249" w:rsidRDefault="00E55CB8" w:rsidP="00CA76F4">
            <w:pPr>
              <w:numPr>
                <w:ilvl w:val="0"/>
                <w:numId w:val="8"/>
              </w:numPr>
              <w:ind w:left="511" w:hanging="284"/>
              <w:jc w:val="center"/>
            </w:pPr>
          </w:p>
        </w:tc>
        <w:tc>
          <w:tcPr>
            <w:tcW w:w="736" w:type="dxa"/>
            <w:gridSpan w:val="2"/>
            <w:vAlign w:val="center"/>
          </w:tcPr>
          <w:p w:rsidR="00E55CB8" w:rsidRPr="00C12671" w:rsidRDefault="00E55CB8" w:rsidP="00E55C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E55CB8" w:rsidRPr="00AF314C" w:rsidRDefault="00E55CB8" w:rsidP="00E55CB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E96AD3" w:rsidRDefault="00E55CB8" w:rsidP="00E55CB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55CB8" w:rsidRPr="001C5249" w:rsidRDefault="00E55CB8" w:rsidP="00E55CB8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26242B" w:rsidRDefault="00E55CB8" w:rsidP="00E55C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E55CB8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E55CB8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BF5772" w:rsidRDefault="00E55CB8" w:rsidP="00E55CB8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387E6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F3771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F3771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F3771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F3771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1F3771">
            <w:pPr>
              <w:jc w:val="center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9D3100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9D3100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9D3100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9D3100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1C5249" w:rsidRDefault="00E55CB8" w:rsidP="009D3100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Pr="001C5249" w:rsidRDefault="00E55CB8" w:rsidP="00CA76F4">
            <w:pPr>
              <w:numPr>
                <w:ilvl w:val="0"/>
                <w:numId w:val="8"/>
              </w:numPr>
              <w:ind w:left="511" w:hanging="284"/>
              <w:jc w:val="center"/>
            </w:pPr>
          </w:p>
        </w:tc>
        <w:tc>
          <w:tcPr>
            <w:tcW w:w="736" w:type="dxa"/>
            <w:gridSpan w:val="2"/>
            <w:vAlign w:val="center"/>
          </w:tcPr>
          <w:p w:rsidR="00E55CB8" w:rsidRPr="00C73D6C" w:rsidRDefault="00E55CB8" w:rsidP="00E55CB8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E55C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5E5FF2" w:rsidRDefault="00E55CB8" w:rsidP="00E55CB8">
            <w:pPr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55CB8" w:rsidRDefault="00E55CB8" w:rsidP="00E55CB8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E55CB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4E7057" w:rsidRDefault="00E55CB8" w:rsidP="00E55CB8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E55CB8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Default="00E55CB8" w:rsidP="00E55CB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387E6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DC68B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DC68B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DC68B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DC68B3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4E7057" w:rsidRDefault="00E55CB8" w:rsidP="00DC68B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573A59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573A59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573A59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7747C9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7747C9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Pr="001C5249" w:rsidRDefault="00E55CB8" w:rsidP="00CA76F4">
            <w:pPr>
              <w:numPr>
                <w:ilvl w:val="0"/>
                <w:numId w:val="8"/>
              </w:numPr>
              <w:ind w:left="511" w:hanging="284"/>
              <w:jc w:val="center"/>
            </w:pPr>
          </w:p>
        </w:tc>
        <w:tc>
          <w:tcPr>
            <w:tcW w:w="736" w:type="dxa"/>
            <w:gridSpan w:val="2"/>
            <w:vAlign w:val="center"/>
          </w:tcPr>
          <w:p w:rsidR="00E55CB8" w:rsidRPr="00C12671" w:rsidRDefault="00E55CB8" w:rsidP="00E55C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E55CB8" w:rsidRPr="00AF314C" w:rsidRDefault="00E55CB8" w:rsidP="00E55CB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E96AD3" w:rsidRDefault="00E55CB8" w:rsidP="00E55CB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55CB8" w:rsidRPr="001C5249" w:rsidRDefault="00E55CB8" w:rsidP="00E55CB8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26242B" w:rsidRDefault="00E55CB8" w:rsidP="00E55C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E55CB8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E55CB8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BF5772" w:rsidRDefault="00E55CB8" w:rsidP="00E55CB8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DC68B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DC68B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DC68B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DC68B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DC68B3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DC68B3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7747C9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7747C9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7747C9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7747C9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7747C9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Pr="001C5249" w:rsidRDefault="00E55CB8" w:rsidP="00E628C6">
            <w:pPr>
              <w:numPr>
                <w:ilvl w:val="0"/>
                <w:numId w:val="10"/>
              </w:numPr>
              <w:ind w:left="454" w:hanging="284"/>
              <w:jc w:val="both"/>
            </w:pPr>
            <w:r>
              <w:lastRenderedPageBreak/>
              <w:t xml:space="preserve">  </w:t>
            </w:r>
          </w:p>
        </w:tc>
        <w:tc>
          <w:tcPr>
            <w:tcW w:w="736" w:type="dxa"/>
            <w:gridSpan w:val="2"/>
          </w:tcPr>
          <w:p w:rsidR="00E55CB8" w:rsidRPr="001C5249" w:rsidRDefault="00E55CB8" w:rsidP="007747C9">
            <w:pPr>
              <w:jc w:val="both"/>
            </w:pPr>
          </w:p>
        </w:tc>
        <w:tc>
          <w:tcPr>
            <w:tcW w:w="2451" w:type="dxa"/>
            <w:gridSpan w:val="2"/>
          </w:tcPr>
          <w:p w:rsidR="00E55CB8" w:rsidRPr="001C5249" w:rsidRDefault="00E55CB8" w:rsidP="007747C9">
            <w:pPr>
              <w:jc w:val="both"/>
            </w:pPr>
          </w:p>
        </w:tc>
        <w:tc>
          <w:tcPr>
            <w:tcW w:w="4284" w:type="dxa"/>
            <w:gridSpan w:val="4"/>
          </w:tcPr>
          <w:p w:rsidR="00E55CB8" w:rsidRPr="001C5249" w:rsidRDefault="00E55CB8" w:rsidP="007747C9">
            <w:pPr>
              <w:jc w:val="both"/>
            </w:pPr>
          </w:p>
        </w:tc>
        <w:tc>
          <w:tcPr>
            <w:tcW w:w="1786" w:type="dxa"/>
            <w:gridSpan w:val="2"/>
          </w:tcPr>
          <w:p w:rsidR="00E55CB8" w:rsidRPr="001C5249" w:rsidRDefault="00E55CB8" w:rsidP="007747C9">
            <w:pPr>
              <w:jc w:val="both"/>
            </w:pPr>
          </w:p>
        </w:tc>
        <w:tc>
          <w:tcPr>
            <w:tcW w:w="554" w:type="dxa"/>
          </w:tcPr>
          <w:p w:rsidR="00E55CB8" w:rsidRPr="001C5249" w:rsidRDefault="00E55CB8" w:rsidP="007747C9">
            <w:pPr>
              <w:jc w:val="both"/>
            </w:pPr>
          </w:p>
        </w:tc>
        <w:tc>
          <w:tcPr>
            <w:tcW w:w="564" w:type="dxa"/>
            <w:gridSpan w:val="2"/>
          </w:tcPr>
          <w:p w:rsidR="00E55CB8" w:rsidRPr="001C5249" w:rsidRDefault="00E55CB8" w:rsidP="007747C9">
            <w:pPr>
              <w:jc w:val="both"/>
            </w:pPr>
          </w:p>
        </w:tc>
        <w:tc>
          <w:tcPr>
            <w:tcW w:w="851" w:type="dxa"/>
            <w:gridSpan w:val="2"/>
          </w:tcPr>
          <w:p w:rsidR="00E55CB8" w:rsidRPr="001C5249" w:rsidRDefault="00E55CB8" w:rsidP="007747C9">
            <w:pPr>
              <w:jc w:val="both"/>
            </w:pPr>
          </w:p>
        </w:tc>
        <w:tc>
          <w:tcPr>
            <w:tcW w:w="907" w:type="dxa"/>
            <w:gridSpan w:val="2"/>
          </w:tcPr>
          <w:p w:rsidR="00E55CB8" w:rsidRPr="001C5249" w:rsidRDefault="00E55CB8" w:rsidP="007747C9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7747C9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7747C9">
            <w:pPr>
              <w:jc w:val="both"/>
            </w:pPr>
          </w:p>
        </w:tc>
        <w:tc>
          <w:tcPr>
            <w:tcW w:w="715" w:type="dxa"/>
          </w:tcPr>
          <w:p w:rsidR="00E55CB8" w:rsidRPr="001C5249" w:rsidRDefault="00E55CB8" w:rsidP="007747C9">
            <w:pPr>
              <w:jc w:val="both"/>
            </w:pPr>
          </w:p>
        </w:tc>
        <w:tc>
          <w:tcPr>
            <w:tcW w:w="715" w:type="dxa"/>
          </w:tcPr>
          <w:p w:rsidR="00E55CB8" w:rsidRPr="001C5249" w:rsidRDefault="00E55CB8" w:rsidP="007747C9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7747C9">
            <w:pPr>
              <w:jc w:val="both"/>
            </w:pPr>
          </w:p>
        </w:tc>
        <w:tc>
          <w:tcPr>
            <w:tcW w:w="892" w:type="dxa"/>
          </w:tcPr>
          <w:p w:rsidR="00E55CB8" w:rsidRPr="001C5249" w:rsidRDefault="00E55CB8" w:rsidP="007747C9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7747C9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7747C9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7747C9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7747C9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7747C9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Pr="001C5249" w:rsidRDefault="00E55CB8" w:rsidP="00E628C6">
            <w:pPr>
              <w:numPr>
                <w:ilvl w:val="0"/>
                <w:numId w:val="10"/>
              </w:numPr>
              <w:ind w:left="454" w:hanging="284"/>
              <w:jc w:val="center"/>
            </w:pPr>
          </w:p>
        </w:tc>
        <w:tc>
          <w:tcPr>
            <w:tcW w:w="736" w:type="dxa"/>
            <w:gridSpan w:val="2"/>
            <w:vAlign w:val="center"/>
          </w:tcPr>
          <w:p w:rsidR="00E55CB8" w:rsidRPr="00C73D6C" w:rsidRDefault="00E55CB8" w:rsidP="00387E6F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387E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5E5FF2" w:rsidRDefault="00E55CB8" w:rsidP="00AD62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Профиль 1561 (710045), </w:t>
            </w:r>
          </w:p>
        </w:tc>
        <w:tc>
          <w:tcPr>
            <w:tcW w:w="1786" w:type="dxa"/>
            <w:gridSpan w:val="2"/>
          </w:tcPr>
          <w:p w:rsidR="00E55CB8" w:rsidRDefault="00E55CB8" w:rsidP="00387E6F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387E6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4E7057" w:rsidRDefault="00E55CB8" w:rsidP="00387E6F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387E6F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8623DF" w:rsidRDefault="00E55CB8" w:rsidP="00387E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387E6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DB23C2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DB23C2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DB23C2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DB23C2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4E7057" w:rsidRDefault="00E55CB8" w:rsidP="00DB23C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E55CB8" w:rsidRPr="001C5249" w:rsidRDefault="00E55CB8" w:rsidP="00DB23C2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AB4598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E628C6">
            <w:pPr>
              <w:ind w:left="57"/>
              <w:jc w:val="both"/>
            </w:pPr>
            <w:r>
              <w:t>3</w:t>
            </w:r>
          </w:p>
          <w:p w:rsidR="00E55CB8" w:rsidRPr="001C5249" w:rsidRDefault="00E55CB8" w:rsidP="003C79C8">
            <w:pPr>
              <w:jc w:val="center"/>
            </w:pPr>
          </w:p>
        </w:tc>
        <w:tc>
          <w:tcPr>
            <w:tcW w:w="736" w:type="dxa"/>
            <w:gridSpan w:val="2"/>
            <w:vAlign w:val="center"/>
          </w:tcPr>
          <w:p w:rsidR="00E55CB8" w:rsidRPr="00C12671" w:rsidRDefault="00E55CB8" w:rsidP="00387E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E55CB8" w:rsidRPr="00AF314C" w:rsidRDefault="00E55CB8" w:rsidP="00387E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E96AD3" w:rsidRDefault="00E55CB8" w:rsidP="00B50D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ОСТ1-92059-78 </w:t>
            </w:r>
          </w:p>
        </w:tc>
        <w:tc>
          <w:tcPr>
            <w:tcW w:w="1786" w:type="dxa"/>
            <w:gridSpan w:val="2"/>
          </w:tcPr>
          <w:p w:rsidR="00E55CB8" w:rsidRPr="001C5249" w:rsidRDefault="00E55CB8" w:rsidP="00387E6F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26242B" w:rsidRDefault="00E55CB8" w:rsidP="00387E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387E6F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387E6F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387E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387E6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DB23C2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DB23C2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DB23C2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DB23C2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DB23C2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DB23C2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AB4598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3C79C8">
            <w:pPr>
              <w:jc w:val="center"/>
            </w:pPr>
            <w:r>
              <w:t>4</w:t>
            </w:r>
          </w:p>
        </w:tc>
        <w:tc>
          <w:tcPr>
            <w:tcW w:w="736" w:type="dxa"/>
            <w:gridSpan w:val="2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387E6F" w:rsidRDefault="00E55CB8" w:rsidP="00AB4598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бульбоугольник</w:t>
            </w:r>
            <w:proofErr w:type="spellEnd"/>
            <w:r>
              <w:rPr>
                <w:sz w:val="28"/>
                <w:szCs w:val="28"/>
              </w:rPr>
              <w:t xml:space="preserve"> 60х40х28х3,5х12</w:t>
            </w:r>
          </w:p>
        </w:tc>
        <w:tc>
          <w:tcPr>
            <w:tcW w:w="1786" w:type="dxa"/>
            <w:gridSpan w:val="2"/>
            <w:vAlign w:val="center"/>
          </w:tcPr>
          <w:p w:rsidR="00E55CB8" w:rsidRPr="005B2526" w:rsidRDefault="00E55CB8" w:rsidP="00AB4598"/>
        </w:tc>
        <w:tc>
          <w:tcPr>
            <w:tcW w:w="554" w:type="dxa"/>
            <w:vAlign w:val="center"/>
          </w:tcPr>
          <w:p w:rsidR="00E55CB8" w:rsidRPr="0026242B" w:rsidRDefault="00E55CB8" w:rsidP="00AB45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AB4598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3C79C8">
            <w:pPr>
              <w:jc w:val="center"/>
            </w:pPr>
            <w:r>
              <w:t>5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73D6C" w:rsidRDefault="00E55CB8" w:rsidP="0092665C">
            <w:pPr>
              <w:jc w:val="center"/>
            </w:pPr>
            <w:r>
              <w:t>15</w:t>
            </w: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9266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5E5FF2" w:rsidRDefault="00E55CB8" w:rsidP="00AD4F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≈1</w:t>
            </w:r>
            <w:r w:rsidR="00AD4FD9">
              <w:rPr>
                <w:sz w:val="28"/>
                <w:szCs w:val="28"/>
              </w:rPr>
              <w:t>690</w:t>
            </w:r>
          </w:p>
        </w:tc>
        <w:tc>
          <w:tcPr>
            <w:tcW w:w="1786" w:type="dxa"/>
            <w:gridSpan w:val="2"/>
          </w:tcPr>
          <w:p w:rsidR="00E55CB8" w:rsidRDefault="00E55CB8" w:rsidP="0092665C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92665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4E7057" w:rsidRDefault="00E55CB8" w:rsidP="009266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92665C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Default="00E55CB8" w:rsidP="00AD4FD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</w:t>
            </w:r>
            <w:r w:rsidR="00AD4FD9">
              <w:rPr>
                <w:sz w:val="28"/>
                <w:szCs w:val="28"/>
              </w:rPr>
              <w:t>75</w:t>
            </w:r>
          </w:p>
        </w:tc>
        <w:tc>
          <w:tcPr>
            <w:tcW w:w="537" w:type="dxa"/>
          </w:tcPr>
          <w:p w:rsidR="00E55CB8" w:rsidRPr="001C5249" w:rsidRDefault="00E55CB8" w:rsidP="00DB23C2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DB23C2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DB23C2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DB23C2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DB23C2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4E7057" w:rsidRDefault="00E55CB8" w:rsidP="00DB23C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E55CB8" w:rsidRPr="001C5249" w:rsidRDefault="00E55CB8" w:rsidP="00DB23C2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3C79C8">
            <w:pPr>
              <w:jc w:val="center"/>
            </w:pPr>
            <w:r>
              <w:t>6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73D6C" w:rsidRDefault="00E55CB8" w:rsidP="0092665C">
            <w:pPr>
              <w:jc w:val="center"/>
            </w:pPr>
            <w:r>
              <w:t>16</w:t>
            </w: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9266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5E5FF2" w:rsidRDefault="00E55CB8" w:rsidP="00AD4F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≈32</w:t>
            </w:r>
            <w:r w:rsidR="00AD4FD9">
              <w:rPr>
                <w:sz w:val="28"/>
                <w:szCs w:val="28"/>
              </w:rPr>
              <w:t>20</w:t>
            </w:r>
          </w:p>
        </w:tc>
        <w:tc>
          <w:tcPr>
            <w:tcW w:w="1786" w:type="dxa"/>
            <w:gridSpan w:val="2"/>
          </w:tcPr>
          <w:p w:rsidR="00E55CB8" w:rsidRDefault="00E55CB8" w:rsidP="0092665C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92665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4E7057" w:rsidRDefault="00E55CB8" w:rsidP="009266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92665C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Default="00E55CB8" w:rsidP="0092665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3,4</w:t>
            </w:r>
          </w:p>
        </w:tc>
        <w:tc>
          <w:tcPr>
            <w:tcW w:w="537" w:type="dxa"/>
          </w:tcPr>
          <w:p w:rsidR="00E55CB8" w:rsidRPr="001C5249" w:rsidRDefault="00E55CB8" w:rsidP="00A70104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70104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DB23C2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DB23C2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DB23C2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DB23C2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DB23C2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3C79C8">
            <w:pPr>
              <w:jc w:val="center"/>
            </w:pPr>
            <w:r>
              <w:t>7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73D6C" w:rsidRDefault="00E55CB8" w:rsidP="0092665C">
            <w:pPr>
              <w:jc w:val="center"/>
            </w:pPr>
            <w:r>
              <w:t>17</w:t>
            </w: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9266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5E5FF2" w:rsidRDefault="00E55CB8" w:rsidP="00C70D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≈2070</w:t>
            </w:r>
          </w:p>
        </w:tc>
        <w:tc>
          <w:tcPr>
            <w:tcW w:w="1786" w:type="dxa"/>
            <w:gridSpan w:val="2"/>
          </w:tcPr>
          <w:p w:rsidR="00E55CB8" w:rsidRDefault="00E55CB8" w:rsidP="0092665C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92665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4E7057" w:rsidRDefault="00E55CB8" w:rsidP="009266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92665C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Default="00E55CB8" w:rsidP="00AD622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2,15</w:t>
            </w:r>
          </w:p>
        </w:tc>
        <w:tc>
          <w:tcPr>
            <w:tcW w:w="537" w:type="dxa"/>
          </w:tcPr>
          <w:p w:rsidR="00E55CB8" w:rsidRPr="001C5249" w:rsidRDefault="00E55CB8" w:rsidP="00A70104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70104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AB4598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3C79C8">
            <w:pPr>
              <w:jc w:val="center"/>
            </w:pPr>
            <w:r>
              <w:t>8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73D6C" w:rsidRDefault="00E55CB8" w:rsidP="0092665C">
            <w:pPr>
              <w:jc w:val="center"/>
            </w:pPr>
            <w:r>
              <w:t>18</w:t>
            </w: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9266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A6441F" w:rsidRDefault="00E55CB8" w:rsidP="00A644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</w:t>
            </w:r>
            <w:r>
              <w:rPr>
                <w:sz w:val="28"/>
                <w:szCs w:val="28"/>
                <w:lang w:val="en-US"/>
              </w:rPr>
              <w:t>850</w:t>
            </w:r>
          </w:p>
        </w:tc>
        <w:tc>
          <w:tcPr>
            <w:tcW w:w="1786" w:type="dxa"/>
            <w:gridSpan w:val="2"/>
          </w:tcPr>
          <w:p w:rsidR="00E55CB8" w:rsidRDefault="00E55CB8" w:rsidP="0092665C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92665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4E7057" w:rsidRDefault="00E55CB8" w:rsidP="009266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92665C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A6441F" w:rsidRDefault="00E55CB8" w:rsidP="0021246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537" w:type="dxa"/>
          </w:tcPr>
          <w:p w:rsidR="00E55CB8" w:rsidRPr="001C5249" w:rsidRDefault="00E55CB8" w:rsidP="00A70104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70104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DB23C2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DB23C2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DB23C2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4E7057" w:rsidRDefault="00E55CB8" w:rsidP="00DB23C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E55CB8" w:rsidRPr="001C5249" w:rsidRDefault="00E55CB8" w:rsidP="00DB23C2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DB23C2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DB23C2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AB4598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3C79C8">
            <w:pPr>
              <w:jc w:val="center"/>
            </w:pPr>
            <w:r>
              <w:t>9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12671" w:rsidRDefault="00E55CB8" w:rsidP="00DB23C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E55CB8" w:rsidRPr="00AF314C" w:rsidRDefault="00E55CB8" w:rsidP="00DB23C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DF407D" w:rsidRDefault="00E55CB8" w:rsidP="00D9350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55CB8" w:rsidRPr="001C5249" w:rsidRDefault="00E55CB8" w:rsidP="00DB23C2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26242B" w:rsidRDefault="00E55CB8" w:rsidP="00DB23C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DB23C2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DB23C2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DB23C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DB23C2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DB23C2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DB23C2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DB23C2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DB23C2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DB23C2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DB23C2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DB23C2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DB23C2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3C79C8">
            <w:pPr>
              <w:jc w:val="center"/>
            </w:pPr>
            <w:r>
              <w:t>10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73D6C" w:rsidRDefault="00E55CB8" w:rsidP="00A70104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A7010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5E5FF2" w:rsidRDefault="00E55CB8" w:rsidP="00111925">
            <w:pPr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55CB8" w:rsidRDefault="00E55CB8" w:rsidP="00A70104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A7010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4E7057" w:rsidRDefault="00E55CB8" w:rsidP="00A70104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A70104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8623DF" w:rsidRDefault="00E55CB8" w:rsidP="00A7010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A70104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3C79C8">
            <w:pPr>
              <w:jc w:val="center"/>
            </w:pPr>
            <w:r>
              <w:t>11</w:t>
            </w:r>
          </w:p>
        </w:tc>
        <w:tc>
          <w:tcPr>
            <w:tcW w:w="736" w:type="dxa"/>
            <w:gridSpan w:val="2"/>
            <w:vAlign w:val="center"/>
          </w:tcPr>
          <w:p w:rsidR="00E55CB8" w:rsidRPr="00A6441F" w:rsidRDefault="00E55CB8" w:rsidP="00A7010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2451" w:type="dxa"/>
            <w:gridSpan w:val="2"/>
          </w:tcPr>
          <w:p w:rsidR="00E55CB8" w:rsidRPr="00AF314C" w:rsidRDefault="00E55CB8" w:rsidP="00A7010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896CEF" w:rsidRDefault="00E55CB8" w:rsidP="00FA3CD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Профиль 1561 (700462), </w:t>
            </w:r>
            <w:r>
              <w:rPr>
                <w:sz w:val="28"/>
                <w:szCs w:val="28"/>
                <w:lang w:val="en-US"/>
              </w:rPr>
              <w:t>L≈1410</w:t>
            </w:r>
          </w:p>
        </w:tc>
        <w:tc>
          <w:tcPr>
            <w:tcW w:w="1786" w:type="dxa"/>
            <w:gridSpan w:val="2"/>
          </w:tcPr>
          <w:p w:rsidR="00E55CB8" w:rsidRPr="001C5249" w:rsidRDefault="00E55CB8" w:rsidP="00A70104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896CEF" w:rsidRDefault="00E55CB8" w:rsidP="00A7010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896CEF" w:rsidRDefault="00E55CB8" w:rsidP="00A701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A70104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556939" w:rsidRDefault="00E55CB8" w:rsidP="00A45A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1.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37" w:type="dxa"/>
          </w:tcPr>
          <w:p w:rsidR="00E55CB8" w:rsidRPr="001C5249" w:rsidRDefault="00E55CB8" w:rsidP="00A70104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DB23C2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DB23C2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DB23C2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DB23C2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4E7057" w:rsidRDefault="00E55CB8" w:rsidP="00DB23C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E55CB8" w:rsidRPr="001C5249" w:rsidRDefault="00E55CB8" w:rsidP="00DB23C2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DB23C2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DB23C2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3C79C8">
            <w:pPr>
              <w:jc w:val="center"/>
            </w:pPr>
            <w:r>
              <w:t>12</w:t>
            </w:r>
          </w:p>
        </w:tc>
        <w:tc>
          <w:tcPr>
            <w:tcW w:w="736" w:type="dxa"/>
            <w:gridSpan w:val="2"/>
            <w:vAlign w:val="center"/>
          </w:tcPr>
          <w:p w:rsidR="00E55CB8" w:rsidRPr="001C5249" w:rsidRDefault="00E55CB8" w:rsidP="00A70104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A7010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E96AD3" w:rsidRDefault="00E55CB8" w:rsidP="00FA3CD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ОСТ1-92059-78 (</w:t>
            </w:r>
            <w:proofErr w:type="spellStart"/>
            <w:r w:rsidRPr="00FA3CDE">
              <w:t>полособульб</w:t>
            </w:r>
            <w:proofErr w:type="spellEnd"/>
            <w:r w:rsidRPr="00FA3CDE">
              <w:t xml:space="preserve"> 60</w:t>
            </w:r>
            <w:r>
              <w:t>х4</w:t>
            </w:r>
            <w:r w:rsidRPr="00FA3CDE">
              <w:t>)</w:t>
            </w:r>
          </w:p>
        </w:tc>
        <w:tc>
          <w:tcPr>
            <w:tcW w:w="1786" w:type="dxa"/>
            <w:gridSpan w:val="2"/>
            <w:vAlign w:val="center"/>
          </w:tcPr>
          <w:p w:rsidR="00E55CB8" w:rsidRPr="005B2526" w:rsidRDefault="00E55CB8" w:rsidP="00A70104"/>
        </w:tc>
        <w:tc>
          <w:tcPr>
            <w:tcW w:w="554" w:type="dxa"/>
            <w:vAlign w:val="center"/>
          </w:tcPr>
          <w:p w:rsidR="00E55CB8" w:rsidRPr="0026242B" w:rsidRDefault="00E55CB8" w:rsidP="00A7010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A70104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A70104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A7010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A70104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DB23C2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DB23C2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DB23C2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DB23C2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DB23C2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DB23C2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DB23C2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DB23C2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AB4598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3C79C8">
            <w:pPr>
              <w:jc w:val="center"/>
            </w:pPr>
            <w:r>
              <w:t>13</w:t>
            </w:r>
          </w:p>
        </w:tc>
        <w:tc>
          <w:tcPr>
            <w:tcW w:w="736" w:type="dxa"/>
            <w:gridSpan w:val="2"/>
            <w:vAlign w:val="center"/>
          </w:tcPr>
          <w:p w:rsidR="00E55CB8" w:rsidRPr="00D579C7" w:rsidRDefault="00E55CB8" w:rsidP="00AB4598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E96AD3" w:rsidRDefault="00E55CB8" w:rsidP="00AB459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55CB8" w:rsidRPr="005B2526" w:rsidRDefault="00E55CB8" w:rsidP="00AB4598"/>
        </w:tc>
        <w:tc>
          <w:tcPr>
            <w:tcW w:w="554" w:type="dxa"/>
            <w:vAlign w:val="center"/>
          </w:tcPr>
          <w:p w:rsidR="00E55CB8" w:rsidRPr="0026242B" w:rsidRDefault="00E55CB8" w:rsidP="00AB45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AB4598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9C013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3C79C8">
            <w:pPr>
              <w:jc w:val="center"/>
            </w:pPr>
            <w:r>
              <w:t>14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73D6C" w:rsidRDefault="00E55CB8" w:rsidP="00A70104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A7010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5E5FF2" w:rsidRDefault="00E55CB8" w:rsidP="00AA584D">
            <w:pPr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55CB8" w:rsidRDefault="00E55CB8" w:rsidP="00A70104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A7010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4E7057" w:rsidRDefault="00E55CB8" w:rsidP="00A70104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A70104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8623DF" w:rsidRDefault="00E55CB8" w:rsidP="00AA58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A70104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70104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70104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DB23C2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DB23C2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4E7057" w:rsidRDefault="00E55CB8" w:rsidP="00DB23C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E55CB8" w:rsidRPr="001C5249" w:rsidRDefault="00E55CB8" w:rsidP="00DB23C2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DB23C2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DB23C2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AB4598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3C79C8">
            <w:pPr>
              <w:jc w:val="center"/>
            </w:pPr>
            <w:r>
              <w:t>15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12671" w:rsidRDefault="00E55CB8" w:rsidP="00A7010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E55CB8" w:rsidRPr="00AF314C" w:rsidRDefault="00E55CB8" w:rsidP="00A7010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E96AD3" w:rsidRDefault="00E55CB8" w:rsidP="00A7010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55CB8" w:rsidRPr="001C5249" w:rsidRDefault="00E55CB8" w:rsidP="00A70104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26242B" w:rsidRDefault="00E55CB8" w:rsidP="00A7010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A70104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A70104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A7010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A70104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70104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70104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DB23C2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DB23C2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DB23C2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DB23C2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DB23C2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DB23C2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3C79C8">
            <w:pPr>
              <w:jc w:val="center"/>
            </w:pPr>
            <w:r>
              <w:t>16</w:t>
            </w:r>
          </w:p>
        </w:tc>
        <w:tc>
          <w:tcPr>
            <w:tcW w:w="736" w:type="dxa"/>
            <w:gridSpan w:val="2"/>
            <w:vAlign w:val="center"/>
          </w:tcPr>
          <w:p w:rsidR="00E55CB8" w:rsidRPr="001C5249" w:rsidRDefault="00E55CB8" w:rsidP="00A70104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A7010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387E6F" w:rsidRDefault="00132358" w:rsidP="00AA584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Привальный брус</w:t>
            </w:r>
          </w:p>
        </w:tc>
        <w:tc>
          <w:tcPr>
            <w:tcW w:w="1786" w:type="dxa"/>
            <w:gridSpan w:val="2"/>
            <w:vAlign w:val="center"/>
          </w:tcPr>
          <w:p w:rsidR="00E55CB8" w:rsidRPr="005B2526" w:rsidRDefault="00E55CB8" w:rsidP="00A70104"/>
        </w:tc>
        <w:tc>
          <w:tcPr>
            <w:tcW w:w="554" w:type="dxa"/>
            <w:vAlign w:val="center"/>
          </w:tcPr>
          <w:p w:rsidR="00E55CB8" w:rsidRPr="0026242B" w:rsidRDefault="00E55CB8" w:rsidP="00A7010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A70104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A70104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A7010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A70104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70104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70104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AB4598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3C79C8">
            <w:pPr>
              <w:jc w:val="center"/>
            </w:pPr>
            <w:r>
              <w:t>17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73D6C" w:rsidRDefault="00E55CB8" w:rsidP="00DB23C2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DB23C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DC68B3" w:rsidRDefault="00E55CB8" w:rsidP="0024229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1561М  3,0 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 xml:space="preserve"> 1500 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 xml:space="preserve"> 4000</w:t>
            </w:r>
          </w:p>
        </w:tc>
        <w:tc>
          <w:tcPr>
            <w:tcW w:w="1786" w:type="dxa"/>
            <w:gridSpan w:val="2"/>
          </w:tcPr>
          <w:p w:rsidR="00E55CB8" w:rsidRDefault="00E55CB8" w:rsidP="0092665C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92665C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4E7057" w:rsidRDefault="00E55CB8" w:rsidP="0092665C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92665C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8623DF" w:rsidRDefault="00E55CB8" w:rsidP="009266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92665C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DB23C2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DB23C2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DB23C2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DB23C2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4E7057" w:rsidRDefault="00E55CB8" w:rsidP="00DB23C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E55CB8" w:rsidRPr="001C5249" w:rsidRDefault="00E55CB8" w:rsidP="00DB23C2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DB23C2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DB23C2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AB4598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3C79C8">
            <w:pPr>
              <w:jc w:val="center"/>
            </w:pPr>
            <w:r>
              <w:t>18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73D6C" w:rsidRDefault="00E55CB8" w:rsidP="00F443AD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F443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E94475" w:rsidRDefault="00E55CB8" w:rsidP="0092665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ОСТ1-92063-78</w:t>
            </w:r>
          </w:p>
        </w:tc>
        <w:tc>
          <w:tcPr>
            <w:tcW w:w="1786" w:type="dxa"/>
            <w:gridSpan w:val="2"/>
          </w:tcPr>
          <w:p w:rsidR="00E55CB8" w:rsidRPr="001C5249" w:rsidRDefault="00E55CB8" w:rsidP="0092665C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92665C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4E7057" w:rsidRDefault="00E55CB8" w:rsidP="0092665C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92665C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8623DF" w:rsidRDefault="00E55CB8" w:rsidP="009266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92665C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DB23C2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DB23C2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DB23C2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DB23C2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DB23C2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DB23C2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DB23C2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DB23C2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3C79C8">
            <w:pPr>
              <w:jc w:val="center"/>
            </w:pPr>
            <w:r>
              <w:t>19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12671" w:rsidRDefault="00E55CB8" w:rsidP="00F443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2451" w:type="dxa"/>
            <w:gridSpan w:val="2"/>
          </w:tcPr>
          <w:p w:rsidR="00E55CB8" w:rsidRPr="00AF314C" w:rsidRDefault="00E55CB8" w:rsidP="00F443A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B45781" w:rsidRDefault="00E55CB8" w:rsidP="009654A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s 3,0   </w:t>
            </w:r>
          </w:p>
        </w:tc>
        <w:tc>
          <w:tcPr>
            <w:tcW w:w="1786" w:type="dxa"/>
            <w:gridSpan w:val="2"/>
          </w:tcPr>
          <w:p w:rsidR="00E55CB8" w:rsidRPr="001C5249" w:rsidRDefault="00E55CB8" w:rsidP="0092665C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92665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4E7057" w:rsidRDefault="00E55CB8" w:rsidP="009266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92665C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8623DF" w:rsidRDefault="00E55CB8" w:rsidP="009266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1,36</w:t>
            </w:r>
          </w:p>
        </w:tc>
        <w:tc>
          <w:tcPr>
            <w:tcW w:w="537" w:type="dxa"/>
          </w:tcPr>
          <w:p w:rsidR="00E55CB8" w:rsidRPr="001C5249" w:rsidRDefault="00E55CB8" w:rsidP="0092665C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654E19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7747C9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7747C9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7747C9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7747C9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3C79C8">
            <w:pPr>
              <w:jc w:val="center"/>
            </w:pPr>
            <w:r>
              <w:t>20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12671" w:rsidRDefault="00E55CB8" w:rsidP="009266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2451" w:type="dxa"/>
            <w:gridSpan w:val="2"/>
          </w:tcPr>
          <w:p w:rsidR="00E55CB8" w:rsidRPr="00AF314C" w:rsidRDefault="00E55CB8" w:rsidP="0092665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B45781" w:rsidRDefault="00E55CB8" w:rsidP="009654A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 3,0 </w:t>
            </w:r>
          </w:p>
        </w:tc>
        <w:tc>
          <w:tcPr>
            <w:tcW w:w="1786" w:type="dxa"/>
            <w:gridSpan w:val="2"/>
          </w:tcPr>
          <w:p w:rsidR="00E55CB8" w:rsidRPr="001C5249" w:rsidRDefault="00E55CB8" w:rsidP="0092665C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92665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4E7057" w:rsidRDefault="00E55CB8" w:rsidP="009266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92665C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174A00" w:rsidRDefault="00E55CB8" w:rsidP="0092665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2,2</w:t>
            </w:r>
          </w:p>
        </w:tc>
        <w:tc>
          <w:tcPr>
            <w:tcW w:w="537" w:type="dxa"/>
          </w:tcPr>
          <w:p w:rsidR="00E55CB8" w:rsidRPr="001C5249" w:rsidRDefault="00E55CB8" w:rsidP="0092665C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92665C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92665C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DC68B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DC68B3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4E7057" w:rsidRDefault="00E55CB8" w:rsidP="00DC68B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E55CB8" w:rsidRPr="001C5249" w:rsidRDefault="00E55CB8" w:rsidP="00DC68B3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DC68B3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DC68B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7747C9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AE4F4F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3C79C8">
            <w:pPr>
              <w:jc w:val="center"/>
            </w:pPr>
            <w:r>
              <w:t>21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12671" w:rsidRDefault="00E55CB8" w:rsidP="00DC68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E55CB8" w:rsidRPr="00AF314C" w:rsidRDefault="00E55CB8" w:rsidP="00DC68B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DF407D" w:rsidRDefault="00E55CB8" w:rsidP="00DC68B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55CB8" w:rsidRPr="001C5249" w:rsidRDefault="00E55CB8" w:rsidP="00DC68B3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26242B" w:rsidRDefault="00E55CB8" w:rsidP="00DC68B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DC68B3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DC68B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DC68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DC68B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DC68B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DC68B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DC68B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DC68B3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DC68B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DC68B3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DC68B3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DC68B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7747C9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7747C9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3C79C8">
            <w:pPr>
              <w:jc w:val="center"/>
            </w:pPr>
            <w:r>
              <w:t>22</w:t>
            </w:r>
          </w:p>
        </w:tc>
        <w:tc>
          <w:tcPr>
            <w:tcW w:w="736" w:type="dxa"/>
            <w:gridSpan w:val="2"/>
            <w:vAlign w:val="center"/>
          </w:tcPr>
          <w:p w:rsidR="00E55CB8" w:rsidRPr="00594EAA" w:rsidRDefault="00E55CB8" w:rsidP="00AE4F4F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AE4F4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A548C0" w:rsidRDefault="00E55CB8" w:rsidP="00AE4F4F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55CB8" w:rsidRPr="001C5249" w:rsidRDefault="00E55CB8" w:rsidP="00AE4F4F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26242B" w:rsidRDefault="00E55CB8" w:rsidP="00AE4F4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9B7BA2" w:rsidRDefault="00E55CB8" w:rsidP="00AE4F4F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AE4F4F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AE4F4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AE4F4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E4F4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E4F4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E4F4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E4F4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AE4F4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AE4F4F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7747C9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7747C9">
            <w:pPr>
              <w:jc w:val="both"/>
            </w:pPr>
          </w:p>
        </w:tc>
        <w:tc>
          <w:tcPr>
            <w:tcW w:w="537" w:type="dxa"/>
          </w:tcPr>
          <w:p w:rsidR="00E55CB8" w:rsidRPr="0032276A" w:rsidRDefault="00E55CB8" w:rsidP="007747C9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7747C9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3C79C8">
            <w:pPr>
              <w:jc w:val="center"/>
            </w:pPr>
            <w:r>
              <w:t>23</w:t>
            </w:r>
          </w:p>
        </w:tc>
        <w:tc>
          <w:tcPr>
            <w:tcW w:w="736" w:type="dxa"/>
            <w:gridSpan w:val="2"/>
            <w:vAlign w:val="center"/>
          </w:tcPr>
          <w:p w:rsidR="00E55CB8" w:rsidRPr="00594EAA" w:rsidRDefault="00E55CB8" w:rsidP="00AE4F4F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AE4F4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A548C0" w:rsidRDefault="00E55CB8" w:rsidP="00AE4F4F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55CB8" w:rsidRPr="001C5249" w:rsidRDefault="00E55CB8" w:rsidP="00AE4F4F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26242B" w:rsidRDefault="00E55CB8" w:rsidP="00AE4F4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9B7BA2" w:rsidRDefault="00E55CB8" w:rsidP="00AE4F4F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AE4F4F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AE4F4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AE4F4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E4F4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E4F4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E4F4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E4F4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AE4F4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7747C9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7747C9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7747C9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7747C9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AE4F4F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E30324">
            <w:pPr>
              <w:jc w:val="center"/>
            </w:pPr>
            <w:r>
              <w:lastRenderedPageBreak/>
              <w:t>1</w:t>
            </w:r>
          </w:p>
        </w:tc>
        <w:tc>
          <w:tcPr>
            <w:tcW w:w="736" w:type="dxa"/>
            <w:gridSpan w:val="2"/>
            <w:vAlign w:val="center"/>
          </w:tcPr>
          <w:p w:rsidR="00E55CB8" w:rsidRPr="001C5249" w:rsidRDefault="00E55CB8" w:rsidP="00C00626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C006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9A5E3A" w:rsidRDefault="00E55CB8" w:rsidP="00C0062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55CB8" w:rsidRDefault="00E55CB8" w:rsidP="00C00626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26242B" w:rsidRDefault="00E55CB8" w:rsidP="00C0062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C00626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C00626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C006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C00626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C00626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C00626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C00626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C00626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C00626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C00626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C00626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C00626">
            <w:pPr>
              <w:jc w:val="both"/>
            </w:pPr>
          </w:p>
        </w:tc>
        <w:tc>
          <w:tcPr>
            <w:tcW w:w="537" w:type="dxa"/>
          </w:tcPr>
          <w:p w:rsidR="00E55CB8" w:rsidRPr="0032276A" w:rsidRDefault="00E55CB8" w:rsidP="00C00626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C00626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E30324">
            <w:pPr>
              <w:jc w:val="center"/>
            </w:pPr>
            <w:r>
              <w:t>2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73D6C" w:rsidRDefault="00E55CB8" w:rsidP="00A70104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A7010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5E5FF2" w:rsidRDefault="00E55CB8" w:rsidP="00174A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Профиль 1561 (7100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 xml:space="preserve">5), </w:t>
            </w:r>
          </w:p>
        </w:tc>
        <w:tc>
          <w:tcPr>
            <w:tcW w:w="1786" w:type="dxa"/>
            <w:gridSpan w:val="2"/>
          </w:tcPr>
          <w:p w:rsidR="00E55CB8" w:rsidRDefault="00E55CB8" w:rsidP="00A70104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A7010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4E7057" w:rsidRDefault="00E55CB8" w:rsidP="00A70104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A70104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8623DF" w:rsidRDefault="00E55CB8" w:rsidP="00A62C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A70104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70104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70104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70104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4E7057" w:rsidRDefault="00E55CB8" w:rsidP="003676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1F3771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1F3771">
            <w:pPr>
              <w:jc w:val="both"/>
            </w:pPr>
          </w:p>
        </w:tc>
        <w:tc>
          <w:tcPr>
            <w:tcW w:w="537" w:type="dxa"/>
          </w:tcPr>
          <w:p w:rsidR="00E55CB8" w:rsidRPr="0032276A" w:rsidRDefault="00E55CB8" w:rsidP="00C00626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C00626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E30324">
            <w:pPr>
              <w:jc w:val="center"/>
            </w:pPr>
            <w:r>
              <w:t>3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12671" w:rsidRDefault="00E55CB8" w:rsidP="00A7010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E55CB8" w:rsidRPr="00AF314C" w:rsidRDefault="00E55CB8" w:rsidP="00A7010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E96AD3" w:rsidRDefault="00E55CB8" w:rsidP="0092665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ОСТ1-92059-78 </w:t>
            </w:r>
          </w:p>
        </w:tc>
        <w:tc>
          <w:tcPr>
            <w:tcW w:w="1786" w:type="dxa"/>
            <w:gridSpan w:val="2"/>
          </w:tcPr>
          <w:p w:rsidR="00E55CB8" w:rsidRPr="001C5249" w:rsidRDefault="00E55CB8" w:rsidP="00A70104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26242B" w:rsidRDefault="00E55CB8" w:rsidP="00A7010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A70104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A70104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A7010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A70104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70104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70104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70104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654E19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1F3771">
            <w:pPr>
              <w:jc w:val="both"/>
            </w:pPr>
          </w:p>
        </w:tc>
        <w:tc>
          <w:tcPr>
            <w:tcW w:w="537" w:type="dxa"/>
          </w:tcPr>
          <w:p w:rsidR="00E55CB8" w:rsidRPr="0032276A" w:rsidRDefault="00E55CB8" w:rsidP="00C00626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C00626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E30324">
            <w:pPr>
              <w:jc w:val="center"/>
            </w:pPr>
            <w:r>
              <w:t>4</w:t>
            </w:r>
          </w:p>
        </w:tc>
        <w:tc>
          <w:tcPr>
            <w:tcW w:w="736" w:type="dxa"/>
            <w:gridSpan w:val="2"/>
            <w:vAlign w:val="center"/>
          </w:tcPr>
          <w:p w:rsidR="00E55CB8" w:rsidRPr="001C5249" w:rsidRDefault="00E55CB8" w:rsidP="00A70104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A7010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521286" w:rsidRDefault="00E55CB8" w:rsidP="00521286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бульбоугольник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25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0х28х</w:t>
            </w:r>
            <w:r>
              <w:rPr>
                <w:sz w:val="28"/>
                <w:szCs w:val="28"/>
                <w:lang w:val="en-US"/>
              </w:rPr>
              <w:t>2,0x6</w:t>
            </w:r>
          </w:p>
        </w:tc>
        <w:tc>
          <w:tcPr>
            <w:tcW w:w="1786" w:type="dxa"/>
            <w:gridSpan w:val="2"/>
            <w:vAlign w:val="center"/>
          </w:tcPr>
          <w:p w:rsidR="00E55CB8" w:rsidRPr="005B2526" w:rsidRDefault="00E55CB8" w:rsidP="00A70104"/>
        </w:tc>
        <w:tc>
          <w:tcPr>
            <w:tcW w:w="554" w:type="dxa"/>
            <w:vAlign w:val="center"/>
          </w:tcPr>
          <w:p w:rsidR="00E55CB8" w:rsidRPr="0026242B" w:rsidRDefault="00E55CB8" w:rsidP="00A7010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A70104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A70104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A7010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A70104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70104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70104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70104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654E19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654E19">
            <w:pPr>
              <w:jc w:val="center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654E19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1F3771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1F3771">
            <w:pPr>
              <w:jc w:val="both"/>
            </w:pPr>
          </w:p>
        </w:tc>
        <w:tc>
          <w:tcPr>
            <w:tcW w:w="537" w:type="dxa"/>
          </w:tcPr>
          <w:p w:rsidR="00E55CB8" w:rsidRPr="0032276A" w:rsidRDefault="00E55CB8" w:rsidP="00C00626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C00626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E30324">
            <w:pPr>
              <w:jc w:val="center"/>
            </w:pPr>
            <w:r>
              <w:t>5</w:t>
            </w:r>
          </w:p>
        </w:tc>
        <w:tc>
          <w:tcPr>
            <w:tcW w:w="736" w:type="dxa"/>
            <w:gridSpan w:val="2"/>
            <w:vAlign w:val="center"/>
          </w:tcPr>
          <w:p w:rsidR="00E55CB8" w:rsidRPr="00521286" w:rsidRDefault="00E55CB8" w:rsidP="003676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367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627AA8" w:rsidRDefault="00E55CB8" w:rsidP="00BE2B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</w:t>
            </w:r>
            <w:r>
              <w:rPr>
                <w:sz w:val="28"/>
                <w:szCs w:val="28"/>
                <w:lang w:val="en-US"/>
              </w:rPr>
              <w:t>1</w:t>
            </w:r>
            <w:r w:rsidR="00627AA8">
              <w:rPr>
                <w:sz w:val="28"/>
                <w:szCs w:val="28"/>
              </w:rPr>
              <w:t>410</w:t>
            </w:r>
          </w:p>
          <w:p w:rsidR="00E55CB8" w:rsidRPr="00BE2B46" w:rsidRDefault="00E55CB8" w:rsidP="00BE2B4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55CB8" w:rsidRDefault="00E55CB8" w:rsidP="00367688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521286" w:rsidRDefault="00E55CB8" w:rsidP="0036768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DC73F5" w:rsidRDefault="00E55CB8" w:rsidP="003676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367688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627AA8" w:rsidRDefault="00E55CB8" w:rsidP="00627A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0,3</w:t>
            </w:r>
            <w:r w:rsidR="00627AA8">
              <w:rPr>
                <w:sz w:val="28"/>
                <w:szCs w:val="28"/>
              </w:rPr>
              <w:t>9</w:t>
            </w:r>
          </w:p>
        </w:tc>
        <w:tc>
          <w:tcPr>
            <w:tcW w:w="537" w:type="dxa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4E7057" w:rsidRDefault="00E55CB8" w:rsidP="003676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1F3771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1F3771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7747C9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7747C9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E30324">
            <w:pPr>
              <w:jc w:val="center"/>
            </w:pPr>
            <w:r>
              <w:t>6</w:t>
            </w:r>
          </w:p>
        </w:tc>
        <w:tc>
          <w:tcPr>
            <w:tcW w:w="736" w:type="dxa"/>
            <w:gridSpan w:val="2"/>
            <w:vAlign w:val="center"/>
          </w:tcPr>
          <w:p w:rsidR="00E55CB8" w:rsidRPr="00521286" w:rsidRDefault="00E55CB8" w:rsidP="009266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9266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627AA8" w:rsidRDefault="00E55CB8" w:rsidP="009266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</w:t>
            </w:r>
            <w:r>
              <w:rPr>
                <w:sz w:val="28"/>
                <w:szCs w:val="28"/>
                <w:lang w:val="en-US"/>
              </w:rPr>
              <w:t>45</w:t>
            </w:r>
            <w:r w:rsidR="00627AA8">
              <w:rPr>
                <w:sz w:val="28"/>
                <w:szCs w:val="28"/>
              </w:rPr>
              <w:t>20</w:t>
            </w:r>
          </w:p>
          <w:p w:rsidR="00E55CB8" w:rsidRPr="00BE2B46" w:rsidRDefault="00E55CB8" w:rsidP="0092665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55CB8" w:rsidRDefault="00E55CB8" w:rsidP="0092665C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521286" w:rsidRDefault="00E55CB8" w:rsidP="0092665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DC73F5" w:rsidRDefault="00E55CB8" w:rsidP="009266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92665C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DC73F5" w:rsidRDefault="00E55CB8" w:rsidP="00BE2B4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1,26</w:t>
            </w:r>
          </w:p>
        </w:tc>
        <w:tc>
          <w:tcPr>
            <w:tcW w:w="537" w:type="dxa"/>
          </w:tcPr>
          <w:p w:rsidR="00E55CB8" w:rsidRPr="001C5249" w:rsidRDefault="00E55CB8" w:rsidP="0092665C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92665C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92665C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E30324">
            <w:pPr>
              <w:jc w:val="center"/>
            </w:pPr>
            <w:r>
              <w:t>7</w:t>
            </w:r>
          </w:p>
        </w:tc>
        <w:tc>
          <w:tcPr>
            <w:tcW w:w="736" w:type="dxa"/>
            <w:gridSpan w:val="2"/>
            <w:vAlign w:val="center"/>
          </w:tcPr>
          <w:p w:rsidR="00E55CB8" w:rsidRPr="00521286" w:rsidRDefault="00E55CB8" w:rsidP="009266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9266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BE2B46" w:rsidRDefault="00E55CB8" w:rsidP="009266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</w:t>
            </w:r>
            <w:r>
              <w:rPr>
                <w:sz w:val="28"/>
                <w:szCs w:val="28"/>
                <w:lang w:val="en-US"/>
              </w:rPr>
              <w:t>2755</w:t>
            </w:r>
          </w:p>
          <w:p w:rsidR="00E55CB8" w:rsidRPr="00BE2B46" w:rsidRDefault="00E55CB8" w:rsidP="0092665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55CB8" w:rsidRDefault="00E55CB8" w:rsidP="0092665C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521286" w:rsidRDefault="00E55CB8" w:rsidP="0092665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DC73F5" w:rsidRDefault="00E55CB8" w:rsidP="009266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92665C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DC73F5" w:rsidRDefault="00E55CB8" w:rsidP="00BE2B4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0,77</w:t>
            </w:r>
          </w:p>
        </w:tc>
        <w:tc>
          <w:tcPr>
            <w:tcW w:w="537" w:type="dxa"/>
          </w:tcPr>
          <w:p w:rsidR="00E55CB8" w:rsidRPr="001C5249" w:rsidRDefault="00E55CB8" w:rsidP="0092665C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92665C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AB4598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E30324">
            <w:pPr>
              <w:jc w:val="center"/>
            </w:pPr>
            <w:r>
              <w:t>8</w:t>
            </w:r>
          </w:p>
        </w:tc>
        <w:tc>
          <w:tcPr>
            <w:tcW w:w="736" w:type="dxa"/>
            <w:gridSpan w:val="2"/>
            <w:vAlign w:val="center"/>
          </w:tcPr>
          <w:p w:rsidR="00E55CB8" w:rsidRPr="00521286" w:rsidRDefault="00E55CB8" w:rsidP="009266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9266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627AA8" w:rsidRDefault="00E55CB8" w:rsidP="009266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</w:t>
            </w:r>
            <w:r>
              <w:rPr>
                <w:sz w:val="28"/>
                <w:szCs w:val="28"/>
                <w:lang w:val="en-US"/>
              </w:rPr>
              <w:t>43</w:t>
            </w:r>
            <w:r w:rsidR="00627AA8">
              <w:rPr>
                <w:sz w:val="28"/>
                <w:szCs w:val="28"/>
              </w:rPr>
              <w:t>70</w:t>
            </w:r>
          </w:p>
          <w:p w:rsidR="00E55CB8" w:rsidRPr="00BE2B46" w:rsidRDefault="00E55CB8" w:rsidP="0092665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55CB8" w:rsidRDefault="00E55CB8" w:rsidP="0092665C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521286" w:rsidRDefault="00E55CB8" w:rsidP="0092665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DC73F5" w:rsidRDefault="00E55CB8" w:rsidP="009266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92665C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DC73F5" w:rsidRDefault="00E55CB8" w:rsidP="00BE2B4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1,22</w:t>
            </w:r>
          </w:p>
        </w:tc>
        <w:tc>
          <w:tcPr>
            <w:tcW w:w="537" w:type="dxa"/>
          </w:tcPr>
          <w:p w:rsidR="00E55CB8" w:rsidRPr="001C5249" w:rsidRDefault="00E55CB8" w:rsidP="0092665C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92665C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4E7057" w:rsidRDefault="00E55CB8" w:rsidP="003676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E30324">
            <w:pPr>
              <w:jc w:val="center"/>
            </w:pPr>
            <w:r>
              <w:t>9</w:t>
            </w:r>
          </w:p>
        </w:tc>
        <w:tc>
          <w:tcPr>
            <w:tcW w:w="736" w:type="dxa"/>
            <w:gridSpan w:val="2"/>
            <w:vAlign w:val="center"/>
          </w:tcPr>
          <w:p w:rsidR="00E55CB8" w:rsidRPr="00521286" w:rsidRDefault="00E55CB8" w:rsidP="00BE2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9266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627AA8" w:rsidRDefault="00E55CB8" w:rsidP="009266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</w:t>
            </w:r>
            <w:r>
              <w:rPr>
                <w:sz w:val="28"/>
                <w:szCs w:val="28"/>
                <w:lang w:val="en-US"/>
              </w:rPr>
              <w:t>41</w:t>
            </w:r>
            <w:r w:rsidR="00627AA8">
              <w:rPr>
                <w:sz w:val="28"/>
                <w:szCs w:val="28"/>
              </w:rPr>
              <w:t>80</w:t>
            </w:r>
          </w:p>
          <w:p w:rsidR="00E55CB8" w:rsidRPr="00BE2B46" w:rsidRDefault="00E55CB8" w:rsidP="0092665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55CB8" w:rsidRDefault="00E55CB8" w:rsidP="0092665C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521286" w:rsidRDefault="00E55CB8" w:rsidP="0092665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DC73F5" w:rsidRDefault="00E55CB8" w:rsidP="009266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92665C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627AA8" w:rsidRDefault="00E55CB8" w:rsidP="00627A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1,1</w:t>
            </w:r>
            <w:r w:rsidR="00627AA8">
              <w:rPr>
                <w:sz w:val="28"/>
                <w:szCs w:val="28"/>
              </w:rPr>
              <w:t>7</w:t>
            </w:r>
          </w:p>
        </w:tc>
        <w:tc>
          <w:tcPr>
            <w:tcW w:w="537" w:type="dxa"/>
          </w:tcPr>
          <w:p w:rsidR="00E55CB8" w:rsidRPr="001C5249" w:rsidRDefault="00E55CB8" w:rsidP="0092665C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92665C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E30324">
            <w:pPr>
              <w:jc w:val="center"/>
            </w:pPr>
            <w:r>
              <w:t>10</w:t>
            </w:r>
          </w:p>
        </w:tc>
        <w:tc>
          <w:tcPr>
            <w:tcW w:w="736" w:type="dxa"/>
            <w:gridSpan w:val="2"/>
            <w:vAlign w:val="center"/>
          </w:tcPr>
          <w:p w:rsidR="00E55CB8" w:rsidRPr="00521286" w:rsidRDefault="00E55CB8" w:rsidP="009266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9266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BE2B46" w:rsidRDefault="00E55CB8" w:rsidP="009266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</w:t>
            </w:r>
            <w:r>
              <w:rPr>
                <w:sz w:val="28"/>
                <w:szCs w:val="28"/>
                <w:lang w:val="en-US"/>
              </w:rPr>
              <w:t>1310</w:t>
            </w:r>
          </w:p>
          <w:p w:rsidR="00E55CB8" w:rsidRPr="00BE2B46" w:rsidRDefault="00E55CB8" w:rsidP="0092665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55CB8" w:rsidRDefault="00E55CB8" w:rsidP="0092665C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521286" w:rsidRDefault="00E55CB8" w:rsidP="0092665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DC73F5" w:rsidRDefault="00E55CB8" w:rsidP="009266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92665C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DC73F5" w:rsidRDefault="00E55CB8" w:rsidP="0092665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0,36</w:t>
            </w:r>
          </w:p>
        </w:tc>
        <w:tc>
          <w:tcPr>
            <w:tcW w:w="537" w:type="dxa"/>
          </w:tcPr>
          <w:p w:rsidR="00E55CB8" w:rsidRPr="001C5249" w:rsidRDefault="00E55CB8" w:rsidP="0092665C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92665C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E30324">
            <w:pPr>
              <w:jc w:val="center"/>
            </w:pPr>
            <w:r>
              <w:t>11</w:t>
            </w:r>
          </w:p>
        </w:tc>
        <w:tc>
          <w:tcPr>
            <w:tcW w:w="736" w:type="dxa"/>
            <w:gridSpan w:val="2"/>
            <w:vAlign w:val="center"/>
          </w:tcPr>
          <w:p w:rsidR="00E55CB8" w:rsidRPr="00521286" w:rsidRDefault="00E55CB8" w:rsidP="009266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9266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627AA8" w:rsidRDefault="00E55CB8" w:rsidP="009266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</w:t>
            </w:r>
            <w:r>
              <w:rPr>
                <w:sz w:val="28"/>
                <w:szCs w:val="28"/>
                <w:lang w:val="en-US"/>
              </w:rPr>
              <w:t>13</w:t>
            </w:r>
            <w:r w:rsidR="00627AA8">
              <w:rPr>
                <w:sz w:val="28"/>
                <w:szCs w:val="28"/>
              </w:rPr>
              <w:t>10</w:t>
            </w:r>
          </w:p>
          <w:p w:rsidR="00E55CB8" w:rsidRPr="00BE2B46" w:rsidRDefault="00E55CB8" w:rsidP="0092665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55CB8" w:rsidRDefault="00E55CB8" w:rsidP="0092665C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521286" w:rsidRDefault="00E55CB8" w:rsidP="0092665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DC73F5" w:rsidRDefault="00E55CB8" w:rsidP="009266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92665C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DC73F5" w:rsidRDefault="00E55CB8" w:rsidP="0092665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0,36</w:t>
            </w:r>
          </w:p>
        </w:tc>
        <w:tc>
          <w:tcPr>
            <w:tcW w:w="537" w:type="dxa"/>
          </w:tcPr>
          <w:p w:rsidR="00E55CB8" w:rsidRPr="001C5249" w:rsidRDefault="00E55CB8" w:rsidP="0092665C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92665C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4E7057" w:rsidRDefault="00E55CB8" w:rsidP="003676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AB4598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E30324">
            <w:pPr>
              <w:jc w:val="center"/>
            </w:pPr>
            <w:r>
              <w:t>12</w:t>
            </w:r>
          </w:p>
        </w:tc>
        <w:tc>
          <w:tcPr>
            <w:tcW w:w="736" w:type="dxa"/>
            <w:gridSpan w:val="2"/>
            <w:vAlign w:val="center"/>
          </w:tcPr>
          <w:p w:rsidR="00E55CB8" w:rsidRPr="00521286" w:rsidRDefault="00E55CB8" w:rsidP="009266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9266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BE2B46" w:rsidRDefault="00E55CB8" w:rsidP="009266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</w:t>
            </w:r>
            <w:r>
              <w:rPr>
                <w:sz w:val="28"/>
                <w:szCs w:val="28"/>
                <w:lang w:val="en-US"/>
              </w:rPr>
              <w:t>3015</w:t>
            </w:r>
          </w:p>
          <w:p w:rsidR="00E55CB8" w:rsidRPr="00BE2B46" w:rsidRDefault="00E55CB8" w:rsidP="0092665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55CB8" w:rsidRDefault="00E55CB8" w:rsidP="0092665C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521286" w:rsidRDefault="00E55CB8" w:rsidP="0092665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DC73F5" w:rsidRDefault="00E55CB8" w:rsidP="009266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92665C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DC73F5" w:rsidRDefault="00E55CB8" w:rsidP="0092665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0,84</w:t>
            </w:r>
          </w:p>
        </w:tc>
        <w:tc>
          <w:tcPr>
            <w:tcW w:w="537" w:type="dxa"/>
          </w:tcPr>
          <w:p w:rsidR="00E55CB8" w:rsidRPr="001C5249" w:rsidRDefault="00E55CB8" w:rsidP="0092665C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92665C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E30324">
            <w:pPr>
              <w:jc w:val="center"/>
            </w:pPr>
            <w:r>
              <w:t>13</w:t>
            </w:r>
          </w:p>
        </w:tc>
        <w:tc>
          <w:tcPr>
            <w:tcW w:w="736" w:type="dxa"/>
            <w:gridSpan w:val="2"/>
            <w:vAlign w:val="center"/>
          </w:tcPr>
          <w:p w:rsidR="00E55CB8" w:rsidRPr="00521286" w:rsidRDefault="00E55CB8" w:rsidP="009266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9266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020A9F" w:rsidRDefault="00E55CB8" w:rsidP="009266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</w:t>
            </w:r>
            <w:r>
              <w:rPr>
                <w:sz w:val="28"/>
                <w:szCs w:val="28"/>
                <w:lang w:val="en-US"/>
              </w:rPr>
              <w:t>293</w:t>
            </w:r>
            <w:r w:rsidR="00020A9F">
              <w:rPr>
                <w:sz w:val="28"/>
                <w:szCs w:val="28"/>
              </w:rPr>
              <w:t>5</w:t>
            </w:r>
          </w:p>
          <w:p w:rsidR="00E55CB8" w:rsidRPr="00BE2B46" w:rsidRDefault="00E55CB8" w:rsidP="0092665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55CB8" w:rsidRDefault="00E55CB8" w:rsidP="0092665C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521286" w:rsidRDefault="00E55CB8" w:rsidP="0092665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DC73F5" w:rsidRDefault="00E55CB8" w:rsidP="009266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92665C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DC73F5" w:rsidRDefault="00E55CB8" w:rsidP="004D109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0,82</w:t>
            </w:r>
          </w:p>
        </w:tc>
        <w:tc>
          <w:tcPr>
            <w:tcW w:w="537" w:type="dxa"/>
          </w:tcPr>
          <w:p w:rsidR="00E55CB8" w:rsidRPr="001C5249" w:rsidRDefault="00E55CB8" w:rsidP="0092665C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AB4598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E30324">
            <w:pPr>
              <w:jc w:val="center"/>
            </w:pPr>
            <w:r>
              <w:t>14</w:t>
            </w:r>
          </w:p>
        </w:tc>
        <w:tc>
          <w:tcPr>
            <w:tcW w:w="736" w:type="dxa"/>
            <w:gridSpan w:val="2"/>
            <w:vAlign w:val="center"/>
          </w:tcPr>
          <w:p w:rsidR="00E55CB8" w:rsidRPr="00521286" w:rsidRDefault="00E55CB8" w:rsidP="009266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9266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BE2B46" w:rsidRDefault="00E55CB8" w:rsidP="009266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</w:t>
            </w:r>
            <w:r>
              <w:rPr>
                <w:sz w:val="28"/>
                <w:szCs w:val="28"/>
                <w:lang w:val="en-US"/>
              </w:rPr>
              <w:t>2730</w:t>
            </w:r>
          </w:p>
          <w:p w:rsidR="00E55CB8" w:rsidRPr="00BE2B46" w:rsidRDefault="00E55CB8" w:rsidP="0092665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55CB8" w:rsidRDefault="00E55CB8" w:rsidP="0092665C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521286" w:rsidRDefault="00E55CB8" w:rsidP="0092665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DC73F5" w:rsidRDefault="00E55CB8" w:rsidP="009266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92665C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DC73F5" w:rsidRDefault="00E55CB8" w:rsidP="00B46C8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0,76</w:t>
            </w:r>
          </w:p>
        </w:tc>
        <w:tc>
          <w:tcPr>
            <w:tcW w:w="537" w:type="dxa"/>
          </w:tcPr>
          <w:p w:rsidR="00E55CB8" w:rsidRPr="001C5249" w:rsidRDefault="00E55CB8" w:rsidP="0092665C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F443AD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4E7057" w:rsidRDefault="00E55CB8" w:rsidP="003676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E30324">
            <w:pPr>
              <w:jc w:val="center"/>
            </w:pPr>
            <w:r>
              <w:t>15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73D6C" w:rsidRDefault="00E55CB8" w:rsidP="0092665C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9266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DC68B3" w:rsidRDefault="00E55CB8" w:rsidP="00C0672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1561М  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 xml:space="preserve">,0 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 xml:space="preserve"> 1500 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 xml:space="preserve"> 4000</w:t>
            </w:r>
          </w:p>
        </w:tc>
        <w:tc>
          <w:tcPr>
            <w:tcW w:w="1786" w:type="dxa"/>
            <w:gridSpan w:val="2"/>
          </w:tcPr>
          <w:p w:rsidR="00E55CB8" w:rsidRDefault="00E55CB8" w:rsidP="0092665C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92665C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4E7057" w:rsidRDefault="00E55CB8" w:rsidP="0092665C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92665C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8623DF" w:rsidRDefault="00E55CB8" w:rsidP="009266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92665C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F443AD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AB4598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E30324">
            <w:pPr>
              <w:jc w:val="center"/>
            </w:pPr>
            <w:r>
              <w:t>16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73D6C" w:rsidRDefault="00E55CB8" w:rsidP="0092665C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9266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E94475" w:rsidRDefault="00E55CB8" w:rsidP="0092665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ОСТ1-92063-78</w:t>
            </w:r>
          </w:p>
        </w:tc>
        <w:tc>
          <w:tcPr>
            <w:tcW w:w="1786" w:type="dxa"/>
            <w:gridSpan w:val="2"/>
          </w:tcPr>
          <w:p w:rsidR="00E55CB8" w:rsidRPr="001C5249" w:rsidRDefault="00E55CB8" w:rsidP="0092665C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92665C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4E7057" w:rsidRDefault="00E55CB8" w:rsidP="0092665C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92665C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8623DF" w:rsidRDefault="00E55CB8" w:rsidP="009266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92665C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F443AD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AB4598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E30324">
            <w:pPr>
              <w:jc w:val="center"/>
            </w:pPr>
            <w:r>
              <w:t>17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06722" w:rsidRDefault="00E55CB8" w:rsidP="0092665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2451" w:type="dxa"/>
            <w:gridSpan w:val="2"/>
          </w:tcPr>
          <w:p w:rsidR="00E55CB8" w:rsidRPr="00AF314C" w:rsidRDefault="00E55CB8" w:rsidP="0092665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936643" w:rsidRDefault="00E55CB8" w:rsidP="0093664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≈</w:t>
            </w:r>
            <w:r>
              <w:rPr>
                <w:sz w:val="28"/>
                <w:szCs w:val="28"/>
                <w:lang w:val="en-US"/>
              </w:rPr>
              <w:t>20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>≈</w:t>
            </w:r>
            <w:r>
              <w:rPr>
                <w:sz w:val="28"/>
                <w:szCs w:val="28"/>
                <w:lang w:val="en-US"/>
              </w:rPr>
              <w:t>1125</w:t>
            </w:r>
          </w:p>
        </w:tc>
        <w:tc>
          <w:tcPr>
            <w:tcW w:w="1786" w:type="dxa"/>
            <w:gridSpan w:val="2"/>
          </w:tcPr>
          <w:p w:rsidR="00E55CB8" w:rsidRPr="001C5249" w:rsidRDefault="00E55CB8" w:rsidP="0092665C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92665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4E7057" w:rsidRDefault="00E55CB8" w:rsidP="009266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92665C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936643" w:rsidRDefault="00E55CB8" w:rsidP="0092665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0,12</w:t>
            </w:r>
          </w:p>
        </w:tc>
        <w:tc>
          <w:tcPr>
            <w:tcW w:w="537" w:type="dxa"/>
          </w:tcPr>
          <w:p w:rsidR="00E55CB8" w:rsidRPr="001C5249" w:rsidRDefault="00E55CB8" w:rsidP="0092665C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F443AD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4E7057" w:rsidRDefault="00E55CB8" w:rsidP="003676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E30324">
            <w:pPr>
              <w:jc w:val="center"/>
            </w:pPr>
            <w:r>
              <w:t>18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06722" w:rsidRDefault="00E55CB8" w:rsidP="0092665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36</w:t>
            </w:r>
          </w:p>
        </w:tc>
        <w:tc>
          <w:tcPr>
            <w:tcW w:w="2451" w:type="dxa"/>
            <w:gridSpan w:val="2"/>
          </w:tcPr>
          <w:p w:rsidR="00E55CB8" w:rsidRPr="00AF314C" w:rsidRDefault="00E55CB8" w:rsidP="0092665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B45781" w:rsidRDefault="00E55CB8" w:rsidP="0093664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≈</w:t>
            </w:r>
            <w:r>
              <w:rPr>
                <w:sz w:val="28"/>
                <w:szCs w:val="28"/>
                <w:lang w:val="en-US"/>
              </w:rPr>
              <w:t>45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>≈</w:t>
            </w:r>
            <w:r>
              <w:rPr>
                <w:sz w:val="28"/>
                <w:szCs w:val="28"/>
                <w:lang w:val="en-US"/>
              </w:rPr>
              <w:t>1125</w:t>
            </w:r>
          </w:p>
        </w:tc>
        <w:tc>
          <w:tcPr>
            <w:tcW w:w="1786" w:type="dxa"/>
            <w:gridSpan w:val="2"/>
          </w:tcPr>
          <w:p w:rsidR="00E55CB8" w:rsidRPr="001C5249" w:rsidRDefault="00E55CB8" w:rsidP="0092665C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92665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4E7057" w:rsidRDefault="00E55CB8" w:rsidP="009266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92665C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174A00" w:rsidRDefault="00E55CB8" w:rsidP="009366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0,26</w:t>
            </w:r>
          </w:p>
        </w:tc>
        <w:tc>
          <w:tcPr>
            <w:tcW w:w="537" w:type="dxa"/>
          </w:tcPr>
          <w:p w:rsidR="00E55CB8" w:rsidRPr="001C5249" w:rsidRDefault="00E55CB8" w:rsidP="0092665C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F443AD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</w:tcPr>
          <w:p w:rsidR="00E55CB8" w:rsidRPr="0032276A" w:rsidRDefault="00E55CB8" w:rsidP="00AB459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E30324">
            <w:pPr>
              <w:jc w:val="center"/>
            </w:pPr>
            <w:r>
              <w:t>19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06722" w:rsidRDefault="00E55CB8" w:rsidP="0092665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37</w:t>
            </w:r>
          </w:p>
        </w:tc>
        <w:tc>
          <w:tcPr>
            <w:tcW w:w="2451" w:type="dxa"/>
            <w:gridSpan w:val="2"/>
          </w:tcPr>
          <w:p w:rsidR="00E55CB8" w:rsidRPr="00AF314C" w:rsidRDefault="00E55CB8" w:rsidP="0092665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936643" w:rsidRDefault="00E55CB8" w:rsidP="0092665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≈</w:t>
            </w:r>
            <w:r>
              <w:rPr>
                <w:sz w:val="28"/>
                <w:szCs w:val="28"/>
                <w:lang w:val="en-US"/>
              </w:rPr>
              <w:t>20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>≈</w:t>
            </w:r>
            <w:r>
              <w:rPr>
                <w:sz w:val="28"/>
                <w:szCs w:val="28"/>
                <w:lang w:val="en-US"/>
              </w:rPr>
              <w:t>1125</w:t>
            </w:r>
          </w:p>
        </w:tc>
        <w:tc>
          <w:tcPr>
            <w:tcW w:w="1786" w:type="dxa"/>
            <w:gridSpan w:val="2"/>
          </w:tcPr>
          <w:p w:rsidR="00E55CB8" w:rsidRPr="001C5249" w:rsidRDefault="00E55CB8" w:rsidP="0092665C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92665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4E7057" w:rsidRDefault="00E55CB8" w:rsidP="009266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92665C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936643" w:rsidRDefault="00E55CB8" w:rsidP="0092665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0,12</w:t>
            </w:r>
          </w:p>
        </w:tc>
        <w:tc>
          <w:tcPr>
            <w:tcW w:w="537" w:type="dxa"/>
          </w:tcPr>
          <w:p w:rsidR="00E55CB8" w:rsidRPr="001C5249" w:rsidRDefault="00E55CB8" w:rsidP="0092665C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92665C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92665C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AB4598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E30324">
            <w:pPr>
              <w:jc w:val="center"/>
            </w:pPr>
            <w:r>
              <w:t>20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06722" w:rsidRDefault="00E55CB8" w:rsidP="0092665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38</w:t>
            </w:r>
          </w:p>
        </w:tc>
        <w:tc>
          <w:tcPr>
            <w:tcW w:w="2451" w:type="dxa"/>
            <w:gridSpan w:val="2"/>
          </w:tcPr>
          <w:p w:rsidR="00E55CB8" w:rsidRPr="00AF314C" w:rsidRDefault="00E55CB8" w:rsidP="0092665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B45781" w:rsidRDefault="00E55CB8" w:rsidP="0092665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≈</w:t>
            </w:r>
            <w:r>
              <w:rPr>
                <w:sz w:val="28"/>
                <w:szCs w:val="28"/>
                <w:lang w:val="en-US"/>
              </w:rPr>
              <w:t>45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>≈</w:t>
            </w:r>
            <w:r>
              <w:rPr>
                <w:sz w:val="28"/>
                <w:szCs w:val="28"/>
                <w:lang w:val="en-US"/>
              </w:rPr>
              <w:t>1125</w:t>
            </w:r>
          </w:p>
        </w:tc>
        <w:tc>
          <w:tcPr>
            <w:tcW w:w="1786" w:type="dxa"/>
            <w:gridSpan w:val="2"/>
          </w:tcPr>
          <w:p w:rsidR="00E55CB8" w:rsidRPr="001C5249" w:rsidRDefault="00E55CB8" w:rsidP="0092665C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92665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4E7057" w:rsidRDefault="00E55CB8" w:rsidP="009266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92665C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174A00" w:rsidRDefault="00E55CB8" w:rsidP="0092665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0,26</w:t>
            </w:r>
          </w:p>
        </w:tc>
        <w:tc>
          <w:tcPr>
            <w:tcW w:w="537" w:type="dxa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4E7057" w:rsidRDefault="00E55CB8" w:rsidP="003676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E30324">
            <w:pPr>
              <w:jc w:val="center"/>
            </w:pPr>
            <w:r>
              <w:t>21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06722" w:rsidRDefault="00E55CB8" w:rsidP="0092665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39</w:t>
            </w:r>
          </w:p>
        </w:tc>
        <w:tc>
          <w:tcPr>
            <w:tcW w:w="2451" w:type="dxa"/>
            <w:gridSpan w:val="2"/>
          </w:tcPr>
          <w:p w:rsidR="00E55CB8" w:rsidRPr="00AF314C" w:rsidRDefault="00E55CB8" w:rsidP="0092665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936643" w:rsidRDefault="00E55CB8" w:rsidP="0092665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≈</w:t>
            </w:r>
            <w:r>
              <w:rPr>
                <w:sz w:val="28"/>
                <w:szCs w:val="28"/>
                <w:lang w:val="en-US"/>
              </w:rPr>
              <w:t>20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>≈</w:t>
            </w:r>
            <w:r>
              <w:rPr>
                <w:sz w:val="28"/>
                <w:szCs w:val="28"/>
                <w:lang w:val="en-US"/>
              </w:rPr>
              <w:t>1125</w:t>
            </w:r>
          </w:p>
        </w:tc>
        <w:tc>
          <w:tcPr>
            <w:tcW w:w="1786" w:type="dxa"/>
            <w:gridSpan w:val="2"/>
          </w:tcPr>
          <w:p w:rsidR="00E55CB8" w:rsidRPr="001C5249" w:rsidRDefault="00E55CB8" w:rsidP="0092665C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92665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891EB5" w:rsidRDefault="00E55CB8" w:rsidP="0092665C">
            <w:pPr>
              <w:jc w:val="center"/>
            </w:pPr>
            <w:r>
              <w:t>2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92665C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891EB5" w:rsidRDefault="00E55CB8" w:rsidP="00891E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24</w:t>
            </w:r>
          </w:p>
        </w:tc>
        <w:tc>
          <w:tcPr>
            <w:tcW w:w="537" w:type="dxa"/>
          </w:tcPr>
          <w:p w:rsidR="00E55CB8" w:rsidRPr="001C5249" w:rsidRDefault="00E55CB8" w:rsidP="00F443AD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F443AD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AB4598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E30324">
            <w:pPr>
              <w:jc w:val="center"/>
            </w:pPr>
            <w:r>
              <w:t>22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06722" w:rsidRDefault="00E55CB8" w:rsidP="0092665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2451" w:type="dxa"/>
            <w:gridSpan w:val="2"/>
          </w:tcPr>
          <w:p w:rsidR="00E55CB8" w:rsidRPr="00AF314C" w:rsidRDefault="00E55CB8" w:rsidP="0092665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B45781" w:rsidRDefault="00E55CB8" w:rsidP="0092665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≈</w:t>
            </w:r>
            <w:r>
              <w:rPr>
                <w:sz w:val="28"/>
                <w:szCs w:val="28"/>
                <w:lang w:val="en-US"/>
              </w:rPr>
              <w:t>45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>≈</w:t>
            </w:r>
            <w:r>
              <w:rPr>
                <w:sz w:val="28"/>
                <w:szCs w:val="28"/>
                <w:lang w:val="en-US"/>
              </w:rPr>
              <w:t>1125</w:t>
            </w:r>
          </w:p>
        </w:tc>
        <w:tc>
          <w:tcPr>
            <w:tcW w:w="1786" w:type="dxa"/>
            <w:gridSpan w:val="2"/>
          </w:tcPr>
          <w:p w:rsidR="00E55CB8" w:rsidRPr="001C5249" w:rsidRDefault="00E55CB8" w:rsidP="0092665C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92665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4E7057" w:rsidRDefault="00E55CB8" w:rsidP="009266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92665C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174A00" w:rsidRDefault="00E55CB8" w:rsidP="0092665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0,26</w:t>
            </w:r>
          </w:p>
        </w:tc>
        <w:tc>
          <w:tcPr>
            <w:tcW w:w="537" w:type="dxa"/>
          </w:tcPr>
          <w:p w:rsidR="00E55CB8" w:rsidRPr="001C5249" w:rsidRDefault="00E55CB8" w:rsidP="00F443AD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F443AD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E30324">
            <w:pPr>
              <w:jc w:val="center"/>
            </w:pPr>
            <w:r>
              <w:t>23</w:t>
            </w:r>
          </w:p>
        </w:tc>
        <w:tc>
          <w:tcPr>
            <w:tcW w:w="736" w:type="dxa"/>
            <w:gridSpan w:val="2"/>
            <w:vAlign w:val="center"/>
          </w:tcPr>
          <w:p w:rsidR="00E55CB8" w:rsidRPr="001C5249" w:rsidRDefault="00E55CB8" w:rsidP="00F443AD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F443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387E6F" w:rsidRDefault="00E55CB8" w:rsidP="00F443A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55CB8" w:rsidRPr="005B2526" w:rsidRDefault="00E55CB8" w:rsidP="00F443AD"/>
        </w:tc>
        <w:tc>
          <w:tcPr>
            <w:tcW w:w="554" w:type="dxa"/>
            <w:vAlign w:val="center"/>
          </w:tcPr>
          <w:p w:rsidR="00E55CB8" w:rsidRPr="0026242B" w:rsidRDefault="00E55CB8" w:rsidP="00F443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F443AD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F443AD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F443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F443AD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F443AD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AB4598">
            <w:pPr>
              <w:jc w:val="center"/>
            </w:pPr>
            <w:r>
              <w:lastRenderedPageBreak/>
              <w:t>1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73D6C" w:rsidRDefault="00E55CB8" w:rsidP="00F443AD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F443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C504F2" w:rsidRDefault="00E55CB8" w:rsidP="00F443A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55CB8" w:rsidRDefault="00E55CB8" w:rsidP="00F443AD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F443AD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4E7057" w:rsidRDefault="00E55CB8" w:rsidP="00F443AD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F443AD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8623DF" w:rsidRDefault="00E55CB8" w:rsidP="00F443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F443AD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F443AD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</w:tcPr>
          <w:p w:rsidR="00E55CB8" w:rsidRPr="0032276A" w:rsidRDefault="00E55CB8" w:rsidP="00AB459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AB4598">
            <w:pPr>
              <w:jc w:val="center"/>
            </w:pPr>
            <w:r>
              <w:t>2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73D6C" w:rsidRDefault="00E55CB8" w:rsidP="00F7090A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F709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DC68B3" w:rsidRDefault="00E55CB8" w:rsidP="0050412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55CB8" w:rsidRDefault="00E55CB8" w:rsidP="00F7090A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F7090A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4E7057" w:rsidRDefault="00E55CB8" w:rsidP="00F7090A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F7090A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8623DF" w:rsidRDefault="00E55CB8" w:rsidP="00F709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F443AD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F443AD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4E7057" w:rsidRDefault="00E55CB8" w:rsidP="003676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AB4598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AB4598">
            <w:pPr>
              <w:jc w:val="center"/>
            </w:pPr>
            <w:r>
              <w:t>3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12671" w:rsidRDefault="00E55CB8" w:rsidP="00F709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E55CB8" w:rsidRPr="00AF314C" w:rsidRDefault="00E55CB8" w:rsidP="00F709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DC68B3" w:rsidRDefault="00E55CB8" w:rsidP="00F709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55CB8" w:rsidRPr="001C5249" w:rsidRDefault="00E55CB8" w:rsidP="00F7090A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26242B" w:rsidRDefault="00E55CB8" w:rsidP="00F7090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F7090A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F7090A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F709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F443AD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F443AD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AB4598">
            <w:pPr>
              <w:jc w:val="center"/>
            </w:pPr>
            <w:r>
              <w:t>4</w:t>
            </w:r>
          </w:p>
        </w:tc>
        <w:tc>
          <w:tcPr>
            <w:tcW w:w="736" w:type="dxa"/>
            <w:gridSpan w:val="2"/>
            <w:vAlign w:val="center"/>
          </w:tcPr>
          <w:p w:rsidR="00E55CB8" w:rsidRPr="00A548C0" w:rsidRDefault="00E55CB8" w:rsidP="00367688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367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A548C0" w:rsidRDefault="00E55CB8" w:rsidP="0036768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26242B" w:rsidRDefault="00E55CB8" w:rsidP="003676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A548C0" w:rsidRDefault="00E55CB8" w:rsidP="00367688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E55CB8" w:rsidRPr="00161C29" w:rsidRDefault="00E55CB8" w:rsidP="00367688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E55CB8" w:rsidRPr="00161C29" w:rsidRDefault="00E55CB8" w:rsidP="0036768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367688">
            <w:pPr>
              <w:jc w:val="center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AB4598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AB4598">
            <w:pPr>
              <w:jc w:val="center"/>
            </w:pPr>
            <w:r>
              <w:t>5</w:t>
            </w:r>
          </w:p>
        </w:tc>
        <w:tc>
          <w:tcPr>
            <w:tcW w:w="736" w:type="dxa"/>
            <w:gridSpan w:val="2"/>
            <w:vAlign w:val="center"/>
          </w:tcPr>
          <w:p w:rsidR="00E55CB8" w:rsidRPr="00DC521D" w:rsidRDefault="00E55CB8" w:rsidP="0092665C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9266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5E5FF2" w:rsidRDefault="00E55CB8" w:rsidP="00DC52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Профиль 1561 (450095)</w:t>
            </w:r>
          </w:p>
        </w:tc>
        <w:tc>
          <w:tcPr>
            <w:tcW w:w="1786" w:type="dxa"/>
            <w:gridSpan w:val="2"/>
          </w:tcPr>
          <w:p w:rsidR="00E55CB8" w:rsidRDefault="00E55CB8" w:rsidP="0092665C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92665C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5122C1" w:rsidRDefault="00E55CB8" w:rsidP="0092665C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92665C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8623DF" w:rsidRDefault="00E55CB8" w:rsidP="009266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4E7057" w:rsidRDefault="00E55CB8" w:rsidP="003676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AB4598">
            <w:pPr>
              <w:jc w:val="center"/>
            </w:pPr>
            <w:r>
              <w:t>6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12671" w:rsidRDefault="00E55CB8" w:rsidP="009266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E55CB8" w:rsidRPr="00AF314C" w:rsidRDefault="00E55CB8" w:rsidP="0092665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E96AD3" w:rsidRDefault="00E55CB8" w:rsidP="0092665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ГОСТ 13620-90 </w:t>
            </w:r>
          </w:p>
        </w:tc>
        <w:tc>
          <w:tcPr>
            <w:tcW w:w="1786" w:type="dxa"/>
            <w:gridSpan w:val="2"/>
          </w:tcPr>
          <w:p w:rsidR="00E55CB8" w:rsidRPr="001C5249" w:rsidRDefault="00E55CB8" w:rsidP="0092665C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26242B" w:rsidRDefault="00E55CB8" w:rsidP="0092665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92665C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92665C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9266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AB4598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AB4598">
            <w:pPr>
              <w:jc w:val="center"/>
            </w:pPr>
            <w:r>
              <w:t>7</w:t>
            </w:r>
          </w:p>
        </w:tc>
        <w:tc>
          <w:tcPr>
            <w:tcW w:w="736" w:type="dxa"/>
            <w:gridSpan w:val="2"/>
            <w:vAlign w:val="center"/>
          </w:tcPr>
          <w:p w:rsidR="00E55CB8" w:rsidRPr="001C5249" w:rsidRDefault="00E55CB8" w:rsidP="0092665C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9266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387E6F" w:rsidRDefault="00E55CB8" w:rsidP="0092665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зетугольник</w:t>
            </w:r>
            <w:proofErr w:type="spellEnd"/>
            <w:r>
              <w:rPr>
                <w:sz w:val="28"/>
                <w:szCs w:val="28"/>
              </w:rPr>
              <w:t xml:space="preserve"> 40х20х2х3</w:t>
            </w:r>
          </w:p>
        </w:tc>
        <w:tc>
          <w:tcPr>
            <w:tcW w:w="1786" w:type="dxa"/>
            <w:gridSpan w:val="2"/>
            <w:vAlign w:val="center"/>
          </w:tcPr>
          <w:p w:rsidR="00E55CB8" w:rsidRPr="005B2526" w:rsidRDefault="00E55CB8" w:rsidP="0092665C"/>
        </w:tc>
        <w:tc>
          <w:tcPr>
            <w:tcW w:w="554" w:type="dxa"/>
            <w:vAlign w:val="center"/>
          </w:tcPr>
          <w:p w:rsidR="00E55CB8" w:rsidRPr="0026242B" w:rsidRDefault="00E55CB8" w:rsidP="0092665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92665C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92665C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9266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AB4598">
            <w:pPr>
              <w:jc w:val="center"/>
            </w:pPr>
            <w:r>
              <w:t>8</w:t>
            </w:r>
          </w:p>
        </w:tc>
        <w:tc>
          <w:tcPr>
            <w:tcW w:w="736" w:type="dxa"/>
            <w:gridSpan w:val="2"/>
            <w:vAlign w:val="center"/>
          </w:tcPr>
          <w:p w:rsidR="00E55CB8" w:rsidRPr="00790500" w:rsidRDefault="00E55CB8" w:rsidP="00F443AD">
            <w:pPr>
              <w:jc w:val="center"/>
            </w:pPr>
            <w:r>
              <w:rPr>
                <w:lang w:val="en-US"/>
              </w:rPr>
              <w:t>45</w:t>
            </w: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F443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BE2B46" w:rsidRDefault="00E55CB8" w:rsidP="009266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</w:t>
            </w:r>
            <w:r>
              <w:rPr>
                <w:sz w:val="28"/>
                <w:szCs w:val="28"/>
                <w:lang w:val="en-US"/>
              </w:rPr>
              <w:t>815</w:t>
            </w:r>
          </w:p>
          <w:p w:rsidR="00E55CB8" w:rsidRPr="00BE2B46" w:rsidRDefault="00E55CB8" w:rsidP="0092665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55CB8" w:rsidRDefault="00E55CB8" w:rsidP="0092665C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521286" w:rsidRDefault="00E55CB8" w:rsidP="0092665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DC73F5" w:rsidRDefault="00E55CB8" w:rsidP="009266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92665C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DC73F5" w:rsidRDefault="00E55CB8" w:rsidP="00DC52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0,4</w:t>
            </w:r>
          </w:p>
        </w:tc>
        <w:tc>
          <w:tcPr>
            <w:tcW w:w="537" w:type="dxa"/>
          </w:tcPr>
          <w:p w:rsidR="00E55CB8" w:rsidRPr="001C5249" w:rsidRDefault="00E55CB8" w:rsidP="0092665C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AB4598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AB4598">
            <w:pPr>
              <w:jc w:val="center"/>
            </w:pPr>
            <w:r>
              <w:t>9</w:t>
            </w:r>
          </w:p>
        </w:tc>
        <w:tc>
          <w:tcPr>
            <w:tcW w:w="736" w:type="dxa"/>
            <w:gridSpan w:val="2"/>
            <w:vAlign w:val="center"/>
          </w:tcPr>
          <w:p w:rsidR="00E55CB8" w:rsidRPr="00790500" w:rsidRDefault="00E55CB8" w:rsidP="0092665C">
            <w:pPr>
              <w:jc w:val="center"/>
            </w:pPr>
            <w:r>
              <w:rPr>
                <w:lang w:val="en-US"/>
              </w:rPr>
              <w:t>46</w:t>
            </w: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9266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BE2B46" w:rsidRDefault="00E55CB8" w:rsidP="009266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</w:t>
            </w:r>
            <w:r>
              <w:rPr>
                <w:sz w:val="28"/>
                <w:szCs w:val="28"/>
                <w:lang w:val="en-US"/>
              </w:rPr>
              <w:t>955</w:t>
            </w:r>
          </w:p>
          <w:p w:rsidR="00E55CB8" w:rsidRPr="00BE2B46" w:rsidRDefault="00E55CB8" w:rsidP="0092665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55CB8" w:rsidRDefault="00E55CB8" w:rsidP="0092665C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521286" w:rsidRDefault="00E55CB8" w:rsidP="0092665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DC73F5" w:rsidRDefault="00E55CB8" w:rsidP="009266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92665C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DC73F5" w:rsidRDefault="00E55CB8" w:rsidP="00DC52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>
              <w:rPr>
                <w:b/>
                <w:sz w:val="28"/>
                <w:szCs w:val="28"/>
                <w:lang w:val="en-US"/>
              </w:rPr>
              <w:t>47</w:t>
            </w: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AB4598">
            <w:pPr>
              <w:jc w:val="center"/>
            </w:pPr>
            <w:r>
              <w:t>10</w:t>
            </w:r>
          </w:p>
        </w:tc>
        <w:tc>
          <w:tcPr>
            <w:tcW w:w="736" w:type="dxa"/>
            <w:gridSpan w:val="2"/>
            <w:vAlign w:val="center"/>
          </w:tcPr>
          <w:p w:rsidR="00E55CB8" w:rsidRPr="00790500" w:rsidRDefault="00E55CB8" w:rsidP="006275FA">
            <w:pPr>
              <w:jc w:val="center"/>
            </w:pPr>
            <w:r>
              <w:rPr>
                <w:lang w:val="en-US"/>
              </w:rPr>
              <w:t>47</w:t>
            </w: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9266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92665C" w:rsidRDefault="00E55CB8" w:rsidP="009266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≈335</w:t>
            </w:r>
          </w:p>
          <w:p w:rsidR="00E55CB8" w:rsidRPr="00BE2B46" w:rsidRDefault="00E55CB8" w:rsidP="0092665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55CB8" w:rsidRDefault="00E55CB8" w:rsidP="0092665C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521286" w:rsidRDefault="00E55CB8" w:rsidP="0092665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DC73F5" w:rsidRDefault="00E55CB8" w:rsidP="009266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92665C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92665C" w:rsidRDefault="00E55CB8" w:rsidP="009266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16</w:t>
            </w: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AB4598">
            <w:pPr>
              <w:jc w:val="center"/>
            </w:pPr>
            <w:r>
              <w:t>11</w:t>
            </w:r>
          </w:p>
        </w:tc>
        <w:tc>
          <w:tcPr>
            <w:tcW w:w="736" w:type="dxa"/>
            <w:gridSpan w:val="2"/>
            <w:vAlign w:val="center"/>
          </w:tcPr>
          <w:p w:rsidR="00E55CB8" w:rsidRPr="00790500" w:rsidRDefault="00E55CB8" w:rsidP="006275FA">
            <w:pPr>
              <w:jc w:val="center"/>
            </w:pPr>
            <w:r>
              <w:rPr>
                <w:lang w:val="en-US"/>
              </w:rPr>
              <w:t>48</w:t>
            </w: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9266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92665C" w:rsidRDefault="00E55CB8" w:rsidP="009266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≈335</w:t>
            </w:r>
          </w:p>
          <w:p w:rsidR="00E55CB8" w:rsidRPr="00BE2B46" w:rsidRDefault="00E55CB8" w:rsidP="0092665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55CB8" w:rsidRDefault="00E55CB8" w:rsidP="0092665C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521286" w:rsidRDefault="00E55CB8" w:rsidP="0092665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DC73F5" w:rsidRDefault="00E55CB8" w:rsidP="009266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92665C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DC73F5" w:rsidRDefault="00E55CB8" w:rsidP="0092665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AB4598">
            <w:pPr>
              <w:jc w:val="center"/>
            </w:pPr>
            <w:r>
              <w:t>12</w:t>
            </w:r>
          </w:p>
        </w:tc>
        <w:tc>
          <w:tcPr>
            <w:tcW w:w="736" w:type="dxa"/>
            <w:gridSpan w:val="2"/>
            <w:vAlign w:val="center"/>
          </w:tcPr>
          <w:p w:rsidR="00E55CB8" w:rsidRPr="00790500" w:rsidRDefault="00E55CB8" w:rsidP="006275FA">
            <w:pPr>
              <w:jc w:val="center"/>
            </w:pPr>
            <w:r>
              <w:rPr>
                <w:lang w:val="en-US"/>
              </w:rPr>
              <w:t>49</w:t>
            </w: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9266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92665C" w:rsidRDefault="00E55CB8" w:rsidP="009266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≈335</w:t>
            </w:r>
          </w:p>
          <w:p w:rsidR="00E55CB8" w:rsidRPr="00BE2B46" w:rsidRDefault="00E55CB8" w:rsidP="0092665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55CB8" w:rsidRDefault="00E55CB8" w:rsidP="0092665C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521286" w:rsidRDefault="00E55CB8" w:rsidP="0092665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DC73F5" w:rsidRDefault="00E55CB8" w:rsidP="009266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92665C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DC73F5" w:rsidRDefault="00E55CB8" w:rsidP="0092665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AB4598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AB4598">
            <w:pPr>
              <w:jc w:val="center"/>
            </w:pPr>
            <w:r>
              <w:t>13</w:t>
            </w:r>
          </w:p>
        </w:tc>
        <w:tc>
          <w:tcPr>
            <w:tcW w:w="736" w:type="dxa"/>
            <w:gridSpan w:val="2"/>
            <w:vAlign w:val="center"/>
          </w:tcPr>
          <w:p w:rsidR="00E55CB8" w:rsidRPr="00790500" w:rsidRDefault="00E55CB8" w:rsidP="0092665C">
            <w:pPr>
              <w:jc w:val="center"/>
            </w:pPr>
            <w:r>
              <w:rPr>
                <w:lang w:val="en-US"/>
              </w:rPr>
              <w:t>50</w:t>
            </w: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9266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92665C" w:rsidRDefault="00E55CB8" w:rsidP="009266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≈335</w:t>
            </w:r>
          </w:p>
          <w:p w:rsidR="00E55CB8" w:rsidRPr="00BE2B46" w:rsidRDefault="00E55CB8" w:rsidP="0092665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55CB8" w:rsidRDefault="00E55CB8" w:rsidP="0092665C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521286" w:rsidRDefault="00E55CB8" w:rsidP="0092665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DC73F5" w:rsidRDefault="00E55CB8" w:rsidP="009266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92665C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DC73F5" w:rsidRDefault="00E55CB8" w:rsidP="0092665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537" w:type="dxa"/>
          </w:tcPr>
          <w:p w:rsidR="00E55CB8" w:rsidRPr="001C5249" w:rsidRDefault="00E55CB8" w:rsidP="00F443AD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AB4598">
            <w:pPr>
              <w:jc w:val="center"/>
            </w:pPr>
            <w:r>
              <w:t>14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12671" w:rsidRDefault="00E55CB8" w:rsidP="00F443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E55CB8" w:rsidRPr="00AF314C" w:rsidRDefault="00E55CB8" w:rsidP="00F443A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E96AD3" w:rsidRDefault="00E55CB8" w:rsidP="00F443A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55CB8" w:rsidRPr="001C5249" w:rsidRDefault="00E55CB8" w:rsidP="00F443AD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26242B" w:rsidRDefault="00E55CB8" w:rsidP="00F443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F443AD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F443AD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F443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F443AD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AB4598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AB4598">
            <w:pPr>
              <w:jc w:val="center"/>
            </w:pPr>
            <w:r>
              <w:t>15</w:t>
            </w:r>
          </w:p>
        </w:tc>
        <w:tc>
          <w:tcPr>
            <w:tcW w:w="736" w:type="dxa"/>
            <w:gridSpan w:val="2"/>
            <w:vAlign w:val="center"/>
          </w:tcPr>
          <w:p w:rsidR="00E55CB8" w:rsidRPr="00A309D6" w:rsidRDefault="00E55CB8" w:rsidP="00F443AD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F443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C504F2" w:rsidRDefault="00E55CB8" w:rsidP="00F443A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55CB8" w:rsidRDefault="00E55CB8" w:rsidP="00F443AD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9B77DC" w:rsidRDefault="00E55CB8" w:rsidP="00F443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9B77DC" w:rsidRDefault="00E55CB8" w:rsidP="00F443AD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F443AD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8623DF" w:rsidRDefault="00E55CB8" w:rsidP="00F443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F443AD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AB4598">
            <w:pPr>
              <w:jc w:val="center"/>
            </w:pPr>
            <w:r>
              <w:t>16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73D6C" w:rsidRDefault="00E55CB8" w:rsidP="00F443AD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F443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5E5FF2" w:rsidRDefault="00E55CB8" w:rsidP="00504121">
            <w:pPr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55CB8" w:rsidRDefault="00E55CB8" w:rsidP="00F443AD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F443AD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4E7057" w:rsidRDefault="00E55CB8" w:rsidP="00F443AD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F443AD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8623DF" w:rsidRDefault="00E55CB8" w:rsidP="00F443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F443AD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</w:tcPr>
          <w:p w:rsidR="00E55CB8" w:rsidRPr="0032276A" w:rsidRDefault="00E55CB8" w:rsidP="00AB459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AB4598">
            <w:pPr>
              <w:jc w:val="center"/>
            </w:pPr>
            <w:r>
              <w:t>17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12671" w:rsidRDefault="00E55CB8" w:rsidP="00F443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E55CB8" w:rsidRPr="00AF314C" w:rsidRDefault="00E55CB8" w:rsidP="00F443A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E96AD3" w:rsidRDefault="00E55CB8" w:rsidP="00F443A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55CB8" w:rsidRPr="001C5249" w:rsidRDefault="00E55CB8" w:rsidP="00F443AD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26242B" w:rsidRDefault="00E55CB8" w:rsidP="00F443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F443AD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F443AD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F443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F443AD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AB4598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AB4598">
            <w:pPr>
              <w:jc w:val="center"/>
            </w:pPr>
            <w:r>
              <w:t>18</w:t>
            </w:r>
          </w:p>
        </w:tc>
        <w:tc>
          <w:tcPr>
            <w:tcW w:w="736" w:type="dxa"/>
            <w:gridSpan w:val="2"/>
            <w:vAlign w:val="center"/>
          </w:tcPr>
          <w:p w:rsidR="00E55CB8" w:rsidRPr="001C5249" w:rsidRDefault="00E55CB8" w:rsidP="00F443AD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F443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387E6F" w:rsidRDefault="00E55CB8" w:rsidP="00F443A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55CB8" w:rsidRPr="005B2526" w:rsidRDefault="00E55CB8" w:rsidP="00F443AD"/>
        </w:tc>
        <w:tc>
          <w:tcPr>
            <w:tcW w:w="554" w:type="dxa"/>
            <w:vAlign w:val="center"/>
          </w:tcPr>
          <w:p w:rsidR="00E55CB8" w:rsidRPr="0026242B" w:rsidRDefault="00E55CB8" w:rsidP="00F443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F443AD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F443AD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F443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F443AD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AB4598">
            <w:pPr>
              <w:jc w:val="center"/>
            </w:pPr>
            <w:r>
              <w:t>19</w:t>
            </w:r>
          </w:p>
        </w:tc>
        <w:tc>
          <w:tcPr>
            <w:tcW w:w="736" w:type="dxa"/>
            <w:gridSpan w:val="2"/>
            <w:vAlign w:val="center"/>
          </w:tcPr>
          <w:p w:rsidR="00E55CB8" w:rsidRPr="0008313D" w:rsidRDefault="00E55CB8" w:rsidP="00AB4598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B91802" w:rsidRDefault="00E55CB8" w:rsidP="00AB459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55CB8" w:rsidRDefault="00E55CB8" w:rsidP="00AB4598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26242B" w:rsidRDefault="00E55CB8" w:rsidP="00AB45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AB4598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8623DF" w:rsidRDefault="00E55CB8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AB4598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AB4598">
            <w:pPr>
              <w:jc w:val="center"/>
            </w:pPr>
            <w:r>
              <w:t>20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73D6C" w:rsidRDefault="00E55CB8" w:rsidP="00CA5591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CA55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5E5FF2" w:rsidRDefault="00E55CB8" w:rsidP="00504121">
            <w:pPr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55CB8" w:rsidRDefault="00E55CB8" w:rsidP="00CA5591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CA5591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5122C1" w:rsidRDefault="00E55CB8" w:rsidP="00CA5591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CA5591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8623DF" w:rsidRDefault="00E55CB8" w:rsidP="005041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CA5591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AB4598">
            <w:pPr>
              <w:jc w:val="center"/>
            </w:pPr>
            <w:r>
              <w:t>21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12671" w:rsidRDefault="00E55CB8" w:rsidP="00CA55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E55CB8" w:rsidRPr="00AF314C" w:rsidRDefault="00E55CB8" w:rsidP="00CA559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E96AD3" w:rsidRDefault="00E55CB8" w:rsidP="0050412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55CB8" w:rsidRPr="001C5249" w:rsidRDefault="00E55CB8" w:rsidP="00CA5591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26242B" w:rsidRDefault="00E55CB8" w:rsidP="00CA559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CA5591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CA5591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CA55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CA5591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AB4598">
            <w:pPr>
              <w:jc w:val="center"/>
            </w:pPr>
            <w:r>
              <w:t>22</w:t>
            </w:r>
          </w:p>
        </w:tc>
        <w:tc>
          <w:tcPr>
            <w:tcW w:w="736" w:type="dxa"/>
            <w:gridSpan w:val="2"/>
            <w:vAlign w:val="center"/>
          </w:tcPr>
          <w:p w:rsidR="00E55CB8" w:rsidRPr="001C5249" w:rsidRDefault="00E55CB8" w:rsidP="00CA5591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CA55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387E6F" w:rsidRDefault="00E55CB8" w:rsidP="0050412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55CB8" w:rsidRPr="005B2526" w:rsidRDefault="00E55CB8" w:rsidP="00CA5591"/>
        </w:tc>
        <w:tc>
          <w:tcPr>
            <w:tcW w:w="554" w:type="dxa"/>
            <w:vAlign w:val="center"/>
          </w:tcPr>
          <w:p w:rsidR="00E55CB8" w:rsidRPr="0026242B" w:rsidRDefault="00E55CB8" w:rsidP="00CA559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CA5591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CA5591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CA55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CA5591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</w:tcPr>
          <w:p w:rsidR="00E55CB8" w:rsidRPr="0032276A" w:rsidRDefault="00E55CB8" w:rsidP="00AB459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AB4598">
            <w:pPr>
              <w:jc w:val="center"/>
            </w:pPr>
            <w:r>
              <w:t>23</w:t>
            </w:r>
          </w:p>
        </w:tc>
        <w:tc>
          <w:tcPr>
            <w:tcW w:w="736" w:type="dxa"/>
            <w:gridSpan w:val="2"/>
            <w:vAlign w:val="center"/>
          </w:tcPr>
          <w:p w:rsidR="00E55CB8" w:rsidRPr="00A548C0" w:rsidRDefault="00E55CB8" w:rsidP="00AB4598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A548C0" w:rsidRDefault="00E55CB8" w:rsidP="00AB459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26242B" w:rsidRDefault="00E55CB8" w:rsidP="00AB45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A548C0" w:rsidRDefault="00E55CB8" w:rsidP="00AB4598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E55CB8" w:rsidRPr="00161C29" w:rsidRDefault="00E55CB8" w:rsidP="00AB4598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E55CB8" w:rsidRPr="00161C29" w:rsidRDefault="00E55CB8" w:rsidP="00AB459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AB4598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AB4598">
            <w:pPr>
              <w:jc w:val="center"/>
            </w:pPr>
            <w:r>
              <w:lastRenderedPageBreak/>
              <w:t>1</w:t>
            </w:r>
          </w:p>
        </w:tc>
        <w:tc>
          <w:tcPr>
            <w:tcW w:w="736" w:type="dxa"/>
            <w:gridSpan w:val="2"/>
            <w:vAlign w:val="center"/>
          </w:tcPr>
          <w:p w:rsidR="00E55CB8" w:rsidRPr="001C5249" w:rsidRDefault="00E55CB8" w:rsidP="007F5944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9A6627" w:rsidRDefault="00E55CB8" w:rsidP="00AB459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55CB8" w:rsidRPr="005B2526" w:rsidRDefault="00E55CB8" w:rsidP="00AB4598"/>
        </w:tc>
        <w:tc>
          <w:tcPr>
            <w:tcW w:w="554" w:type="dxa"/>
            <w:vAlign w:val="center"/>
          </w:tcPr>
          <w:p w:rsidR="00E55CB8" w:rsidRPr="0026242B" w:rsidRDefault="00E55CB8" w:rsidP="00AB45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AB4598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AB4598">
            <w:pPr>
              <w:jc w:val="center"/>
            </w:pPr>
            <w:r>
              <w:t>2</w:t>
            </w:r>
          </w:p>
        </w:tc>
        <w:tc>
          <w:tcPr>
            <w:tcW w:w="736" w:type="dxa"/>
            <w:gridSpan w:val="2"/>
            <w:vAlign w:val="center"/>
          </w:tcPr>
          <w:p w:rsidR="00E55CB8" w:rsidRPr="0008313D" w:rsidRDefault="00E55CB8" w:rsidP="00AB4598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BF5772" w:rsidRDefault="00E55CB8" w:rsidP="00B10D4F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786" w:type="dxa"/>
            <w:gridSpan w:val="2"/>
          </w:tcPr>
          <w:p w:rsidR="00E55CB8" w:rsidRDefault="00E55CB8" w:rsidP="00AB4598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26242B" w:rsidRDefault="00E55CB8" w:rsidP="00AB45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AB4598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8623DF" w:rsidRDefault="00E55CB8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AB4598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AB4598">
            <w:pPr>
              <w:jc w:val="center"/>
            </w:pPr>
            <w:r>
              <w:t>3</w:t>
            </w:r>
          </w:p>
        </w:tc>
        <w:tc>
          <w:tcPr>
            <w:tcW w:w="736" w:type="dxa"/>
            <w:gridSpan w:val="2"/>
            <w:vAlign w:val="center"/>
          </w:tcPr>
          <w:p w:rsidR="00E55CB8" w:rsidRPr="009A6627" w:rsidRDefault="00E55CB8" w:rsidP="007F5944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BE0392" w:rsidRDefault="00E55CB8" w:rsidP="00AB459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55CB8" w:rsidRPr="005B2526" w:rsidRDefault="00E55CB8" w:rsidP="00AB4598"/>
        </w:tc>
        <w:tc>
          <w:tcPr>
            <w:tcW w:w="554" w:type="dxa"/>
            <w:vAlign w:val="center"/>
          </w:tcPr>
          <w:p w:rsidR="00E55CB8" w:rsidRPr="0026242B" w:rsidRDefault="00E55CB8" w:rsidP="00AB45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AB4598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AB4598">
            <w:pPr>
              <w:jc w:val="center"/>
            </w:pPr>
            <w:r>
              <w:t>4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73D6C" w:rsidRDefault="00E55CB8" w:rsidP="004B7998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4B79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5E5FF2" w:rsidRDefault="00E55CB8" w:rsidP="00642832">
            <w:pPr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55CB8" w:rsidRDefault="00E55CB8" w:rsidP="004B7998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4B799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5122C1" w:rsidRDefault="00E55CB8" w:rsidP="004B7998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4B7998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8623DF" w:rsidRDefault="00E55CB8" w:rsidP="004B79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367688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AB4598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AB4598">
            <w:pPr>
              <w:jc w:val="center"/>
            </w:pPr>
            <w:r>
              <w:t>5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12671" w:rsidRDefault="00E55CB8" w:rsidP="004B79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E55CB8" w:rsidRPr="00AF314C" w:rsidRDefault="00E55CB8" w:rsidP="004B799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E96AD3" w:rsidRDefault="00E55CB8" w:rsidP="004B799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55CB8" w:rsidRPr="001C5249" w:rsidRDefault="00E55CB8" w:rsidP="004B7998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26242B" w:rsidRDefault="00E55CB8" w:rsidP="004B79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4B7998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4B7998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4B79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367688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AB4598">
            <w:pPr>
              <w:jc w:val="center"/>
            </w:pPr>
            <w:r>
              <w:t>6</w:t>
            </w:r>
          </w:p>
        </w:tc>
        <w:tc>
          <w:tcPr>
            <w:tcW w:w="736" w:type="dxa"/>
            <w:gridSpan w:val="2"/>
            <w:vAlign w:val="center"/>
          </w:tcPr>
          <w:p w:rsidR="00E55CB8" w:rsidRPr="00A6441F" w:rsidRDefault="00E55CB8" w:rsidP="00157A6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451" w:type="dxa"/>
            <w:gridSpan w:val="2"/>
          </w:tcPr>
          <w:p w:rsidR="00E55CB8" w:rsidRPr="00AF314C" w:rsidRDefault="00E55CB8" w:rsidP="00157A6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896CEF" w:rsidRDefault="00E55CB8" w:rsidP="00F35B3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Профиль 1561 (410821)</w:t>
            </w:r>
          </w:p>
        </w:tc>
        <w:tc>
          <w:tcPr>
            <w:tcW w:w="1786" w:type="dxa"/>
            <w:gridSpan w:val="2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896CEF" w:rsidRDefault="00E55CB8" w:rsidP="00157A6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896CEF" w:rsidRDefault="00E55CB8" w:rsidP="00157A63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896CEF" w:rsidRDefault="00E55CB8" w:rsidP="00157A6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AB4598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AB4598">
            <w:pPr>
              <w:jc w:val="center"/>
            </w:pPr>
            <w:r>
              <w:t>7</w:t>
            </w:r>
          </w:p>
        </w:tc>
        <w:tc>
          <w:tcPr>
            <w:tcW w:w="736" w:type="dxa"/>
            <w:gridSpan w:val="2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157A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E96AD3" w:rsidRDefault="00E55CB8" w:rsidP="00F35B3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ОСТ1-92059-78 (угол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40х30х3х3)</w:t>
            </w:r>
          </w:p>
        </w:tc>
        <w:tc>
          <w:tcPr>
            <w:tcW w:w="1786" w:type="dxa"/>
            <w:gridSpan w:val="2"/>
            <w:vAlign w:val="center"/>
          </w:tcPr>
          <w:p w:rsidR="00E55CB8" w:rsidRPr="005B2526" w:rsidRDefault="00E55CB8" w:rsidP="00157A63"/>
        </w:tc>
        <w:tc>
          <w:tcPr>
            <w:tcW w:w="554" w:type="dxa"/>
            <w:vAlign w:val="center"/>
          </w:tcPr>
          <w:p w:rsidR="00E55CB8" w:rsidRPr="0026242B" w:rsidRDefault="00E55CB8" w:rsidP="00157A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157A63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157A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367688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AB4598">
            <w:pPr>
              <w:jc w:val="center"/>
            </w:pPr>
            <w:r>
              <w:t>8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73D6C" w:rsidRDefault="00E55CB8" w:rsidP="004B7998">
            <w:pPr>
              <w:jc w:val="center"/>
            </w:pPr>
            <w:r>
              <w:t>70</w:t>
            </w: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4B79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92665C" w:rsidRDefault="00E55CB8" w:rsidP="00157A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 xml:space="preserve">≈1125                        </w:t>
            </w:r>
            <w:proofErr w:type="gramStart"/>
            <w:r>
              <w:rPr>
                <w:sz w:val="28"/>
                <w:szCs w:val="28"/>
              </w:rPr>
              <w:t>( 23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шп</w:t>
            </w:r>
            <w:proofErr w:type="spellEnd"/>
            <w:r>
              <w:rPr>
                <w:sz w:val="28"/>
                <w:szCs w:val="28"/>
              </w:rPr>
              <w:t>.)</w:t>
            </w:r>
          </w:p>
          <w:p w:rsidR="00E55CB8" w:rsidRPr="00BE2B46" w:rsidRDefault="00E55CB8" w:rsidP="00157A6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55CB8" w:rsidRDefault="00E55CB8" w:rsidP="004B7998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896CEF" w:rsidRDefault="00E55CB8" w:rsidP="00157A6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896CEF" w:rsidRDefault="00E55CB8" w:rsidP="00157A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891EB5" w:rsidRDefault="00E55CB8" w:rsidP="00F35B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0,64</w:t>
            </w:r>
          </w:p>
        </w:tc>
        <w:tc>
          <w:tcPr>
            <w:tcW w:w="537" w:type="dxa"/>
          </w:tcPr>
          <w:p w:rsidR="00E55CB8" w:rsidRPr="001C5249" w:rsidRDefault="00E55CB8" w:rsidP="00F443AD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F443AD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F443AD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367688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</w:tcPr>
          <w:p w:rsidR="00E55CB8" w:rsidRPr="00B91E40" w:rsidRDefault="00E55CB8" w:rsidP="00AB4598">
            <w:pPr>
              <w:jc w:val="both"/>
              <w:rPr>
                <w:sz w:val="20"/>
                <w:szCs w:val="20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AB4598">
            <w:pPr>
              <w:jc w:val="center"/>
            </w:pPr>
            <w:r>
              <w:t>9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73D6C" w:rsidRDefault="00E55CB8" w:rsidP="00157A63">
            <w:pPr>
              <w:jc w:val="center"/>
            </w:pPr>
            <w:r>
              <w:t>71</w:t>
            </w: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157A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92665C" w:rsidRDefault="00E55CB8" w:rsidP="00157A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 xml:space="preserve">≈1125                        </w:t>
            </w:r>
            <w:proofErr w:type="gramStart"/>
            <w:r>
              <w:rPr>
                <w:sz w:val="28"/>
                <w:szCs w:val="28"/>
              </w:rPr>
              <w:t>( 14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шп</w:t>
            </w:r>
            <w:proofErr w:type="spellEnd"/>
            <w:r>
              <w:rPr>
                <w:sz w:val="28"/>
                <w:szCs w:val="28"/>
              </w:rPr>
              <w:t>.)</w:t>
            </w:r>
          </w:p>
          <w:p w:rsidR="00E55CB8" w:rsidRPr="00BE2B46" w:rsidRDefault="00E55CB8" w:rsidP="00157A6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55CB8" w:rsidRDefault="00E55CB8" w:rsidP="00157A63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896CEF" w:rsidRDefault="00E55CB8" w:rsidP="00157A6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896CEF" w:rsidRDefault="00E55CB8" w:rsidP="00157A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891EB5" w:rsidRDefault="00E55CB8" w:rsidP="00F35B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0,64</w:t>
            </w: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AB4598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AB4598">
            <w:pPr>
              <w:jc w:val="center"/>
            </w:pPr>
            <w:r>
              <w:t>10</w:t>
            </w:r>
          </w:p>
        </w:tc>
        <w:tc>
          <w:tcPr>
            <w:tcW w:w="736" w:type="dxa"/>
            <w:gridSpan w:val="2"/>
            <w:vAlign w:val="center"/>
          </w:tcPr>
          <w:p w:rsidR="00E55CB8" w:rsidRPr="001C5249" w:rsidRDefault="00E55CB8" w:rsidP="004B7998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4B79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387E6F" w:rsidRDefault="00E55CB8" w:rsidP="004B799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55CB8" w:rsidRPr="005B2526" w:rsidRDefault="00E55CB8" w:rsidP="004B7998"/>
        </w:tc>
        <w:tc>
          <w:tcPr>
            <w:tcW w:w="554" w:type="dxa"/>
            <w:vAlign w:val="center"/>
          </w:tcPr>
          <w:p w:rsidR="00E55CB8" w:rsidRPr="0026242B" w:rsidRDefault="00E55CB8" w:rsidP="004B79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4B7998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4B7998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4B79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367688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AB4598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AB4598">
            <w:pPr>
              <w:jc w:val="center"/>
            </w:pPr>
            <w:r>
              <w:t>11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12671" w:rsidRDefault="00E55CB8" w:rsidP="00F443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E55CB8" w:rsidRPr="00AF314C" w:rsidRDefault="00E55CB8" w:rsidP="00F443A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E96AD3" w:rsidRDefault="00E55CB8" w:rsidP="00F443A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55CB8" w:rsidRPr="001C5249" w:rsidRDefault="00E55CB8" w:rsidP="00F443AD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26242B" w:rsidRDefault="00E55CB8" w:rsidP="00F443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F443AD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F443AD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F443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367688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</w:tcPr>
          <w:p w:rsidR="00E55CB8" w:rsidRPr="0032276A" w:rsidRDefault="00E55CB8" w:rsidP="00AB459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AB4598">
            <w:pPr>
              <w:jc w:val="center"/>
            </w:pPr>
            <w:r>
              <w:t>12</w:t>
            </w:r>
          </w:p>
        </w:tc>
        <w:tc>
          <w:tcPr>
            <w:tcW w:w="736" w:type="dxa"/>
            <w:gridSpan w:val="2"/>
            <w:vAlign w:val="center"/>
          </w:tcPr>
          <w:p w:rsidR="00E55CB8" w:rsidRPr="00BA05E3" w:rsidRDefault="00E55CB8" w:rsidP="004B7998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4B79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E96AD3" w:rsidRDefault="00E55CB8" w:rsidP="004B799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55CB8" w:rsidRPr="005B2526" w:rsidRDefault="00E55CB8" w:rsidP="004B7998"/>
        </w:tc>
        <w:tc>
          <w:tcPr>
            <w:tcW w:w="554" w:type="dxa"/>
            <w:vAlign w:val="center"/>
          </w:tcPr>
          <w:p w:rsidR="00E55CB8" w:rsidRPr="0026242B" w:rsidRDefault="00E55CB8" w:rsidP="004B79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4B7998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F443AD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F443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</w:tcPr>
          <w:p w:rsidR="00E55CB8" w:rsidRPr="0032276A" w:rsidRDefault="00E55CB8" w:rsidP="00AB459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AB4598">
            <w:pPr>
              <w:jc w:val="center"/>
            </w:pPr>
            <w:r>
              <w:t>13</w:t>
            </w:r>
          </w:p>
        </w:tc>
        <w:tc>
          <w:tcPr>
            <w:tcW w:w="736" w:type="dxa"/>
            <w:gridSpan w:val="2"/>
            <w:vAlign w:val="center"/>
          </w:tcPr>
          <w:p w:rsidR="00E55CB8" w:rsidRPr="0008313D" w:rsidRDefault="00E55CB8" w:rsidP="004B7998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4B79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B91802" w:rsidRDefault="00E55CB8" w:rsidP="004B799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55CB8" w:rsidRDefault="00E55CB8" w:rsidP="004B7998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26242B" w:rsidRDefault="00E55CB8" w:rsidP="004B79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4B7998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61C29" w:rsidRDefault="00E55CB8" w:rsidP="00367688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E55CB8" w:rsidRPr="002B5FD3" w:rsidRDefault="00E55CB8" w:rsidP="00367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367688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AB4598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AB4598">
            <w:pPr>
              <w:jc w:val="center"/>
            </w:pPr>
            <w:r>
              <w:t>14</w:t>
            </w:r>
          </w:p>
        </w:tc>
        <w:tc>
          <w:tcPr>
            <w:tcW w:w="736" w:type="dxa"/>
            <w:gridSpan w:val="2"/>
            <w:vAlign w:val="center"/>
          </w:tcPr>
          <w:p w:rsidR="00E55CB8" w:rsidRPr="00BA05E3" w:rsidRDefault="00E55CB8" w:rsidP="00367688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367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E96AD3" w:rsidRDefault="00E55CB8" w:rsidP="0036768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55CB8" w:rsidRPr="005B2526" w:rsidRDefault="00E55CB8" w:rsidP="00367688"/>
        </w:tc>
        <w:tc>
          <w:tcPr>
            <w:tcW w:w="554" w:type="dxa"/>
            <w:vAlign w:val="center"/>
          </w:tcPr>
          <w:p w:rsidR="00E55CB8" w:rsidRPr="0026242B" w:rsidRDefault="00E55CB8" w:rsidP="003676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367688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367688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367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367688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AB4598">
            <w:pPr>
              <w:jc w:val="center"/>
            </w:pPr>
            <w:r>
              <w:t>15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73D6C" w:rsidRDefault="00E55CB8" w:rsidP="00F7090A">
            <w:pPr>
              <w:jc w:val="center"/>
            </w:pPr>
            <w:r>
              <w:t>75</w:t>
            </w:r>
          </w:p>
        </w:tc>
        <w:tc>
          <w:tcPr>
            <w:tcW w:w="2451" w:type="dxa"/>
            <w:gridSpan w:val="2"/>
          </w:tcPr>
          <w:p w:rsidR="00E55CB8" w:rsidRPr="00AF314C" w:rsidRDefault="00E55CB8" w:rsidP="00157A6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896CEF" w:rsidRDefault="00E55CB8" w:rsidP="00157A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Профиль 1561 (410821)</w:t>
            </w:r>
          </w:p>
        </w:tc>
        <w:tc>
          <w:tcPr>
            <w:tcW w:w="1786" w:type="dxa"/>
            <w:gridSpan w:val="2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157A63" w:rsidRDefault="00E55CB8" w:rsidP="00157A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157A63" w:rsidRDefault="00E55CB8" w:rsidP="00157A63">
            <w:pPr>
              <w:jc w:val="center"/>
            </w:pPr>
            <w:r>
              <w:t>4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A45A76">
            <w:pPr>
              <w:jc w:val="center"/>
            </w:pPr>
            <w:r>
              <w:t>0,06</w:t>
            </w:r>
          </w:p>
        </w:tc>
        <w:tc>
          <w:tcPr>
            <w:tcW w:w="907" w:type="dxa"/>
            <w:gridSpan w:val="2"/>
            <w:vAlign w:val="center"/>
          </w:tcPr>
          <w:p w:rsidR="00E55CB8" w:rsidRPr="00157A63" w:rsidRDefault="00E55CB8" w:rsidP="00A45A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0,24</w:t>
            </w: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AB4598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AB4598">
            <w:pPr>
              <w:jc w:val="center"/>
            </w:pPr>
            <w:r>
              <w:t>16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12671" w:rsidRDefault="00E55CB8" w:rsidP="00F709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157A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E96AD3" w:rsidRDefault="00E55CB8" w:rsidP="00891EB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ОСТ1-92059-78 (угол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40х30х2х2)</w:t>
            </w:r>
          </w:p>
        </w:tc>
        <w:tc>
          <w:tcPr>
            <w:tcW w:w="1786" w:type="dxa"/>
            <w:gridSpan w:val="2"/>
            <w:vAlign w:val="center"/>
          </w:tcPr>
          <w:p w:rsidR="00E55CB8" w:rsidRPr="005B2526" w:rsidRDefault="00E55CB8" w:rsidP="00157A63"/>
        </w:tc>
        <w:tc>
          <w:tcPr>
            <w:tcW w:w="554" w:type="dxa"/>
            <w:vAlign w:val="center"/>
          </w:tcPr>
          <w:p w:rsidR="00E55CB8" w:rsidRPr="0026242B" w:rsidRDefault="00E55CB8" w:rsidP="00157A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157A63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157A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367688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AB4598">
            <w:pPr>
              <w:jc w:val="center"/>
            </w:pPr>
            <w:r>
              <w:t>17</w:t>
            </w:r>
          </w:p>
        </w:tc>
        <w:tc>
          <w:tcPr>
            <w:tcW w:w="736" w:type="dxa"/>
            <w:gridSpan w:val="2"/>
            <w:vAlign w:val="center"/>
          </w:tcPr>
          <w:p w:rsidR="00E55CB8" w:rsidRPr="00BA05E3" w:rsidRDefault="00E55CB8" w:rsidP="004B7998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157A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92665C" w:rsidRDefault="00E55CB8" w:rsidP="00157A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 xml:space="preserve">≈170                        </w:t>
            </w:r>
          </w:p>
          <w:p w:rsidR="00E55CB8" w:rsidRPr="00BE2B46" w:rsidRDefault="00E55CB8" w:rsidP="00157A6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55CB8" w:rsidRDefault="00E55CB8" w:rsidP="00157A63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896CEF" w:rsidRDefault="00E55CB8" w:rsidP="00157A6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896CEF" w:rsidRDefault="00E55CB8" w:rsidP="00157A63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896CEF" w:rsidRDefault="00E55CB8" w:rsidP="00157A6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367688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AB4598">
            <w:pPr>
              <w:jc w:val="center"/>
            </w:pPr>
            <w:r>
              <w:t>18</w:t>
            </w:r>
          </w:p>
        </w:tc>
        <w:tc>
          <w:tcPr>
            <w:tcW w:w="736" w:type="dxa"/>
            <w:gridSpan w:val="2"/>
            <w:vAlign w:val="center"/>
          </w:tcPr>
          <w:p w:rsidR="00E55CB8" w:rsidRPr="00BA05E3" w:rsidRDefault="00E55CB8" w:rsidP="004B7998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4B79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E96AD3" w:rsidRDefault="00E55CB8" w:rsidP="004B799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55CB8" w:rsidRPr="005B2526" w:rsidRDefault="00E55CB8" w:rsidP="004B7998"/>
        </w:tc>
        <w:tc>
          <w:tcPr>
            <w:tcW w:w="554" w:type="dxa"/>
            <w:vAlign w:val="center"/>
          </w:tcPr>
          <w:p w:rsidR="00E55CB8" w:rsidRPr="0026242B" w:rsidRDefault="00E55CB8" w:rsidP="004B79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4B7998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4B7998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AB4598">
            <w:pPr>
              <w:jc w:val="center"/>
            </w:pPr>
            <w:r>
              <w:t>19</w:t>
            </w:r>
          </w:p>
        </w:tc>
        <w:tc>
          <w:tcPr>
            <w:tcW w:w="736" w:type="dxa"/>
            <w:gridSpan w:val="2"/>
            <w:vAlign w:val="center"/>
          </w:tcPr>
          <w:p w:rsidR="00E55CB8" w:rsidRPr="0008313D" w:rsidRDefault="00E55CB8" w:rsidP="004B7998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4B79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B91802" w:rsidRDefault="00E55CB8" w:rsidP="004B799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55CB8" w:rsidRDefault="00E55CB8" w:rsidP="004B7998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26242B" w:rsidRDefault="00E55CB8" w:rsidP="004B79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4B7998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61C29" w:rsidRDefault="00E55CB8" w:rsidP="004B7998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E55CB8" w:rsidRPr="002B5FD3" w:rsidRDefault="00E55CB8" w:rsidP="00367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367688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AB4598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AB4598">
            <w:pPr>
              <w:jc w:val="center"/>
            </w:pPr>
            <w:r>
              <w:t>20</w:t>
            </w:r>
          </w:p>
        </w:tc>
        <w:tc>
          <w:tcPr>
            <w:tcW w:w="736" w:type="dxa"/>
            <w:gridSpan w:val="2"/>
            <w:vAlign w:val="center"/>
          </w:tcPr>
          <w:p w:rsidR="00E55CB8" w:rsidRPr="00BA05E3" w:rsidRDefault="00E55CB8" w:rsidP="004B7998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4B79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E96AD3" w:rsidRDefault="00E55CB8" w:rsidP="004B799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55CB8" w:rsidRPr="005B2526" w:rsidRDefault="00E55CB8" w:rsidP="004B7998"/>
        </w:tc>
        <w:tc>
          <w:tcPr>
            <w:tcW w:w="554" w:type="dxa"/>
            <w:vAlign w:val="center"/>
          </w:tcPr>
          <w:p w:rsidR="00E55CB8" w:rsidRPr="0026242B" w:rsidRDefault="00E55CB8" w:rsidP="004B79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4B7998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4B7998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367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367688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367688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AB4598">
            <w:pPr>
              <w:jc w:val="center"/>
            </w:pPr>
            <w:r>
              <w:t>21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73D6C" w:rsidRDefault="00E55CB8" w:rsidP="00F7090A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F709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5E5FF2" w:rsidRDefault="00E55CB8" w:rsidP="001D741C">
            <w:pPr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55CB8" w:rsidRDefault="00E55CB8" w:rsidP="00F7090A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F7090A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5122C1" w:rsidRDefault="00E55CB8" w:rsidP="00F7090A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F7090A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8623DF" w:rsidRDefault="00E55CB8" w:rsidP="00F709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F7090A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AB4598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AB4598">
            <w:pPr>
              <w:jc w:val="center"/>
            </w:pPr>
            <w:r>
              <w:t>22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12671" w:rsidRDefault="00E55CB8" w:rsidP="00F709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E55CB8" w:rsidRPr="00AF314C" w:rsidRDefault="00E55CB8" w:rsidP="00F709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E96AD3" w:rsidRDefault="00E55CB8" w:rsidP="00F709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55CB8" w:rsidRPr="001C5249" w:rsidRDefault="00E55CB8" w:rsidP="00F7090A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26242B" w:rsidRDefault="00E55CB8" w:rsidP="00F7090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F7090A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F7090A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F709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F7090A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AB4598">
            <w:pPr>
              <w:jc w:val="center"/>
            </w:pPr>
            <w:r>
              <w:t>23</w:t>
            </w:r>
          </w:p>
        </w:tc>
        <w:tc>
          <w:tcPr>
            <w:tcW w:w="736" w:type="dxa"/>
            <w:gridSpan w:val="2"/>
            <w:vAlign w:val="center"/>
          </w:tcPr>
          <w:p w:rsidR="00E55CB8" w:rsidRPr="001C5249" w:rsidRDefault="00E55CB8" w:rsidP="00F7090A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F709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387E6F" w:rsidRDefault="00E55CB8" w:rsidP="00F709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55CB8" w:rsidRPr="005B2526" w:rsidRDefault="00E55CB8" w:rsidP="00F7090A"/>
        </w:tc>
        <w:tc>
          <w:tcPr>
            <w:tcW w:w="554" w:type="dxa"/>
            <w:vAlign w:val="center"/>
          </w:tcPr>
          <w:p w:rsidR="00E55CB8" w:rsidRPr="0026242B" w:rsidRDefault="00E55CB8" w:rsidP="00F7090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F7090A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F7090A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F709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F7090A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AB4598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AB4598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AB4598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157A63">
            <w:pPr>
              <w:jc w:val="center"/>
            </w:pPr>
            <w:r>
              <w:lastRenderedPageBreak/>
              <w:t>1</w:t>
            </w:r>
          </w:p>
        </w:tc>
        <w:tc>
          <w:tcPr>
            <w:tcW w:w="736" w:type="dxa"/>
            <w:gridSpan w:val="2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157A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9A6627" w:rsidRDefault="00E55CB8" w:rsidP="00157A6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55CB8" w:rsidRPr="005B2526" w:rsidRDefault="00E55CB8" w:rsidP="00157A63"/>
        </w:tc>
        <w:tc>
          <w:tcPr>
            <w:tcW w:w="554" w:type="dxa"/>
            <w:vAlign w:val="center"/>
          </w:tcPr>
          <w:p w:rsidR="00E55CB8" w:rsidRPr="0026242B" w:rsidRDefault="00E55CB8" w:rsidP="00157A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157A63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157A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157A63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157A63">
            <w:pPr>
              <w:jc w:val="center"/>
            </w:pPr>
            <w:r>
              <w:t>2</w:t>
            </w:r>
          </w:p>
        </w:tc>
        <w:tc>
          <w:tcPr>
            <w:tcW w:w="736" w:type="dxa"/>
            <w:gridSpan w:val="2"/>
            <w:vAlign w:val="center"/>
          </w:tcPr>
          <w:p w:rsidR="00E55CB8" w:rsidRPr="0008313D" w:rsidRDefault="00E55CB8" w:rsidP="00157A63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157A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BF5772" w:rsidRDefault="00E55CB8" w:rsidP="00157A63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786" w:type="dxa"/>
            <w:gridSpan w:val="2"/>
          </w:tcPr>
          <w:p w:rsidR="00E55CB8" w:rsidRDefault="00E55CB8" w:rsidP="00157A63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26242B" w:rsidRDefault="00E55CB8" w:rsidP="00157A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157A63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8623DF" w:rsidRDefault="00E55CB8" w:rsidP="00157A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157A63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157A63">
            <w:pPr>
              <w:jc w:val="center"/>
            </w:pPr>
            <w:r>
              <w:t>3</w:t>
            </w:r>
          </w:p>
        </w:tc>
        <w:tc>
          <w:tcPr>
            <w:tcW w:w="736" w:type="dxa"/>
            <w:gridSpan w:val="2"/>
            <w:vAlign w:val="center"/>
          </w:tcPr>
          <w:p w:rsidR="00E55CB8" w:rsidRPr="009A6627" w:rsidRDefault="00E55CB8" w:rsidP="00157A63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157A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BE0392" w:rsidRDefault="00E55CB8" w:rsidP="00157A6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55CB8" w:rsidRPr="005B2526" w:rsidRDefault="00E55CB8" w:rsidP="00157A63"/>
        </w:tc>
        <w:tc>
          <w:tcPr>
            <w:tcW w:w="554" w:type="dxa"/>
            <w:vAlign w:val="center"/>
          </w:tcPr>
          <w:p w:rsidR="00E55CB8" w:rsidRPr="0026242B" w:rsidRDefault="00E55CB8" w:rsidP="00157A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157A63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157A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157A63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157A63">
            <w:pPr>
              <w:jc w:val="center"/>
            </w:pPr>
            <w:r>
              <w:t>4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73D6C" w:rsidRDefault="00E55CB8" w:rsidP="00157A63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157A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5E5FF2" w:rsidRDefault="00E55CB8" w:rsidP="00157A63">
            <w:pPr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55CB8" w:rsidRDefault="00E55CB8" w:rsidP="00157A63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157A6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5122C1" w:rsidRDefault="00E55CB8" w:rsidP="00157A63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8623DF" w:rsidRDefault="00E55CB8" w:rsidP="00157A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157A63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157A63">
            <w:pPr>
              <w:jc w:val="center"/>
            </w:pPr>
            <w:r>
              <w:t>5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12671" w:rsidRDefault="00E55CB8" w:rsidP="00157A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E55CB8" w:rsidRPr="00AF314C" w:rsidRDefault="00E55CB8" w:rsidP="00157A6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E96AD3" w:rsidRDefault="00E55CB8" w:rsidP="00157A6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26242B" w:rsidRDefault="00E55CB8" w:rsidP="00157A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157A63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157A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157A63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157A63">
            <w:pPr>
              <w:jc w:val="center"/>
            </w:pPr>
            <w:r>
              <w:t>6</w:t>
            </w:r>
          </w:p>
        </w:tc>
        <w:tc>
          <w:tcPr>
            <w:tcW w:w="736" w:type="dxa"/>
            <w:gridSpan w:val="2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157A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387E6F" w:rsidRDefault="00E55CB8" w:rsidP="00157A6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55CB8" w:rsidRPr="005B2526" w:rsidRDefault="00E55CB8" w:rsidP="00157A63"/>
        </w:tc>
        <w:tc>
          <w:tcPr>
            <w:tcW w:w="554" w:type="dxa"/>
            <w:vAlign w:val="center"/>
          </w:tcPr>
          <w:p w:rsidR="00E55CB8" w:rsidRPr="0026242B" w:rsidRDefault="00E55CB8" w:rsidP="00157A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157A63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157A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157A63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157A63">
            <w:pPr>
              <w:jc w:val="center"/>
            </w:pPr>
            <w:r>
              <w:t>7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12671" w:rsidRDefault="00E55CB8" w:rsidP="00157A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E55CB8" w:rsidRPr="00AF314C" w:rsidRDefault="00E55CB8" w:rsidP="00157A6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E96AD3" w:rsidRDefault="00E55CB8" w:rsidP="00157A6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26242B" w:rsidRDefault="00E55CB8" w:rsidP="00157A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157A63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157A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157A63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157A63">
            <w:pPr>
              <w:jc w:val="center"/>
            </w:pPr>
            <w:r>
              <w:t>8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73D6C" w:rsidRDefault="00E55CB8" w:rsidP="00157A63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157A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5E5FF2" w:rsidRDefault="00E55CB8" w:rsidP="00157A63">
            <w:pPr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55CB8" w:rsidRDefault="00E55CB8" w:rsidP="00157A63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157A6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5122C1" w:rsidRDefault="00E55CB8" w:rsidP="00157A63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8623DF" w:rsidRDefault="00E55CB8" w:rsidP="00157A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249" w:type="dxa"/>
          </w:tcPr>
          <w:p w:rsidR="00E55CB8" w:rsidRPr="00B91E40" w:rsidRDefault="00E55CB8" w:rsidP="00157A63">
            <w:pPr>
              <w:jc w:val="both"/>
              <w:rPr>
                <w:sz w:val="20"/>
                <w:szCs w:val="20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157A63">
            <w:pPr>
              <w:jc w:val="center"/>
            </w:pPr>
            <w:r>
              <w:t>9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12671" w:rsidRDefault="00E55CB8" w:rsidP="00157A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E55CB8" w:rsidRPr="00AF314C" w:rsidRDefault="00E55CB8" w:rsidP="00157A6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E96AD3" w:rsidRDefault="00E55CB8" w:rsidP="00157A6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26242B" w:rsidRDefault="00E55CB8" w:rsidP="00157A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157A63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157A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157A63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157A63">
            <w:pPr>
              <w:jc w:val="center"/>
            </w:pPr>
            <w:r>
              <w:t>10</w:t>
            </w:r>
          </w:p>
        </w:tc>
        <w:tc>
          <w:tcPr>
            <w:tcW w:w="736" w:type="dxa"/>
            <w:gridSpan w:val="2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157A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387E6F" w:rsidRDefault="00E55CB8" w:rsidP="00157A6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55CB8" w:rsidRPr="005B2526" w:rsidRDefault="00E55CB8" w:rsidP="00157A63"/>
        </w:tc>
        <w:tc>
          <w:tcPr>
            <w:tcW w:w="554" w:type="dxa"/>
            <w:vAlign w:val="center"/>
          </w:tcPr>
          <w:p w:rsidR="00E55CB8" w:rsidRPr="0026242B" w:rsidRDefault="00E55CB8" w:rsidP="00157A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157A63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157A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157A63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157A63">
            <w:pPr>
              <w:jc w:val="center"/>
            </w:pPr>
            <w:r>
              <w:t>11</w:t>
            </w:r>
          </w:p>
        </w:tc>
        <w:tc>
          <w:tcPr>
            <w:tcW w:w="736" w:type="dxa"/>
            <w:gridSpan w:val="2"/>
            <w:vAlign w:val="center"/>
          </w:tcPr>
          <w:p w:rsidR="00E55CB8" w:rsidRPr="00DC521D" w:rsidRDefault="00E55CB8" w:rsidP="00AC6713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AC67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5E5FF2" w:rsidRDefault="00E55CB8" w:rsidP="00AC6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Профиль 1561 (450095)</w:t>
            </w:r>
          </w:p>
        </w:tc>
        <w:tc>
          <w:tcPr>
            <w:tcW w:w="1786" w:type="dxa"/>
            <w:gridSpan w:val="2"/>
          </w:tcPr>
          <w:p w:rsidR="00E55CB8" w:rsidRDefault="00E55CB8" w:rsidP="00AC6713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AC671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5122C1" w:rsidRDefault="00E55CB8" w:rsidP="00AC6713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AC671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8623DF" w:rsidRDefault="00E55CB8" w:rsidP="00AC67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</w:tcPr>
          <w:p w:rsidR="00E55CB8" w:rsidRPr="0032276A" w:rsidRDefault="00E55CB8" w:rsidP="00157A6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157A63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157A63">
            <w:pPr>
              <w:jc w:val="center"/>
            </w:pPr>
            <w:r>
              <w:t>12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12671" w:rsidRDefault="00E55CB8" w:rsidP="00AC67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E55CB8" w:rsidRPr="00AF314C" w:rsidRDefault="00E55CB8" w:rsidP="00AC671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E96AD3" w:rsidRDefault="00E55CB8" w:rsidP="00AC671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ГОСТ 13620-90 </w:t>
            </w:r>
          </w:p>
        </w:tc>
        <w:tc>
          <w:tcPr>
            <w:tcW w:w="1786" w:type="dxa"/>
            <w:gridSpan w:val="2"/>
          </w:tcPr>
          <w:p w:rsidR="00E55CB8" w:rsidRPr="001C5249" w:rsidRDefault="00E55CB8" w:rsidP="00AC6713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26242B" w:rsidRDefault="00E55CB8" w:rsidP="00AC671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AC6713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AC671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AC67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</w:tcPr>
          <w:p w:rsidR="00E55CB8" w:rsidRPr="0032276A" w:rsidRDefault="00E55CB8" w:rsidP="00157A6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157A63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157A63">
            <w:pPr>
              <w:jc w:val="center"/>
            </w:pPr>
            <w:r>
              <w:t>13</w:t>
            </w:r>
          </w:p>
        </w:tc>
        <w:tc>
          <w:tcPr>
            <w:tcW w:w="736" w:type="dxa"/>
            <w:gridSpan w:val="2"/>
            <w:vAlign w:val="center"/>
          </w:tcPr>
          <w:p w:rsidR="00E55CB8" w:rsidRPr="001C5249" w:rsidRDefault="00E55CB8" w:rsidP="00AC6713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AC67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387E6F" w:rsidRDefault="00E55CB8" w:rsidP="00AC671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зетугольник</w:t>
            </w:r>
            <w:proofErr w:type="spellEnd"/>
            <w:r>
              <w:rPr>
                <w:sz w:val="28"/>
                <w:szCs w:val="28"/>
              </w:rPr>
              <w:t xml:space="preserve"> 40х20х2х3</w:t>
            </w:r>
          </w:p>
        </w:tc>
        <w:tc>
          <w:tcPr>
            <w:tcW w:w="1786" w:type="dxa"/>
            <w:gridSpan w:val="2"/>
            <w:vAlign w:val="center"/>
          </w:tcPr>
          <w:p w:rsidR="00E55CB8" w:rsidRPr="005B2526" w:rsidRDefault="00E55CB8" w:rsidP="00AC6713"/>
        </w:tc>
        <w:tc>
          <w:tcPr>
            <w:tcW w:w="554" w:type="dxa"/>
            <w:vAlign w:val="center"/>
          </w:tcPr>
          <w:p w:rsidR="00E55CB8" w:rsidRPr="0026242B" w:rsidRDefault="00E55CB8" w:rsidP="00AC671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AC6713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AC671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AC67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157A63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157A63">
            <w:pPr>
              <w:jc w:val="center"/>
            </w:pPr>
            <w:r>
              <w:t>14</w:t>
            </w:r>
          </w:p>
        </w:tc>
        <w:tc>
          <w:tcPr>
            <w:tcW w:w="736" w:type="dxa"/>
            <w:gridSpan w:val="2"/>
            <w:vAlign w:val="center"/>
          </w:tcPr>
          <w:p w:rsidR="00E55CB8" w:rsidRPr="00DB7D5E" w:rsidRDefault="00E55CB8" w:rsidP="00AC6713">
            <w:pPr>
              <w:jc w:val="center"/>
            </w:pPr>
            <w:r>
              <w:t>90</w:t>
            </w: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AC67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92665C" w:rsidRDefault="00E55CB8" w:rsidP="003D13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 xml:space="preserve">≈915                       </w:t>
            </w:r>
            <w:proofErr w:type="gramStart"/>
            <w:r>
              <w:rPr>
                <w:sz w:val="28"/>
                <w:szCs w:val="28"/>
              </w:rPr>
              <w:t>( 33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шп</w:t>
            </w:r>
            <w:proofErr w:type="spellEnd"/>
            <w:r>
              <w:rPr>
                <w:sz w:val="28"/>
                <w:szCs w:val="28"/>
              </w:rPr>
              <w:t>.)</w:t>
            </w:r>
          </w:p>
          <w:p w:rsidR="00E55CB8" w:rsidRPr="00DB7D5E" w:rsidRDefault="00E55CB8" w:rsidP="00AC6713">
            <w:pPr>
              <w:rPr>
                <w:sz w:val="28"/>
                <w:szCs w:val="28"/>
              </w:rPr>
            </w:pPr>
          </w:p>
          <w:p w:rsidR="00E55CB8" w:rsidRPr="00BE2B46" w:rsidRDefault="00E55CB8" w:rsidP="00AC671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55CB8" w:rsidRDefault="00E55CB8" w:rsidP="00AC6713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521286" w:rsidRDefault="00E55CB8" w:rsidP="00AC671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DC73F5" w:rsidRDefault="00E55CB8" w:rsidP="00AC6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AC671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DB7D5E" w:rsidRDefault="00E55CB8" w:rsidP="00AC67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0,4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157A63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157A63">
            <w:pPr>
              <w:jc w:val="center"/>
            </w:pPr>
            <w:r>
              <w:t>15</w:t>
            </w:r>
          </w:p>
        </w:tc>
        <w:tc>
          <w:tcPr>
            <w:tcW w:w="736" w:type="dxa"/>
            <w:gridSpan w:val="2"/>
            <w:vAlign w:val="center"/>
          </w:tcPr>
          <w:p w:rsidR="00E55CB8" w:rsidRPr="00DB7D5E" w:rsidRDefault="00E55CB8" w:rsidP="003D136B">
            <w:pPr>
              <w:jc w:val="center"/>
            </w:pPr>
            <w:r>
              <w:t>91</w:t>
            </w: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AC67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DB7D5E" w:rsidRDefault="00E55CB8" w:rsidP="00AC6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 xml:space="preserve">≈1075                     </w:t>
            </w:r>
            <w:proofErr w:type="gramStart"/>
            <w:r>
              <w:rPr>
                <w:sz w:val="28"/>
                <w:szCs w:val="28"/>
              </w:rPr>
              <w:t>( 32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шп</w:t>
            </w:r>
            <w:proofErr w:type="spellEnd"/>
            <w:r>
              <w:rPr>
                <w:sz w:val="28"/>
                <w:szCs w:val="28"/>
              </w:rPr>
              <w:t>.)</w:t>
            </w:r>
          </w:p>
          <w:p w:rsidR="00E55CB8" w:rsidRPr="00BE2B46" w:rsidRDefault="00E55CB8" w:rsidP="00AC671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55CB8" w:rsidRDefault="00E55CB8" w:rsidP="00AC6713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521286" w:rsidRDefault="00E55CB8" w:rsidP="00AC671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DC73F5" w:rsidRDefault="00E55CB8" w:rsidP="00AC6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AC671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413D12" w:rsidRDefault="00E55CB8" w:rsidP="00413D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37" w:type="dxa"/>
          </w:tcPr>
          <w:p w:rsidR="00E55CB8" w:rsidRPr="001C5249" w:rsidRDefault="00E55CB8" w:rsidP="00AC671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C671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C671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157A63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157A63">
            <w:pPr>
              <w:jc w:val="center"/>
            </w:pPr>
            <w:r>
              <w:t>16</w:t>
            </w:r>
          </w:p>
        </w:tc>
        <w:tc>
          <w:tcPr>
            <w:tcW w:w="736" w:type="dxa"/>
            <w:gridSpan w:val="2"/>
            <w:vAlign w:val="center"/>
          </w:tcPr>
          <w:p w:rsidR="00E55CB8" w:rsidRPr="00DB7D5E" w:rsidRDefault="00E55CB8" w:rsidP="00413D12">
            <w:pPr>
              <w:jc w:val="center"/>
            </w:pPr>
            <w:r>
              <w:t>92</w:t>
            </w: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AC67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DB7D5E" w:rsidRDefault="00E55CB8" w:rsidP="00AC6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 xml:space="preserve">≈1130                     </w:t>
            </w:r>
          </w:p>
          <w:p w:rsidR="00E55CB8" w:rsidRPr="00BE2B46" w:rsidRDefault="00E55CB8" w:rsidP="00AC671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55CB8" w:rsidRDefault="00E55CB8" w:rsidP="00AC6713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521286" w:rsidRDefault="00E55CB8" w:rsidP="00AC671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2E6C05" w:rsidRDefault="00E55CB8" w:rsidP="00AC6713">
            <w:pPr>
              <w:jc w:val="center"/>
            </w:pPr>
            <w:r>
              <w:t>17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AC6713">
            <w:pPr>
              <w:jc w:val="center"/>
            </w:pPr>
            <w:r>
              <w:t>0,55</w:t>
            </w:r>
          </w:p>
        </w:tc>
        <w:tc>
          <w:tcPr>
            <w:tcW w:w="907" w:type="dxa"/>
            <w:gridSpan w:val="2"/>
            <w:vAlign w:val="center"/>
          </w:tcPr>
          <w:p w:rsidR="00E55CB8" w:rsidRPr="002E6C05" w:rsidRDefault="00E55CB8" w:rsidP="00AC67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9,35</w:t>
            </w:r>
          </w:p>
        </w:tc>
        <w:tc>
          <w:tcPr>
            <w:tcW w:w="537" w:type="dxa"/>
          </w:tcPr>
          <w:p w:rsidR="00E55CB8" w:rsidRPr="001C5249" w:rsidRDefault="00E55CB8" w:rsidP="00AC671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C671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C671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157A63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157A63">
            <w:pPr>
              <w:jc w:val="center"/>
            </w:pPr>
            <w:r>
              <w:t>17</w:t>
            </w:r>
          </w:p>
        </w:tc>
        <w:tc>
          <w:tcPr>
            <w:tcW w:w="736" w:type="dxa"/>
            <w:gridSpan w:val="2"/>
            <w:vAlign w:val="center"/>
          </w:tcPr>
          <w:p w:rsidR="00E55CB8" w:rsidRPr="00DB7D5E" w:rsidRDefault="00E55CB8" w:rsidP="002E6C05">
            <w:pPr>
              <w:jc w:val="center"/>
            </w:pPr>
            <w:r>
              <w:t>93</w:t>
            </w: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AC67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DB7D5E" w:rsidRDefault="00E55CB8" w:rsidP="00AC6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 xml:space="preserve">≈790                       </w:t>
            </w:r>
            <w:proofErr w:type="gramStart"/>
            <w:r>
              <w:rPr>
                <w:sz w:val="28"/>
                <w:szCs w:val="28"/>
              </w:rPr>
              <w:t>( 4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шп</w:t>
            </w:r>
            <w:proofErr w:type="spellEnd"/>
            <w:r>
              <w:rPr>
                <w:sz w:val="28"/>
                <w:szCs w:val="28"/>
              </w:rPr>
              <w:t>.)</w:t>
            </w:r>
          </w:p>
          <w:p w:rsidR="00E55CB8" w:rsidRPr="00BE2B46" w:rsidRDefault="00E55CB8" w:rsidP="00AC671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55CB8" w:rsidRDefault="00E55CB8" w:rsidP="00AC6713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521286" w:rsidRDefault="00E55CB8" w:rsidP="00AC671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2E6C05" w:rsidRDefault="00E55CB8" w:rsidP="00AC6713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AC671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2E6C05" w:rsidRDefault="00E55CB8" w:rsidP="002E6C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0,39</w:t>
            </w:r>
          </w:p>
        </w:tc>
        <w:tc>
          <w:tcPr>
            <w:tcW w:w="537" w:type="dxa"/>
          </w:tcPr>
          <w:p w:rsidR="00E55CB8" w:rsidRPr="001C5249" w:rsidRDefault="00E55CB8" w:rsidP="00AC671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C671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C671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157A63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157A63">
            <w:pPr>
              <w:jc w:val="center"/>
            </w:pPr>
            <w:r>
              <w:t>18</w:t>
            </w:r>
          </w:p>
        </w:tc>
        <w:tc>
          <w:tcPr>
            <w:tcW w:w="736" w:type="dxa"/>
            <w:gridSpan w:val="2"/>
            <w:vAlign w:val="center"/>
          </w:tcPr>
          <w:p w:rsidR="00E55CB8" w:rsidRPr="00DB7D5E" w:rsidRDefault="00E55CB8" w:rsidP="009D6761">
            <w:pPr>
              <w:jc w:val="center"/>
            </w:pPr>
            <w:r>
              <w:t>94</w:t>
            </w: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AC67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DB7D5E" w:rsidRDefault="00E55CB8" w:rsidP="00AC6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 xml:space="preserve">≈790                       </w:t>
            </w:r>
            <w:proofErr w:type="gramStart"/>
            <w:r>
              <w:rPr>
                <w:sz w:val="28"/>
                <w:szCs w:val="28"/>
              </w:rPr>
              <w:t>( 29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шп</w:t>
            </w:r>
            <w:proofErr w:type="spellEnd"/>
            <w:r>
              <w:rPr>
                <w:sz w:val="28"/>
                <w:szCs w:val="28"/>
              </w:rPr>
              <w:t>.)</w:t>
            </w:r>
          </w:p>
          <w:p w:rsidR="00E55CB8" w:rsidRPr="00BE2B46" w:rsidRDefault="00E55CB8" w:rsidP="00AC671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55CB8" w:rsidRDefault="00E55CB8" w:rsidP="00AC6713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521286" w:rsidRDefault="00E55CB8" w:rsidP="00AC671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DC73F5" w:rsidRDefault="00E55CB8" w:rsidP="00AC6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AC671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9D6761" w:rsidRDefault="00E55CB8" w:rsidP="00AC67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0,39</w:t>
            </w:r>
          </w:p>
        </w:tc>
        <w:tc>
          <w:tcPr>
            <w:tcW w:w="537" w:type="dxa"/>
          </w:tcPr>
          <w:p w:rsidR="00E55CB8" w:rsidRPr="001C5249" w:rsidRDefault="00E55CB8" w:rsidP="00AC671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C671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C671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157A63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157A63">
            <w:pPr>
              <w:jc w:val="center"/>
            </w:pPr>
            <w:r>
              <w:t>19</w:t>
            </w:r>
          </w:p>
        </w:tc>
        <w:tc>
          <w:tcPr>
            <w:tcW w:w="736" w:type="dxa"/>
            <w:gridSpan w:val="2"/>
            <w:vAlign w:val="center"/>
          </w:tcPr>
          <w:p w:rsidR="00E55CB8" w:rsidRPr="00DB7D5E" w:rsidRDefault="00E55CB8" w:rsidP="009D6761">
            <w:pPr>
              <w:jc w:val="center"/>
            </w:pPr>
            <w:r>
              <w:t>95</w:t>
            </w: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AC67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DB7D5E" w:rsidRDefault="00E55CB8" w:rsidP="00AC6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 xml:space="preserve">≈790                       </w:t>
            </w:r>
            <w:proofErr w:type="gramStart"/>
            <w:r>
              <w:rPr>
                <w:sz w:val="28"/>
                <w:szCs w:val="28"/>
              </w:rPr>
              <w:t>( 3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шп</w:t>
            </w:r>
            <w:proofErr w:type="spellEnd"/>
            <w:r>
              <w:rPr>
                <w:sz w:val="28"/>
                <w:szCs w:val="28"/>
              </w:rPr>
              <w:t>.)</w:t>
            </w:r>
          </w:p>
          <w:p w:rsidR="00E55CB8" w:rsidRPr="00BE2B46" w:rsidRDefault="00E55CB8" w:rsidP="00AC671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55CB8" w:rsidRDefault="00E55CB8" w:rsidP="00AC6713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521286" w:rsidRDefault="00E55CB8" w:rsidP="00AC671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DC73F5" w:rsidRDefault="00E55CB8" w:rsidP="00AC6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AC671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DB7D5E" w:rsidRDefault="00E55CB8" w:rsidP="00AC67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0,4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37" w:type="dxa"/>
          </w:tcPr>
          <w:p w:rsidR="00E55CB8" w:rsidRPr="001C5249" w:rsidRDefault="00E55CB8" w:rsidP="00AC671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C671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C671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157A63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157A63">
            <w:pPr>
              <w:jc w:val="center"/>
            </w:pPr>
            <w:r>
              <w:t>20</w:t>
            </w:r>
          </w:p>
        </w:tc>
        <w:tc>
          <w:tcPr>
            <w:tcW w:w="736" w:type="dxa"/>
            <w:gridSpan w:val="2"/>
            <w:vAlign w:val="center"/>
          </w:tcPr>
          <w:p w:rsidR="00E55CB8" w:rsidRPr="00DB7D5E" w:rsidRDefault="00E55CB8" w:rsidP="009D6761">
            <w:pPr>
              <w:jc w:val="center"/>
            </w:pPr>
            <w:r>
              <w:t>96</w:t>
            </w: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AC67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DB7D5E" w:rsidRDefault="00E55CB8" w:rsidP="00AC6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 xml:space="preserve">≈790                       </w:t>
            </w:r>
            <w:proofErr w:type="gramStart"/>
            <w:r>
              <w:rPr>
                <w:sz w:val="28"/>
                <w:szCs w:val="28"/>
              </w:rPr>
              <w:t>( 28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шп</w:t>
            </w:r>
            <w:proofErr w:type="spellEnd"/>
            <w:r>
              <w:rPr>
                <w:sz w:val="28"/>
                <w:szCs w:val="28"/>
              </w:rPr>
              <w:t>.)</w:t>
            </w:r>
          </w:p>
          <w:p w:rsidR="00E55CB8" w:rsidRPr="00BE2B46" w:rsidRDefault="00E55CB8" w:rsidP="00AC671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55CB8" w:rsidRDefault="00E55CB8" w:rsidP="00AC6713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521286" w:rsidRDefault="00E55CB8" w:rsidP="00AC671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DC73F5" w:rsidRDefault="00E55CB8" w:rsidP="00AC6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AC671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DB7D5E" w:rsidRDefault="00E55CB8" w:rsidP="00AC67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0,4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37" w:type="dxa"/>
          </w:tcPr>
          <w:p w:rsidR="00E55CB8" w:rsidRPr="001C5249" w:rsidRDefault="00E55CB8" w:rsidP="00AC671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C671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C671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157A63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157A63">
            <w:pPr>
              <w:jc w:val="center"/>
            </w:pPr>
            <w:r>
              <w:t>21</w:t>
            </w:r>
          </w:p>
        </w:tc>
        <w:tc>
          <w:tcPr>
            <w:tcW w:w="736" w:type="dxa"/>
            <w:gridSpan w:val="2"/>
            <w:vAlign w:val="center"/>
          </w:tcPr>
          <w:p w:rsidR="00E55CB8" w:rsidRPr="00DB7D5E" w:rsidRDefault="00E55CB8" w:rsidP="009D6761">
            <w:pPr>
              <w:jc w:val="center"/>
            </w:pPr>
            <w:r>
              <w:t>97</w:t>
            </w: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AC67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DB7D5E" w:rsidRDefault="00E55CB8" w:rsidP="00AC6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 xml:space="preserve">≈870                       </w:t>
            </w:r>
            <w:proofErr w:type="gramStart"/>
            <w:r>
              <w:rPr>
                <w:sz w:val="28"/>
                <w:szCs w:val="28"/>
              </w:rPr>
              <w:t>( 0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шп</w:t>
            </w:r>
            <w:proofErr w:type="spellEnd"/>
            <w:r>
              <w:rPr>
                <w:sz w:val="28"/>
                <w:szCs w:val="28"/>
              </w:rPr>
              <w:t>.)</w:t>
            </w:r>
          </w:p>
          <w:p w:rsidR="00E55CB8" w:rsidRPr="00BE2B46" w:rsidRDefault="00E55CB8" w:rsidP="00AC671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55CB8" w:rsidRDefault="00E55CB8" w:rsidP="00AC6713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521286" w:rsidRDefault="00E55CB8" w:rsidP="00AC671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DC73F5" w:rsidRDefault="00E55CB8" w:rsidP="00AC6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AC671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DB7D5E" w:rsidRDefault="00E55CB8" w:rsidP="009D67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0,4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37" w:type="dxa"/>
          </w:tcPr>
          <w:p w:rsidR="00E55CB8" w:rsidRPr="001C5249" w:rsidRDefault="00E55CB8" w:rsidP="00AC671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C671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C671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157A63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157A63">
            <w:pPr>
              <w:jc w:val="center"/>
            </w:pPr>
            <w:r>
              <w:t>22</w:t>
            </w:r>
          </w:p>
        </w:tc>
        <w:tc>
          <w:tcPr>
            <w:tcW w:w="736" w:type="dxa"/>
            <w:gridSpan w:val="2"/>
            <w:vAlign w:val="center"/>
          </w:tcPr>
          <w:p w:rsidR="00E55CB8" w:rsidRPr="00DB7D5E" w:rsidRDefault="00E55CB8" w:rsidP="009D6761">
            <w:pPr>
              <w:jc w:val="center"/>
            </w:pPr>
            <w:r>
              <w:t>98</w:t>
            </w: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AC67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DB7D5E" w:rsidRDefault="00E55CB8" w:rsidP="00AC6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 xml:space="preserve">≈1055                      </w:t>
            </w:r>
            <w:proofErr w:type="gramStart"/>
            <w:r>
              <w:rPr>
                <w:sz w:val="28"/>
                <w:szCs w:val="28"/>
              </w:rPr>
              <w:t>( 1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шп</w:t>
            </w:r>
            <w:proofErr w:type="spellEnd"/>
            <w:r>
              <w:rPr>
                <w:sz w:val="28"/>
                <w:szCs w:val="28"/>
              </w:rPr>
              <w:t>.)</w:t>
            </w:r>
          </w:p>
          <w:p w:rsidR="00E55CB8" w:rsidRPr="00BE2B46" w:rsidRDefault="00E55CB8" w:rsidP="00AC671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55CB8" w:rsidRDefault="00E55CB8" w:rsidP="00AC6713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521286" w:rsidRDefault="00E55CB8" w:rsidP="00AC671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DC73F5" w:rsidRDefault="00E55CB8" w:rsidP="00AC6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AC671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9D6761" w:rsidRDefault="00E55CB8" w:rsidP="009D67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52</w:t>
            </w:r>
          </w:p>
        </w:tc>
        <w:tc>
          <w:tcPr>
            <w:tcW w:w="537" w:type="dxa"/>
          </w:tcPr>
          <w:p w:rsidR="00E55CB8" w:rsidRPr="001C5249" w:rsidRDefault="00E55CB8" w:rsidP="00AC671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AC671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AC671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157A63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157A63">
            <w:pPr>
              <w:jc w:val="center"/>
            </w:pPr>
            <w:r>
              <w:t>23</w:t>
            </w:r>
          </w:p>
        </w:tc>
        <w:tc>
          <w:tcPr>
            <w:tcW w:w="736" w:type="dxa"/>
            <w:gridSpan w:val="2"/>
            <w:vAlign w:val="center"/>
          </w:tcPr>
          <w:p w:rsidR="00E55CB8" w:rsidRPr="001C5249" w:rsidRDefault="00E55CB8" w:rsidP="00157A63">
            <w:pPr>
              <w:jc w:val="center"/>
            </w:pPr>
            <w:r>
              <w:t>99</w:t>
            </w: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157A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DB7D5E" w:rsidRDefault="00E55CB8" w:rsidP="00DF2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 xml:space="preserve">≈570                      </w:t>
            </w:r>
            <w:proofErr w:type="gramStart"/>
            <w:r>
              <w:rPr>
                <w:sz w:val="28"/>
                <w:szCs w:val="28"/>
              </w:rPr>
              <w:t>( Ю</w:t>
            </w:r>
            <w:proofErr w:type="gramEnd"/>
            <w:r>
              <w:rPr>
                <w:sz w:val="28"/>
                <w:szCs w:val="28"/>
              </w:rPr>
              <w:t>-Ю.)</w:t>
            </w:r>
          </w:p>
          <w:p w:rsidR="00E55CB8" w:rsidRPr="00BE2B46" w:rsidRDefault="00E55CB8" w:rsidP="00DF24A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55CB8" w:rsidRDefault="00E55CB8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521286" w:rsidRDefault="00E55CB8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DC73F5" w:rsidRDefault="00E55CB8" w:rsidP="00DF24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9D6761" w:rsidRDefault="00E55CB8" w:rsidP="00BA0C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537" w:type="dxa"/>
          </w:tcPr>
          <w:p w:rsidR="00E55CB8" w:rsidRPr="001C5249" w:rsidRDefault="00E55CB8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157A63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157A63">
            <w:pPr>
              <w:jc w:val="center"/>
            </w:pPr>
            <w:r>
              <w:lastRenderedPageBreak/>
              <w:t>1</w:t>
            </w:r>
          </w:p>
        </w:tc>
        <w:tc>
          <w:tcPr>
            <w:tcW w:w="736" w:type="dxa"/>
            <w:gridSpan w:val="2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157A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9A6627" w:rsidRDefault="00E55CB8" w:rsidP="00157A6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55CB8" w:rsidRPr="005B2526" w:rsidRDefault="00E55CB8" w:rsidP="00157A63"/>
        </w:tc>
        <w:tc>
          <w:tcPr>
            <w:tcW w:w="554" w:type="dxa"/>
            <w:vAlign w:val="center"/>
          </w:tcPr>
          <w:p w:rsidR="00E55CB8" w:rsidRPr="0026242B" w:rsidRDefault="00E55CB8" w:rsidP="00157A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157A63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157A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157A63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157A63">
            <w:pPr>
              <w:jc w:val="center"/>
            </w:pPr>
            <w:r>
              <w:t>2</w:t>
            </w:r>
          </w:p>
        </w:tc>
        <w:tc>
          <w:tcPr>
            <w:tcW w:w="736" w:type="dxa"/>
            <w:gridSpan w:val="2"/>
            <w:vAlign w:val="center"/>
          </w:tcPr>
          <w:p w:rsidR="00E55CB8" w:rsidRPr="0008313D" w:rsidRDefault="00E55CB8" w:rsidP="00157A63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157A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BF5772" w:rsidRDefault="00E55CB8" w:rsidP="00157A63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786" w:type="dxa"/>
            <w:gridSpan w:val="2"/>
          </w:tcPr>
          <w:p w:rsidR="00E55CB8" w:rsidRDefault="00E55CB8" w:rsidP="00157A63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26242B" w:rsidRDefault="00E55CB8" w:rsidP="00157A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157A63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8623DF" w:rsidRDefault="00E55CB8" w:rsidP="00157A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157A63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157A63">
            <w:pPr>
              <w:jc w:val="center"/>
            </w:pPr>
            <w:r>
              <w:t>3</w:t>
            </w:r>
          </w:p>
        </w:tc>
        <w:tc>
          <w:tcPr>
            <w:tcW w:w="736" w:type="dxa"/>
            <w:gridSpan w:val="2"/>
            <w:vAlign w:val="center"/>
          </w:tcPr>
          <w:p w:rsidR="00E55CB8" w:rsidRPr="009A6627" w:rsidRDefault="00E55CB8" w:rsidP="00157A63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157A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BE0392" w:rsidRDefault="00E55CB8" w:rsidP="00157A6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55CB8" w:rsidRPr="005B2526" w:rsidRDefault="00E55CB8" w:rsidP="00157A63"/>
        </w:tc>
        <w:tc>
          <w:tcPr>
            <w:tcW w:w="554" w:type="dxa"/>
            <w:vAlign w:val="center"/>
          </w:tcPr>
          <w:p w:rsidR="00E55CB8" w:rsidRPr="0026242B" w:rsidRDefault="00E55CB8" w:rsidP="00157A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157A63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157A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157A63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157A63">
            <w:pPr>
              <w:jc w:val="center"/>
            </w:pPr>
            <w:r>
              <w:t>4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73D6C" w:rsidRDefault="00E55CB8" w:rsidP="00157A63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157A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5E5FF2" w:rsidRDefault="00E55CB8" w:rsidP="00157A63">
            <w:pPr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55CB8" w:rsidRDefault="00E55CB8" w:rsidP="00157A63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157A6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5122C1" w:rsidRDefault="00E55CB8" w:rsidP="00157A63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8623DF" w:rsidRDefault="00E55CB8" w:rsidP="00157A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157A63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157A63">
            <w:pPr>
              <w:jc w:val="center"/>
            </w:pPr>
            <w:r>
              <w:t>5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12671" w:rsidRDefault="00E55CB8" w:rsidP="00157A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E55CB8" w:rsidRPr="00AF314C" w:rsidRDefault="00E55CB8" w:rsidP="00157A6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E96AD3" w:rsidRDefault="00E55CB8" w:rsidP="00157A6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26242B" w:rsidRDefault="00E55CB8" w:rsidP="00157A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157A63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157A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157A63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157A63">
            <w:pPr>
              <w:jc w:val="center"/>
            </w:pPr>
            <w:r>
              <w:t>6</w:t>
            </w:r>
          </w:p>
        </w:tc>
        <w:tc>
          <w:tcPr>
            <w:tcW w:w="736" w:type="dxa"/>
            <w:gridSpan w:val="2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157A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387E6F" w:rsidRDefault="00E55CB8" w:rsidP="00A40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Штанги упоров</w:t>
            </w:r>
          </w:p>
        </w:tc>
        <w:tc>
          <w:tcPr>
            <w:tcW w:w="1786" w:type="dxa"/>
            <w:gridSpan w:val="2"/>
            <w:vAlign w:val="center"/>
          </w:tcPr>
          <w:p w:rsidR="00E55CB8" w:rsidRPr="005B2526" w:rsidRDefault="00E55CB8" w:rsidP="00157A63"/>
        </w:tc>
        <w:tc>
          <w:tcPr>
            <w:tcW w:w="554" w:type="dxa"/>
            <w:vAlign w:val="center"/>
          </w:tcPr>
          <w:p w:rsidR="00E55CB8" w:rsidRPr="0026242B" w:rsidRDefault="00E55CB8" w:rsidP="00157A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157A63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157A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157A63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157A63">
            <w:pPr>
              <w:jc w:val="center"/>
            </w:pPr>
            <w:r>
              <w:t>7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12671" w:rsidRDefault="00E55CB8" w:rsidP="00157A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E55CB8" w:rsidRPr="00AF314C" w:rsidRDefault="00E55CB8" w:rsidP="00157A6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E96AD3" w:rsidRDefault="00E55CB8" w:rsidP="00157A6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26242B" w:rsidRDefault="00E55CB8" w:rsidP="00157A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157A63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157A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157A63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157A63">
            <w:pPr>
              <w:jc w:val="center"/>
            </w:pPr>
            <w:r>
              <w:t>8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73D6C" w:rsidRDefault="00E55CB8" w:rsidP="00157A63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157A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5E5FF2" w:rsidRDefault="00E55CB8" w:rsidP="00157A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Труба АМг5М.Кр.25х3</w:t>
            </w:r>
          </w:p>
        </w:tc>
        <w:tc>
          <w:tcPr>
            <w:tcW w:w="1786" w:type="dxa"/>
            <w:gridSpan w:val="2"/>
          </w:tcPr>
          <w:p w:rsidR="00E55CB8" w:rsidRDefault="00E55CB8" w:rsidP="00157A63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157A6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5122C1" w:rsidRDefault="00E55CB8" w:rsidP="00157A63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8623DF" w:rsidRDefault="00E55CB8" w:rsidP="00157A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249" w:type="dxa"/>
          </w:tcPr>
          <w:p w:rsidR="00E55CB8" w:rsidRPr="00B91E40" w:rsidRDefault="00E55CB8" w:rsidP="00157A63">
            <w:pPr>
              <w:jc w:val="both"/>
              <w:rPr>
                <w:sz w:val="20"/>
                <w:szCs w:val="20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157A63">
            <w:pPr>
              <w:jc w:val="center"/>
            </w:pPr>
            <w:r>
              <w:t>9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12671" w:rsidRDefault="00E55CB8" w:rsidP="00157A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E55CB8" w:rsidRPr="00AF314C" w:rsidRDefault="00E55CB8" w:rsidP="00157A6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E96AD3" w:rsidRDefault="00E55CB8" w:rsidP="00157A6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ОСТ1-92096-83</w:t>
            </w:r>
          </w:p>
        </w:tc>
        <w:tc>
          <w:tcPr>
            <w:tcW w:w="1786" w:type="dxa"/>
            <w:gridSpan w:val="2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26242B" w:rsidRDefault="00E55CB8" w:rsidP="00157A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157A63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157A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157A63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157A63">
            <w:pPr>
              <w:jc w:val="center"/>
            </w:pPr>
            <w:r>
              <w:t>10</w:t>
            </w:r>
          </w:p>
        </w:tc>
        <w:tc>
          <w:tcPr>
            <w:tcW w:w="736" w:type="dxa"/>
            <w:gridSpan w:val="2"/>
            <w:vAlign w:val="center"/>
          </w:tcPr>
          <w:p w:rsidR="00E55CB8" w:rsidRPr="001C5249" w:rsidRDefault="00E55CB8" w:rsidP="00157A63">
            <w:pPr>
              <w:jc w:val="center"/>
            </w:pPr>
            <w:r>
              <w:t>100</w:t>
            </w: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157A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DB7D5E" w:rsidRDefault="00E55CB8" w:rsidP="00AC6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 xml:space="preserve">≈420                      </w:t>
            </w:r>
            <w:proofErr w:type="gramStart"/>
            <w:r>
              <w:rPr>
                <w:sz w:val="28"/>
                <w:szCs w:val="28"/>
              </w:rPr>
              <w:t>( 32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шп</w:t>
            </w:r>
            <w:proofErr w:type="spellEnd"/>
            <w:r>
              <w:rPr>
                <w:sz w:val="28"/>
                <w:szCs w:val="28"/>
              </w:rPr>
              <w:t>.)</w:t>
            </w:r>
          </w:p>
          <w:p w:rsidR="00E55CB8" w:rsidRPr="00BE2B46" w:rsidRDefault="00E55CB8" w:rsidP="00AC671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55CB8" w:rsidRDefault="00E55CB8" w:rsidP="00AC6713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521286" w:rsidRDefault="00E55CB8" w:rsidP="00AC671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DC73F5" w:rsidRDefault="00E55CB8" w:rsidP="00AC6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AC671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9D6761" w:rsidRDefault="00E55CB8" w:rsidP="00AC67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23</w:t>
            </w: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157A63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157A63">
            <w:pPr>
              <w:jc w:val="center"/>
            </w:pPr>
            <w:r>
              <w:t>11</w:t>
            </w:r>
          </w:p>
        </w:tc>
        <w:tc>
          <w:tcPr>
            <w:tcW w:w="736" w:type="dxa"/>
            <w:gridSpan w:val="2"/>
            <w:vAlign w:val="center"/>
          </w:tcPr>
          <w:p w:rsidR="00E55CB8" w:rsidRPr="001C5249" w:rsidRDefault="00E55CB8" w:rsidP="00AC6713">
            <w:pPr>
              <w:jc w:val="center"/>
            </w:pPr>
            <w:r>
              <w:t>101</w:t>
            </w: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AC67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DB7D5E" w:rsidRDefault="00E55CB8" w:rsidP="00AC6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 xml:space="preserve">≈970                      </w:t>
            </w:r>
          </w:p>
          <w:p w:rsidR="00E55CB8" w:rsidRPr="00BE2B46" w:rsidRDefault="00E55CB8" w:rsidP="00AC671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55CB8" w:rsidRDefault="00E55CB8" w:rsidP="00AC6713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521286" w:rsidRDefault="00E55CB8" w:rsidP="00AC671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AC6713" w:rsidRDefault="00E55CB8" w:rsidP="00AC6713">
            <w:pPr>
              <w:jc w:val="center"/>
            </w:pPr>
            <w:r>
              <w:t>8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AC6713">
            <w:pPr>
              <w:jc w:val="center"/>
            </w:pPr>
            <w:r>
              <w:t>0,53</w:t>
            </w:r>
          </w:p>
        </w:tc>
        <w:tc>
          <w:tcPr>
            <w:tcW w:w="907" w:type="dxa"/>
            <w:gridSpan w:val="2"/>
            <w:vAlign w:val="center"/>
          </w:tcPr>
          <w:p w:rsidR="00E55CB8" w:rsidRPr="009D6761" w:rsidRDefault="00E55CB8" w:rsidP="006A49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4,2</w:t>
            </w:r>
          </w:p>
        </w:tc>
        <w:tc>
          <w:tcPr>
            <w:tcW w:w="537" w:type="dxa"/>
          </w:tcPr>
          <w:p w:rsidR="00E55CB8" w:rsidRPr="001C5249" w:rsidRDefault="00E55CB8" w:rsidP="00AC671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</w:tcPr>
          <w:p w:rsidR="00E55CB8" w:rsidRPr="0032276A" w:rsidRDefault="00E55CB8" w:rsidP="00157A6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157A63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157A63">
            <w:pPr>
              <w:jc w:val="center"/>
            </w:pPr>
            <w:r>
              <w:t>12</w:t>
            </w:r>
          </w:p>
        </w:tc>
        <w:tc>
          <w:tcPr>
            <w:tcW w:w="736" w:type="dxa"/>
            <w:gridSpan w:val="2"/>
            <w:vAlign w:val="center"/>
          </w:tcPr>
          <w:p w:rsidR="00E55CB8" w:rsidRPr="001C5249" w:rsidRDefault="00E55CB8" w:rsidP="00AC6713">
            <w:pPr>
              <w:jc w:val="center"/>
            </w:pPr>
            <w:r>
              <w:t>102</w:t>
            </w: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AC67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DB7D5E" w:rsidRDefault="00E55CB8" w:rsidP="00AC6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 xml:space="preserve">≈890                      </w:t>
            </w:r>
            <w:proofErr w:type="gramStart"/>
            <w:r>
              <w:rPr>
                <w:sz w:val="28"/>
                <w:szCs w:val="28"/>
              </w:rPr>
              <w:t>( 3,28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шп</w:t>
            </w:r>
            <w:proofErr w:type="spellEnd"/>
            <w:r>
              <w:rPr>
                <w:sz w:val="28"/>
                <w:szCs w:val="28"/>
              </w:rPr>
              <w:t>.)</w:t>
            </w:r>
          </w:p>
          <w:p w:rsidR="00E55CB8" w:rsidRPr="00BE2B46" w:rsidRDefault="00E55CB8" w:rsidP="00AC671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55CB8" w:rsidRDefault="00E55CB8" w:rsidP="00AC6713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521286" w:rsidRDefault="00E55CB8" w:rsidP="00AC671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AC6713" w:rsidRDefault="00E55CB8" w:rsidP="00AC6713">
            <w:pPr>
              <w:jc w:val="center"/>
            </w:pPr>
            <w:r>
              <w:t>2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AC6713">
            <w:pPr>
              <w:jc w:val="center"/>
            </w:pPr>
            <w:r>
              <w:t>0,49</w:t>
            </w:r>
          </w:p>
        </w:tc>
        <w:tc>
          <w:tcPr>
            <w:tcW w:w="907" w:type="dxa"/>
            <w:gridSpan w:val="2"/>
            <w:vAlign w:val="center"/>
          </w:tcPr>
          <w:p w:rsidR="00E55CB8" w:rsidRPr="009D6761" w:rsidRDefault="00E55CB8" w:rsidP="00AC67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0,98</w:t>
            </w:r>
          </w:p>
        </w:tc>
        <w:tc>
          <w:tcPr>
            <w:tcW w:w="537" w:type="dxa"/>
          </w:tcPr>
          <w:p w:rsidR="00E55CB8" w:rsidRPr="001C5249" w:rsidRDefault="00E55CB8" w:rsidP="00AC671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</w:tcPr>
          <w:p w:rsidR="00E55CB8" w:rsidRPr="0032276A" w:rsidRDefault="00E55CB8" w:rsidP="00157A6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157A63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157A63">
            <w:pPr>
              <w:jc w:val="center"/>
            </w:pPr>
            <w:r>
              <w:t>13</w:t>
            </w:r>
          </w:p>
        </w:tc>
        <w:tc>
          <w:tcPr>
            <w:tcW w:w="736" w:type="dxa"/>
            <w:gridSpan w:val="2"/>
            <w:vAlign w:val="center"/>
          </w:tcPr>
          <w:p w:rsidR="00E55CB8" w:rsidRPr="001C5249" w:rsidRDefault="00E55CB8" w:rsidP="00AC6713">
            <w:pPr>
              <w:jc w:val="center"/>
            </w:pPr>
            <w:r>
              <w:t>103</w:t>
            </w: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AC67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DB7D5E" w:rsidRDefault="00E55CB8" w:rsidP="00AC6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 xml:space="preserve">≈360                     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r w:rsidR="00CC2467">
              <w:rPr>
                <w:sz w:val="28"/>
                <w:szCs w:val="28"/>
              </w:rPr>
              <w:t>1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шп</w:t>
            </w:r>
            <w:proofErr w:type="spellEnd"/>
            <w:r>
              <w:rPr>
                <w:sz w:val="28"/>
                <w:szCs w:val="28"/>
              </w:rPr>
              <w:t>.)</w:t>
            </w:r>
          </w:p>
          <w:p w:rsidR="00E55CB8" w:rsidRPr="00BE2B46" w:rsidRDefault="00E55CB8" w:rsidP="00AC671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55CB8" w:rsidRDefault="00E55CB8" w:rsidP="00AC6713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521286" w:rsidRDefault="00E55CB8" w:rsidP="00AC671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DC73F5" w:rsidRDefault="00E55CB8" w:rsidP="00AC6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AC671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9D6761" w:rsidRDefault="00E55CB8" w:rsidP="00AC67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537" w:type="dxa"/>
          </w:tcPr>
          <w:p w:rsidR="00E55CB8" w:rsidRPr="001C5249" w:rsidRDefault="00E55CB8" w:rsidP="00AC671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157A63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157A63">
            <w:pPr>
              <w:jc w:val="center"/>
            </w:pPr>
            <w:r>
              <w:t>14</w:t>
            </w:r>
          </w:p>
        </w:tc>
        <w:tc>
          <w:tcPr>
            <w:tcW w:w="736" w:type="dxa"/>
            <w:gridSpan w:val="2"/>
            <w:vAlign w:val="center"/>
          </w:tcPr>
          <w:p w:rsidR="00E55CB8" w:rsidRPr="001C5249" w:rsidRDefault="00E55CB8" w:rsidP="00DF24A0">
            <w:pPr>
              <w:jc w:val="center"/>
            </w:pPr>
            <w:r>
              <w:t>104</w:t>
            </w: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DB7D5E" w:rsidRDefault="00E55CB8" w:rsidP="00DF2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 xml:space="preserve">≈360                     </w:t>
            </w:r>
            <w:proofErr w:type="gramStart"/>
            <w:r>
              <w:rPr>
                <w:sz w:val="28"/>
                <w:szCs w:val="28"/>
              </w:rPr>
              <w:t>( Ю</w:t>
            </w:r>
            <w:proofErr w:type="gramEnd"/>
            <w:r>
              <w:rPr>
                <w:sz w:val="28"/>
                <w:szCs w:val="28"/>
              </w:rPr>
              <w:t>-Ю.)</w:t>
            </w:r>
          </w:p>
          <w:p w:rsidR="00E55CB8" w:rsidRPr="00BE2B46" w:rsidRDefault="00E55CB8" w:rsidP="00DF24A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55CB8" w:rsidRDefault="00E55CB8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521286" w:rsidRDefault="00E55CB8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DC73F5" w:rsidRDefault="00E55CB8" w:rsidP="00DF24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9D6761" w:rsidRDefault="00E55CB8" w:rsidP="00DF24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537" w:type="dxa"/>
          </w:tcPr>
          <w:p w:rsidR="00E55CB8" w:rsidRPr="001C5249" w:rsidRDefault="00E55CB8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157A63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157A63">
            <w:pPr>
              <w:jc w:val="center"/>
            </w:pPr>
            <w:r>
              <w:t>15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73D6C" w:rsidRDefault="00E55CB8" w:rsidP="00157A63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157A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5E5FF2" w:rsidRDefault="00E55CB8" w:rsidP="00157A63">
            <w:pPr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55CB8" w:rsidRDefault="00E55CB8" w:rsidP="00157A63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157A6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4E7057" w:rsidRDefault="00E55CB8" w:rsidP="00157A63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C73D6C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157A63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157A63">
            <w:pPr>
              <w:jc w:val="center"/>
            </w:pPr>
            <w:r>
              <w:t>16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12671" w:rsidRDefault="00E55CB8" w:rsidP="00157A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E55CB8" w:rsidRPr="00AF314C" w:rsidRDefault="00E55CB8" w:rsidP="00157A6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E96AD3" w:rsidRDefault="00E55CB8" w:rsidP="00157A6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26242B" w:rsidRDefault="00E55CB8" w:rsidP="00157A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157A63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C12671" w:rsidRDefault="00E55CB8" w:rsidP="00157A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157A63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157A63">
            <w:pPr>
              <w:jc w:val="center"/>
            </w:pPr>
            <w:r>
              <w:t>17</w:t>
            </w:r>
          </w:p>
        </w:tc>
        <w:tc>
          <w:tcPr>
            <w:tcW w:w="736" w:type="dxa"/>
            <w:gridSpan w:val="2"/>
            <w:vAlign w:val="center"/>
          </w:tcPr>
          <w:p w:rsidR="00E55CB8" w:rsidRPr="00BA05E3" w:rsidRDefault="00E55CB8" w:rsidP="00157A63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157A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E96AD3" w:rsidRDefault="00E55CB8" w:rsidP="00157A6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55CB8" w:rsidRPr="005B2526" w:rsidRDefault="00E55CB8" w:rsidP="00157A63"/>
        </w:tc>
        <w:tc>
          <w:tcPr>
            <w:tcW w:w="554" w:type="dxa"/>
            <w:vAlign w:val="center"/>
          </w:tcPr>
          <w:p w:rsidR="00E55CB8" w:rsidRPr="0026242B" w:rsidRDefault="00E55CB8" w:rsidP="00157A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157A63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157A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157A63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157A63">
            <w:pPr>
              <w:jc w:val="center"/>
            </w:pPr>
            <w:r>
              <w:t>18</w:t>
            </w:r>
          </w:p>
        </w:tc>
        <w:tc>
          <w:tcPr>
            <w:tcW w:w="736" w:type="dxa"/>
            <w:gridSpan w:val="2"/>
            <w:vAlign w:val="center"/>
          </w:tcPr>
          <w:p w:rsidR="00E55CB8" w:rsidRPr="00BA05E3" w:rsidRDefault="00E55CB8" w:rsidP="00157A63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157A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E96AD3" w:rsidRDefault="00E55CB8" w:rsidP="00157A6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55CB8" w:rsidRPr="005B2526" w:rsidRDefault="00E55CB8" w:rsidP="00157A63"/>
        </w:tc>
        <w:tc>
          <w:tcPr>
            <w:tcW w:w="554" w:type="dxa"/>
            <w:vAlign w:val="center"/>
          </w:tcPr>
          <w:p w:rsidR="00E55CB8" w:rsidRPr="0026242B" w:rsidRDefault="00E55CB8" w:rsidP="00157A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157A63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157A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157A63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157A63">
            <w:pPr>
              <w:jc w:val="center"/>
            </w:pPr>
            <w:r>
              <w:t>19</w:t>
            </w:r>
          </w:p>
        </w:tc>
        <w:tc>
          <w:tcPr>
            <w:tcW w:w="736" w:type="dxa"/>
            <w:gridSpan w:val="2"/>
            <w:vAlign w:val="center"/>
          </w:tcPr>
          <w:p w:rsidR="00E55CB8" w:rsidRPr="0008313D" w:rsidRDefault="00E55CB8" w:rsidP="00157A63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157A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B91802" w:rsidRDefault="00E55CB8" w:rsidP="00157A6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55CB8" w:rsidRDefault="00E55CB8" w:rsidP="00157A63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26242B" w:rsidRDefault="00E55CB8" w:rsidP="00157A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157A63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61C29" w:rsidRDefault="00E55CB8" w:rsidP="00157A63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E55CB8" w:rsidRPr="002B5FD3" w:rsidRDefault="00E55CB8" w:rsidP="00157A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157A63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157A63">
            <w:pPr>
              <w:jc w:val="center"/>
            </w:pPr>
            <w:r>
              <w:t>20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73D6C" w:rsidRDefault="00E55CB8" w:rsidP="000A429F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DC68B3" w:rsidRDefault="00E55CB8" w:rsidP="00EB009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55CB8" w:rsidRDefault="00E55CB8" w:rsidP="000A429F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8A0831" w:rsidRDefault="00E55CB8" w:rsidP="000A42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8A0831" w:rsidRDefault="00E55CB8" w:rsidP="000A429F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8623DF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157A63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157A63">
            <w:pPr>
              <w:jc w:val="center"/>
            </w:pPr>
            <w:r>
              <w:t>21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73D6C" w:rsidRDefault="00E55CB8" w:rsidP="000A429F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E94475" w:rsidRDefault="00E55CB8" w:rsidP="000A429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0A429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4E7057" w:rsidRDefault="00E55CB8" w:rsidP="000A429F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8623DF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157A63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157A63">
            <w:pPr>
              <w:jc w:val="center"/>
            </w:pPr>
            <w:r>
              <w:t>22</w:t>
            </w:r>
          </w:p>
        </w:tc>
        <w:tc>
          <w:tcPr>
            <w:tcW w:w="736" w:type="dxa"/>
            <w:gridSpan w:val="2"/>
            <w:vAlign w:val="center"/>
          </w:tcPr>
          <w:p w:rsidR="00E55CB8" w:rsidRPr="000A429F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E55CB8" w:rsidRPr="00AF314C" w:rsidRDefault="00E55CB8" w:rsidP="000A429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EB009A" w:rsidRDefault="00E55CB8" w:rsidP="00EB009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0A429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B009A" w:rsidRDefault="00E55CB8" w:rsidP="000A429F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B009A" w:rsidRDefault="00E55CB8" w:rsidP="00EB00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157A63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157A63">
            <w:pPr>
              <w:jc w:val="center"/>
            </w:pPr>
            <w:r>
              <w:t>23</w:t>
            </w:r>
          </w:p>
        </w:tc>
        <w:tc>
          <w:tcPr>
            <w:tcW w:w="736" w:type="dxa"/>
            <w:gridSpan w:val="2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157A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387E6F" w:rsidRDefault="00E55CB8" w:rsidP="00157A6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55CB8" w:rsidRPr="005B2526" w:rsidRDefault="00E55CB8" w:rsidP="00157A63"/>
        </w:tc>
        <w:tc>
          <w:tcPr>
            <w:tcW w:w="554" w:type="dxa"/>
            <w:vAlign w:val="center"/>
          </w:tcPr>
          <w:p w:rsidR="00E55CB8" w:rsidRPr="0026242B" w:rsidRDefault="00E55CB8" w:rsidP="00157A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157A63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157A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157A63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157A63">
            <w:pPr>
              <w:jc w:val="center"/>
            </w:pPr>
            <w:r>
              <w:lastRenderedPageBreak/>
              <w:t>1</w:t>
            </w:r>
          </w:p>
        </w:tc>
        <w:tc>
          <w:tcPr>
            <w:tcW w:w="736" w:type="dxa"/>
            <w:gridSpan w:val="2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157A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9A6627" w:rsidRDefault="00E55CB8" w:rsidP="00D40B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Планки крепления</w:t>
            </w:r>
          </w:p>
        </w:tc>
        <w:tc>
          <w:tcPr>
            <w:tcW w:w="1786" w:type="dxa"/>
            <w:gridSpan w:val="2"/>
            <w:vAlign w:val="center"/>
          </w:tcPr>
          <w:p w:rsidR="00E55CB8" w:rsidRPr="005B2526" w:rsidRDefault="00E55CB8" w:rsidP="00157A63"/>
        </w:tc>
        <w:tc>
          <w:tcPr>
            <w:tcW w:w="554" w:type="dxa"/>
            <w:vAlign w:val="center"/>
          </w:tcPr>
          <w:p w:rsidR="00E55CB8" w:rsidRPr="0026242B" w:rsidRDefault="00E55CB8" w:rsidP="00157A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157A63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157A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157A63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157A63">
            <w:pPr>
              <w:jc w:val="center"/>
            </w:pPr>
            <w:r>
              <w:t>2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73D6C" w:rsidRDefault="00E55CB8" w:rsidP="000A429F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DC68B3" w:rsidRDefault="00E55CB8" w:rsidP="000A429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1561М  3,0 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 xml:space="preserve"> 1500 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 xml:space="preserve"> 4000</w:t>
            </w:r>
          </w:p>
        </w:tc>
        <w:tc>
          <w:tcPr>
            <w:tcW w:w="1786" w:type="dxa"/>
            <w:gridSpan w:val="2"/>
          </w:tcPr>
          <w:p w:rsidR="00E55CB8" w:rsidRDefault="00E55CB8" w:rsidP="000A429F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0A429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4E7057" w:rsidRDefault="00E55CB8" w:rsidP="000A429F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8623DF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157A63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157A63">
            <w:pPr>
              <w:jc w:val="center"/>
            </w:pPr>
            <w:r>
              <w:t>3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73D6C" w:rsidRDefault="00E55CB8" w:rsidP="000A429F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E94475" w:rsidRDefault="00E55CB8" w:rsidP="000A429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ОСТ1-92063-78</w:t>
            </w:r>
          </w:p>
        </w:tc>
        <w:tc>
          <w:tcPr>
            <w:tcW w:w="1786" w:type="dxa"/>
            <w:gridSpan w:val="2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0A429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4E7057" w:rsidRDefault="00E55CB8" w:rsidP="000A429F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8623DF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157A63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157A63">
            <w:pPr>
              <w:jc w:val="center"/>
            </w:pPr>
            <w:r>
              <w:t>4</w:t>
            </w:r>
          </w:p>
        </w:tc>
        <w:tc>
          <w:tcPr>
            <w:tcW w:w="736" w:type="dxa"/>
            <w:gridSpan w:val="2"/>
            <w:vAlign w:val="center"/>
          </w:tcPr>
          <w:p w:rsidR="00E55CB8" w:rsidRPr="000A429F" w:rsidRDefault="00E55CB8" w:rsidP="000A42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</w:t>
            </w:r>
          </w:p>
        </w:tc>
        <w:tc>
          <w:tcPr>
            <w:tcW w:w="2451" w:type="dxa"/>
            <w:gridSpan w:val="2"/>
          </w:tcPr>
          <w:p w:rsidR="00E55CB8" w:rsidRPr="00AF314C" w:rsidRDefault="00E55CB8" w:rsidP="000A429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D40B23" w:rsidRDefault="00E55CB8" w:rsidP="00D40B2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≈3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 xml:space="preserve">х≈110                 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proofErr w:type="gramEnd"/>
            <w:r>
              <w:rPr>
                <w:sz w:val="28"/>
                <w:szCs w:val="28"/>
              </w:rPr>
              <w:t>П-П)</w:t>
            </w:r>
          </w:p>
        </w:tc>
        <w:tc>
          <w:tcPr>
            <w:tcW w:w="1786" w:type="dxa"/>
            <w:gridSpan w:val="2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0A429F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D40B23" w:rsidRDefault="00E55CB8" w:rsidP="000A429F">
            <w:pPr>
              <w:jc w:val="center"/>
            </w:pPr>
            <w:r>
              <w:t>4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0A429F">
            <w:pPr>
              <w:jc w:val="center"/>
            </w:pPr>
            <w:r>
              <w:t>0,027</w:t>
            </w:r>
          </w:p>
        </w:tc>
        <w:tc>
          <w:tcPr>
            <w:tcW w:w="907" w:type="dxa"/>
            <w:gridSpan w:val="2"/>
            <w:vAlign w:val="center"/>
          </w:tcPr>
          <w:p w:rsidR="00E55CB8" w:rsidRPr="00120EDB" w:rsidRDefault="00E55CB8" w:rsidP="00D40B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157A63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157A63">
            <w:pPr>
              <w:jc w:val="center"/>
            </w:pPr>
            <w:r>
              <w:t>5</w:t>
            </w:r>
          </w:p>
        </w:tc>
        <w:tc>
          <w:tcPr>
            <w:tcW w:w="736" w:type="dxa"/>
            <w:gridSpan w:val="2"/>
            <w:vAlign w:val="center"/>
          </w:tcPr>
          <w:p w:rsidR="00E55CB8" w:rsidRPr="000A429F" w:rsidRDefault="00E55CB8" w:rsidP="00613E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</w:t>
            </w:r>
          </w:p>
        </w:tc>
        <w:tc>
          <w:tcPr>
            <w:tcW w:w="2451" w:type="dxa"/>
            <w:gridSpan w:val="2"/>
          </w:tcPr>
          <w:p w:rsidR="00E55CB8" w:rsidRPr="00AF314C" w:rsidRDefault="00E55CB8" w:rsidP="00293DD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D40B23" w:rsidRDefault="00E55CB8" w:rsidP="00293DD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Угол.≈55х≈55 </w:t>
            </w:r>
            <w:r w:rsidRPr="00293DD2">
              <w:rPr>
                <w:sz w:val="22"/>
                <w:szCs w:val="22"/>
              </w:rPr>
              <w:t>из листа</w:t>
            </w:r>
            <w:r>
              <w:rPr>
                <w:sz w:val="28"/>
                <w:szCs w:val="28"/>
              </w:rPr>
              <w:t xml:space="preserve"> 3≈3</w:t>
            </w:r>
            <w:r w:rsidRPr="00613E06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х≈110                 </w:t>
            </w:r>
          </w:p>
        </w:tc>
        <w:tc>
          <w:tcPr>
            <w:tcW w:w="1786" w:type="dxa"/>
            <w:gridSpan w:val="2"/>
          </w:tcPr>
          <w:p w:rsidR="00E55CB8" w:rsidRPr="001C5249" w:rsidRDefault="00E55CB8" w:rsidP="00293DD2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293DD2" w:rsidRDefault="00E55CB8" w:rsidP="00293DD2">
            <w:pPr>
              <w:jc w:val="center"/>
              <w:rPr>
                <w:sz w:val="22"/>
                <w:szCs w:val="22"/>
              </w:rPr>
            </w:pPr>
            <w:r w:rsidRPr="00293DD2"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D40B23" w:rsidRDefault="00E55CB8" w:rsidP="00293DD2">
            <w:pPr>
              <w:jc w:val="center"/>
            </w:pPr>
            <w:r>
              <w:t>42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293DD2">
            <w:pPr>
              <w:jc w:val="center"/>
            </w:pPr>
            <w:r>
              <w:t>0,026</w:t>
            </w:r>
          </w:p>
        </w:tc>
        <w:tc>
          <w:tcPr>
            <w:tcW w:w="907" w:type="dxa"/>
            <w:gridSpan w:val="2"/>
            <w:vAlign w:val="center"/>
          </w:tcPr>
          <w:p w:rsidR="00E55CB8" w:rsidRPr="00052A6D" w:rsidRDefault="00E55CB8" w:rsidP="00353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</w:t>
            </w: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157A63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157A63">
            <w:pPr>
              <w:jc w:val="center"/>
            </w:pPr>
            <w:r>
              <w:t>6</w:t>
            </w:r>
          </w:p>
        </w:tc>
        <w:tc>
          <w:tcPr>
            <w:tcW w:w="736" w:type="dxa"/>
            <w:gridSpan w:val="2"/>
            <w:vAlign w:val="center"/>
          </w:tcPr>
          <w:p w:rsidR="00E55CB8" w:rsidRPr="000A429F" w:rsidRDefault="00E55CB8" w:rsidP="00052A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112</w:t>
            </w:r>
          </w:p>
        </w:tc>
        <w:tc>
          <w:tcPr>
            <w:tcW w:w="2451" w:type="dxa"/>
            <w:gridSpan w:val="2"/>
          </w:tcPr>
          <w:p w:rsidR="00E55CB8" w:rsidRPr="00AF314C" w:rsidRDefault="00E55CB8" w:rsidP="00293DD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D40B23" w:rsidRDefault="00E55CB8" w:rsidP="0008444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≈3</w:t>
            </w:r>
            <w:r w:rsidRPr="00293DD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х≈110     гнутый  55х55          </w:t>
            </w:r>
          </w:p>
        </w:tc>
        <w:tc>
          <w:tcPr>
            <w:tcW w:w="1786" w:type="dxa"/>
            <w:gridSpan w:val="2"/>
          </w:tcPr>
          <w:p w:rsidR="00E55CB8" w:rsidRPr="001C5249" w:rsidRDefault="00E55CB8" w:rsidP="00293DD2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293DD2" w:rsidRDefault="00E55CB8" w:rsidP="00293DD2">
            <w:pPr>
              <w:jc w:val="center"/>
              <w:rPr>
                <w:sz w:val="22"/>
                <w:szCs w:val="22"/>
              </w:rPr>
            </w:pPr>
            <w:r w:rsidRPr="00293DD2"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D40B23" w:rsidRDefault="00E55CB8" w:rsidP="00293DD2">
            <w:pPr>
              <w:jc w:val="center"/>
            </w:pPr>
            <w:r>
              <w:t>27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293DD2">
            <w:pPr>
              <w:jc w:val="center"/>
            </w:pPr>
            <w:r>
              <w:t>0,026</w:t>
            </w:r>
          </w:p>
        </w:tc>
        <w:tc>
          <w:tcPr>
            <w:tcW w:w="907" w:type="dxa"/>
            <w:gridSpan w:val="2"/>
            <w:vAlign w:val="center"/>
          </w:tcPr>
          <w:p w:rsidR="00E55CB8" w:rsidRPr="00293DD2" w:rsidRDefault="00E55CB8" w:rsidP="00293D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</w:t>
            </w: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157A63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157A63">
            <w:pPr>
              <w:jc w:val="center"/>
            </w:pPr>
            <w:r>
              <w:t>7</w:t>
            </w:r>
          </w:p>
        </w:tc>
        <w:tc>
          <w:tcPr>
            <w:tcW w:w="736" w:type="dxa"/>
            <w:gridSpan w:val="2"/>
            <w:vAlign w:val="center"/>
          </w:tcPr>
          <w:p w:rsidR="00E55CB8" w:rsidRPr="000A429F" w:rsidRDefault="00E55CB8" w:rsidP="00A776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113</w:t>
            </w:r>
          </w:p>
        </w:tc>
        <w:tc>
          <w:tcPr>
            <w:tcW w:w="2451" w:type="dxa"/>
            <w:gridSpan w:val="2"/>
          </w:tcPr>
          <w:p w:rsidR="00E55CB8" w:rsidRPr="00AF314C" w:rsidRDefault="00E55CB8" w:rsidP="00293DD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D40B23" w:rsidRDefault="00E55CB8" w:rsidP="004122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≈90х≈200                 </w:t>
            </w:r>
            <w:proofErr w:type="gramStart"/>
            <w:r w:rsidRPr="0008444B">
              <w:rPr>
                <w:sz w:val="22"/>
                <w:szCs w:val="22"/>
              </w:rPr>
              <w:t xml:space="preserve">( </w:t>
            </w:r>
            <w:proofErr w:type="gramEnd"/>
            <w:r w:rsidRPr="0008444B">
              <w:rPr>
                <w:sz w:val="22"/>
                <w:szCs w:val="22"/>
              </w:rPr>
              <w:t>1,32,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шп</w:t>
            </w:r>
            <w:proofErr w:type="spellEnd"/>
            <w:r>
              <w:rPr>
                <w:sz w:val="28"/>
                <w:szCs w:val="28"/>
              </w:rPr>
              <w:t>.)</w:t>
            </w:r>
          </w:p>
        </w:tc>
        <w:tc>
          <w:tcPr>
            <w:tcW w:w="1786" w:type="dxa"/>
            <w:gridSpan w:val="2"/>
          </w:tcPr>
          <w:p w:rsidR="00E55CB8" w:rsidRPr="001C5249" w:rsidRDefault="00E55CB8" w:rsidP="00293DD2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293DD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D40B23" w:rsidRDefault="00412292" w:rsidP="00293DD2">
            <w:pPr>
              <w:jc w:val="center"/>
            </w:pPr>
            <w:r>
              <w:t>2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293DD2">
            <w:pPr>
              <w:jc w:val="center"/>
            </w:pPr>
            <w:r>
              <w:t>0,08</w:t>
            </w:r>
          </w:p>
        </w:tc>
        <w:tc>
          <w:tcPr>
            <w:tcW w:w="907" w:type="dxa"/>
            <w:gridSpan w:val="2"/>
            <w:vAlign w:val="center"/>
          </w:tcPr>
          <w:p w:rsidR="00E55CB8" w:rsidRPr="00573E2D" w:rsidRDefault="00E55CB8" w:rsidP="004122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412292">
              <w:rPr>
                <w:sz w:val="28"/>
                <w:szCs w:val="28"/>
              </w:rPr>
              <w:t>16</w:t>
            </w: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157A63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157A63">
            <w:pPr>
              <w:jc w:val="center"/>
            </w:pPr>
            <w:r>
              <w:t>8</w:t>
            </w:r>
          </w:p>
        </w:tc>
        <w:tc>
          <w:tcPr>
            <w:tcW w:w="736" w:type="dxa"/>
            <w:gridSpan w:val="2"/>
            <w:vAlign w:val="center"/>
          </w:tcPr>
          <w:p w:rsidR="00E55CB8" w:rsidRPr="000A429F" w:rsidRDefault="00E55CB8" w:rsidP="00AF70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114</w:t>
            </w:r>
          </w:p>
        </w:tc>
        <w:tc>
          <w:tcPr>
            <w:tcW w:w="2451" w:type="dxa"/>
            <w:gridSpan w:val="2"/>
          </w:tcPr>
          <w:p w:rsidR="00E55CB8" w:rsidRPr="00AF314C" w:rsidRDefault="00E55CB8" w:rsidP="00293DD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D40B23" w:rsidRDefault="00E55CB8" w:rsidP="00AF70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≈70х≈110                 </w:t>
            </w:r>
          </w:p>
        </w:tc>
        <w:tc>
          <w:tcPr>
            <w:tcW w:w="1786" w:type="dxa"/>
            <w:gridSpan w:val="2"/>
          </w:tcPr>
          <w:p w:rsidR="00E55CB8" w:rsidRPr="001C5249" w:rsidRDefault="00E55CB8" w:rsidP="00293DD2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293DD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D40B23" w:rsidRDefault="00E55CB8" w:rsidP="00293DD2">
            <w:pPr>
              <w:jc w:val="center"/>
            </w:pPr>
            <w:r>
              <w:t>12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AF70A6">
            <w:pPr>
              <w:jc w:val="center"/>
            </w:pPr>
            <w:r>
              <w:t>0,042</w:t>
            </w:r>
          </w:p>
        </w:tc>
        <w:tc>
          <w:tcPr>
            <w:tcW w:w="907" w:type="dxa"/>
            <w:gridSpan w:val="2"/>
            <w:vAlign w:val="center"/>
          </w:tcPr>
          <w:p w:rsidR="00E55CB8" w:rsidRPr="00AF70A6" w:rsidRDefault="00E55CB8" w:rsidP="00AF70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249" w:type="dxa"/>
          </w:tcPr>
          <w:p w:rsidR="00E55CB8" w:rsidRPr="00B91E40" w:rsidRDefault="00E55CB8" w:rsidP="00157A63">
            <w:pPr>
              <w:jc w:val="both"/>
              <w:rPr>
                <w:sz w:val="20"/>
                <w:szCs w:val="20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157A63">
            <w:pPr>
              <w:jc w:val="center"/>
            </w:pPr>
            <w:r>
              <w:t>9</w:t>
            </w:r>
          </w:p>
        </w:tc>
        <w:tc>
          <w:tcPr>
            <w:tcW w:w="736" w:type="dxa"/>
            <w:gridSpan w:val="2"/>
            <w:vAlign w:val="center"/>
          </w:tcPr>
          <w:p w:rsidR="00E55CB8" w:rsidRPr="000A429F" w:rsidRDefault="00E55CB8" w:rsidP="00573E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115</w:t>
            </w:r>
          </w:p>
        </w:tc>
        <w:tc>
          <w:tcPr>
            <w:tcW w:w="2451" w:type="dxa"/>
            <w:gridSpan w:val="2"/>
          </w:tcPr>
          <w:p w:rsidR="00E55CB8" w:rsidRPr="00AF314C" w:rsidRDefault="00E55CB8" w:rsidP="00293DD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D40B23" w:rsidRDefault="00E55CB8" w:rsidP="00573E2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≈90х≈150                 </w:t>
            </w:r>
          </w:p>
        </w:tc>
        <w:tc>
          <w:tcPr>
            <w:tcW w:w="1786" w:type="dxa"/>
            <w:gridSpan w:val="2"/>
          </w:tcPr>
          <w:p w:rsidR="00E55CB8" w:rsidRPr="001C5249" w:rsidRDefault="00E55CB8" w:rsidP="00293DD2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293DD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D40B23" w:rsidRDefault="00E55CB8" w:rsidP="00293DD2">
            <w:pPr>
              <w:jc w:val="center"/>
            </w:pPr>
            <w:r>
              <w:t>10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293DD2">
            <w:pPr>
              <w:jc w:val="center"/>
            </w:pPr>
            <w:r>
              <w:t>0,08</w:t>
            </w:r>
          </w:p>
        </w:tc>
        <w:tc>
          <w:tcPr>
            <w:tcW w:w="907" w:type="dxa"/>
            <w:gridSpan w:val="2"/>
            <w:vAlign w:val="center"/>
          </w:tcPr>
          <w:p w:rsidR="00E55CB8" w:rsidRPr="00021F0D" w:rsidRDefault="00E55CB8" w:rsidP="00021F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157A63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157A63">
            <w:pPr>
              <w:jc w:val="center"/>
            </w:pPr>
            <w:r>
              <w:t>10</w:t>
            </w:r>
          </w:p>
        </w:tc>
        <w:tc>
          <w:tcPr>
            <w:tcW w:w="736" w:type="dxa"/>
            <w:gridSpan w:val="2"/>
            <w:vAlign w:val="center"/>
          </w:tcPr>
          <w:p w:rsidR="00E55CB8" w:rsidRPr="000A429F" w:rsidRDefault="00E55CB8" w:rsidP="00293D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116</w:t>
            </w:r>
          </w:p>
        </w:tc>
        <w:tc>
          <w:tcPr>
            <w:tcW w:w="2451" w:type="dxa"/>
            <w:gridSpan w:val="2"/>
          </w:tcPr>
          <w:p w:rsidR="00E55CB8" w:rsidRPr="00AF314C" w:rsidRDefault="00E55CB8" w:rsidP="00293DD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D40B23" w:rsidRDefault="00E55CB8" w:rsidP="00293DD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55CB8" w:rsidRPr="001C5249" w:rsidRDefault="00E55CB8" w:rsidP="00293DD2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293DD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D40B23" w:rsidRDefault="00E55CB8" w:rsidP="00293DD2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293DD2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936643" w:rsidRDefault="00E55CB8" w:rsidP="00293DD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157A63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157A63">
            <w:pPr>
              <w:jc w:val="center"/>
            </w:pPr>
            <w:r>
              <w:t>11</w:t>
            </w:r>
          </w:p>
        </w:tc>
        <w:tc>
          <w:tcPr>
            <w:tcW w:w="736" w:type="dxa"/>
            <w:gridSpan w:val="2"/>
            <w:vAlign w:val="center"/>
          </w:tcPr>
          <w:p w:rsidR="00E55CB8" w:rsidRPr="000A429F" w:rsidRDefault="00E55CB8" w:rsidP="00293DD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E55CB8" w:rsidRPr="00AF314C" w:rsidRDefault="00E55CB8" w:rsidP="00293DD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D40B23" w:rsidRDefault="00E55CB8" w:rsidP="00293DD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55CB8" w:rsidRPr="001C5249" w:rsidRDefault="00E55CB8" w:rsidP="00293DD2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293DD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D40B23" w:rsidRDefault="00E55CB8" w:rsidP="00293DD2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293DD2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936643" w:rsidRDefault="00E55CB8" w:rsidP="00293DD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</w:tcPr>
          <w:p w:rsidR="00E55CB8" w:rsidRPr="0032276A" w:rsidRDefault="00E55CB8" w:rsidP="00157A6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157A63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157A63">
            <w:pPr>
              <w:jc w:val="center"/>
            </w:pPr>
            <w:r>
              <w:t>12</w:t>
            </w:r>
          </w:p>
        </w:tc>
        <w:tc>
          <w:tcPr>
            <w:tcW w:w="736" w:type="dxa"/>
            <w:gridSpan w:val="2"/>
            <w:vAlign w:val="center"/>
          </w:tcPr>
          <w:p w:rsidR="00E55CB8" w:rsidRPr="001C5249" w:rsidRDefault="00E55CB8" w:rsidP="00293DD2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293DD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387E6F" w:rsidRDefault="00E55CB8" w:rsidP="00293DD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55CB8" w:rsidRPr="005B2526" w:rsidRDefault="00E55CB8" w:rsidP="00293DD2"/>
        </w:tc>
        <w:tc>
          <w:tcPr>
            <w:tcW w:w="554" w:type="dxa"/>
            <w:vAlign w:val="center"/>
          </w:tcPr>
          <w:p w:rsidR="00E55CB8" w:rsidRPr="0026242B" w:rsidRDefault="00E55CB8" w:rsidP="00293DD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293DD2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293DD2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293DD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</w:tcPr>
          <w:p w:rsidR="00E55CB8" w:rsidRPr="0032276A" w:rsidRDefault="00E55CB8" w:rsidP="00157A6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157A63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157A63">
            <w:pPr>
              <w:jc w:val="center"/>
            </w:pPr>
            <w:r>
              <w:t>13</w:t>
            </w:r>
          </w:p>
        </w:tc>
        <w:tc>
          <w:tcPr>
            <w:tcW w:w="736" w:type="dxa"/>
            <w:gridSpan w:val="2"/>
            <w:vAlign w:val="center"/>
          </w:tcPr>
          <w:p w:rsidR="00E55CB8" w:rsidRPr="0008313D" w:rsidRDefault="00E55CB8" w:rsidP="00157A63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157A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B91802" w:rsidRDefault="00E55CB8" w:rsidP="00157A6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55CB8" w:rsidRDefault="00E55CB8" w:rsidP="00157A63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26242B" w:rsidRDefault="00E55CB8" w:rsidP="00157A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157A63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61C29" w:rsidRDefault="00E55CB8" w:rsidP="00157A63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E55CB8" w:rsidRPr="002B5FD3" w:rsidRDefault="00E55CB8" w:rsidP="00157A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157A63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157A63">
            <w:pPr>
              <w:jc w:val="center"/>
            </w:pPr>
            <w:r>
              <w:t>14</w:t>
            </w:r>
          </w:p>
        </w:tc>
        <w:tc>
          <w:tcPr>
            <w:tcW w:w="736" w:type="dxa"/>
            <w:gridSpan w:val="2"/>
            <w:vAlign w:val="center"/>
          </w:tcPr>
          <w:p w:rsidR="00E55CB8" w:rsidRPr="00BA05E3" w:rsidRDefault="00E55CB8" w:rsidP="00157A63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157A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E96AD3" w:rsidRDefault="00E55CB8" w:rsidP="00157A6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55CB8" w:rsidRPr="005B2526" w:rsidRDefault="00E55CB8" w:rsidP="00157A63"/>
        </w:tc>
        <w:tc>
          <w:tcPr>
            <w:tcW w:w="554" w:type="dxa"/>
            <w:vAlign w:val="center"/>
          </w:tcPr>
          <w:p w:rsidR="00E55CB8" w:rsidRPr="0026242B" w:rsidRDefault="00E55CB8" w:rsidP="00157A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157A63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157A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157A63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157A63">
            <w:pPr>
              <w:jc w:val="center"/>
            </w:pPr>
            <w:r>
              <w:t>15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73D6C" w:rsidRDefault="00E55CB8" w:rsidP="00157A63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157A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5E5FF2" w:rsidRDefault="00E55CB8" w:rsidP="00157A63">
            <w:pPr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55CB8" w:rsidRDefault="00E55CB8" w:rsidP="00157A63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157A6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4E7057" w:rsidRDefault="00E55CB8" w:rsidP="00157A63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C73D6C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157A63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157A63">
            <w:pPr>
              <w:jc w:val="center"/>
            </w:pPr>
            <w:r>
              <w:t>16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12671" w:rsidRDefault="00E55CB8" w:rsidP="00157A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E55CB8" w:rsidRPr="00AF314C" w:rsidRDefault="00E55CB8" w:rsidP="00157A6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DC68B3" w:rsidRDefault="00E55CB8" w:rsidP="00115F2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1561  5,0 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 xml:space="preserve"> 1500 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 xml:space="preserve"> 4000</w:t>
            </w:r>
          </w:p>
        </w:tc>
        <w:tc>
          <w:tcPr>
            <w:tcW w:w="1786" w:type="dxa"/>
            <w:gridSpan w:val="2"/>
          </w:tcPr>
          <w:p w:rsidR="00E55CB8" w:rsidRDefault="00E55CB8" w:rsidP="00021F0D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021F0D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4E7057" w:rsidRDefault="00E55CB8" w:rsidP="00021F0D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021F0D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8623DF" w:rsidRDefault="00E55CB8" w:rsidP="00021F0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157A63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157A63">
            <w:pPr>
              <w:jc w:val="center"/>
            </w:pPr>
            <w:r>
              <w:t>17</w:t>
            </w:r>
          </w:p>
        </w:tc>
        <w:tc>
          <w:tcPr>
            <w:tcW w:w="736" w:type="dxa"/>
            <w:gridSpan w:val="2"/>
            <w:vAlign w:val="center"/>
          </w:tcPr>
          <w:p w:rsidR="00E55CB8" w:rsidRPr="00BA05E3" w:rsidRDefault="00E55CB8" w:rsidP="00157A63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157A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E94475" w:rsidRDefault="00E55CB8" w:rsidP="00021F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ОСТ1-92063-78</w:t>
            </w:r>
          </w:p>
        </w:tc>
        <w:tc>
          <w:tcPr>
            <w:tcW w:w="1786" w:type="dxa"/>
            <w:gridSpan w:val="2"/>
          </w:tcPr>
          <w:p w:rsidR="00E55CB8" w:rsidRPr="001C5249" w:rsidRDefault="00E55CB8" w:rsidP="00021F0D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021F0D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4E7057" w:rsidRDefault="00E55CB8" w:rsidP="00021F0D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021F0D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8623DF" w:rsidRDefault="00E55CB8" w:rsidP="00021F0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157A63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157A63">
            <w:pPr>
              <w:jc w:val="center"/>
            </w:pPr>
            <w:r>
              <w:t>18</w:t>
            </w:r>
          </w:p>
        </w:tc>
        <w:tc>
          <w:tcPr>
            <w:tcW w:w="736" w:type="dxa"/>
            <w:gridSpan w:val="2"/>
            <w:vAlign w:val="center"/>
          </w:tcPr>
          <w:p w:rsidR="00E55CB8" w:rsidRPr="00BA05E3" w:rsidRDefault="00E55CB8" w:rsidP="00157A63">
            <w:pPr>
              <w:jc w:val="center"/>
            </w:pPr>
            <w:r>
              <w:t>120</w:t>
            </w: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157A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D40B23" w:rsidRDefault="00E55CB8" w:rsidP="004122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≈35х≈1</w:t>
            </w:r>
            <w:r w:rsidR="00412292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0                 </w:t>
            </w:r>
          </w:p>
        </w:tc>
        <w:tc>
          <w:tcPr>
            <w:tcW w:w="1786" w:type="dxa"/>
            <w:gridSpan w:val="2"/>
          </w:tcPr>
          <w:p w:rsidR="00E55CB8" w:rsidRPr="001C5249" w:rsidRDefault="00E55CB8" w:rsidP="00021F0D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021F0D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D40B23" w:rsidRDefault="00E55CB8" w:rsidP="00816403">
            <w:pPr>
              <w:jc w:val="center"/>
            </w:pPr>
            <w:r>
              <w:t>26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021F0D">
            <w:pPr>
              <w:jc w:val="center"/>
            </w:pPr>
            <w:r>
              <w:t>0,05</w:t>
            </w:r>
          </w:p>
        </w:tc>
        <w:tc>
          <w:tcPr>
            <w:tcW w:w="907" w:type="dxa"/>
            <w:gridSpan w:val="2"/>
            <w:vAlign w:val="center"/>
          </w:tcPr>
          <w:p w:rsidR="00E55CB8" w:rsidRPr="00021F0D" w:rsidRDefault="00E55CB8" w:rsidP="008164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</w:t>
            </w: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157A63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157A63">
            <w:pPr>
              <w:jc w:val="center"/>
            </w:pPr>
            <w:r>
              <w:t>19</w:t>
            </w:r>
          </w:p>
        </w:tc>
        <w:tc>
          <w:tcPr>
            <w:tcW w:w="736" w:type="dxa"/>
            <w:gridSpan w:val="2"/>
            <w:vAlign w:val="center"/>
          </w:tcPr>
          <w:p w:rsidR="00E55CB8" w:rsidRPr="0008313D" w:rsidRDefault="00E55CB8" w:rsidP="00157A63">
            <w:pPr>
              <w:jc w:val="center"/>
            </w:pPr>
            <w:r>
              <w:t>121</w:t>
            </w: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157A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D40B23" w:rsidRDefault="00E55CB8" w:rsidP="008D395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≈35х≈100                 </w:t>
            </w:r>
          </w:p>
        </w:tc>
        <w:tc>
          <w:tcPr>
            <w:tcW w:w="1786" w:type="dxa"/>
            <w:gridSpan w:val="2"/>
          </w:tcPr>
          <w:p w:rsidR="00E55CB8" w:rsidRPr="001C5249" w:rsidRDefault="00E55CB8" w:rsidP="00CA646B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CA646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D40B23" w:rsidRDefault="00E55CB8" w:rsidP="00CA646B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CA646B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021F0D" w:rsidRDefault="00E55CB8" w:rsidP="00CA64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0,05</w:t>
            </w: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157A63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157A63">
            <w:pPr>
              <w:jc w:val="center"/>
            </w:pPr>
            <w:r>
              <w:t>20</w:t>
            </w:r>
          </w:p>
        </w:tc>
        <w:tc>
          <w:tcPr>
            <w:tcW w:w="736" w:type="dxa"/>
            <w:gridSpan w:val="2"/>
            <w:vAlign w:val="center"/>
          </w:tcPr>
          <w:p w:rsidR="00E55CB8" w:rsidRPr="00BA05E3" w:rsidRDefault="00E55CB8" w:rsidP="00157A63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157A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E96AD3" w:rsidRDefault="00E55CB8" w:rsidP="00157A6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55CB8" w:rsidRPr="005B2526" w:rsidRDefault="00E55CB8" w:rsidP="00157A63"/>
        </w:tc>
        <w:tc>
          <w:tcPr>
            <w:tcW w:w="554" w:type="dxa"/>
            <w:vAlign w:val="center"/>
          </w:tcPr>
          <w:p w:rsidR="00E55CB8" w:rsidRPr="0026242B" w:rsidRDefault="00E55CB8" w:rsidP="00157A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157A63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157A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157A63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157A63">
            <w:pPr>
              <w:jc w:val="center"/>
            </w:pPr>
            <w:r>
              <w:t>21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73D6C" w:rsidRDefault="00E55CB8" w:rsidP="00157A63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157A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5E5FF2" w:rsidRDefault="00E55CB8" w:rsidP="00157A63">
            <w:pPr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55CB8" w:rsidRDefault="00E55CB8" w:rsidP="00157A63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157A6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5122C1" w:rsidRDefault="00E55CB8" w:rsidP="00157A63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8623DF" w:rsidRDefault="00E55CB8" w:rsidP="00157A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157A63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157A63">
            <w:pPr>
              <w:jc w:val="center"/>
            </w:pPr>
            <w:r>
              <w:t>22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12671" w:rsidRDefault="00E55CB8" w:rsidP="00157A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E55CB8" w:rsidRPr="00AF314C" w:rsidRDefault="00E55CB8" w:rsidP="00157A6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E96AD3" w:rsidRDefault="00E55CB8" w:rsidP="00157A6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26242B" w:rsidRDefault="00E55CB8" w:rsidP="00157A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157A63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157A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157A63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157A63">
            <w:pPr>
              <w:jc w:val="center"/>
            </w:pPr>
            <w:r>
              <w:t>23</w:t>
            </w:r>
          </w:p>
        </w:tc>
        <w:tc>
          <w:tcPr>
            <w:tcW w:w="736" w:type="dxa"/>
            <w:gridSpan w:val="2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157A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387E6F" w:rsidRDefault="00E55CB8" w:rsidP="00157A6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55CB8" w:rsidRPr="005B2526" w:rsidRDefault="00E55CB8" w:rsidP="00157A63"/>
        </w:tc>
        <w:tc>
          <w:tcPr>
            <w:tcW w:w="554" w:type="dxa"/>
            <w:vAlign w:val="center"/>
          </w:tcPr>
          <w:p w:rsidR="00E55CB8" w:rsidRPr="0026242B" w:rsidRDefault="00E55CB8" w:rsidP="00157A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157A63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157A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157A63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157A63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157A63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lastRenderedPageBreak/>
              <w:t>1</w:t>
            </w:r>
          </w:p>
        </w:tc>
        <w:tc>
          <w:tcPr>
            <w:tcW w:w="736" w:type="dxa"/>
            <w:gridSpan w:val="2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9A6627" w:rsidRDefault="00E55CB8" w:rsidP="000A429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55CB8" w:rsidRPr="005B2526" w:rsidRDefault="00E55CB8" w:rsidP="000A429F"/>
        </w:tc>
        <w:tc>
          <w:tcPr>
            <w:tcW w:w="554" w:type="dxa"/>
            <w:vAlign w:val="center"/>
          </w:tcPr>
          <w:p w:rsidR="00E55CB8" w:rsidRPr="0026242B" w:rsidRDefault="00E55CB8" w:rsidP="000A42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0A429F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0A429F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t>2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12671" w:rsidRDefault="00E55CB8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E55CB8" w:rsidRPr="00AF314C" w:rsidRDefault="00E55CB8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DC68B3" w:rsidRDefault="00E55CB8" w:rsidP="00115F2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1561М  2,0 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 xml:space="preserve"> 1500 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 xml:space="preserve"> 4000</w:t>
            </w:r>
          </w:p>
        </w:tc>
        <w:tc>
          <w:tcPr>
            <w:tcW w:w="1786" w:type="dxa"/>
            <w:gridSpan w:val="2"/>
          </w:tcPr>
          <w:p w:rsidR="00E55CB8" w:rsidRDefault="00E55CB8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DF24A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4E7057" w:rsidRDefault="00E55CB8" w:rsidP="00DF24A0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8623DF" w:rsidRDefault="00E55CB8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0A429F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t>3</w:t>
            </w:r>
          </w:p>
        </w:tc>
        <w:tc>
          <w:tcPr>
            <w:tcW w:w="736" w:type="dxa"/>
            <w:gridSpan w:val="2"/>
            <w:vAlign w:val="center"/>
          </w:tcPr>
          <w:p w:rsidR="00E55CB8" w:rsidRPr="00BA05E3" w:rsidRDefault="00E55CB8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E94475" w:rsidRDefault="00E55CB8" w:rsidP="00DF24A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ОСТ1-92063-78</w:t>
            </w:r>
          </w:p>
        </w:tc>
        <w:tc>
          <w:tcPr>
            <w:tcW w:w="1786" w:type="dxa"/>
            <w:gridSpan w:val="2"/>
          </w:tcPr>
          <w:p w:rsidR="00E55CB8" w:rsidRPr="001C5249" w:rsidRDefault="00E55CB8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DF24A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4E7057" w:rsidRDefault="00E55CB8" w:rsidP="00DF24A0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8623DF" w:rsidRDefault="00E55CB8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0A429F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t>4</w:t>
            </w:r>
          </w:p>
        </w:tc>
        <w:tc>
          <w:tcPr>
            <w:tcW w:w="736" w:type="dxa"/>
            <w:gridSpan w:val="2"/>
            <w:vAlign w:val="center"/>
          </w:tcPr>
          <w:p w:rsidR="00E55CB8" w:rsidRPr="00BA05E3" w:rsidRDefault="00E55CB8" w:rsidP="00115F29">
            <w:pPr>
              <w:jc w:val="center"/>
            </w:pPr>
            <w:r>
              <w:t>125</w:t>
            </w: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D40B23" w:rsidRDefault="00E55CB8" w:rsidP="00115F2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2≈100х≈110  2 фл.35               </w:t>
            </w:r>
          </w:p>
        </w:tc>
        <w:tc>
          <w:tcPr>
            <w:tcW w:w="1786" w:type="dxa"/>
            <w:gridSpan w:val="2"/>
          </w:tcPr>
          <w:p w:rsidR="00E55CB8" w:rsidRPr="001C5249" w:rsidRDefault="00E55CB8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D40B23" w:rsidRDefault="00E55CB8" w:rsidP="00DF24A0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021F0D" w:rsidRDefault="00E55CB8" w:rsidP="00115F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0,06</w:t>
            </w: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0A429F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t>5</w:t>
            </w:r>
          </w:p>
        </w:tc>
        <w:tc>
          <w:tcPr>
            <w:tcW w:w="736" w:type="dxa"/>
            <w:gridSpan w:val="2"/>
            <w:vAlign w:val="center"/>
          </w:tcPr>
          <w:p w:rsidR="00E55CB8" w:rsidRPr="00BA05E3" w:rsidRDefault="00E55CB8" w:rsidP="00DF24A0">
            <w:pPr>
              <w:jc w:val="center"/>
            </w:pPr>
            <w:r>
              <w:t>126</w:t>
            </w: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D40B23" w:rsidRDefault="00E55CB8" w:rsidP="00A016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2≈70х≈70  </w:t>
            </w:r>
          </w:p>
        </w:tc>
        <w:tc>
          <w:tcPr>
            <w:tcW w:w="1786" w:type="dxa"/>
            <w:gridSpan w:val="2"/>
          </w:tcPr>
          <w:p w:rsidR="00E55CB8" w:rsidRPr="001C5249" w:rsidRDefault="00E55CB8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D40B23" w:rsidRDefault="00E55CB8" w:rsidP="00DF24A0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021F0D" w:rsidRDefault="00E55CB8" w:rsidP="00A016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</w:t>
            </w: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0A429F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t>6</w:t>
            </w:r>
          </w:p>
        </w:tc>
        <w:tc>
          <w:tcPr>
            <w:tcW w:w="736" w:type="dxa"/>
            <w:gridSpan w:val="2"/>
            <w:vAlign w:val="center"/>
          </w:tcPr>
          <w:p w:rsidR="00E55CB8" w:rsidRPr="00BA05E3" w:rsidRDefault="00E55CB8" w:rsidP="00DF24A0">
            <w:pPr>
              <w:jc w:val="center"/>
            </w:pPr>
            <w:r>
              <w:t>127</w:t>
            </w: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D40B23" w:rsidRDefault="00E55CB8" w:rsidP="00A016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2≈70х≈80  </w:t>
            </w:r>
          </w:p>
        </w:tc>
        <w:tc>
          <w:tcPr>
            <w:tcW w:w="1786" w:type="dxa"/>
            <w:gridSpan w:val="2"/>
          </w:tcPr>
          <w:p w:rsidR="00E55CB8" w:rsidRPr="001C5249" w:rsidRDefault="00E55CB8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D40B23" w:rsidRDefault="00E55CB8" w:rsidP="00DF24A0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021F0D" w:rsidRDefault="00E55CB8" w:rsidP="00A016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</w:t>
            </w: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0A429F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t>7</w:t>
            </w:r>
          </w:p>
        </w:tc>
        <w:tc>
          <w:tcPr>
            <w:tcW w:w="736" w:type="dxa"/>
            <w:gridSpan w:val="2"/>
            <w:vAlign w:val="center"/>
          </w:tcPr>
          <w:p w:rsidR="00E55CB8" w:rsidRPr="00BA05E3" w:rsidRDefault="00E55CB8" w:rsidP="00DF24A0">
            <w:pPr>
              <w:jc w:val="center"/>
            </w:pPr>
            <w:r>
              <w:t>128</w:t>
            </w: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D40B23" w:rsidRDefault="00E55CB8" w:rsidP="00610A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2≈70х≈80  </w:t>
            </w:r>
          </w:p>
        </w:tc>
        <w:tc>
          <w:tcPr>
            <w:tcW w:w="1786" w:type="dxa"/>
            <w:gridSpan w:val="2"/>
          </w:tcPr>
          <w:p w:rsidR="00E55CB8" w:rsidRPr="001C5249" w:rsidRDefault="00E55CB8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D40B23" w:rsidRDefault="00E55CB8" w:rsidP="00DF24A0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021F0D" w:rsidRDefault="00E55CB8" w:rsidP="00610A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</w:t>
            </w: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0A429F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t>8</w:t>
            </w:r>
          </w:p>
        </w:tc>
        <w:tc>
          <w:tcPr>
            <w:tcW w:w="736" w:type="dxa"/>
            <w:gridSpan w:val="2"/>
            <w:vAlign w:val="center"/>
          </w:tcPr>
          <w:p w:rsidR="00E55CB8" w:rsidRPr="00BA05E3" w:rsidRDefault="00E55CB8" w:rsidP="00DF24A0">
            <w:pPr>
              <w:jc w:val="center"/>
            </w:pPr>
            <w:r>
              <w:t>129</w:t>
            </w: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D40B23" w:rsidRDefault="00E55CB8" w:rsidP="00610A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2≈70х≈80  </w:t>
            </w:r>
          </w:p>
        </w:tc>
        <w:tc>
          <w:tcPr>
            <w:tcW w:w="1786" w:type="dxa"/>
            <w:gridSpan w:val="2"/>
          </w:tcPr>
          <w:p w:rsidR="00E55CB8" w:rsidRPr="001C5249" w:rsidRDefault="00E55CB8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D40B23" w:rsidRDefault="00E55CB8" w:rsidP="00DF24A0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021F0D" w:rsidRDefault="00E55CB8" w:rsidP="00610A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</w:t>
            </w: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249" w:type="dxa"/>
          </w:tcPr>
          <w:p w:rsidR="00E55CB8" w:rsidRPr="00B91E40" w:rsidRDefault="00E55CB8" w:rsidP="000A429F">
            <w:pPr>
              <w:jc w:val="both"/>
              <w:rPr>
                <w:sz w:val="20"/>
                <w:szCs w:val="20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t>9</w:t>
            </w:r>
          </w:p>
        </w:tc>
        <w:tc>
          <w:tcPr>
            <w:tcW w:w="736" w:type="dxa"/>
            <w:gridSpan w:val="2"/>
            <w:vAlign w:val="center"/>
          </w:tcPr>
          <w:p w:rsidR="00E55CB8" w:rsidRPr="00BA05E3" w:rsidRDefault="00E55CB8" w:rsidP="00DF24A0">
            <w:pPr>
              <w:jc w:val="center"/>
            </w:pPr>
            <w:r>
              <w:t>130</w:t>
            </w: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D40B23" w:rsidRDefault="00E55CB8" w:rsidP="00DF24A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2≈100х≈110  2 фл.35               </w:t>
            </w:r>
          </w:p>
        </w:tc>
        <w:tc>
          <w:tcPr>
            <w:tcW w:w="1786" w:type="dxa"/>
            <w:gridSpan w:val="2"/>
          </w:tcPr>
          <w:p w:rsidR="00E55CB8" w:rsidRPr="001C5249" w:rsidRDefault="00E55CB8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D40B23" w:rsidRDefault="00E55CB8" w:rsidP="00DF24A0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021F0D" w:rsidRDefault="00E55CB8" w:rsidP="00DF24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0,06</w:t>
            </w: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0A429F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t>10</w:t>
            </w:r>
          </w:p>
        </w:tc>
        <w:tc>
          <w:tcPr>
            <w:tcW w:w="736" w:type="dxa"/>
            <w:gridSpan w:val="2"/>
            <w:vAlign w:val="center"/>
          </w:tcPr>
          <w:p w:rsidR="00E55CB8" w:rsidRPr="00BA05E3" w:rsidRDefault="00E55CB8" w:rsidP="00A455A9">
            <w:pPr>
              <w:jc w:val="center"/>
            </w:pPr>
            <w:r>
              <w:t>131</w:t>
            </w: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D40B23" w:rsidRDefault="00E55CB8" w:rsidP="00DF24A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2≈70х≈70  </w:t>
            </w:r>
          </w:p>
        </w:tc>
        <w:tc>
          <w:tcPr>
            <w:tcW w:w="1786" w:type="dxa"/>
            <w:gridSpan w:val="2"/>
          </w:tcPr>
          <w:p w:rsidR="00E55CB8" w:rsidRPr="001C5249" w:rsidRDefault="00E55CB8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D40B23" w:rsidRDefault="00E55CB8" w:rsidP="00DF24A0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021F0D" w:rsidRDefault="00E55CB8" w:rsidP="00DF24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</w:t>
            </w: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0A429F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t>11</w:t>
            </w:r>
          </w:p>
        </w:tc>
        <w:tc>
          <w:tcPr>
            <w:tcW w:w="736" w:type="dxa"/>
            <w:gridSpan w:val="2"/>
            <w:vAlign w:val="center"/>
          </w:tcPr>
          <w:p w:rsidR="00E55CB8" w:rsidRPr="00BA05E3" w:rsidRDefault="00E55CB8" w:rsidP="00A455A9">
            <w:pPr>
              <w:jc w:val="center"/>
            </w:pPr>
            <w:r>
              <w:t>132</w:t>
            </w: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D40B23" w:rsidRDefault="00E55CB8" w:rsidP="00DF24A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2≈70х≈80  </w:t>
            </w:r>
          </w:p>
        </w:tc>
        <w:tc>
          <w:tcPr>
            <w:tcW w:w="1786" w:type="dxa"/>
            <w:gridSpan w:val="2"/>
          </w:tcPr>
          <w:p w:rsidR="00E55CB8" w:rsidRPr="001C5249" w:rsidRDefault="00E55CB8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D40B23" w:rsidRDefault="00E55CB8" w:rsidP="00DF24A0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021F0D" w:rsidRDefault="00E55CB8" w:rsidP="00DF24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</w:t>
            </w: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</w:tcPr>
          <w:p w:rsidR="00E55CB8" w:rsidRPr="0032276A" w:rsidRDefault="00E55CB8" w:rsidP="000A429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0A429F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t>12</w:t>
            </w:r>
          </w:p>
        </w:tc>
        <w:tc>
          <w:tcPr>
            <w:tcW w:w="736" w:type="dxa"/>
            <w:gridSpan w:val="2"/>
            <w:vAlign w:val="center"/>
          </w:tcPr>
          <w:p w:rsidR="00E55CB8" w:rsidRPr="00BA05E3" w:rsidRDefault="00E55CB8" w:rsidP="00A455A9">
            <w:pPr>
              <w:jc w:val="center"/>
            </w:pPr>
            <w:r>
              <w:t>133</w:t>
            </w: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D40B23" w:rsidRDefault="00E55CB8" w:rsidP="00DF24A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2≈70х≈80  </w:t>
            </w:r>
          </w:p>
        </w:tc>
        <w:tc>
          <w:tcPr>
            <w:tcW w:w="1786" w:type="dxa"/>
            <w:gridSpan w:val="2"/>
          </w:tcPr>
          <w:p w:rsidR="00E55CB8" w:rsidRPr="001C5249" w:rsidRDefault="00E55CB8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D40B23" w:rsidRDefault="00E55CB8" w:rsidP="00DF24A0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021F0D" w:rsidRDefault="00E55CB8" w:rsidP="00DF24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</w:t>
            </w: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</w:tcPr>
          <w:p w:rsidR="00E55CB8" w:rsidRPr="0032276A" w:rsidRDefault="00E55CB8" w:rsidP="000A429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0A429F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t>13</w:t>
            </w:r>
          </w:p>
        </w:tc>
        <w:tc>
          <w:tcPr>
            <w:tcW w:w="736" w:type="dxa"/>
            <w:gridSpan w:val="2"/>
            <w:vAlign w:val="center"/>
          </w:tcPr>
          <w:p w:rsidR="00E55CB8" w:rsidRPr="00BA05E3" w:rsidRDefault="00E55CB8" w:rsidP="00A455A9">
            <w:pPr>
              <w:jc w:val="center"/>
            </w:pPr>
            <w:r>
              <w:t>134</w:t>
            </w: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D40B23" w:rsidRDefault="00E55CB8" w:rsidP="00DF24A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2≈70х≈80  </w:t>
            </w:r>
          </w:p>
        </w:tc>
        <w:tc>
          <w:tcPr>
            <w:tcW w:w="1786" w:type="dxa"/>
            <w:gridSpan w:val="2"/>
          </w:tcPr>
          <w:p w:rsidR="00E55CB8" w:rsidRPr="001C5249" w:rsidRDefault="00E55CB8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D40B23" w:rsidRDefault="00E55CB8" w:rsidP="00DF24A0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021F0D" w:rsidRDefault="00E55CB8" w:rsidP="00DF24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</w:t>
            </w: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0A429F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t>14</w:t>
            </w:r>
          </w:p>
        </w:tc>
        <w:tc>
          <w:tcPr>
            <w:tcW w:w="736" w:type="dxa"/>
            <w:gridSpan w:val="2"/>
            <w:vAlign w:val="center"/>
          </w:tcPr>
          <w:p w:rsidR="00E55CB8" w:rsidRPr="00BA05E3" w:rsidRDefault="00E55CB8" w:rsidP="000A429F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E96AD3" w:rsidRDefault="00E55CB8" w:rsidP="000A429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55CB8" w:rsidRPr="005B2526" w:rsidRDefault="00E55CB8" w:rsidP="000A429F"/>
        </w:tc>
        <w:tc>
          <w:tcPr>
            <w:tcW w:w="554" w:type="dxa"/>
            <w:vAlign w:val="center"/>
          </w:tcPr>
          <w:p w:rsidR="00E55CB8" w:rsidRPr="0026242B" w:rsidRDefault="00E55CB8" w:rsidP="000A42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0A429F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0A429F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t>15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73D6C" w:rsidRDefault="00E55CB8" w:rsidP="000A429F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5E5FF2" w:rsidRDefault="00E55CB8" w:rsidP="000A429F">
            <w:pPr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55CB8" w:rsidRDefault="00E55CB8" w:rsidP="000A429F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0A429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4E7057" w:rsidRDefault="00E55CB8" w:rsidP="000A429F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C73D6C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0A429F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t>16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12671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E55CB8" w:rsidRPr="00AF314C" w:rsidRDefault="00E55CB8" w:rsidP="000A429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E96AD3" w:rsidRDefault="00E55CB8" w:rsidP="000A429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26242B" w:rsidRDefault="00E55CB8" w:rsidP="000A42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0A429F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C12671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0A429F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t>17</w:t>
            </w:r>
          </w:p>
        </w:tc>
        <w:tc>
          <w:tcPr>
            <w:tcW w:w="736" w:type="dxa"/>
            <w:gridSpan w:val="2"/>
            <w:vAlign w:val="center"/>
          </w:tcPr>
          <w:p w:rsidR="00E55CB8" w:rsidRPr="00BA05E3" w:rsidRDefault="00E55CB8" w:rsidP="000A429F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E96AD3" w:rsidRDefault="00E55CB8" w:rsidP="000A429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55CB8" w:rsidRPr="005B2526" w:rsidRDefault="00E55CB8" w:rsidP="000A429F"/>
        </w:tc>
        <w:tc>
          <w:tcPr>
            <w:tcW w:w="554" w:type="dxa"/>
            <w:vAlign w:val="center"/>
          </w:tcPr>
          <w:p w:rsidR="00E55CB8" w:rsidRPr="0026242B" w:rsidRDefault="00E55CB8" w:rsidP="000A42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0A429F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0A429F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t>18</w:t>
            </w:r>
          </w:p>
        </w:tc>
        <w:tc>
          <w:tcPr>
            <w:tcW w:w="736" w:type="dxa"/>
            <w:gridSpan w:val="2"/>
            <w:vAlign w:val="center"/>
          </w:tcPr>
          <w:p w:rsidR="00E55CB8" w:rsidRPr="00BA05E3" w:rsidRDefault="00E55CB8" w:rsidP="000A429F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E96AD3" w:rsidRDefault="00E55CB8" w:rsidP="000A429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55CB8" w:rsidRPr="005B2526" w:rsidRDefault="00E55CB8" w:rsidP="000A429F"/>
        </w:tc>
        <w:tc>
          <w:tcPr>
            <w:tcW w:w="554" w:type="dxa"/>
            <w:vAlign w:val="center"/>
          </w:tcPr>
          <w:p w:rsidR="00E55CB8" w:rsidRPr="0026242B" w:rsidRDefault="00E55CB8" w:rsidP="000A42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0A429F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0A429F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t>19</w:t>
            </w:r>
          </w:p>
        </w:tc>
        <w:tc>
          <w:tcPr>
            <w:tcW w:w="736" w:type="dxa"/>
            <w:gridSpan w:val="2"/>
            <w:vAlign w:val="center"/>
          </w:tcPr>
          <w:p w:rsidR="00E55CB8" w:rsidRPr="0008313D" w:rsidRDefault="00E55CB8" w:rsidP="000A429F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B91802" w:rsidRDefault="00E55CB8" w:rsidP="000A429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55CB8" w:rsidRDefault="00E55CB8" w:rsidP="000A429F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26242B" w:rsidRDefault="00E55CB8" w:rsidP="000A42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0A429F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61C29" w:rsidRDefault="00E55CB8" w:rsidP="000A429F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E55CB8" w:rsidRPr="002B5FD3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0A429F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t>20</w:t>
            </w:r>
          </w:p>
        </w:tc>
        <w:tc>
          <w:tcPr>
            <w:tcW w:w="736" w:type="dxa"/>
            <w:gridSpan w:val="2"/>
            <w:vAlign w:val="center"/>
          </w:tcPr>
          <w:p w:rsidR="00E55CB8" w:rsidRPr="00BA05E3" w:rsidRDefault="00E55CB8" w:rsidP="000A429F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E96AD3" w:rsidRDefault="00E55CB8" w:rsidP="000A429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55CB8" w:rsidRPr="005B2526" w:rsidRDefault="00E55CB8" w:rsidP="000A429F"/>
        </w:tc>
        <w:tc>
          <w:tcPr>
            <w:tcW w:w="554" w:type="dxa"/>
            <w:vAlign w:val="center"/>
          </w:tcPr>
          <w:p w:rsidR="00E55CB8" w:rsidRPr="0026242B" w:rsidRDefault="00E55CB8" w:rsidP="000A42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0A429F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0A429F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t>21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73D6C" w:rsidRDefault="00E55CB8" w:rsidP="000A429F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5E5FF2" w:rsidRDefault="00E55CB8" w:rsidP="000A429F">
            <w:pPr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55CB8" w:rsidRDefault="00E55CB8" w:rsidP="000A429F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0A429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5122C1" w:rsidRDefault="00E55CB8" w:rsidP="000A429F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8623DF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0A429F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t>22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12671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E55CB8" w:rsidRPr="00AF314C" w:rsidRDefault="00E55CB8" w:rsidP="000A429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E96AD3" w:rsidRDefault="00E55CB8" w:rsidP="000A429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26242B" w:rsidRDefault="00E55CB8" w:rsidP="000A42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0A429F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0A429F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t>23</w:t>
            </w:r>
          </w:p>
        </w:tc>
        <w:tc>
          <w:tcPr>
            <w:tcW w:w="736" w:type="dxa"/>
            <w:gridSpan w:val="2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387E6F" w:rsidRDefault="00E55CB8" w:rsidP="000A429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55CB8" w:rsidRPr="005B2526" w:rsidRDefault="00E55CB8" w:rsidP="000A429F"/>
        </w:tc>
        <w:tc>
          <w:tcPr>
            <w:tcW w:w="554" w:type="dxa"/>
            <w:vAlign w:val="center"/>
          </w:tcPr>
          <w:p w:rsidR="00E55CB8" w:rsidRPr="0026242B" w:rsidRDefault="00E55CB8" w:rsidP="000A42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0A429F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0A429F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lastRenderedPageBreak/>
              <w:t>1</w:t>
            </w:r>
          </w:p>
        </w:tc>
        <w:tc>
          <w:tcPr>
            <w:tcW w:w="736" w:type="dxa"/>
            <w:gridSpan w:val="2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9A6627" w:rsidRDefault="00E55CB8" w:rsidP="000A429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55CB8" w:rsidRPr="005B2526" w:rsidRDefault="00E55CB8" w:rsidP="000A429F"/>
        </w:tc>
        <w:tc>
          <w:tcPr>
            <w:tcW w:w="554" w:type="dxa"/>
            <w:vAlign w:val="center"/>
          </w:tcPr>
          <w:p w:rsidR="00E55CB8" w:rsidRPr="0026242B" w:rsidRDefault="00E55CB8" w:rsidP="000A42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0A429F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0A429F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t>2</w:t>
            </w:r>
          </w:p>
        </w:tc>
        <w:tc>
          <w:tcPr>
            <w:tcW w:w="736" w:type="dxa"/>
            <w:gridSpan w:val="2"/>
            <w:vAlign w:val="center"/>
          </w:tcPr>
          <w:p w:rsidR="00E55CB8" w:rsidRPr="0008313D" w:rsidRDefault="00E55CB8" w:rsidP="000A429F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BF5772" w:rsidRDefault="00E55CB8" w:rsidP="000A429F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786" w:type="dxa"/>
            <w:gridSpan w:val="2"/>
          </w:tcPr>
          <w:p w:rsidR="00E55CB8" w:rsidRDefault="00E55CB8" w:rsidP="000A429F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26242B" w:rsidRDefault="00E55CB8" w:rsidP="000A42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0A429F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8623DF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0A429F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t>3</w:t>
            </w:r>
          </w:p>
        </w:tc>
        <w:tc>
          <w:tcPr>
            <w:tcW w:w="736" w:type="dxa"/>
            <w:gridSpan w:val="2"/>
            <w:vAlign w:val="center"/>
          </w:tcPr>
          <w:p w:rsidR="00E55CB8" w:rsidRPr="009A6627" w:rsidRDefault="00E55CB8" w:rsidP="000A429F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BE0392" w:rsidRDefault="00E55CB8" w:rsidP="000A429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55CB8" w:rsidRPr="005B2526" w:rsidRDefault="00E55CB8" w:rsidP="000A429F"/>
        </w:tc>
        <w:tc>
          <w:tcPr>
            <w:tcW w:w="554" w:type="dxa"/>
            <w:vAlign w:val="center"/>
          </w:tcPr>
          <w:p w:rsidR="00E55CB8" w:rsidRPr="0026242B" w:rsidRDefault="00E55CB8" w:rsidP="000A42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0A429F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0A429F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t>4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73D6C" w:rsidRDefault="00E55CB8" w:rsidP="000A429F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5E5FF2" w:rsidRDefault="00E55CB8" w:rsidP="000A429F">
            <w:pPr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55CB8" w:rsidRDefault="00E55CB8" w:rsidP="000A429F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0A429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5122C1" w:rsidRDefault="00E55CB8" w:rsidP="000A429F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8623DF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0A429F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t>5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12671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E55CB8" w:rsidRPr="00AF314C" w:rsidRDefault="00E55CB8" w:rsidP="000A429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E96AD3" w:rsidRDefault="00E55CB8" w:rsidP="000A429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26242B" w:rsidRDefault="00E55CB8" w:rsidP="000A42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0A429F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0A429F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t>6</w:t>
            </w:r>
          </w:p>
        </w:tc>
        <w:tc>
          <w:tcPr>
            <w:tcW w:w="736" w:type="dxa"/>
            <w:gridSpan w:val="2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387E6F" w:rsidRDefault="00E55CB8" w:rsidP="000A429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55CB8" w:rsidRPr="005B2526" w:rsidRDefault="00E55CB8" w:rsidP="000A429F"/>
        </w:tc>
        <w:tc>
          <w:tcPr>
            <w:tcW w:w="554" w:type="dxa"/>
            <w:vAlign w:val="center"/>
          </w:tcPr>
          <w:p w:rsidR="00E55CB8" w:rsidRPr="0026242B" w:rsidRDefault="00E55CB8" w:rsidP="000A42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0A429F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0A429F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t>7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12671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E55CB8" w:rsidRPr="00AF314C" w:rsidRDefault="00E55CB8" w:rsidP="000A429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E96AD3" w:rsidRDefault="00E55CB8" w:rsidP="000A429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26242B" w:rsidRDefault="00E55CB8" w:rsidP="000A42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0A429F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0A429F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t>8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73D6C" w:rsidRDefault="00E55CB8" w:rsidP="000A429F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5E5FF2" w:rsidRDefault="00E55CB8" w:rsidP="000A429F">
            <w:pPr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55CB8" w:rsidRDefault="00E55CB8" w:rsidP="000A429F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0A429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5122C1" w:rsidRDefault="00E55CB8" w:rsidP="000A429F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8623DF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249" w:type="dxa"/>
          </w:tcPr>
          <w:p w:rsidR="00E55CB8" w:rsidRPr="00B91E40" w:rsidRDefault="00E55CB8" w:rsidP="000A429F">
            <w:pPr>
              <w:jc w:val="both"/>
              <w:rPr>
                <w:sz w:val="20"/>
                <w:szCs w:val="20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t>9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12671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E55CB8" w:rsidRPr="00AF314C" w:rsidRDefault="00E55CB8" w:rsidP="000A429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E96AD3" w:rsidRDefault="00E55CB8" w:rsidP="000A429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26242B" w:rsidRDefault="00E55CB8" w:rsidP="000A42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0A429F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0A429F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t>10</w:t>
            </w:r>
          </w:p>
        </w:tc>
        <w:tc>
          <w:tcPr>
            <w:tcW w:w="736" w:type="dxa"/>
            <w:gridSpan w:val="2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387E6F" w:rsidRDefault="00E55CB8" w:rsidP="000A429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55CB8" w:rsidRPr="005B2526" w:rsidRDefault="00E55CB8" w:rsidP="000A429F"/>
        </w:tc>
        <w:tc>
          <w:tcPr>
            <w:tcW w:w="554" w:type="dxa"/>
            <w:vAlign w:val="center"/>
          </w:tcPr>
          <w:p w:rsidR="00E55CB8" w:rsidRPr="0026242B" w:rsidRDefault="00E55CB8" w:rsidP="000A42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0A429F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0A429F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t>11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12671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E55CB8" w:rsidRPr="00AF314C" w:rsidRDefault="00E55CB8" w:rsidP="000A429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E96AD3" w:rsidRDefault="00E55CB8" w:rsidP="000A429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26242B" w:rsidRDefault="00E55CB8" w:rsidP="000A42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0A429F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</w:tcPr>
          <w:p w:rsidR="00E55CB8" w:rsidRPr="0032276A" w:rsidRDefault="00E55CB8" w:rsidP="000A429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0A429F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t>12</w:t>
            </w:r>
          </w:p>
        </w:tc>
        <w:tc>
          <w:tcPr>
            <w:tcW w:w="736" w:type="dxa"/>
            <w:gridSpan w:val="2"/>
            <w:vAlign w:val="center"/>
          </w:tcPr>
          <w:p w:rsidR="00E55CB8" w:rsidRPr="00BA05E3" w:rsidRDefault="00E55CB8" w:rsidP="000A429F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E96AD3" w:rsidRDefault="00E55CB8" w:rsidP="000A429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55CB8" w:rsidRPr="005B2526" w:rsidRDefault="00E55CB8" w:rsidP="000A429F"/>
        </w:tc>
        <w:tc>
          <w:tcPr>
            <w:tcW w:w="554" w:type="dxa"/>
            <w:vAlign w:val="center"/>
          </w:tcPr>
          <w:p w:rsidR="00E55CB8" w:rsidRPr="0026242B" w:rsidRDefault="00E55CB8" w:rsidP="000A42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0A429F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</w:tcPr>
          <w:p w:rsidR="00E55CB8" w:rsidRPr="0032276A" w:rsidRDefault="00E55CB8" w:rsidP="000A429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0A429F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t>13</w:t>
            </w:r>
          </w:p>
        </w:tc>
        <w:tc>
          <w:tcPr>
            <w:tcW w:w="736" w:type="dxa"/>
            <w:gridSpan w:val="2"/>
            <w:vAlign w:val="center"/>
          </w:tcPr>
          <w:p w:rsidR="00E55CB8" w:rsidRPr="0008313D" w:rsidRDefault="00E55CB8" w:rsidP="000A429F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B91802" w:rsidRDefault="00E55CB8" w:rsidP="000A429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55CB8" w:rsidRDefault="00E55CB8" w:rsidP="000A429F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26242B" w:rsidRDefault="00E55CB8" w:rsidP="000A42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0A429F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61C29" w:rsidRDefault="00E55CB8" w:rsidP="000A429F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E55CB8" w:rsidRPr="002B5FD3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0A429F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t>14</w:t>
            </w:r>
          </w:p>
        </w:tc>
        <w:tc>
          <w:tcPr>
            <w:tcW w:w="736" w:type="dxa"/>
            <w:gridSpan w:val="2"/>
            <w:vAlign w:val="center"/>
          </w:tcPr>
          <w:p w:rsidR="00E55CB8" w:rsidRPr="00BA05E3" w:rsidRDefault="00E55CB8" w:rsidP="000A429F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E96AD3" w:rsidRDefault="00E55CB8" w:rsidP="000A429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55CB8" w:rsidRPr="005B2526" w:rsidRDefault="00E55CB8" w:rsidP="000A429F"/>
        </w:tc>
        <w:tc>
          <w:tcPr>
            <w:tcW w:w="554" w:type="dxa"/>
            <w:vAlign w:val="center"/>
          </w:tcPr>
          <w:p w:rsidR="00E55CB8" w:rsidRPr="0026242B" w:rsidRDefault="00E55CB8" w:rsidP="000A42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0A429F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0A429F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t>15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73D6C" w:rsidRDefault="00E55CB8" w:rsidP="000A429F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5E5FF2" w:rsidRDefault="00E55CB8" w:rsidP="000A429F">
            <w:pPr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55CB8" w:rsidRDefault="00E55CB8" w:rsidP="000A429F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0A429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4E7057" w:rsidRDefault="00E55CB8" w:rsidP="000A429F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C73D6C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0A429F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t>16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12671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E55CB8" w:rsidRPr="00AF314C" w:rsidRDefault="00E55CB8" w:rsidP="000A429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E96AD3" w:rsidRDefault="00E55CB8" w:rsidP="000A429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26242B" w:rsidRDefault="00E55CB8" w:rsidP="000A42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0A429F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C12671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0A429F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t>17</w:t>
            </w:r>
          </w:p>
        </w:tc>
        <w:tc>
          <w:tcPr>
            <w:tcW w:w="736" w:type="dxa"/>
            <w:gridSpan w:val="2"/>
            <w:vAlign w:val="center"/>
          </w:tcPr>
          <w:p w:rsidR="00E55CB8" w:rsidRPr="00BA05E3" w:rsidRDefault="00E55CB8" w:rsidP="000A429F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E96AD3" w:rsidRDefault="00E55CB8" w:rsidP="000A429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55CB8" w:rsidRPr="005B2526" w:rsidRDefault="00E55CB8" w:rsidP="000A429F"/>
        </w:tc>
        <w:tc>
          <w:tcPr>
            <w:tcW w:w="554" w:type="dxa"/>
            <w:vAlign w:val="center"/>
          </w:tcPr>
          <w:p w:rsidR="00E55CB8" w:rsidRPr="0026242B" w:rsidRDefault="00E55CB8" w:rsidP="000A42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0A429F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0A429F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t>18</w:t>
            </w:r>
          </w:p>
        </w:tc>
        <w:tc>
          <w:tcPr>
            <w:tcW w:w="736" w:type="dxa"/>
            <w:gridSpan w:val="2"/>
            <w:vAlign w:val="center"/>
          </w:tcPr>
          <w:p w:rsidR="00E55CB8" w:rsidRPr="00BA05E3" w:rsidRDefault="00E55CB8" w:rsidP="000A429F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E96AD3" w:rsidRDefault="00E55CB8" w:rsidP="000A429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55CB8" w:rsidRPr="005B2526" w:rsidRDefault="00E55CB8" w:rsidP="000A429F"/>
        </w:tc>
        <w:tc>
          <w:tcPr>
            <w:tcW w:w="554" w:type="dxa"/>
            <w:vAlign w:val="center"/>
          </w:tcPr>
          <w:p w:rsidR="00E55CB8" w:rsidRPr="0026242B" w:rsidRDefault="00E55CB8" w:rsidP="000A42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0A429F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0A429F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t>19</w:t>
            </w:r>
          </w:p>
        </w:tc>
        <w:tc>
          <w:tcPr>
            <w:tcW w:w="736" w:type="dxa"/>
            <w:gridSpan w:val="2"/>
            <w:vAlign w:val="center"/>
          </w:tcPr>
          <w:p w:rsidR="00E55CB8" w:rsidRPr="0008313D" w:rsidRDefault="00E55CB8" w:rsidP="000A429F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B91802" w:rsidRDefault="00E55CB8" w:rsidP="000A429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55CB8" w:rsidRDefault="00E55CB8" w:rsidP="000A429F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26242B" w:rsidRDefault="00E55CB8" w:rsidP="000A42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0A429F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61C29" w:rsidRDefault="00E55CB8" w:rsidP="000A429F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E55CB8" w:rsidRPr="002B5FD3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0A429F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t>20</w:t>
            </w:r>
          </w:p>
        </w:tc>
        <w:tc>
          <w:tcPr>
            <w:tcW w:w="736" w:type="dxa"/>
            <w:gridSpan w:val="2"/>
            <w:vAlign w:val="center"/>
          </w:tcPr>
          <w:p w:rsidR="00E55CB8" w:rsidRPr="00BA05E3" w:rsidRDefault="00E55CB8" w:rsidP="000A429F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E96AD3" w:rsidRDefault="00E55CB8" w:rsidP="000A429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55CB8" w:rsidRPr="005B2526" w:rsidRDefault="00E55CB8" w:rsidP="000A429F"/>
        </w:tc>
        <w:tc>
          <w:tcPr>
            <w:tcW w:w="554" w:type="dxa"/>
            <w:vAlign w:val="center"/>
          </w:tcPr>
          <w:p w:rsidR="00E55CB8" w:rsidRPr="0026242B" w:rsidRDefault="00E55CB8" w:rsidP="000A42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0A429F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0A429F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t>21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73D6C" w:rsidRDefault="00E55CB8" w:rsidP="000A429F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5E5FF2" w:rsidRDefault="00E55CB8" w:rsidP="000A429F">
            <w:pPr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55CB8" w:rsidRDefault="00E55CB8" w:rsidP="000A429F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0A429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5122C1" w:rsidRDefault="00E55CB8" w:rsidP="000A429F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8623DF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0A429F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t>22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12671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E55CB8" w:rsidRPr="00AF314C" w:rsidRDefault="00E55CB8" w:rsidP="000A429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E96AD3" w:rsidRDefault="00E55CB8" w:rsidP="000A429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26242B" w:rsidRDefault="00E55CB8" w:rsidP="000A42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0A429F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0A429F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t>23</w:t>
            </w:r>
          </w:p>
        </w:tc>
        <w:tc>
          <w:tcPr>
            <w:tcW w:w="736" w:type="dxa"/>
            <w:gridSpan w:val="2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387E6F" w:rsidRDefault="00E55CB8" w:rsidP="000A429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55CB8" w:rsidRPr="005B2526" w:rsidRDefault="00E55CB8" w:rsidP="000A429F"/>
        </w:tc>
        <w:tc>
          <w:tcPr>
            <w:tcW w:w="554" w:type="dxa"/>
            <w:vAlign w:val="center"/>
          </w:tcPr>
          <w:p w:rsidR="00E55CB8" w:rsidRPr="0026242B" w:rsidRDefault="00E55CB8" w:rsidP="000A42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0A429F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0A429F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lastRenderedPageBreak/>
              <w:t>1</w:t>
            </w:r>
          </w:p>
        </w:tc>
        <w:tc>
          <w:tcPr>
            <w:tcW w:w="736" w:type="dxa"/>
            <w:gridSpan w:val="2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9A6627" w:rsidRDefault="00E55CB8" w:rsidP="000A429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55CB8" w:rsidRPr="005B2526" w:rsidRDefault="00E55CB8" w:rsidP="000A429F"/>
        </w:tc>
        <w:tc>
          <w:tcPr>
            <w:tcW w:w="554" w:type="dxa"/>
            <w:vAlign w:val="center"/>
          </w:tcPr>
          <w:p w:rsidR="00E55CB8" w:rsidRPr="0026242B" w:rsidRDefault="00E55CB8" w:rsidP="000A42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0A429F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0A429F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t>2</w:t>
            </w:r>
          </w:p>
        </w:tc>
        <w:tc>
          <w:tcPr>
            <w:tcW w:w="736" w:type="dxa"/>
            <w:gridSpan w:val="2"/>
            <w:vAlign w:val="center"/>
          </w:tcPr>
          <w:p w:rsidR="00E55CB8" w:rsidRPr="0008313D" w:rsidRDefault="00E55CB8" w:rsidP="000A429F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BF5772" w:rsidRDefault="00E55CB8" w:rsidP="000A429F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Навесная секция Пр</w:t>
            </w:r>
            <w:proofErr w:type="gramStart"/>
            <w:r>
              <w:rPr>
                <w:sz w:val="28"/>
                <w:szCs w:val="28"/>
                <w:u w:val="single"/>
              </w:rPr>
              <w:t>.Б</w:t>
            </w:r>
            <w:proofErr w:type="gramEnd"/>
          </w:p>
        </w:tc>
        <w:tc>
          <w:tcPr>
            <w:tcW w:w="1786" w:type="dxa"/>
            <w:gridSpan w:val="2"/>
          </w:tcPr>
          <w:p w:rsidR="00E55CB8" w:rsidRDefault="00E55CB8" w:rsidP="000A429F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26242B" w:rsidRDefault="00E55CB8" w:rsidP="000A42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0A429F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8623DF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0A429F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t>3</w:t>
            </w:r>
          </w:p>
        </w:tc>
        <w:tc>
          <w:tcPr>
            <w:tcW w:w="736" w:type="dxa"/>
            <w:gridSpan w:val="2"/>
            <w:vAlign w:val="center"/>
          </w:tcPr>
          <w:p w:rsidR="00E55CB8" w:rsidRPr="009A6627" w:rsidRDefault="00E55CB8" w:rsidP="000A429F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BE0392" w:rsidRDefault="00E55CB8" w:rsidP="000A429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55CB8" w:rsidRPr="005B2526" w:rsidRDefault="00E55CB8" w:rsidP="000A429F"/>
        </w:tc>
        <w:tc>
          <w:tcPr>
            <w:tcW w:w="554" w:type="dxa"/>
            <w:vAlign w:val="center"/>
          </w:tcPr>
          <w:p w:rsidR="00E55CB8" w:rsidRPr="0026242B" w:rsidRDefault="00E55CB8" w:rsidP="000A42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0A429F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0A429F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t>4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73D6C" w:rsidRDefault="00E55CB8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DC68B3" w:rsidRDefault="00E55CB8" w:rsidP="00DF24A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1561М  1,0 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 xml:space="preserve"> 1500 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 xml:space="preserve"> 4000</w:t>
            </w:r>
          </w:p>
        </w:tc>
        <w:tc>
          <w:tcPr>
            <w:tcW w:w="1786" w:type="dxa"/>
            <w:gridSpan w:val="2"/>
          </w:tcPr>
          <w:p w:rsidR="00E55CB8" w:rsidRDefault="00E55CB8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DF24A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4E7057" w:rsidRDefault="00E55CB8" w:rsidP="00DF24A0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8623DF" w:rsidRDefault="00E55CB8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0A429F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t>5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12671" w:rsidRDefault="00E55CB8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E55CB8" w:rsidRPr="00AF314C" w:rsidRDefault="00E55CB8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E94475" w:rsidRDefault="00E55CB8" w:rsidP="00DF24A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ОСТ1-92063-78</w:t>
            </w:r>
          </w:p>
        </w:tc>
        <w:tc>
          <w:tcPr>
            <w:tcW w:w="1786" w:type="dxa"/>
            <w:gridSpan w:val="2"/>
          </w:tcPr>
          <w:p w:rsidR="00E55CB8" w:rsidRPr="001C5249" w:rsidRDefault="00E55CB8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DF24A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4E7057" w:rsidRDefault="00E55CB8" w:rsidP="00DF24A0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8623DF" w:rsidRDefault="00E55CB8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0A429F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t>6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12671" w:rsidRDefault="00E55CB8" w:rsidP="00DF24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151</w:t>
            </w:r>
          </w:p>
        </w:tc>
        <w:tc>
          <w:tcPr>
            <w:tcW w:w="2451" w:type="dxa"/>
            <w:gridSpan w:val="2"/>
          </w:tcPr>
          <w:p w:rsidR="00E55CB8" w:rsidRPr="00AF314C" w:rsidRDefault="00E55CB8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DC68B3" w:rsidRDefault="00E55CB8" w:rsidP="00DF24A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≈1125х≈3160</w:t>
            </w:r>
          </w:p>
        </w:tc>
        <w:tc>
          <w:tcPr>
            <w:tcW w:w="1786" w:type="dxa"/>
            <w:gridSpan w:val="2"/>
          </w:tcPr>
          <w:p w:rsidR="00E55CB8" w:rsidRPr="001C5249" w:rsidRDefault="00E55CB8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4E7057" w:rsidRDefault="00E55CB8" w:rsidP="00DF24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8623DF" w:rsidRDefault="00E55CB8" w:rsidP="00DF24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8,72</w:t>
            </w:r>
          </w:p>
        </w:tc>
        <w:tc>
          <w:tcPr>
            <w:tcW w:w="537" w:type="dxa"/>
          </w:tcPr>
          <w:p w:rsidR="00E55CB8" w:rsidRPr="001C5249" w:rsidRDefault="00E55CB8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0A429F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t>7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12671" w:rsidRDefault="00E55CB8" w:rsidP="00DF24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152</w:t>
            </w:r>
          </w:p>
        </w:tc>
        <w:tc>
          <w:tcPr>
            <w:tcW w:w="2451" w:type="dxa"/>
            <w:gridSpan w:val="2"/>
          </w:tcPr>
          <w:p w:rsidR="00E55CB8" w:rsidRPr="00AF314C" w:rsidRDefault="00E55CB8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DC68B3" w:rsidRDefault="00E55CB8" w:rsidP="00DF24A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≈1125х≈3650</w:t>
            </w:r>
          </w:p>
        </w:tc>
        <w:tc>
          <w:tcPr>
            <w:tcW w:w="1786" w:type="dxa"/>
            <w:gridSpan w:val="2"/>
          </w:tcPr>
          <w:p w:rsidR="00E55CB8" w:rsidRPr="001C5249" w:rsidRDefault="00E55CB8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4E7057" w:rsidRDefault="00E55CB8" w:rsidP="00DF24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8623DF" w:rsidRDefault="00E55CB8" w:rsidP="00DF24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10,57</w:t>
            </w:r>
          </w:p>
        </w:tc>
        <w:tc>
          <w:tcPr>
            <w:tcW w:w="537" w:type="dxa"/>
          </w:tcPr>
          <w:p w:rsidR="00E55CB8" w:rsidRPr="001C5249" w:rsidRDefault="00E55CB8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0A429F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t>8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12671" w:rsidRDefault="00E55CB8" w:rsidP="00DF24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153</w:t>
            </w:r>
          </w:p>
        </w:tc>
        <w:tc>
          <w:tcPr>
            <w:tcW w:w="2451" w:type="dxa"/>
            <w:gridSpan w:val="2"/>
          </w:tcPr>
          <w:p w:rsidR="00E55CB8" w:rsidRPr="00AF314C" w:rsidRDefault="00E55CB8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DC68B3" w:rsidRDefault="00E55CB8" w:rsidP="00DF24A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≈1100х≈1125</w:t>
            </w:r>
          </w:p>
        </w:tc>
        <w:tc>
          <w:tcPr>
            <w:tcW w:w="1786" w:type="dxa"/>
            <w:gridSpan w:val="2"/>
          </w:tcPr>
          <w:p w:rsidR="00E55CB8" w:rsidRPr="001C5249" w:rsidRDefault="00E55CB8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4E7057" w:rsidRDefault="00E55CB8" w:rsidP="00DF24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8623DF" w:rsidRDefault="00E55CB8" w:rsidP="00DF24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2,3</w:t>
            </w:r>
          </w:p>
        </w:tc>
        <w:tc>
          <w:tcPr>
            <w:tcW w:w="537" w:type="dxa"/>
          </w:tcPr>
          <w:p w:rsidR="00E55CB8" w:rsidRPr="001C5249" w:rsidRDefault="00E55CB8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249" w:type="dxa"/>
          </w:tcPr>
          <w:p w:rsidR="00E55CB8" w:rsidRPr="00B91E40" w:rsidRDefault="00E55CB8" w:rsidP="000A429F">
            <w:pPr>
              <w:jc w:val="both"/>
              <w:rPr>
                <w:sz w:val="20"/>
                <w:szCs w:val="20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t>9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12671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E55CB8" w:rsidRPr="00AF314C" w:rsidRDefault="00E55CB8" w:rsidP="000A429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E96AD3" w:rsidRDefault="00E55CB8" w:rsidP="000A429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26242B" w:rsidRDefault="00E55CB8" w:rsidP="000A42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0A429F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0A429F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t>10</w:t>
            </w:r>
          </w:p>
        </w:tc>
        <w:tc>
          <w:tcPr>
            <w:tcW w:w="736" w:type="dxa"/>
            <w:gridSpan w:val="2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387E6F" w:rsidRDefault="00E55CB8" w:rsidP="000A429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55CB8" w:rsidRPr="005B2526" w:rsidRDefault="00E55CB8" w:rsidP="000A429F"/>
        </w:tc>
        <w:tc>
          <w:tcPr>
            <w:tcW w:w="554" w:type="dxa"/>
            <w:vAlign w:val="center"/>
          </w:tcPr>
          <w:p w:rsidR="00E55CB8" w:rsidRPr="0026242B" w:rsidRDefault="00E55CB8" w:rsidP="000A42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0A429F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0A429F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t>11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12671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E55CB8" w:rsidRPr="00AF314C" w:rsidRDefault="00E55CB8" w:rsidP="000A429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E96AD3" w:rsidRDefault="00E55CB8" w:rsidP="000A429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26242B" w:rsidRDefault="00E55CB8" w:rsidP="000A42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0A429F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</w:tcPr>
          <w:p w:rsidR="00E55CB8" w:rsidRPr="0032276A" w:rsidRDefault="00E55CB8" w:rsidP="000A429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0A429F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t>12</w:t>
            </w:r>
          </w:p>
        </w:tc>
        <w:tc>
          <w:tcPr>
            <w:tcW w:w="736" w:type="dxa"/>
            <w:gridSpan w:val="2"/>
            <w:vAlign w:val="center"/>
          </w:tcPr>
          <w:p w:rsidR="00E55CB8" w:rsidRPr="00BA05E3" w:rsidRDefault="00E55CB8" w:rsidP="000A429F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E96AD3" w:rsidRDefault="00E55CB8" w:rsidP="000A429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55CB8" w:rsidRPr="005B2526" w:rsidRDefault="00E55CB8" w:rsidP="000A429F"/>
        </w:tc>
        <w:tc>
          <w:tcPr>
            <w:tcW w:w="554" w:type="dxa"/>
            <w:vAlign w:val="center"/>
          </w:tcPr>
          <w:p w:rsidR="00E55CB8" w:rsidRPr="0026242B" w:rsidRDefault="00E55CB8" w:rsidP="000A42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0A429F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</w:tcPr>
          <w:p w:rsidR="00E55CB8" w:rsidRPr="0032276A" w:rsidRDefault="00E55CB8" w:rsidP="000A429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0A429F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t>13</w:t>
            </w:r>
          </w:p>
        </w:tc>
        <w:tc>
          <w:tcPr>
            <w:tcW w:w="736" w:type="dxa"/>
            <w:gridSpan w:val="2"/>
            <w:vAlign w:val="center"/>
          </w:tcPr>
          <w:p w:rsidR="00E55CB8" w:rsidRPr="0008313D" w:rsidRDefault="00E55CB8" w:rsidP="000A429F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B91802" w:rsidRDefault="00E55CB8" w:rsidP="000A429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55CB8" w:rsidRDefault="00E55CB8" w:rsidP="000A429F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26242B" w:rsidRDefault="00E55CB8" w:rsidP="000A42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0A429F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61C29" w:rsidRDefault="00E55CB8" w:rsidP="000A429F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E55CB8" w:rsidRPr="002B5FD3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0A429F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t>14</w:t>
            </w:r>
          </w:p>
        </w:tc>
        <w:tc>
          <w:tcPr>
            <w:tcW w:w="736" w:type="dxa"/>
            <w:gridSpan w:val="2"/>
            <w:vAlign w:val="center"/>
          </w:tcPr>
          <w:p w:rsidR="00E55CB8" w:rsidRPr="00BA05E3" w:rsidRDefault="00E55CB8" w:rsidP="000A429F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E96AD3" w:rsidRDefault="00E55CB8" w:rsidP="000A429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55CB8" w:rsidRPr="005B2526" w:rsidRDefault="00E55CB8" w:rsidP="000A429F"/>
        </w:tc>
        <w:tc>
          <w:tcPr>
            <w:tcW w:w="554" w:type="dxa"/>
            <w:vAlign w:val="center"/>
          </w:tcPr>
          <w:p w:rsidR="00E55CB8" w:rsidRPr="0026242B" w:rsidRDefault="00E55CB8" w:rsidP="000A42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0A429F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0A429F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t>15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73D6C" w:rsidRDefault="00E55CB8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5E5FF2" w:rsidRDefault="00E55CB8" w:rsidP="00DF2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Профиль 1561 (410121), </w:t>
            </w:r>
          </w:p>
        </w:tc>
        <w:tc>
          <w:tcPr>
            <w:tcW w:w="1786" w:type="dxa"/>
            <w:gridSpan w:val="2"/>
          </w:tcPr>
          <w:p w:rsidR="00E55CB8" w:rsidRDefault="00E55CB8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DF24A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4E7057" w:rsidRDefault="00E55CB8" w:rsidP="00DF24A0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Default="00E55CB8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E96AD3" w:rsidRDefault="00E55CB8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15" w:type="dxa"/>
          </w:tcPr>
          <w:p w:rsidR="00E55CB8" w:rsidRPr="001C5249" w:rsidRDefault="00E55CB8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0A429F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t>16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12671" w:rsidRDefault="00E55CB8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E55CB8" w:rsidRPr="00AF314C" w:rsidRDefault="00E55CB8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E96AD3" w:rsidRDefault="00E55CB8" w:rsidP="00DF24A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ОСТ1-92059-78 (угол40х40х4)</w:t>
            </w:r>
          </w:p>
        </w:tc>
        <w:tc>
          <w:tcPr>
            <w:tcW w:w="1786" w:type="dxa"/>
            <w:gridSpan w:val="2"/>
          </w:tcPr>
          <w:p w:rsidR="00E55CB8" w:rsidRPr="001C5249" w:rsidRDefault="00E55CB8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26242B" w:rsidRDefault="00E55CB8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C73D6C" w:rsidRDefault="00E55CB8" w:rsidP="00DF24A0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387E6F" w:rsidRDefault="00E55CB8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15" w:type="dxa"/>
            <w:vAlign w:val="center"/>
          </w:tcPr>
          <w:p w:rsidR="00E55CB8" w:rsidRPr="005B2526" w:rsidRDefault="00E55CB8" w:rsidP="00DF24A0"/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0A429F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t>17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73D6C" w:rsidRDefault="00E55CB8" w:rsidP="00DF24A0">
            <w:pPr>
              <w:jc w:val="center"/>
            </w:pPr>
            <w:r>
              <w:t>160</w:t>
            </w: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5E5FF2" w:rsidRDefault="00E55CB8" w:rsidP="00DF2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≈1480</w:t>
            </w:r>
          </w:p>
        </w:tc>
        <w:tc>
          <w:tcPr>
            <w:tcW w:w="1786" w:type="dxa"/>
            <w:gridSpan w:val="2"/>
          </w:tcPr>
          <w:p w:rsidR="00E55CB8" w:rsidRDefault="00E55CB8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4E7057" w:rsidRDefault="00E55CB8" w:rsidP="00DF24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Default="00E55CB8" w:rsidP="00DF24A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</w:t>
            </w:r>
          </w:p>
        </w:tc>
        <w:tc>
          <w:tcPr>
            <w:tcW w:w="537" w:type="dxa"/>
          </w:tcPr>
          <w:p w:rsidR="00E55CB8" w:rsidRPr="001C5249" w:rsidRDefault="00E55CB8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69707C" w:rsidRDefault="00E55CB8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15" w:type="dxa"/>
            <w:vAlign w:val="center"/>
          </w:tcPr>
          <w:p w:rsidR="00E55CB8" w:rsidRDefault="00E55CB8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0A429F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t>18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12671" w:rsidRDefault="00E55CB8" w:rsidP="00DF24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161</w:t>
            </w:r>
          </w:p>
        </w:tc>
        <w:tc>
          <w:tcPr>
            <w:tcW w:w="2451" w:type="dxa"/>
            <w:gridSpan w:val="2"/>
          </w:tcPr>
          <w:p w:rsidR="00E55CB8" w:rsidRPr="00AF314C" w:rsidRDefault="00E55CB8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5E5FF2" w:rsidRDefault="00E55CB8" w:rsidP="00DF2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≈2870</w:t>
            </w:r>
          </w:p>
        </w:tc>
        <w:tc>
          <w:tcPr>
            <w:tcW w:w="1786" w:type="dxa"/>
            <w:gridSpan w:val="2"/>
          </w:tcPr>
          <w:p w:rsidR="00E55CB8" w:rsidRDefault="00E55CB8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4E7057" w:rsidRDefault="00E55CB8" w:rsidP="00DF24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Default="00E55CB8" w:rsidP="00DF24A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2,38</w:t>
            </w:r>
          </w:p>
        </w:tc>
        <w:tc>
          <w:tcPr>
            <w:tcW w:w="537" w:type="dxa"/>
          </w:tcPr>
          <w:p w:rsidR="00E55CB8" w:rsidRPr="001C5249" w:rsidRDefault="00E55CB8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5E5FF2" w:rsidRDefault="00E55CB8" w:rsidP="00DF24A0">
            <w:pPr>
              <w:rPr>
                <w:sz w:val="28"/>
                <w:szCs w:val="28"/>
              </w:rPr>
            </w:pPr>
          </w:p>
        </w:tc>
        <w:tc>
          <w:tcPr>
            <w:tcW w:w="715" w:type="dxa"/>
          </w:tcPr>
          <w:p w:rsidR="00E55CB8" w:rsidRDefault="00E55CB8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0A429F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t>19</w:t>
            </w:r>
          </w:p>
        </w:tc>
        <w:tc>
          <w:tcPr>
            <w:tcW w:w="736" w:type="dxa"/>
            <w:gridSpan w:val="2"/>
            <w:vAlign w:val="center"/>
          </w:tcPr>
          <w:p w:rsidR="00E55CB8" w:rsidRPr="00D579C7" w:rsidRDefault="00E55CB8" w:rsidP="00DF24A0">
            <w:pPr>
              <w:jc w:val="center"/>
            </w:pPr>
            <w:r>
              <w:t>162</w:t>
            </w: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5E5FF2" w:rsidRDefault="00E55CB8" w:rsidP="00DF2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≈1455</w:t>
            </w:r>
          </w:p>
        </w:tc>
        <w:tc>
          <w:tcPr>
            <w:tcW w:w="1786" w:type="dxa"/>
            <w:gridSpan w:val="2"/>
          </w:tcPr>
          <w:p w:rsidR="00E55CB8" w:rsidRDefault="00E55CB8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4E7057" w:rsidRDefault="00E55CB8" w:rsidP="00DF24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Default="00E55CB8" w:rsidP="00DF24A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1,18</w:t>
            </w:r>
          </w:p>
        </w:tc>
        <w:tc>
          <w:tcPr>
            <w:tcW w:w="537" w:type="dxa"/>
          </w:tcPr>
          <w:p w:rsidR="00E55CB8" w:rsidRPr="00AF314C" w:rsidRDefault="00E55CB8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37" w:type="dxa"/>
            <w:vAlign w:val="center"/>
          </w:tcPr>
          <w:p w:rsidR="00E55CB8" w:rsidRPr="00E96AD3" w:rsidRDefault="00E55CB8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15" w:type="dxa"/>
          </w:tcPr>
          <w:p w:rsidR="00E55CB8" w:rsidRPr="001C5249" w:rsidRDefault="00E55CB8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0A429F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t>20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73D6C" w:rsidRDefault="00E55CB8" w:rsidP="00DF24A0">
            <w:pPr>
              <w:jc w:val="center"/>
            </w:pPr>
            <w:r>
              <w:t>163</w:t>
            </w: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5E5FF2" w:rsidRDefault="00E55CB8" w:rsidP="00DF2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≈1370</w:t>
            </w:r>
          </w:p>
        </w:tc>
        <w:tc>
          <w:tcPr>
            <w:tcW w:w="1786" w:type="dxa"/>
            <w:gridSpan w:val="2"/>
          </w:tcPr>
          <w:p w:rsidR="00E55CB8" w:rsidRDefault="00E55CB8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4E7057" w:rsidRDefault="00E55CB8" w:rsidP="00DF24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Default="00E55CB8" w:rsidP="00DF24A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</w:t>
            </w:r>
          </w:p>
        </w:tc>
        <w:tc>
          <w:tcPr>
            <w:tcW w:w="537" w:type="dxa"/>
            <w:vAlign w:val="center"/>
          </w:tcPr>
          <w:p w:rsidR="00E55CB8" w:rsidRPr="00AF314C" w:rsidRDefault="00E55CB8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  <w:vAlign w:val="center"/>
          </w:tcPr>
          <w:p w:rsidR="00E55CB8" w:rsidRPr="00387E6F" w:rsidRDefault="00E55CB8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15" w:type="dxa"/>
            <w:vAlign w:val="center"/>
          </w:tcPr>
          <w:p w:rsidR="00E55CB8" w:rsidRPr="005B2526" w:rsidRDefault="00E55CB8" w:rsidP="00DF24A0"/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0A429F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t>21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12671" w:rsidRDefault="00E55CB8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E55CB8" w:rsidRPr="00AF314C" w:rsidRDefault="00E55CB8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E96AD3" w:rsidRDefault="00E55CB8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55CB8" w:rsidRPr="001C5249" w:rsidRDefault="00E55CB8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26242B" w:rsidRDefault="00E55CB8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BF5772" w:rsidRDefault="00E55CB8" w:rsidP="00DF24A0">
            <w:pPr>
              <w:jc w:val="center"/>
            </w:pPr>
          </w:p>
        </w:tc>
        <w:tc>
          <w:tcPr>
            <w:tcW w:w="537" w:type="dxa"/>
            <w:vAlign w:val="center"/>
          </w:tcPr>
          <w:p w:rsidR="00E55CB8" w:rsidRPr="00AF314C" w:rsidRDefault="00E55CB8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  <w:vAlign w:val="center"/>
          </w:tcPr>
          <w:p w:rsidR="00E55CB8" w:rsidRPr="005E5FF2" w:rsidRDefault="00E55CB8" w:rsidP="00DF24A0">
            <w:pPr>
              <w:rPr>
                <w:sz w:val="28"/>
                <w:szCs w:val="28"/>
              </w:rPr>
            </w:pPr>
          </w:p>
        </w:tc>
        <w:tc>
          <w:tcPr>
            <w:tcW w:w="715" w:type="dxa"/>
          </w:tcPr>
          <w:p w:rsidR="00E55CB8" w:rsidRPr="001C5249" w:rsidRDefault="00E55CB8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0A429F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t>22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12671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E55CB8" w:rsidRPr="00AF314C" w:rsidRDefault="00E55CB8" w:rsidP="000A429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E96AD3" w:rsidRDefault="00E55CB8" w:rsidP="000A429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26242B" w:rsidRDefault="00E55CB8" w:rsidP="000A42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0A429F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0A429F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t>23</w:t>
            </w:r>
          </w:p>
        </w:tc>
        <w:tc>
          <w:tcPr>
            <w:tcW w:w="736" w:type="dxa"/>
            <w:gridSpan w:val="2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387E6F" w:rsidRDefault="00E55CB8" w:rsidP="000A429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55CB8" w:rsidRPr="005B2526" w:rsidRDefault="00E55CB8" w:rsidP="000A429F"/>
        </w:tc>
        <w:tc>
          <w:tcPr>
            <w:tcW w:w="554" w:type="dxa"/>
            <w:vAlign w:val="center"/>
          </w:tcPr>
          <w:p w:rsidR="00E55CB8" w:rsidRPr="0026242B" w:rsidRDefault="00E55CB8" w:rsidP="000A42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0A429F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0A429F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lastRenderedPageBreak/>
              <w:t>1</w:t>
            </w:r>
          </w:p>
        </w:tc>
        <w:tc>
          <w:tcPr>
            <w:tcW w:w="736" w:type="dxa"/>
            <w:gridSpan w:val="2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9A6627" w:rsidRDefault="00E55CB8" w:rsidP="000A429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55CB8" w:rsidRPr="005B2526" w:rsidRDefault="00E55CB8" w:rsidP="000A429F"/>
        </w:tc>
        <w:tc>
          <w:tcPr>
            <w:tcW w:w="554" w:type="dxa"/>
            <w:vAlign w:val="center"/>
          </w:tcPr>
          <w:p w:rsidR="00E55CB8" w:rsidRPr="0026242B" w:rsidRDefault="00E55CB8" w:rsidP="000A42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0A429F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0A429F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t>2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73D6C" w:rsidRDefault="00E55CB8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5E5FF2" w:rsidRDefault="00E55CB8" w:rsidP="00DF2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Профиль 1561 (710045), </w:t>
            </w:r>
          </w:p>
        </w:tc>
        <w:tc>
          <w:tcPr>
            <w:tcW w:w="1786" w:type="dxa"/>
            <w:gridSpan w:val="2"/>
          </w:tcPr>
          <w:p w:rsidR="00E55CB8" w:rsidRDefault="00E55CB8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DF24A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4E7057" w:rsidRDefault="00E55CB8" w:rsidP="00DF24A0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8623DF" w:rsidRDefault="00E55CB8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0A429F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t>3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12671" w:rsidRDefault="00E55CB8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E55CB8" w:rsidRPr="00AF314C" w:rsidRDefault="00E55CB8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E96AD3" w:rsidRDefault="00E55CB8" w:rsidP="00DF24A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ОСТ1-92059-78 </w:t>
            </w:r>
          </w:p>
        </w:tc>
        <w:tc>
          <w:tcPr>
            <w:tcW w:w="1786" w:type="dxa"/>
            <w:gridSpan w:val="2"/>
          </w:tcPr>
          <w:p w:rsidR="00E55CB8" w:rsidRPr="001C5249" w:rsidRDefault="00E55CB8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26242B" w:rsidRDefault="00E55CB8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0A429F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t>4</w:t>
            </w:r>
          </w:p>
        </w:tc>
        <w:tc>
          <w:tcPr>
            <w:tcW w:w="736" w:type="dxa"/>
            <w:gridSpan w:val="2"/>
            <w:vAlign w:val="center"/>
          </w:tcPr>
          <w:p w:rsidR="00E55CB8" w:rsidRPr="001C5249" w:rsidRDefault="00E55CB8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AF314C" w:rsidRDefault="00E55CB8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387E6F" w:rsidRDefault="00E55CB8" w:rsidP="00DF24A0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бульбоугольник</w:t>
            </w:r>
            <w:proofErr w:type="spellEnd"/>
            <w:r>
              <w:rPr>
                <w:sz w:val="28"/>
                <w:szCs w:val="28"/>
              </w:rPr>
              <w:t xml:space="preserve"> 60х40х28х3,5х12</w:t>
            </w:r>
          </w:p>
        </w:tc>
        <w:tc>
          <w:tcPr>
            <w:tcW w:w="1786" w:type="dxa"/>
            <w:gridSpan w:val="2"/>
            <w:vAlign w:val="center"/>
          </w:tcPr>
          <w:p w:rsidR="00E55CB8" w:rsidRPr="005B2526" w:rsidRDefault="00E55CB8" w:rsidP="00DF24A0"/>
        </w:tc>
        <w:tc>
          <w:tcPr>
            <w:tcW w:w="554" w:type="dxa"/>
            <w:vAlign w:val="center"/>
          </w:tcPr>
          <w:p w:rsidR="00E55CB8" w:rsidRPr="0026242B" w:rsidRDefault="00E55CB8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0A429F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t>5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73D6C" w:rsidRDefault="00E55CB8" w:rsidP="00DF24A0">
            <w:pPr>
              <w:jc w:val="center"/>
            </w:pPr>
            <w:r>
              <w:t>165</w:t>
            </w: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5E5FF2" w:rsidRDefault="00E55CB8" w:rsidP="00DF2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≈1460</w:t>
            </w:r>
          </w:p>
        </w:tc>
        <w:tc>
          <w:tcPr>
            <w:tcW w:w="1786" w:type="dxa"/>
            <w:gridSpan w:val="2"/>
          </w:tcPr>
          <w:p w:rsidR="00E55CB8" w:rsidRDefault="00E55CB8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4E7057" w:rsidRDefault="00E55CB8" w:rsidP="00DF24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Default="00E55CB8" w:rsidP="00DF24A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1,52</w:t>
            </w:r>
          </w:p>
        </w:tc>
        <w:tc>
          <w:tcPr>
            <w:tcW w:w="537" w:type="dxa"/>
          </w:tcPr>
          <w:p w:rsidR="00E55CB8" w:rsidRPr="001C5249" w:rsidRDefault="00E55CB8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0A429F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t>6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73D6C" w:rsidRDefault="00E55CB8" w:rsidP="00DF24A0">
            <w:pPr>
              <w:jc w:val="center"/>
            </w:pPr>
            <w:r>
              <w:t>166</w:t>
            </w: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5E5FF2" w:rsidRDefault="00E55CB8" w:rsidP="00DF2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≈3265</w:t>
            </w:r>
          </w:p>
        </w:tc>
        <w:tc>
          <w:tcPr>
            <w:tcW w:w="1786" w:type="dxa"/>
            <w:gridSpan w:val="2"/>
          </w:tcPr>
          <w:p w:rsidR="00E55CB8" w:rsidRDefault="00E55CB8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4E7057" w:rsidRDefault="00E55CB8" w:rsidP="00DF24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Default="00E55CB8" w:rsidP="00DF24A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3,4</w:t>
            </w:r>
          </w:p>
        </w:tc>
        <w:tc>
          <w:tcPr>
            <w:tcW w:w="537" w:type="dxa"/>
          </w:tcPr>
          <w:p w:rsidR="00E55CB8" w:rsidRPr="001C5249" w:rsidRDefault="00E55CB8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0A429F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t>7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73D6C" w:rsidRDefault="00E55CB8" w:rsidP="00DF24A0">
            <w:pPr>
              <w:jc w:val="center"/>
            </w:pPr>
            <w:r>
              <w:t>167</w:t>
            </w: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5E5FF2" w:rsidRDefault="00E55CB8" w:rsidP="00DF2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≈2070</w:t>
            </w:r>
          </w:p>
        </w:tc>
        <w:tc>
          <w:tcPr>
            <w:tcW w:w="1786" w:type="dxa"/>
            <w:gridSpan w:val="2"/>
          </w:tcPr>
          <w:p w:rsidR="00E55CB8" w:rsidRDefault="00E55CB8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4E7057" w:rsidRDefault="00E55CB8" w:rsidP="00DF24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Default="00E55CB8" w:rsidP="00DF24A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2,15</w:t>
            </w:r>
          </w:p>
        </w:tc>
        <w:tc>
          <w:tcPr>
            <w:tcW w:w="537" w:type="dxa"/>
          </w:tcPr>
          <w:p w:rsidR="00E55CB8" w:rsidRPr="001C5249" w:rsidRDefault="00E55CB8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249" w:type="dxa"/>
            <w:vAlign w:val="center"/>
          </w:tcPr>
          <w:p w:rsidR="00E55CB8" w:rsidRPr="0032276A" w:rsidRDefault="00E55CB8" w:rsidP="000A429F">
            <w:pPr>
              <w:jc w:val="both"/>
              <w:rPr>
                <w:sz w:val="18"/>
                <w:szCs w:val="18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t>8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73D6C" w:rsidRDefault="00E55CB8" w:rsidP="00DF24A0">
            <w:pPr>
              <w:jc w:val="center"/>
            </w:pPr>
            <w:r>
              <w:t>168</w:t>
            </w: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A6441F" w:rsidRDefault="00E55CB8" w:rsidP="00DF24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</w:t>
            </w:r>
            <w:r>
              <w:rPr>
                <w:sz w:val="28"/>
                <w:szCs w:val="28"/>
                <w:lang w:val="en-US"/>
              </w:rPr>
              <w:t>850</w:t>
            </w:r>
          </w:p>
        </w:tc>
        <w:tc>
          <w:tcPr>
            <w:tcW w:w="1786" w:type="dxa"/>
            <w:gridSpan w:val="2"/>
          </w:tcPr>
          <w:p w:rsidR="00E55CB8" w:rsidRDefault="00E55CB8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55CB8" w:rsidRPr="004E7057" w:rsidRDefault="00E55CB8" w:rsidP="00DF24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A6441F" w:rsidRDefault="00E55CB8" w:rsidP="00DF24A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537" w:type="dxa"/>
          </w:tcPr>
          <w:p w:rsidR="00E55CB8" w:rsidRPr="001C5249" w:rsidRDefault="00E55CB8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249" w:type="dxa"/>
          </w:tcPr>
          <w:p w:rsidR="00E55CB8" w:rsidRPr="00B91E40" w:rsidRDefault="00E55CB8" w:rsidP="000A429F">
            <w:pPr>
              <w:jc w:val="both"/>
              <w:rPr>
                <w:sz w:val="20"/>
                <w:szCs w:val="20"/>
              </w:rPr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t>9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12671" w:rsidRDefault="00E55CB8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E55CB8" w:rsidRPr="00AF314C" w:rsidRDefault="00E55CB8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DF407D" w:rsidRDefault="00E55CB8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55CB8" w:rsidRPr="001C5249" w:rsidRDefault="00E55CB8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26242B" w:rsidRDefault="00E55CB8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E07680" w:rsidRDefault="00E55CB8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E07680" w:rsidRDefault="00E55CB8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0A429F">
            <w:pPr>
              <w:jc w:val="both"/>
            </w:pPr>
          </w:p>
        </w:tc>
      </w:tr>
      <w:tr w:rsidR="00E55CB8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E55CB8" w:rsidRDefault="00E55CB8" w:rsidP="000A429F">
            <w:pPr>
              <w:jc w:val="center"/>
            </w:pPr>
            <w:r>
              <w:t>10</w:t>
            </w:r>
          </w:p>
        </w:tc>
        <w:tc>
          <w:tcPr>
            <w:tcW w:w="736" w:type="dxa"/>
            <w:gridSpan w:val="2"/>
            <w:vAlign w:val="center"/>
          </w:tcPr>
          <w:p w:rsidR="00E55CB8" w:rsidRPr="00C73D6C" w:rsidRDefault="00E55CB8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E55CB8" w:rsidRPr="00353CBF" w:rsidRDefault="00E55CB8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55CB8" w:rsidRPr="005E5FF2" w:rsidRDefault="00E55CB8" w:rsidP="00DF24A0">
            <w:pPr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55CB8" w:rsidRDefault="00E55CB8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E55CB8" w:rsidRPr="004E7057" w:rsidRDefault="00E55CB8" w:rsidP="00DF24A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E55CB8" w:rsidRPr="004E7057" w:rsidRDefault="00E55CB8" w:rsidP="00DF24A0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E55CB8" w:rsidRPr="001C5249" w:rsidRDefault="00E55CB8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E55CB8" w:rsidRPr="008623DF" w:rsidRDefault="00E55CB8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55CB8" w:rsidRPr="001C5249" w:rsidRDefault="00E55CB8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E55CB8" w:rsidRPr="001C5249" w:rsidRDefault="00E55CB8" w:rsidP="000A429F">
            <w:pPr>
              <w:jc w:val="center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5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606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537" w:type="dxa"/>
          </w:tcPr>
          <w:p w:rsidR="00E55CB8" w:rsidRPr="001C5249" w:rsidRDefault="00E55CB8" w:rsidP="000A429F">
            <w:pPr>
              <w:jc w:val="both"/>
            </w:pPr>
          </w:p>
        </w:tc>
        <w:tc>
          <w:tcPr>
            <w:tcW w:w="1249" w:type="dxa"/>
          </w:tcPr>
          <w:p w:rsidR="00E55CB8" w:rsidRPr="001C5249" w:rsidRDefault="00E55CB8" w:rsidP="000A429F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0A429F">
            <w:pPr>
              <w:jc w:val="center"/>
            </w:pPr>
            <w:r>
              <w:t>11</w:t>
            </w:r>
          </w:p>
        </w:tc>
        <w:tc>
          <w:tcPr>
            <w:tcW w:w="736" w:type="dxa"/>
            <w:gridSpan w:val="2"/>
            <w:vAlign w:val="center"/>
          </w:tcPr>
          <w:p w:rsidR="00A0665A" w:rsidRPr="00BD3ED6" w:rsidRDefault="00A0665A" w:rsidP="00DF24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170</w:t>
            </w:r>
          </w:p>
        </w:tc>
        <w:tc>
          <w:tcPr>
            <w:tcW w:w="2451" w:type="dxa"/>
            <w:gridSpan w:val="2"/>
          </w:tcPr>
          <w:p w:rsidR="00A0665A" w:rsidRPr="00AF314C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896CEF" w:rsidRDefault="00A0665A" w:rsidP="00A0665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Профиль 1561 (700462), </w:t>
            </w:r>
            <w:r>
              <w:rPr>
                <w:sz w:val="28"/>
                <w:szCs w:val="28"/>
                <w:lang w:val="en-US"/>
              </w:rPr>
              <w:t>L≈1410</w:t>
            </w:r>
          </w:p>
        </w:tc>
        <w:tc>
          <w:tcPr>
            <w:tcW w:w="1786" w:type="dxa"/>
            <w:gridSpan w:val="2"/>
          </w:tcPr>
          <w:p w:rsidR="00A0665A" w:rsidRPr="001C5249" w:rsidRDefault="00A0665A" w:rsidP="00A0665A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896CEF" w:rsidRDefault="00A0665A" w:rsidP="00A0665A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896CEF" w:rsidRDefault="00A0665A" w:rsidP="00A066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A0665A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556939" w:rsidRDefault="00A0665A" w:rsidP="00A066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1.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0A429F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537" w:type="dxa"/>
          </w:tcPr>
          <w:p w:rsidR="00A0665A" w:rsidRPr="0032276A" w:rsidRDefault="00A0665A" w:rsidP="000A429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0A429F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0A429F">
            <w:pPr>
              <w:jc w:val="center"/>
            </w:pPr>
            <w:r>
              <w:t>12</w:t>
            </w:r>
          </w:p>
        </w:tc>
        <w:tc>
          <w:tcPr>
            <w:tcW w:w="736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AF314C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E96AD3" w:rsidRDefault="00A0665A" w:rsidP="00A0665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ОСТ1-92059-78 (</w:t>
            </w:r>
            <w:proofErr w:type="spellStart"/>
            <w:r w:rsidRPr="00FA3CDE">
              <w:t>полособульб</w:t>
            </w:r>
            <w:proofErr w:type="spellEnd"/>
            <w:r w:rsidRPr="00FA3CDE">
              <w:t xml:space="preserve"> 60</w:t>
            </w:r>
            <w:r>
              <w:t>х4</w:t>
            </w:r>
            <w:r w:rsidRPr="00FA3CDE">
              <w:t>)</w:t>
            </w:r>
          </w:p>
        </w:tc>
        <w:tc>
          <w:tcPr>
            <w:tcW w:w="1786" w:type="dxa"/>
            <w:gridSpan w:val="2"/>
            <w:vAlign w:val="center"/>
          </w:tcPr>
          <w:p w:rsidR="00A0665A" w:rsidRPr="005B2526" w:rsidRDefault="00A0665A" w:rsidP="00A0665A"/>
        </w:tc>
        <w:tc>
          <w:tcPr>
            <w:tcW w:w="554" w:type="dxa"/>
            <w:vAlign w:val="center"/>
          </w:tcPr>
          <w:p w:rsidR="00A0665A" w:rsidRPr="0026242B" w:rsidRDefault="00A0665A" w:rsidP="00A0665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A0665A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A0665A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A066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0A429F">
            <w:pPr>
              <w:jc w:val="center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537" w:type="dxa"/>
          </w:tcPr>
          <w:p w:rsidR="00A0665A" w:rsidRPr="0032276A" w:rsidRDefault="00A0665A" w:rsidP="000A429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0A429F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0A429F">
            <w:pPr>
              <w:jc w:val="center"/>
            </w:pPr>
            <w:r>
              <w:t>13</w:t>
            </w:r>
          </w:p>
        </w:tc>
        <w:tc>
          <w:tcPr>
            <w:tcW w:w="736" w:type="dxa"/>
            <w:gridSpan w:val="2"/>
            <w:vAlign w:val="center"/>
          </w:tcPr>
          <w:p w:rsidR="00A0665A" w:rsidRPr="00D579C7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AF314C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E96AD3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A0665A" w:rsidRPr="005B2526" w:rsidRDefault="00A0665A" w:rsidP="00DF24A0"/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0A429F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0A429F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0A429F">
            <w:pPr>
              <w:jc w:val="center"/>
            </w:pPr>
            <w:r>
              <w:t>14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73D6C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353CB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5E5FF2" w:rsidRDefault="00A0665A" w:rsidP="00DF24A0">
            <w:pPr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4E7057" w:rsidRDefault="00A0665A" w:rsidP="00DF24A0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8623D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0A429F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0A429F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0A429F">
            <w:pPr>
              <w:jc w:val="center"/>
            </w:pPr>
            <w:r>
              <w:t>15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12671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A0665A" w:rsidRPr="00AF314C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E96AD3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0A429F">
            <w:pPr>
              <w:jc w:val="center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0A429F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0A429F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0A429F">
            <w:pPr>
              <w:jc w:val="center"/>
            </w:pPr>
            <w:r>
              <w:t>16</w:t>
            </w:r>
          </w:p>
        </w:tc>
        <w:tc>
          <w:tcPr>
            <w:tcW w:w="736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AF314C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387E6F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A0665A" w:rsidRPr="005B2526" w:rsidRDefault="00A0665A" w:rsidP="00DF24A0"/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0A429F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0A429F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0A429F">
            <w:pPr>
              <w:jc w:val="center"/>
            </w:pPr>
            <w:r>
              <w:t>17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73D6C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353CB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DC68B3" w:rsidRDefault="00A0665A" w:rsidP="00DF24A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1561М  3,0 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 xml:space="preserve"> 1500 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 xml:space="preserve"> 4000</w:t>
            </w: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4E7057" w:rsidRDefault="00A0665A" w:rsidP="00DF24A0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8623D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0A429F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0A429F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0A429F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0A429F">
            <w:pPr>
              <w:jc w:val="center"/>
            </w:pPr>
            <w:r>
              <w:t>18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73D6C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353CB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E94475" w:rsidRDefault="00A0665A" w:rsidP="00DF24A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ОСТ1-92063-78</w:t>
            </w:r>
          </w:p>
        </w:tc>
        <w:tc>
          <w:tcPr>
            <w:tcW w:w="1786" w:type="dxa"/>
            <w:gridSpan w:val="2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4E7057" w:rsidRDefault="00A0665A" w:rsidP="00DF24A0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8623D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0A429F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0A429F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0A429F">
            <w:pPr>
              <w:jc w:val="center"/>
            </w:pPr>
            <w:r>
              <w:t>19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12671" w:rsidRDefault="00A0665A" w:rsidP="00BD3E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</w:t>
            </w:r>
          </w:p>
        </w:tc>
        <w:tc>
          <w:tcPr>
            <w:tcW w:w="2451" w:type="dxa"/>
            <w:gridSpan w:val="2"/>
          </w:tcPr>
          <w:p w:rsidR="00A0665A" w:rsidRPr="00AF314C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B45781" w:rsidRDefault="00A0665A" w:rsidP="00DF24A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s 3,0   </w:t>
            </w:r>
            <w:r>
              <w:rPr>
                <w:sz w:val="28"/>
                <w:szCs w:val="28"/>
              </w:rPr>
              <w:t>(≈295х≈1490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786" w:type="dxa"/>
            <w:gridSpan w:val="2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4E7057" w:rsidRDefault="00A0665A" w:rsidP="00DF24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8623DF" w:rsidRDefault="00A0665A" w:rsidP="00DF24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1,36</w:t>
            </w: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0A429F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0A429F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0A429F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0A429F">
            <w:pPr>
              <w:jc w:val="center"/>
            </w:pPr>
            <w:r>
              <w:t>20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12671" w:rsidRDefault="00A0665A" w:rsidP="00DF24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173</w:t>
            </w:r>
          </w:p>
        </w:tc>
        <w:tc>
          <w:tcPr>
            <w:tcW w:w="2451" w:type="dxa"/>
            <w:gridSpan w:val="2"/>
          </w:tcPr>
          <w:p w:rsidR="00A0665A" w:rsidRPr="00AF314C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B45781" w:rsidRDefault="00A0665A" w:rsidP="00DF24A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 3,0 </w:t>
            </w:r>
            <w:r>
              <w:rPr>
                <w:sz w:val="28"/>
                <w:szCs w:val="28"/>
              </w:rPr>
              <w:t>(≈295х≈</w:t>
            </w:r>
            <w:r>
              <w:rPr>
                <w:sz w:val="28"/>
                <w:szCs w:val="28"/>
                <w:lang w:val="en-US"/>
              </w:rPr>
              <w:t>2295)</w:t>
            </w:r>
          </w:p>
        </w:tc>
        <w:tc>
          <w:tcPr>
            <w:tcW w:w="1786" w:type="dxa"/>
            <w:gridSpan w:val="2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4E7057" w:rsidRDefault="00A0665A" w:rsidP="00DF24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174A00" w:rsidRDefault="00A0665A" w:rsidP="00DF24A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2,2</w:t>
            </w: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0A429F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0A429F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0A429F">
            <w:pPr>
              <w:jc w:val="center"/>
            </w:pPr>
            <w:r>
              <w:t>21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12671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A0665A" w:rsidRPr="00AF314C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DF407D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0A429F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0A429F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0A429F">
            <w:pPr>
              <w:jc w:val="center"/>
            </w:pPr>
            <w:r>
              <w:t>22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12671" w:rsidRDefault="00A0665A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A0665A" w:rsidRPr="00AF314C" w:rsidRDefault="00A0665A" w:rsidP="000A429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E96AD3" w:rsidRDefault="00A0665A" w:rsidP="000A429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26242B" w:rsidRDefault="00A0665A" w:rsidP="000A42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0A429F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0A429F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0A429F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0A429F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0A429F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0A429F">
            <w:pPr>
              <w:jc w:val="center"/>
            </w:pPr>
            <w:r>
              <w:t>23</w:t>
            </w:r>
          </w:p>
        </w:tc>
        <w:tc>
          <w:tcPr>
            <w:tcW w:w="736" w:type="dxa"/>
            <w:gridSpan w:val="2"/>
            <w:vAlign w:val="center"/>
          </w:tcPr>
          <w:p w:rsidR="00A0665A" w:rsidRPr="001C5249" w:rsidRDefault="00A0665A" w:rsidP="000A429F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AF314C" w:rsidRDefault="00A0665A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387E6F" w:rsidRDefault="00A0665A" w:rsidP="000A429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A0665A" w:rsidRPr="005B2526" w:rsidRDefault="00A0665A" w:rsidP="000A429F"/>
        </w:tc>
        <w:tc>
          <w:tcPr>
            <w:tcW w:w="554" w:type="dxa"/>
            <w:vAlign w:val="center"/>
          </w:tcPr>
          <w:p w:rsidR="00A0665A" w:rsidRPr="0026242B" w:rsidRDefault="00A0665A" w:rsidP="000A42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0A429F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0A429F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0A42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0A429F">
            <w:pPr>
              <w:jc w:val="center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0A429F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0A429F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0A429F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B4598">
            <w:pPr>
              <w:jc w:val="center"/>
            </w:pPr>
            <w:r>
              <w:lastRenderedPageBreak/>
              <w:t>1</w:t>
            </w:r>
          </w:p>
        </w:tc>
        <w:tc>
          <w:tcPr>
            <w:tcW w:w="736" w:type="dxa"/>
            <w:gridSpan w:val="2"/>
            <w:vAlign w:val="center"/>
          </w:tcPr>
          <w:p w:rsidR="00A0665A" w:rsidRPr="00BA05E3" w:rsidRDefault="00A0665A" w:rsidP="00AB4598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AF314C" w:rsidRDefault="00A0665A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E96AD3" w:rsidRDefault="00A0665A" w:rsidP="00AB459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A0665A" w:rsidRPr="005B2526" w:rsidRDefault="00A0665A" w:rsidP="00AB4598"/>
        </w:tc>
        <w:tc>
          <w:tcPr>
            <w:tcW w:w="554" w:type="dxa"/>
            <w:vAlign w:val="center"/>
          </w:tcPr>
          <w:p w:rsidR="00A0665A" w:rsidRPr="0026242B" w:rsidRDefault="00A0665A" w:rsidP="00AB45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AB4598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04359D" w:rsidRDefault="00A0665A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AB4598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AB4598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AB4598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AB4598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B4598">
            <w:pPr>
              <w:jc w:val="center"/>
            </w:pPr>
            <w:r>
              <w:t>2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73D6C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353CB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5E5FF2" w:rsidRDefault="00A0665A" w:rsidP="00DF2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Профиль 1561 (7100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 xml:space="preserve">5), </w:t>
            </w: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4E7057" w:rsidRDefault="00A0665A" w:rsidP="00DF24A0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8623D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32276A" w:rsidRDefault="00A0665A" w:rsidP="00AB459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367688">
            <w:pPr>
              <w:jc w:val="center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B4598">
            <w:pPr>
              <w:jc w:val="center"/>
            </w:pPr>
            <w:r>
              <w:t>3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12671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A0665A" w:rsidRPr="00AF314C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E96AD3" w:rsidRDefault="00A0665A" w:rsidP="00DF24A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ОСТ1-92059-78 </w:t>
            </w:r>
          </w:p>
        </w:tc>
        <w:tc>
          <w:tcPr>
            <w:tcW w:w="1786" w:type="dxa"/>
            <w:gridSpan w:val="2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32276A" w:rsidRDefault="00A0665A" w:rsidP="00AB459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B4598">
            <w:pPr>
              <w:jc w:val="center"/>
            </w:pPr>
            <w:r>
              <w:t>4</w:t>
            </w:r>
          </w:p>
        </w:tc>
        <w:tc>
          <w:tcPr>
            <w:tcW w:w="736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AF314C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521286" w:rsidRDefault="00A0665A" w:rsidP="00DF24A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бульбоугольник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25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0х28х</w:t>
            </w:r>
            <w:r>
              <w:rPr>
                <w:sz w:val="28"/>
                <w:szCs w:val="28"/>
                <w:lang w:val="en-US"/>
              </w:rPr>
              <w:t>2,0x6</w:t>
            </w:r>
          </w:p>
        </w:tc>
        <w:tc>
          <w:tcPr>
            <w:tcW w:w="1786" w:type="dxa"/>
            <w:gridSpan w:val="2"/>
            <w:vAlign w:val="center"/>
          </w:tcPr>
          <w:p w:rsidR="00A0665A" w:rsidRPr="005B2526" w:rsidRDefault="00A0665A" w:rsidP="00DF24A0"/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32276A" w:rsidRDefault="00A0665A" w:rsidP="00AB459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B4598">
            <w:pPr>
              <w:jc w:val="center"/>
            </w:pPr>
            <w:r>
              <w:t>5</w:t>
            </w:r>
          </w:p>
        </w:tc>
        <w:tc>
          <w:tcPr>
            <w:tcW w:w="736" w:type="dxa"/>
            <w:gridSpan w:val="2"/>
            <w:vAlign w:val="center"/>
          </w:tcPr>
          <w:p w:rsidR="00A0665A" w:rsidRPr="000E5A2B" w:rsidRDefault="00A0665A" w:rsidP="00DF24A0">
            <w:pPr>
              <w:jc w:val="center"/>
            </w:pPr>
            <w:r>
              <w:t>175</w:t>
            </w:r>
          </w:p>
        </w:tc>
        <w:tc>
          <w:tcPr>
            <w:tcW w:w="2451" w:type="dxa"/>
            <w:gridSpan w:val="2"/>
            <w:vAlign w:val="center"/>
          </w:tcPr>
          <w:p w:rsidR="00A0665A" w:rsidRPr="00AF314C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020A9F" w:rsidRDefault="00A0665A" w:rsidP="00DF2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</w:t>
            </w:r>
            <w:r w:rsidR="00020A9F">
              <w:rPr>
                <w:sz w:val="28"/>
                <w:szCs w:val="28"/>
              </w:rPr>
              <w:t>1410</w:t>
            </w:r>
          </w:p>
          <w:p w:rsidR="00A0665A" w:rsidRPr="00BE2B46" w:rsidRDefault="00A0665A" w:rsidP="00DF24A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521286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DC73F5" w:rsidRDefault="00A0665A" w:rsidP="00DF24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020A9F" w:rsidRDefault="00A0665A" w:rsidP="00020A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0,3</w:t>
            </w:r>
            <w:r w:rsidR="00020A9F">
              <w:rPr>
                <w:sz w:val="28"/>
                <w:szCs w:val="28"/>
              </w:rPr>
              <w:t>9</w:t>
            </w: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AB4598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367688">
            <w:pPr>
              <w:jc w:val="center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B4598">
            <w:pPr>
              <w:jc w:val="center"/>
            </w:pPr>
            <w:r>
              <w:t>6</w:t>
            </w:r>
          </w:p>
        </w:tc>
        <w:tc>
          <w:tcPr>
            <w:tcW w:w="736" w:type="dxa"/>
            <w:gridSpan w:val="2"/>
            <w:vAlign w:val="center"/>
          </w:tcPr>
          <w:p w:rsidR="00A0665A" w:rsidRPr="000E5A2B" w:rsidRDefault="00A0665A" w:rsidP="00DF24A0">
            <w:pPr>
              <w:jc w:val="center"/>
            </w:pPr>
            <w:r>
              <w:t>176</w:t>
            </w:r>
          </w:p>
        </w:tc>
        <w:tc>
          <w:tcPr>
            <w:tcW w:w="2451" w:type="dxa"/>
            <w:gridSpan w:val="2"/>
            <w:vAlign w:val="center"/>
          </w:tcPr>
          <w:p w:rsidR="00A0665A" w:rsidRPr="00AF314C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BE2B46" w:rsidRDefault="00A0665A" w:rsidP="00DF24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</w:t>
            </w:r>
            <w:r>
              <w:rPr>
                <w:sz w:val="28"/>
                <w:szCs w:val="28"/>
                <w:lang w:val="en-US"/>
              </w:rPr>
              <w:t>45</w:t>
            </w:r>
            <w:r w:rsidR="00020A9F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0</w:t>
            </w:r>
          </w:p>
          <w:p w:rsidR="00A0665A" w:rsidRPr="00BE2B46" w:rsidRDefault="00A0665A" w:rsidP="00DF24A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521286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DC73F5" w:rsidRDefault="00A0665A" w:rsidP="00DF24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DC73F5" w:rsidRDefault="00A0665A" w:rsidP="00DF24A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1,26</w:t>
            </w: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32276A" w:rsidRDefault="00A0665A" w:rsidP="00AB459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B4598">
            <w:pPr>
              <w:jc w:val="center"/>
            </w:pPr>
            <w:r>
              <w:t>7</w:t>
            </w:r>
          </w:p>
        </w:tc>
        <w:tc>
          <w:tcPr>
            <w:tcW w:w="736" w:type="dxa"/>
            <w:gridSpan w:val="2"/>
            <w:vAlign w:val="center"/>
          </w:tcPr>
          <w:p w:rsidR="00A0665A" w:rsidRPr="000E5A2B" w:rsidRDefault="00A0665A" w:rsidP="00DF24A0">
            <w:pPr>
              <w:jc w:val="center"/>
            </w:pPr>
            <w:r>
              <w:t>177</w:t>
            </w:r>
          </w:p>
        </w:tc>
        <w:tc>
          <w:tcPr>
            <w:tcW w:w="2451" w:type="dxa"/>
            <w:gridSpan w:val="2"/>
            <w:vAlign w:val="center"/>
          </w:tcPr>
          <w:p w:rsidR="00A0665A" w:rsidRPr="00AF314C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BE2B46" w:rsidRDefault="00A0665A" w:rsidP="00DF24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</w:t>
            </w:r>
            <w:r>
              <w:rPr>
                <w:sz w:val="28"/>
                <w:szCs w:val="28"/>
                <w:lang w:val="en-US"/>
              </w:rPr>
              <w:t>2755</w:t>
            </w:r>
          </w:p>
          <w:p w:rsidR="00A0665A" w:rsidRPr="00BE2B46" w:rsidRDefault="00A0665A" w:rsidP="00DF24A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521286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DC73F5" w:rsidRDefault="00A0665A" w:rsidP="00DF24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DC73F5" w:rsidRDefault="00A0665A" w:rsidP="00DF24A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0,77</w:t>
            </w: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B4598">
            <w:pPr>
              <w:jc w:val="center"/>
            </w:pPr>
            <w:r>
              <w:t>8</w:t>
            </w:r>
          </w:p>
        </w:tc>
        <w:tc>
          <w:tcPr>
            <w:tcW w:w="736" w:type="dxa"/>
            <w:gridSpan w:val="2"/>
            <w:vAlign w:val="center"/>
          </w:tcPr>
          <w:p w:rsidR="00A0665A" w:rsidRPr="000E5A2B" w:rsidRDefault="00A0665A" w:rsidP="00DF24A0">
            <w:pPr>
              <w:jc w:val="center"/>
            </w:pPr>
            <w:r>
              <w:t>178</w:t>
            </w:r>
          </w:p>
        </w:tc>
        <w:tc>
          <w:tcPr>
            <w:tcW w:w="2451" w:type="dxa"/>
            <w:gridSpan w:val="2"/>
            <w:vAlign w:val="center"/>
          </w:tcPr>
          <w:p w:rsidR="00A0665A" w:rsidRPr="00AF314C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020A9F" w:rsidRDefault="00A0665A" w:rsidP="00DF2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</w:t>
            </w:r>
            <w:r>
              <w:rPr>
                <w:sz w:val="28"/>
                <w:szCs w:val="28"/>
                <w:lang w:val="en-US"/>
              </w:rPr>
              <w:t>43</w:t>
            </w:r>
            <w:r w:rsidR="00020A9F">
              <w:rPr>
                <w:sz w:val="28"/>
                <w:szCs w:val="28"/>
              </w:rPr>
              <w:t>70</w:t>
            </w:r>
          </w:p>
          <w:p w:rsidR="00A0665A" w:rsidRPr="00BE2B46" w:rsidRDefault="00A0665A" w:rsidP="00DF24A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521286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DC73F5" w:rsidRDefault="00A0665A" w:rsidP="00DF24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DC73F5" w:rsidRDefault="00A0665A" w:rsidP="00DF24A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1,22</w:t>
            </w: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32276A" w:rsidRDefault="00A0665A" w:rsidP="00AB459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B4598">
            <w:pPr>
              <w:jc w:val="center"/>
            </w:pPr>
            <w:r>
              <w:t>9</w:t>
            </w:r>
          </w:p>
        </w:tc>
        <w:tc>
          <w:tcPr>
            <w:tcW w:w="736" w:type="dxa"/>
            <w:gridSpan w:val="2"/>
            <w:vAlign w:val="center"/>
          </w:tcPr>
          <w:p w:rsidR="00A0665A" w:rsidRPr="000E5A2B" w:rsidRDefault="00A0665A" w:rsidP="00DF24A0">
            <w:pPr>
              <w:jc w:val="center"/>
            </w:pPr>
            <w:r>
              <w:t>179</w:t>
            </w:r>
          </w:p>
        </w:tc>
        <w:tc>
          <w:tcPr>
            <w:tcW w:w="2451" w:type="dxa"/>
            <w:gridSpan w:val="2"/>
            <w:vAlign w:val="center"/>
          </w:tcPr>
          <w:p w:rsidR="00A0665A" w:rsidRPr="00AF314C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BE2B46" w:rsidRDefault="00A0665A" w:rsidP="00DF24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</w:t>
            </w:r>
            <w:r>
              <w:rPr>
                <w:sz w:val="28"/>
                <w:szCs w:val="28"/>
                <w:lang w:val="en-US"/>
              </w:rPr>
              <w:t>41</w:t>
            </w:r>
            <w:r w:rsidR="00020A9F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lang w:val="en-US"/>
              </w:rPr>
              <w:t>0</w:t>
            </w:r>
          </w:p>
          <w:p w:rsidR="00A0665A" w:rsidRPr="00BE2B46" w:rsidRDefault="00A0665A" w:rsidP="00DF24A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521286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DC73F5" w:rsidRDefault="00A0665A" w:rsidP="00DF24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020A9F" w:rsidRDefault="00A0665A" w:rsidP="00020A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1,1</w:t>
            </w:r>
            <w:r w:rsidR="00020A9F">
              <w:rPr>
                <w:sz w:val="28"/>
                <w:szCs w:val="28"/>
              </w:rPr>
              <w:t>7</w:t>
            </w: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AB4598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AB4598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B4598">
            <w:pPr>
              <w:jc w:val="center"/>
            </w:pPr>
            <w:r>
              <w:t>10</w:t>
            </w:r>
          </w:p>
        </w:tc>
        <w:tc>
          <w:tcPr>
            <w:tcW w:w="736" w:type="dxa"/>
            <w:gridSpan w:val="2"/>
            <w:vAlign w:val="center"/>
          </w:tcPr>
          <w:p w:rsidR="00A0665A" w:rsidRPr="000E5A2B" w:rsidRDefault="00A0665A" w:rsidP="00DF24A0">
            <w:pPr>
              <w:jc w:val="center"/>
            </w:pPr>
            <w:r>
              <w:t>180</w:t>
            </w:r>
          </w:p>
        </w:tc>
        <w:tc>
          <w:tcPr>
            <w:tcW w:w="2451" w:type="dxa"/>
            <w:gridSpan w:val="2"/>
            <w:vAlign w:val="center"/>
          </w:tcPr>
          <w:p w:rsidR="00A0665A" w:rsidRPr="00AF314C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BE2B46" w:rsidRDefault="00A0665A" w:rsidP="00DF24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</w:t>
            </w:r>
            <w:r>
              <w:rPr>
                <w:sz w:val="28"/>
                <w:szCs w:val="28"/>
                <w:lang w:val="en-US"/>
              </w:rPr>
              <w:t>1310</w:t>
            </w:r>
          </w:p>
          <w:p w:rsidR="00A0665A" w:rsidRPr="00BE2B46" w:rsidRDefault="00A0665A" w:rsidP="00DF24A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521286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DC73F5" w:rsidRDefault="00A0665A" w:rsidP="00DF24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DC73F5" w:rsidRDefault="00A0665A" w:rsidP="00DF24A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0,36</w:t>
            </w: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B4598">
            <w:pPr>
              <w:jc w:val="center"/>
            </w:pPr>
            <w:r>
              <w:t>11</w:t>
            </w:r>
          </w:p>
        </w:tc>
        <w:tc>
          <w:tcPr>
            <w:tcW w:w="736" w:type="dxa"/>
            <w:gridSpan w:val="2"/>
            <w:vAlign w:val="center"/>
          </w:tcPr>
          <w:p w:rsidR="00A0665A" w:rsidRPr="000E5A2B" w:rsidRDefault="00A0665A" w:rsidP="00DF24A0">
            <w:pPr>
              <w:jc w:val="center"/>
            </w:pPr>
            <w:r>
              <w:t>181</w:t>
            </w:r>
          </w:p>
        </w:tc>
        <w:tc>
          <w:tcPr>
            <w:tcW w:w="2451" w:type="dxa"/>
            <w:gridSpan w:val="2"/>
            <w:vAlign w:val="center"/>
          </w:tcPr>
          <w:p w:rsidR="00A0665A" w:rsidRPr="00AF314C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BE2B46" w:rsidRDefault="00A0665A" w:rsidP="00DF24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</w:t>
            </w:r>
            <w:r>
              <w:rPr>
                <w:sz w:val="28"/>
                <w:szCs w:val="28"/>
                <w:lang w:val="en-US"/>
              </w:rPr>
              <w:t>13</w:t>
            </w:r>
            <w:r w:rsidR="00020A9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0</w:t>
            </w:r>
          </w:p>
          <w:p w:rsidR="00A0665A" w:rsidRPr="00BE2B46" w:rsidRDefault="00A0665A" w:rsidP="00DF24A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521286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DC73F5" w:rsidRDefault="00A0665A" w:rsidP="00DF24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DC73F5" w:rsidRDefault="00A0665A" w:rsidP="00DF24A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0,36</w:t>
            </w: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AB4598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AB4598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B4598">
            <w:pPr>
              <w:jc w:val="center"/>
            </w:pPr>
            <w:r>
              <w:t>12</w:t>
            </w:r>
          </w:p>
        </w:tc>
        <w:tc>
          <w:tcPr>
            <w:tcW w:w="736" w:type="dxa"/>
            <w:gridSpan w:val="2"/>
            <w:vAlign w:val="center"/>
          </w:tcPr>
          <w:p w:rsidR="00A0665A" w:rsidRPr="000E5A2B" w:rsidRDefault="00A0665A" w:rsidP="00DF24A0">
            <w:pPr>
              <w:jc w:val="center"/>
            </w:pPr>
            <w:r>
              <w:t>182</w:t>
            </w:r>
          </w:p>
        </w:tc>
        <w:tc>
          <w:tcPr>
            <w:tcW w:w="2451" w:type="dxa"/>
            <w:gridSpan w:val="2"/>
            <w:vAlign w:val="center"/>
          </w:tcPr>
          <w:p w:rsidR="00A0665A" w:rsidRPr="00AF314C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BE2B46" w:rsidRDefault="00A0665A" w:rsidP="00DF24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</w:t>
            </w:r>
            <w:r>
              <w:rPr>
                <w:sz w:val="28"/>
                <w:szCs w:val="28"/>
                <w:lang w:val="en-US"/>
              </w:rPr>
              <w:t>3015</w:t>
            </w:r>
          </w:p>
          <w:p w:rsidR="00A0665A" w:rsidRPr="00BE2B46" w:rsidRDefault="00A0665A" w:rsidP="00DF24A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521286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DC73F5" w:rsidRDefault="00A0665A" w:rsidP="00DF24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DC73F5" w:rsidRDefault="00A0665A" w:rsidP="00DF24A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0,84</w:t>
            </w: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B4598">
            <w:pPr>
              <w:jc w:val="center"/>
            </w:pPr>
            <w:r>
              <w:t>13</w:t>
            </w:r>
          </w:p>
        </w:tc>
        <w:tc>
          <w:tcPr>
            <w:tcW w:w="736" w:type="dxa"/>
            <w:gridSpan w:val="2"/>
            <w:vAlign w:val="center"/>
          </w:tcPr>
          <w:p w:rsidR="00A0665A" w:rsidRPr="000E5A2B" w:rsidRDefault="00A0665A" w:rsidP="00DF24A0">
            <w:pPr>
              <w:jc w:val="center"/>
            </w:pPr>
            <w:r>
              <w:t>183</w:t>
            </w:r>
          </w:p>
        </w:tc>
        <w:tc>
          <w:tcPr>
            <w:tcW w:w="2451" w:type="dxa"/>
            <w:gridSpan w:val="2"/>
            <w:vAlign w:val="center"/>
          </w:tcPr>
          <w:p w:rsidR="00A0665A" w:rsidRPr="00AF314C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020A9F" w:rsidRDefault="00A0665A" w:rsidP="00DF2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</w:t>
            </w:r>
            <w:r>
              <w:rPr>
                <w:sz w:val="28"/>
                <w:szCs w:val="28"/>
                <w:lang w:val="en-US"/>
              </w:rPr>
              <w:t>293</w:t>
            </w:r>
            <w:r w:rsidR="00020A9F">
              <w:rPr>
                <w:sz w:val="28"/>
                <w:szCs w:val="28"/>
              </w:rPr>
              <w:t>5</w:t>
            </w:r>
          </w:p>
          <w:p w:rsidR="00A0665A" w:rsidRPr="00BE2B46" w:rsidRDefault="00A0665A" w:rsidP="00DF24A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521286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DC73F5" w:rsidRDefault="00A0665A" w:rsidP="00DF24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DC73F5" w:rsidRDefault="00A0665A" w:rsidP="00DF24A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0,82</w:t>
            </w: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B4598">
            <w:pPr>
              <w:jc w:val="center"/>
            </w:pPr>
            <w:r>
              <w:t>14</w:t>
            </w:r>
          </w:p>
        </w:tc>
        <w:tc>
          <w:tcPr>
            <w:tcW w:w="736" w:type="dxa"/>
            <w:gridSpan w:val="2"/>
            <w:vAlign w:val="center"/>
          </w:tcPr>
          <w:p w:rsidR="00A0665A" w:rsidRPr="000E5A2B" w:rsidRDefault="00A0665A" w:rsidP="00DF24A0">
            <w:pPr>
              <w:jc w:val="center"/>
            </w:pPr>
            <w:r>
              <w:t>184</w:t>
            </w:r>
          </w:p>
        </w:tc>
        <w:tc>
          <w:tcPr>
            <w:tcW w:w="2451" w:type="dxa"/>
            <w:gridSpan w:val="2"/>
            <w:vAlign w:val="center"/>
          </w:tcPr>
          <w:p w:rsidR="00A0665A" w:rsidRPr="00AF314C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BE2B46" w:rsidRDefault="00A0665A" w:rsidP="00DF24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</w:t>
            </w:r>
            <w:r>
              <w:rPr>
                <w:sz w:val="28"/>
                <w:szCs w:val="28"/>
                <w:lang w:val="en-US"/>
              </w:rPr>
              <w:t>2730</w:t>
            </w:r>
          </w:p>
          <w:p w:rsidR="00A0665A" w:rsidRPr="00BE2B46" w:rsidRDefault="00A0665A" w:rsidP="00DF24A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521286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DC73F5" w:rsidRDefault="00A0665A" w:rsidP="00DF24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DC73F5" w:rsidRDefault="00A0665A" w:rsidP="00DF24A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0,76</w:t>
            </w: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B4598">
            <w:pPr>
              <w:jc w:val="center"/>
            </w:pPr>
            <w:r>
              <w:t>15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73D6C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353CB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DC68B3" w:rsidRDefault="00A0665A" w:rsidP="00DF24A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1561М  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 xml:space="preserve">,0 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 xml:space="preserve"> 1500 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 xml:space="preserve"> 4000</w:t>
            </w: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4E7057" w:rsidRDefault="00A0665A" w:rsidP="00DF24A0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8623D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AB4598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AB4598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B4598">
            <w:pPr>
              <w:jc w:val="center"/>
            </w:pPr>
            <w:r>
              <w:t>16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73D6C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353CB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E94475" w:rsidRDefault="00A0665A" w:rsidP="00DF24A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ОСТ1-92063-78</w:t>
            </w:r>
          </w:p>
        </w:tc>
        <w:tc>
          <w:tcPr>
            <w:tcW w:w="1786" w:type="dxa"/>
            <w:gridSpan w:val="2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4E7057" w:rsidRDefault="00A0665A" w:rsidP="00DF24A0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8623D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B4598">
            <w:pPr>
              <w:jc w:val="center"/>
            </w:pPr>
            <w:r>
              <w:t>17</w:t>
            </w:r>
          </w:p>
        </w:tc>
        <w:tc>
          <w:tcPr>
            <w:tcW w:w="736" w:type="dxa"/>
            <w:gridSpan w:val="2"/>
            <w:vAlign w:val="center"/>
          </w:tcPr>
          <w:p w:rsidR="00A0665A" w:rsidRPr="000E5A2B" w:rsidRDefault="00A0665A" w:rsidP="00DF24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185</w:t>
            </w:r>
          </w:p>
        </w:tc>
        <w:tc>
          <w:tcPr>
            <w:tcW w:w="2451" w:type="dxa"/>
            <w:gridSpan w:val="2"/>
          </w:tcPr>
          <w:p w:rsidR="00A0665A" w:rsidRPr="00AF314C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936643" w:rsidRDefault="00A0665A" w:rsidP="00DF24A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≈</w:t>
            </w:r>
            <w:r>
              <w:rPr>
                <w:sz w:val="28"/>
                <w:szCs w:val="28"/>
                <w:lang w:val="en-US"/>
              </w:rPr>
              <w:t>20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>≈</w:t>
            </w:r>
            <w:r>
              <w:rPr>
                <w:sz w:val="28"/>
                <w:szCs w:val="28"/>
                <w:lang w:val="en-US"/>
              </w:rPr>
              <w:t>1125</w:t>
            </w:r>
          </w:p>
        </w:tc>
        <w:tc>
          <w:tcPr>
            <w:tcW w:w="1786" w:type="dxa"/>
            <w:gridSpan w:val="2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4E7057" w:rsidRDefault="00A0665A" w:rsidP="00DF24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936643" w:rsidRDefault="00A0665A" w:rsidP="00DF24A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0,12</w:t>
            </w: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AB4598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AB4598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B4598">
            <w:pPr>
              <w:jc w:val="center"/>
            </w:pPr>
            <w:r>
              <w:t>18</w:t>
            </w:r>
          </w:p>
        </w:tc>
        <w:tc>
          <w:tcPr>
            <w:tcW w:w="736" w:type="dxa"/>
            <w:gridSpan w:val="2"/>
            <w:vAlign w:val="center"/>
          </w:tcPr>
          <w:p w:rsidR="00A0665A" w:rsidRPr="000E5A2B" w:rsidRDefault="00A0665A" w:rsidP="00DF24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186</w:t>
            </w:r>
          </w:p>
        </w:tc>
        <w:tc>
          <w:tcPr>
            <w:tcW w:w="2451" w:type="dxa"/>
            <w:gridSpan w:val="2"/>
          </w:tcPr>
          <w:p w:rsidR="00A0665A" w:rsidRPr="00AF314C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B45781" w:rsidRDefault="00A0665A" w:rsidP="00DF24A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≈</w:t>
            </w:r>
            <w:r>
              <w:rPr>
                <w:sz w:val="28"/>
                <w:szCs w:val="28"/>
                <w:lang w:val="en-US"/>
              </w:rPr>
              <w:t>45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>≈</w:t>
            </w:r>
            <w:r>
              <w:rPr>
                <w:sz w:val="28"/>
                <w:szCs w:val="28"/>
                <w:lang w:val="en-US"/>
              </w:rPr>
              <w:t>1125</w:t>
            </w:r>
          </w:p>
        </w:tc>
        <w:tc>
          <w:tcPr>
            <w:tcW w:w="1786" w:type="dxa"/>
            <w:gridSpan w:val="2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4E7057" w:rsidRDefault="00A0665A" w:rsidP="00DF24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174A00" w:rsidRDefault="00A0665A" w:rsidP="00DF24A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0,26</w:t>
            </w: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B4598">
            <w:pPr>
              <w:jc w:val="center"/>
            </w:pPr>
            <w:r>
              <w:t>19</w:t>
            </w:r>
          </w:p>
        </w:tc>
        <w:tc>
          <w:tcPr>
            <w:tcW w:w="736" w:type="dxa"/>
            <w:gridSpan w:val="2"/>
            <w:vAlign w:val="center"/>
          </w:tcPr>
          <w:p w:rsidR="00A0665A" w:rsidRPr="000E5A2B" w:rsidRDefault="00A0665A" w:rsidP="00DF24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187</w:t>
            </w:r>
          </w:p>
        </w:tc>
        <w:tc>
          <w:tcPr>
            <w:tcW w:w="2451" w:type="dxa"/>
            <w:gridSpan w:val="2"/>
          </w:tcPr>
          <w:p w:rsidR="00A0665A" w:rsidRPr="00AF314C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936643" w:rsidRDefault="00A0665A" w:rsidP="00DF24A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≈</w:t>
            </w:r>
            <w:r>
              <w:rPr>
                <w:sz w:val="28"/>
                <w:szCs w:val="28"/>
                <w:lang w:val="en-US"/>
              </w:rPr>
              <w:t>20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>≈</w:t>
            </w:r>
            <w:r>
              <w:rPr>
                <w:sz w:val="28"/>
                <w:szCs w:val="28"/>
                <w:lang w:val="en-US"/>
              </w:rPr>
              <w:t>1125</w:t>
            </w:r>
          </w:p>
        </w:tc>
        <w:tc>
          <w:tcPr>
            <w:tcW w:w="1786" w:type="dxa"/>
            <w:gridSpan w:val="2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4E7057" w:rsidRDefault="00A0665A" w:rsidP="00DF24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936643" w:rsidRDefault="00A0665A" w:rsidP="00DF24A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0,12</w:t>
            </w: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AB4598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AB4598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B4598">
            <w:pPr>
              <w:jc w:val="center"/>
            </w:pPr>
            <w:r>
              <w:t>20</w:t>
            </w:r>
          </w:p>
        </w:tc>
        <w:tc>
          <w:tcPr>
            <w:tcW w:w="736" w:type="dxa"/>
            <w:gridSpan w:val="2"/>
            <w:vAlign w:val="center"/>
          </w:tcPr>
          <w:p w:rsidR="00A0665A" w:rsidRPr="000E5A2B" w:rsidRDefault="00A0665A" w:rsidP="00DF24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188</w:t>
            </w:r>
          </w:p>
        </w:tc>
        <w:tc>
          <w:tcPr>
            <w:tcW w:w="2451" w:type="dxa"/>
            <w:gridSpan w:val="2"/>
          </w:tcPr>
          <w:p w:rsidR="00A0665A" w:rsidRPr="00AF314C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B45781" w:rsidRDefault="00A0665A" w:rsidP="00DF24A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≈</w:t>
            </w:r>
            <w:r>
              <w:rPr>
                <w:sz w:val="28"/>
                <w:szCs w:val="28"/>
                <w:lang w:val="en-US"/>
              </w:rPr>
              <w:t>45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>≈</w:t>
            </w:r>
            <w:r>
              <w:rPr>
                <w:sz w:val="28"/>
                <w:szCs w:val="28"/>
                <w:lang w:val="en-US"/>
              </w:rPr>
              <w:t>1125</w:t>
            </w:r>
          </w:p>
        </w:tc>
        <w:tc>
          <w:tcPr>
            <w:tcW w:w="1786" w:type="dxa"/>
            <w:gridSpan w:val="2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4E7057" w:rsidRDefault="00A0665A" w:rsidP="00DF24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174A00" w:rsidRDefault="00A0665A" w:rsidP="00DF24A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0,26</w:t>
            </w: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B4598">
            <w:pPr>
              <w:jc w:val="center"/>
            </w:pPr>
            <w:r>
              <w:t>21</w:t>
            </w:r>
          </w:p>
        </w:tc>
        <w:tc>
          <w:tcPr>
            <w:tcW w:w="736" w:type="dxa"/>
            <w:gridSpan w:val="2"/>
            <w:vAlign w:val="center"/>
          </w:tcPr>
          <w:p w:rsidR="00A0665A" w:rsidRPr="000E5A2B" w:rsidRDefault="00A0665A" w:rsidP="00DF24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189</w:t>
            </w:r>
          </w:p>
        </w:tc>
        <w:tc>
          <w:tcPr>
            <w:tcW w:w="2451" w:type="dxa"/>
            <w:gridSpan w:val="2"/>
          </w:tcPr>
          <w:p w:rsidR="00A0665A" w:rsidRPr="00AF314C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936643" w:rsidRDefault="00A0665A" w:rsidP="00DF24A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≈</w:t>
            </w:r>
            <w:r>
              <w:rPr>
                <w:sz w:val="28"/>
                <w:szCs w:val="28"/>
                <w:lang w:val="en-US"/>
              </w:rPr>
              <w:t>20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>≈</w:t>
            </w:r>
            <w:r>
              <w:rPr>
                <w:sz w:val="28"/>
                <w:szCs w:val="28"/>
                <w:lang w:val="en-US"/>
              </w:rPr>
              <w:t>1125</w:t>
            </w:r>
          </w:p>
        </w:tc>
        <w:tc>
          <w:tcPr>
            <w:tcW w:w="1786" w:type="dxa"/>
            <w:gridSpan w:val="2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8A0831" w:rsidRDefault="00A0665A" w:rsidP="00DF24A0">
            <w:pPr>
              <w:jc w:val="center"/>
            </w:pPr>
            <w:r>
              <w:t>2</w:t>
            </w: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  <w:r>
              <w:t>0,12</w:t>
            </w:r>
          </w:p>
        </w:tc>
        <w:tc>
          <w:tcPr>
            <w:tcW w:w="907" w:type="dxa"/>
            <w:gridSpan w:val="2"/>
            <w:vAlign w:val="center"/>
          </w:tcPr>
          <w:p w:rsidR="00A0665A" w:rsidRPr="008A0831" w:rsidRDefault="00A0665A" w:rsidP="008A08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24</w:t>
            </w: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AB4598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AB4598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B4598">
            <w:pPr>
              <w:jc w:val="center"/>
            </w:pPr>
            <w:r>
              <w:t>22</w:t>
            </w:r>
          </w:p>
        </w:tc>
        <w:tc>
          <w:tcPr>
            <w:tcW w:w="736" w:type="dxa"/>
            <w:gridSpan w:val="2"/>
            <w:vAlign w:val="center"/>
          </w:tcPr>
          <w:p w:rsidR="00A0665A" w:rsidRPr="000E5A2B" w:rsidRDefault="00A0665A" w:rsidP="00DF24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190</w:t>
            </w:r>
          </w:p>
        </w:tc>
        <w:tc>
          <w:tcPr>
            <w:tcW w:w="2451" w:type="dxa"/>
            <w:gridSpan w:val="2"/>
          </w:tcPr>
          <w:p w:rsidR="00A0665A" w:rsidRPr="00AF314C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B45781" w:rsidRDefault="00A0665A" w:rsidP="00DF24A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≈</w:t>
            </w:r>
            <w:r>
              <w:rPr>
                <w:sz w:val="28"/>
                <w:szCs w:val="28"/>
                <w:lang w:val="en-US"/>
              </w:rPr>
              <w:t>45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>≈</w:t>
            </w:r>
            <w:r>
              <w:rPr>
                <w:sz w:val="28"/>
                <w:szCs w:val="28"/>
                <w:lang w:val="en-US"/>
              </w:rPr>
              <w:t>1125</w:t>
            </w:r>
          </w:p>
        </w:tc>
        <w:tc>
          <w:tcPr>
            <w:tcW w:w="1786" w:type="dxa"/>
            <w:gridSpan w:val="2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4E7057" w:rsidRDefault="00A0665A" w:rsidP="00DF24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174A00" w:rsidRDefault="00A0665A" w:rsidP="00DF24A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0,26</w:t>
            </w: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B4598">
            <w:pPr>
              <w:jc w:val="center"/>
            </w:pPr>
            <w:r>
              <w:t>23</w:t>
            </w:r>
          </w:p>
        </w:tc>
        <w:tc>
          <w:tcPr>
            <w:tcW w:w="736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AF314C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387E6F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A0665A" w:rsidRPr="005B2526" w:rsidRDefault="00A0665A" w:rsidP="00DF24A0"/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AB4598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AB4598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B4598">
            <w:pPr>
              <w:jc w:val="center"/>
            </w:pPr>
            <w:r>
              <w:lastRenderedPageBreak/>
              <w:t>1</w:t>
            </w:r>
          </w:p>
        </w:tc>
        <w:tc>
          <w:tcPr>
            <w:tcW w:w="736" w:type="dxa"/>
            <w:gridSpan w:val="2"/>
            <w:vAlign w:val="center"/>
          </w:tcPr>
          <w:p w:rsidR="00A0665A" w:rsidRPr="00A548C0" w:rsidRDefault="00A0665A" w:rsidP="003B5C20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A0665A" w:rsidRPr="00AF314C" w:rsidRDefault="00A0665A" w:rsidP="003B5C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A548C0" w:rsidRDefault="00A0665A" w:rsidP="003B5C2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A0665A" w:rsidRPr="001C5249" w:rsidRDefault="00A0665A" w:rsidP="003B5C2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26242B" w:rsidRDefault="00A0665A" w:rsidP="003B5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A548C0" w:rsidRDefault="00A0665A" w:rsidP="003B5C20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161C29" w:rsidRDefault="00A0665A" w:rsidP="003B5C20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A0665A" w:rsidRPr="00161C29" w:rsidRDefault="00A0665A" w:rsidP="003B5C2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A0665A" w:rsidRPr="001C5249" w:rsidRDefault="00A0665A" w:rsidP="003B5C2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3B5C2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3B5C2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3B5C2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3B5C2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3B5C20">
            <w:pPr>
              <w:jc w:val="center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3B5C2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3B5C2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3B5C2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B4598">
            <w:pPr>
              <w:jc w:val="center"/>
            </w:pPr>
            <w:r>
              <w:t>2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73D6C" w:rsidRDefault="00A0665A" w:rsidP="00F443AD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C73D6C" w:rsidRDefault="00A0665A" w:rsidP="00503389">
            <w:pPr>
              <w:jc w:val="center"/>
            </w:pPr>
          </w:p>
        </w:tc>
        <w:tc>
          <w:tcPr>
            <w:tcW w:w="4284" w:type="dxa"/>
            <w:gridSpan w:val="4"/>
            <w:vAlign w:val="center"/>
          </w:tcPr>
          <w:p w:rsidR="00A0665A" w:rsidRPr="005E5FF2" w:rsidRDefault="00A0665A" w:rsidP="00F443AD">
            <w:pPr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F443AD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4E7057" w:rsidRDefault="00A0665A" w:rsidP="00F443AD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4E7057" w:rsidRDefault="00A0665A" w:rsidP="00F443AD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F443AD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8623DF" w:rsidRDefault="00A0665A" w:rsidP="00F443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4E7057" w:rsidRDefault="00A0665A" w:rsidP="00F443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537" w:type="dxa"/>
          </w:tcPr>
          <w:p w:rsidR="00A0665A" w:rsidRPr="0032276A" w:rsidRDefault="00A0665A" w:rsidP="00A1749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B4598">
            <w:pPr>
              <w:jc w:val="center"/>
            </w:pPr>
            <w:r>
              <w:t>3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12671" w:rsidRDefault="00A0665A" w:rsidP="00F443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A0665A" w:rsidRPr="00C12671" w:rsidRDefault="00A0665A" w:rsidP="0050338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E96AD3" w:rsidRDefault="00A0665A" w:rsidP="00F443A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26242B" w:rsidRDefault="00A0665A" w:rsidP="00F443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F443AD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F443AD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F443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A1749A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B4598">
            <w:pPr>
              <w:jc w:val="center"/>
            </w:pPr>
            <w:r>
              <w:t>4</w:t>
            </w:r>
          </w:p>
        </w:tc>
        <w:tc>
          <w:tcPr>
            <w:tcW w:w="736" w:type="dxa"/>
            <w:gridSpan w:val="2"/>
            <w:vAlign w:val="center"/>
          </w:tcPr>
          <w:p w:rsidR="00A0665A" w:rsidRPr="001C5249" w:rsidRDefault="00A0665A" w:rsidP="00F443AD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1C5249" w:rsidRDefault="00A0665A" w:rsidP="00503389">
            <w:pPr>
              <w:jc w:val="center"/>
            </w:pPr>
          </w:p>
        </w:tc>
        <w:tc>
          <w:tcPr>
            <w:tcW w:w="4284" w:type="dxa"/>
            <w:gridSpan w:val="4"/>
            <w:vAlign w:val="center"/>
          </w:tcPr>
          <w:p w:rsidR="00A0665A" w:rsidRPr="00387E6F" w:rsidRDefault="00A0665A" w:rsidP="00F443A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A0665A" w:rsidRPr="005B2526" w:rsidRDefault="00A0665A" w:rsidP="00F443AD"/>
        </w:tc>
        <w:tc>
          <w:tcPr>
            <w:tcW w:w="554" w:type="dxa"/>
            <w:vAlign w:val="center"/>
          </w:tcPr>
          <w:p w:rsidR="00A0665A" w:rsidRPr="0026242B" w:rsidRDefault="00A0665A" w:rsidP="00F443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F443AD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F443AD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F443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F443AD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F443AD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B4598">
            <w:pPr>
              <w:jc w:val="center"/>
            </w:pPr>
            <w:r>
              <w:t>5</w:t>
            </w:r>
          </w:p>
        </w:tc>
        <w:tc>
          <w:tcPr>
            <w:tcW w:w="736" w:type="dxa"/>
            <w:gridSpan w:val="2"/>
            <w:vAlign w:val="center"/>
          </w:tcPr>
          <w:p w:rsidR="00A0665A" w:rsidRPr="00DC521D" w:rsidRDefault="00A0665A" w:rsidP="00DF24A0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A0665A" w:rsidRPr="00353CB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5E5FF2" w:rsidRDefault="00A0665A" w:rsidP="00DF2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Профиль 1561 (450095)</w:t>
            </w: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5122C1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8623D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A1749A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B4598">
            <w:pPr>
              <w:jc w:val="center"/>
            </w:pPr>
            <w:r>
              <w:t>6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12671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A0665A" w:rsidRPr="00AF314C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E96AD3" w:rsidRDefault="00A0665A" w:rsidP="00DF24A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ГОСТ 13620-90 </w:t>
            </w:r>
          </w:p>
        </w:tc>
        <w:tc>
          <w:tcPr>
            <w:tcW w:w="1786" w:type="dxa"/>
            <w:gridSpan w:val="2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F443AD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B4598">
            <w:pPr>
              <w:jc w:val="center"/>
            </w:pPr>
            <w:r>
              <w:t>7</w:t>
            </w:r>
          </w:p>
        </w:tc>
        <w:tc>
          <w:tcPr>
            <w:tcW w:w="736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AF314C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387E6F" w:rsidRDefault="00A0665A" w:rsidP="00DF24A0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зетугольник</w:t>
            </w:r>
            <w:proofErr w:type="spellEnd"/>
            <w:r>
              <w:rPr>
                <w:sz w:val="28"/>
                <w:szCs w:val="28"/>
              </w:rPr>
              <w:t xml:space="preserve"> 40х20х2х3</w:t>
            </w:r>
          </w:p>
        </w:tc>
        <w:tc>
          <w:tcPr>
            <w:tcW w:w="1786" w:type="dxa"/>
            <w:gridSpan w:val="2"/>
            <w:vAlign w:val="center"/>
          </w:tcPr>
          <w:p w:rsidR="00A0665A" w:rsidRPr="005B2526" w:rsidRDefault="00A0665A" w:rsidP="00DF24A0"/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B4598">
            <w:pPr>
              <w:jc w:val="center"/>
            </w:pPr>
            <w:r>
              <w:t>8</w:t>
            </w:r>
          </w:p>
        </w:tc>
        <w:tc>
          <w:tcPr>
            <w:tcW w:w="736" w:type="dxa"/>
            <w:gridSpan w:val="2"/>
            <w:vAlign w:val="center"/>
          </w:tcPr>
          <w:p w:rsidR="00A0665A" w:rsidRPr="008A5F3E" w:rsidRDefault="00A0665A" w:rsidP="00DF24A0">
            <w:pPr>
              <w:jc w:val="center"/>
            </w:pPr>
            <w:r>
              <w:t>195</w:t>
            </w:r>
          </w:p>
        </w:tc>
        <w:tc>
          <w:tcPr>
            <w:tcW w:w="2451" w:type="dxa"/>
            <w:gridSpan w:val="2"/>
            <w:vAlign w:val="center"/>
          </w:tcPr>
          <w:p w:rsidR="00A0665A" w:rsidRPr="00353CB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BE2B46" w:rsidRDefault="00A0665A" w:rsidP="00DF24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</w:t>
            </w:r>
            <w:r>
              <w:rPr>
                <w:sz w:val="28"/>
                <w:szCs w:val="28"/>
                <w:lang w:val="en-US"/>
              </w:rPr>
              <w:t>815</w:t>
            </w:r>
          </w:p>
          <w:p w:rsidR="00A0665A" w:rsidRPr="00BE2B46" w:rsidRDefault="00A0665A" w:rsidP="00DF24A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521286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DC73F5" w:rsidRDefault="00A0665A" w:rsidP="00DF24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DC73F5" w:rsidRDefault="00A0665A" w:rsidP="00DF24A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0,4</w:t>
            </w: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F443AD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B4598">
            <w:pPr>
              <w:jc w:val="center"/>
            </w:pPr>
            <w:r>
              <w:t>9</w:t>
            </w:r>
          </w:p>
        </w:tc>
        <w:tc>
          <w:tcPr>
            <w:tcW w:w="736" w:type="dxa"/>
            <w:gridSpan w:val="2"/>
            <w:vAlign w:val="center"/>
          </w:tcPr>
          <w:p w:rsidR="00A0665A" w:rsidRPr="008A5F3E" w:rsidRDefault="00A0665A" w:rsidP="00DF24A0">
            <w:pPr>
              <w:jc w:val="center"/>
            </w:pPr>
            <w:r>
              <w:t>196</w:t>
            </w:r>
          </w:p>
        </w:tc>
        <w:tc>
          <w:tcPr>
            <w:tcW w:w="2451" w:type="dxa"/>
            <w:gridSpan w:val="2"/>
            <w:vAlign w:val="center"/>
          </w:tcPr>
          <w:p w:rsidR="00A0665A" w:rsidRPr="00353CB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BE2B46" w:rsidRDefault="00A0665A" w:rsidP="00DF24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</w:t>
            </w:r>
            <w:r>
              <w:rPr>
                <w:sz w:val="28"/>
                <w:szCs w:val="28"/>
                <w:lang w:val="en-US"/>
              </w:rPr>
              <w:t>955</w:t>
            </w:r>
          </w:p>
          <w:p w:rsidR="00A0665A" w:rsidRPr="00BE2B46" w:rsidRDefault="00A0665A" w:rsidP="00DF24A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521286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DC73F5" w:rsidRDefault="00A0665A" w:rsidP="00DF24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DC73F5" w:rsidRDefault="00A0665A" w:rsidP="00DF24A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>
              <w:rPr>
                <w:b/>
                <w:sz w:val="28"/>
                <w:szCs w:val="28"/>
                <w:lang w:val="en-US"/>
              </w:rPr>
              <w:t>47</w:t>
            </w: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A1749A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B4598">
            <w:pPr>
              <w:jc w:val="center"/>
            </w:pPr>
            <w:r>
              <w:t>10</w:t>
            </w:r>
          </w:p>
        </w:tc>
        <w:tc>
          <w:tcPr>
            <w:tcW w:w="736" w:type="dxa"/>
            <w:gridSpan w:val="2"/>
            <w:vAlign w:val="center"/>
          </w:tcPr>
          <w:p w:rsidR="00A0665A" w:rsidRPr="008A5F3E" w:rsidRDefault="00A0665A" w:rsidP="00DF24A0">
            <w:pPr>
              <w:jc w:val="center"/>
            </w:pPr>
            <w:r>
              <w:t>197</w:t>
            </w:r>
          </w:p>
        </w:tc>
        <w:tc>
          <w:tcPr>
            <w:tcW w:w="2451" w:type="dxa"/>
            <w:gridSpan w:val="2"/>
            <w:vAlign w:val="center"/>
          </w:tcPr>
          <w:p w:rsidR="00A0665A" w:rsidRPr="00353CB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92665C" w:rsidRDefault="00A0665A" w:rsidP="00DF2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≈335</w:t>
            </w:r>
          </w:p>
          <w:p w:rsidR="00A0665A" w:rsidRPr="00BE2B46" w:rsidRDefault="00A0665A" w:rsidP="00DF24A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521286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DC73F5" w:rsidRDefault="00A0665A" w:rsidP="00DF24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92665C" w:rsidRDefault="00A0665A" w:rsidP="00DF24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16</w:t>
            </w: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F443AD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B4598">
            <w:pPr>
              <w:jc w:val="center"/>
            </w:pPr>
            <w:r>
              <w:t>11</w:t>
            </w:r>
          </w:p>
        </w:tc>
        <w:tc>
          <w:tcPr>
            <w:tcW w:w="736" w:type="dxa"/>
            <w:gridSpan w:val="2"/>
            <w:vAlign w:val="center"/>
          </w:tcPr>
          <w:p w:rsidR="00A0665A" w:rsidRPr="008A5F3E" w:rsidRDefault="00A0665A" w:rsidP="00DF24A0">
            <w:pPr>
              <w:jc w:val="center"/>
            </w:pPr>
            <w:r>
              <w:t>198</w:t>
            </w:r>
          </w:p>
        </w:tc>
        <w:tc>
          <w:tcPr>
            <w:tcW w:w="2451" w:type="dxa"/>
            <w:gridSpan w:val="2"/>
            <w:vAlign w:val="center"/>
          </w:tcPr>
          <w:p w:rsidR="00A0665A" w:rsidRPr="00353CB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92665C" w:rsidRDefault="00A0665A" w:rsidP="00DF2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≈335</w:t>
            </w:r>
          </w:p>
          <w:p w:rsidR="00A0665A" w:rsidRPr="00BE2B46" w:rsidRDefault="00A0665A" w:rsidP="00DF24A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521286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DC73F5" w:rsidRDefault="00A0665A" w:rsidP="00DF24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DC73F5" w:rsidRDefault="00A0665A" w:rsidP="00DF24A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537" w:type="dxa"/>
          </w:tcPr>
          <w:p w:rsidR="00A0665A" w:rsidRPr="0032276A" w:rsidRDefault="00A0665A" w:rsidP="003B5C2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3B5C20">
            <w:pPr>
              <w:jc w:val="center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B4598">
            <w:pPr>
              <w:jc w:val="center"/>
            </w:pPr>
            <w:r>
              <w:t>12</w:t>
            </w:r>
          </w:p>
        </w:tc>
        <w:tc>
          <w:tcPr>
            <w:tcW w:w="736" w:type="dxa"/>
            <w:gridSpan w:val="2"/>
            <w:vAlign w:val="center"/>
          </w:tcPr>
          <w:p w:rsidR="00A0665A" w:rsidRPr="008A5F3E" w:rsidRDefault="00A0665A" w:rsidP="00DF24A0">
            <w:pPr>
              <w:jc w:val="center"/>
            </w:pPr>
            <w:r>
              <w:t>199</w:t>
            </w:r>
          </w:p>
        </w:tc>
        <w:tc>
          <w:tcPr>
            <w:tcW w:w="2451" w:type="dxa"/>
            <w:gridSpan w:val="2"/>
            <w:vAlign w:val="center"/>
          </w:tcPr>
          <w:p w:rsidR="00A0665A" w:rsidRPr="00353CB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92665C" w:rsidRDefault="00A0665A" w:rsidP="00DF2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≈335</w:t>
            </w:r>
          </w:p>
          <w:p w:rsidR="00A0665A" w:rsidRPr="00BE2B46" w:rsidRDefault="00A0665A" w:rsidP="00DF24A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521286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DC73F5" w:rsidRDefault="00A0665A" w:rsidP="00DF24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DC73F5" w:rsidRDefault="00A0665A" w:rsidP="00DF24A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F443AD">
            <w:pPr>
              <w:jc w:val="center"/>
            </w:pPr>
          </w:p>
        </w:tc>
        <w:tc>
          <w:tcPr>
            <w:tcW w:w="537" w:type="dxa"/>
          </w:tcPr>
          <w:p w:rsidR="00A0665A" w:rsidRPr="0032276A" w:rsidRDefault="00A0665A" w:rsidP="003B5C2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3B5C2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B4598">
            <w:pPr>
              <w:jc w:val="center"/>
            </w:pPr>
            <w:r>
              <w:t>13</w:t>
            </w:r>
          </w:p>
        </w:tc>
        <w:tc>
          <w:tcPr>
            <w:tcW w:w="736" w:type="dxa"/>
            <w:gridSpan w:val="2"/>
            <w:vAlign w:val="center"/>
          </w:tcPr>
          <w:p w:rsidR="00A0665A" w:rsidRPr="008A5F3E" w:rsidRDefault="00A0665A" w:rsidP="00DF24A0">
            <w:pPr>
              <w:jc w:val="center"/>
            </w:pPr>
            <w:r>
              <w:t>200</w:t>
            </w:r>
          </w:p>
        </w:tc>
        <w:tc>
          <w:tcPr>
            <w:tcW w:w="2451" w:type="dxa"/>
            <w:gridSpan w:val="2"/>
            <w:vAlign w:val="center"/>
          </w:tcPr>
          <w:p w:rsidR="00A0665A" w:rsidRPr="00353CB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92665C" w:rsidRDefault="00A0665A" w:rsidP="00DF2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≈335</w:t>
            </w:r>
          </w:p>
          <w:p w:rsidR="00A0665A" w:rsidRPr="00BE2B46" w:rsidRDefault="00A0665A" w:rsidP="00DF24A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521286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DC73F5" w:rsidRDefault="00A0665A" w:rsidP="00DF24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DC73F5" w:rsidRDefault="00A0665A" w:rsidP="00DF24A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F443AD">
            <w:pPr>
              <w:jc w:val="center"/>
            </w:pPr>
          </w:p>
        </w:tc>
        <w:tc>
          <w:tcPr>
            <w:tcW w:w="537" w:type="dxa"/>
          </w:tcPr>
          <w:p w:rsidR="00A0665A" w:rsidRPr="0032276A" w:rsidRDefault="00A0665A" w:rsidP="003B5C2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3B5C2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B4598">
            <w:pPr>
              <w:jc w:val="center"/>
            </w:pPr>
            <w:r>
              <w:t>14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12671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A0665A" w:rsidRPr="00AF314C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E96AD3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F443AD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3B5C20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3B5C20">
            <w:pPr>
              <w:jc w:val="center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B4598">
            <w:pPr>
              <w:jc w:val="center"/>
            </w:pPr>
            <w:r>
              <w:t>15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12671" w:rsidRDefault="00A0665A" w:rsidP="00F443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A0665A" w:rsidRPr="00C12671" w:rsidRDefault="00A0665A" w:rsidP="0050338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E96AD3" w:rsidRDefault="00A0665A" w:rsidP="00F443A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26242B" w:rsidRDefault="00A0665A" w:rsidP="00F443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F443AD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F443AD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F443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F443AD">
            <w:pPr>
              <w:jc w:val="center"/>
            </w:pPr>
          </w:p>
        </w:tc>
        <w:tc>
          <w:tcPr>
            <w:tcW w:w="537" w:type="dxa"/>
          </w:tcPr>
          <w:p w:rsidR="00A0665A" w:rsidRPr="0032276A" w:rsidRDefault="00A0665A" w:rsidP="003B5C2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3B5C2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B4598">
            <w:pPr>
              <w:jc w:val="center"/>
            </w:pPr>
            <w:r>
              <w:t>16</w:t>
            </w:r>
          </w:p>
        </w:tc>
        <w:tc>
          <w:tcPr>
            <w:tcW w:w="736" w:type="dxa"/>
            <w:gridSpan w:val="2"/>
            <w:vAlign w:val="center"/>
          </w:tcPr>
          <w:p w:rsidR="00A0665A" w:rsidRPr="001C5249" w:rsidRDefault="00A0665A" w:rsidP="00F443AD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1C5249" w:rsidRDefault="00A0665A" w:rsidP="00503389">
            <w:pPr>
              <w:jc w:val="center"/>
            </w:pPr>
          </w:p>
        </w:tc>
        <w:tc>
          <w:tcPr>
            <w:tcW w:w="4284" w:type="dxa"/>
            <w:gridSpan w:val="4"/>
            <w:vAlign w:val="center"/>
          </w:tcPr>
          <w:p w:rsidR="00A0665A" w:rsidRPr="00387E6F" w:rsidRDefault="00A0665A" w:rsidP="005903B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A0665A" w:rsidRPr="005B2526" w:rsidRDefault="00A0665A" w:rsidP="00F443AD"/>
        </w:tc>
        <w:tc>
          <w:tcPr>
            <w:tcW w:w="554" w:type="dxa"/>
            <w:vAlign w:val="center"/>
          </w:tcPr>
          <w:p w:rsidR="00A0665A" w:rsidRPr="0026242B" w:rsidRDefault="00A0665A" w:rsidP="00F443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F443AD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F443AD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F443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F443AD">
            <w:pPr>
              <w:jc w:val="center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F443AD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B4598">
            <w:pPr>
              <w:jc w:val="center"/>
            </w:pPr>
            <w:r>
              <w:t>17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73D6C" w:rsidRDefault="00A0665A" w:rsidP="00F443AD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C73D6C" w:rsidRDefault="00A0665A" w:rsidP="00503389">
            <w:pPr>
              <w:jc w:val="center"/>
            </w:pPr>
          </w:p>
        </w:tc>
        <w:tc>
          <w:tcPr>
            <w:tcW w:w="4284" w:type="dxa"/>
            <w:gridSpan w:val="4"/>
            <w:vAlign w:val="center"/>
          </w:tcPr>
          <w:p w:rsidR="00A0665A" w:rsidRPr="00C504F2" w:rsidRDefault="00A0665A" w:rsidP="00F443A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F443AD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4E7057" w:rsidRDefault="00A0665A" w:rsidP="00F443AD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4E7057" w:rsidRDefault="00A0665A" w:rsidP="00F443AD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F443AD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8623DF" w:rsidRDefault="00A0665A" w:rsidP="00F443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4E7057" w:rsidRDefault="00A0665A" w:rsidP="00F443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F443AD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1C5249" w:rsidRDefault="00A0665A" w:rsidP="00AB4598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B4598">
            <w:pPr>
              <w:jc w:val="center"/>
            </w:pPr>
            <w:r>
              <w:t>18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73D6C" w:rsidRDefault="00A0665A" w:rsidP="00F7090A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C73D6C" w:rsidRDefault="00A0665A" w:rsidP="00F7090A">
            <w:pPr>
              <w:jc w:val="center"/>
            </w:pPr>
          </w:p>
        </w:tc>
        <w:tc>
          <w:tcPr>
            <w:tcW w:w="4284" w:type="dxa"/>
            <w:gridSpan w:val="4"/>
            <w:vAlign w:val="center"/>
          </w:tcPr>
          <w:p w:rsidR="00A0665A" w:rsidRPr="005E5FF2" w:rsidRDefault="00A0665A" w:rsidP="00F7090A">
            <w:pPr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F7090A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4E7057" w:rsidRDefault="00A0665A" w:rsidP="00F7090A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4E7057" w:rsidRDefault="00A0665A" w:rsidP="00F7090A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F7090A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8623DF" w:rsidRDefault="00A0665A" w:rsidP="00F709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F7090A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F7090A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F443AD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AB4598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AB4598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B4598">
            <w:pPr>
              <w:jc w:val="center"/>
            </w:pPr>
            <w:r>
              <w:t>19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12671" w:rsidRDefault="00A0665A" w:rsidP="00F709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A0665A" w:rsidRPr="00C12671" w:rsidRDefault="00A0665A" w:rsidP="00F709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E96AD3" w:rsidRDefault="00A0665A" w:rsidP="00F709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Pr="001C5249" w:rsidRDefault="00A0665A" w:rsidP="00F7090A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26242B" w:rsidRDefault="00A0665A" w:rsidP="00F7090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F7090A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F7090A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F709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F7090A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F7090A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F443AD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1C5249" w:rsidRDefault="00A0665A" w:rsidP="00AB4598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B4598">
            <w:pPr>
              <w:jc w:val="center"/>
            </w:pPr>
            <w:r>
              <w:t>20</w:t>
            </w:r>
          </w:p>
        </w:tc>
        <w:tc>
          <w:tcPr>
            <w:tcW w:w="736" w:type="dxa"/>
            <w:gridSpan w:val="2"/>
            <w:vAlign w:val="center"/>
          </w:tcPr>
          <w:p w:rsidR="00A0665A" w:rsidRPr="001C5249" w:rsidRDefault="00A0665A" w:rsidP="00F7090A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1C5249" w:rsidRDefault="00A0665A" w:rsidP="00F7090A">
            <w:pPr>
              <w:jc w:val="center"/>
            </w:pPr>
          </w:p>
        </w:tc>
        <w:tc>
          <w:tcPr>
            <w:tcW w:w="4284" w:type="dxa"/>
            <w:gridSpan w:val="4"/>
            <w:vAlign w:val="center"/>
          </w:tcPr>
          <w:p w:rsidR="00A0665A" w:rsidRPr="00387E6F" w:rsidRDefault="00A0665A" w:rsidP="00F709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A0665A" w:rsidRPr="005B2526" w:rsidRDefault="00A0665A" w:rsidP="00F7090A"/>
        </w:tc>
        <w:tc>
          <w:tcPr>
            <w:tcW w:w="554" w:type="dxa"/>
            <w:vAlign w:val="center"/>
          </w:tcPr>
          <w:p w:rsidR="00A0665A" w:rsidRPr="0026242B" w:rsidRDefault="00A0665A" w:rsidP="00F7090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F7090A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F7090A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F709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F7090A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F7090A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4E7057" w:rsidRDefault="00A0665A" w:rsidP="00F443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F443AD">
            <w:pPr>
              <w:jc w:val="center"/>
            </w:pPr>
          </w:p>
        </w:tc>
        <w:tc>
          <w:tcPr>
            <w:tcW w:w="537" w:type="dxa"/>
          </w:tcPr>
          <w:p w:rsidR="00A0665A" w:rsidRPr="0032276A" w:rsidRDefault="00A0665A" w:rsidP="00A1749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B4598">
            <w:pPr>
              <w:jc w:val="center"/>
            </w:pPr>
            <w:r>
              <w:t>21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12671" w:rsidRDefault="00A0665A" w:rsidP="00F443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A0665A" w:rsidRPr="00C12671" w:rsidRDefault="00A0665A" w:rsidP="0050338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DF407D" w:rsidRDefault="00A0665A" w:rsidP="00F443A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26242B" w:rsidRDefault="00A0665A" w:rsidP="00F443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F443AD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F443AD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F443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A1749A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B4598">
            <w:pPr>
              <w:jc w:val="center"/>
            </w:pPr>
            <w:r>
              <w:t>22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73D6C" w:rsidRDefault="00A0665A" w:rsidP="00F7090A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C73D6C" w:rsidRDefault="00A0665A" w:rsidP="00F7090A">
            <w:pPr>
              <w:jc w:val="center"/>
            </w:pPr>
          </w:p>
        </w:tc>
        <w:tc>
          <w:tcPr>
            <w:tcW w:w="4284" w:type="dxa"/>
            <w:gridSpan w:val="4"/>
            <w:vAlign w:val="center"/>
          </w:tcPr>
          <w:p w:rsidR="00A0665A" w:rsidRPr="005E5FF2" w:rsidRDefault="00A0665A" w:rsidP="00F7090A">
            <w:pPr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F7090A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4E7057" w:rsidRDefault="00A0665A" w:rsidP="00F7090A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4E7057" w:rsidRDefault="00A0665A" w:rsidP="00F7090A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F7090A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8623DF" w:rsidRDefault="00A0665A" w:rsidP="00F709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F7090A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F7090A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F443AD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F443AD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B4598">
            <w:pPr>
              <w:jc w:val="center"/>
            </w:pPr>
            <w:r>
              <w:t>23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12671" w:rsidRDefault="00A0665A" w:rsidP="00F709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A0665A" w:rsidRPr="00C12671" w:rsidRDefault="00A0665A" w:rsidP="00F709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E96AD3" w:rsidRDefault="00A0665A" w:rsidP="00F709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Pr="001C5249" w:rsidRDefault="00A0665A" w:rsidP="00F7090A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26242B" w:rsidRDefault="00A0665A" w:rsidP="00F7090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F7090A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F7090A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F709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F7090A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F7090A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F443AD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A1749A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A1749A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1749A">
            <w:pPr>
              <w:jc w:val="center"/>
            </w:pPr>
            <w:r>
              <w:lastRenderedPageBreak/>
              <w:t>1</w:t>
            </w:r>
          </w:p>
        </w:tc>
        <w:tc>
          <w:tcPr>
            <w:tcW w:w="736" w:type="dxa"/>
            <w:gridSpan w:val="2"/>
            <w:vAlign w:val="center"/>
          </w:tcPr>
          <w:p w:rsidR="00A0665A" w:rsidRPr="001C5249" w:rsidRDefault="00A0665A" w:rsidP="00F7090A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1C5249" w:rsidRDefault="00A0665A" w:rsidP="00F7090A">
            <w:pPr>
              <w:jc w:val="center"/>
            </w:pPr>
          </w:p>
        </w:tc>
        <w:tc>
          <w:tcPr>
            <w:tcW w:w="4284" w:type="dxa"/>
            <w:gridSpan w:val="4"/>
            <w:vAlign w:val="center"/>
          </w:tcPr>
          <w:p w:rsidR="00A0665A" w:rsidRPr="00387E6F" w:rsidRDefault="00A0665A" w:rsidP="00F709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A0665A" w:rsidRPr="005B2526" w:rsidRDefault="00A0665A" w:rsidP="00F7090A"/>
        </w:tc>
        <w:tc>
          <w:tcPr>
            <w:tcW w:w="554" w:type="dxa"/>
            <w:vAlign w:val="center"/>
          </w:tcPr>
          <w:p w:rsidR="00A0665A" w:rsidRPr="0026242B" w:rsidRDefault="00A0665A" w:rsidP="00F7090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F7090A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F7090A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F709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F7090A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F7090A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A1749A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1749A">
            <w:pPr>
              <w:jc w:val="center"/>
            </w:pPr>
            <w:r>
              <w:t>2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73D6C" w:rsidRDefault="00A0665A" w:rsidP="00F443AD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C73D6C" w:rsidRDefault="00A0665A" w:rsidP="00503389">
            <w:pPr>
              <w:jc w:val="center"/>
            </w:pPr>
          </w:p>
        </w:tc>
        <w:tc>
          <w:tcPr>
            <w:tcW w:w="4284" w:type="dxa"/>
            <w:gridSpan w:val="4"/>
            <w:vAlign w:val="center"/>
          </w:tcPr>
          <w:p w:rsidR="00A0665A" w:rsidRPr="005E5FF2" w:rsidRDefault="00A0665A" w:rsidP="00F7090A">
            <w:pPr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F443AD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4E7057" w:rsidRDefault="00A0665A" w:rsidP="00F443AD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4E7057" w:rsidRDefault="00A0665A" w:rsidP="00F443AD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F443AD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8623DF" w:rsidRDefault="00A0665A" w:rsidP="00F709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4E7057" w:rsidRDefault="00A0665A" w:rsidP="00F443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A1749A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1749A">
            <w:pPr>
              <w:jc w:val="center"/>
            </w:pPr>
            <w:r>
              <w:t>3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12671" w:rsidRDefault="00A0665A" w:rsidP="00F443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A0665A" w:rsidRPr="00C12671" w:rsidRDefault="00A0665A" w:rsidP="0050338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E96AD3" w:rsidRDefault="00A0665A" w:rsidP="00F443A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26242B" w:rsidRDefault="00A0665A" w:rsidP="00F443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F443AD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F443AD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F443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1749A">
            <w:pPr>
              <w:jc w:val="center"/>
            </w:pPr>
            <w:r>
              <w:t>4</w:t>
            </w:r>
          </w:p>
        </w:tc>
        <w:tc>
          <w:tcPr>
            <w:tcW w:w="736" w:type="dxa"/>
            <w:gridSpan w:val="2"/>
            <w:vAlign w:val="center"/>
          </w:tcPr>
          <w:p w:rsidR="00A0665A" w:rsidRPr="001C5249" w:rsidRDefault="00A0665A" w:rsidP="00F443AD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1C5249" w:rsidRDefault="00A0665A" w:rsidP="00503389">
            <w:pPr>
              <w:jc w:val="center"/>
            </w:pPr>
          </w:p>
        </w:tc>
        <w:tc>
          <w:tcPr>
            <w:tcW w:w="4284" w:type="dxa"/>
            <w:gridSpan w:val="4"/>
            <w:vAlign w:val="center"/>
          </w:tcPr>
          <w:p w:rsidR="00A0665A" w:rsidRPr="00387E6F" w:rsidRDefault="00A0665A" w:rsidP="00F443A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A0665A" w:rsidRPr="005B2526" w:rsidRDefault="00A0665A" w:rsidP="00F443AD"/>
        </w:tc>
        <w:tc>
          <w:tcPr>
            <w:tcW w:w="554" w:type="dxa"/>
            <w:vAlign w:val="center"/>
          </w:tcPr>
          <w:p w:rsidR="00A0665A" w:rsidRPr="0026242B" w:rsidRDefault="00A0665A" w:rsidP="00F443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F443AD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F443AD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F443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F443AD">
            <w:pPr>
              <w:jc w:val="center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A1749A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A1749A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1749A">
            <w:pPr>
              <w:jc w:val="center"/>
            </w:pPr>
            <w:r>
              <w:t>5</w:t>
            </w:r>
          </w:p>
        </w:tc>
        <w:tc>
          <w:tcPr>
            <w:tcW w:w="736" w:type="dxa"/>
            <w:gridSpan w:val="2"/>
            <w:vAlign w:val="center"/>
          </w:tcPr>
          <w:p w:rsidR="00A0665A" w:rsidRPr="00A309D6" w:rsidRDefault="00A0665A" w:rsidP="00F443AD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A309D6" w:rsidRDefault="00A0665A" w:rsidP="00503389">
            <w:pPr>
              <w:jc w:val="center"/>
            </w:pPr>
          </w:p>
        </w:tc>
        <w:tc>
          <w:tcPr>
            <w:tcW w:w="4284" w:type="dxa"/>
            <w:gridSpan w:val="4"/>
            <w:vAlign w:val="center"/>
          </w:tcPr>
          <w:p w:rsidR="00A0665A" w:rsidRPr="00C504F2" w:rsidRDefault="00A0665A" w:rsidP="00F443A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F443AD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9B77DC" w:rsidRDefault="00A0665A" w:rsidP="00F443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9B77DC" w:rsidRDefault="00A0665A" w:rsidP="00F443AD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F443AD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8623DF" w:rsidRDefault="00A0665A" w:rsidP="00F443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4E7057" w:rsidRDefault="00A0665A" w:rsidP="00F443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1749A">
            <w:pPr>
              <w:jc w:val="center"/>
            </w:pPr>
            <w:r>
              <w:t>6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73D6C" w:rsidRDefault="00A0665A" w:rsidP="00F443AD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C73D6C" w:rsidRDefault="00A0665A" w:rsidP="00503389">
            <w:pPr>
              <w:jc w:val="center"/>
            </w:pPr>
          </w:p>
        </w:tc>
        <w:tc>
          <w:tcPr>
            <w:tcW w:w="4284" w:type="dxa"/>
            <w:gridSpan w:val="4"/>
            <w:vAlign w:val="center"/>
          </w:tcPr>
          <w:p w:rsidR="00A0665A" w:rsidRPr="005E5FF2" w:rsidRDefault="00A0665A" w:rsidP="00F7090A">
            <w:pPr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F443AD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4E7057" w:rsidRDefault="00A0665A" w:rsidP="00F443AD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4E7057" w:rsidRDefault="00A0665A" w:rsidP="00F443AD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F443AD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8623DF" w:rsidRDefault="00A0665A" w:rsidP="00F443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F443AD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A1749A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1749A">
            <w:pPr>
              <w:jc w:val="center"/>
            </w:pPr>
            <w:r>
              <w:t>7</w:t>
            </w:r>
          </w:p>
        </w:tc>
        <w:tc>
          <w:tcPr>
            <w:tcW w:w="736" w:type="dxa"/>
            <w:gridSpan w:val="2"/>
            <w:vAlign w:val="center"/>
          </w:tcPr>
          <w:p w:rsidR="00A0665A" w:rsidRPr="00A6441F" w:rsidRDefault="00A0665A" w:rsidP="00DF24A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451" w:type="dxa"/>
            <w:gridSpan w:val="2"/>
          </w:tcPr>
          <w:p w:rsidR="00A0665A" w:rsidRPr="00AF314C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896CEF" w:rsidRDefault="00A0665A" w:rsidP="008A083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Профиль 1561 (410821)</w:t>
            </w:r>
          </w:p>
        </w:tc>
        <w:tc>
          <w:tcPr>
            <w:tcW w:w="1786" w:type="dxa"/>
            <w:gridSpan w:val="2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896CEF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896CEF" w:rsidRDefault="00A0665A" w:rsidP="00DF24A0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896CEF" w:rsidRDefault="00A0665A" w:rsidP="00DF24A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1749A">
            <w:pPr>
              <w:jc w:val="center"/>
            </w:pPr>
            <w:r>
              <w:t>8</w:t>
            </w:r>
          </w:p>
        </w:tc>
        <w:tc>
          <w:tcPr>
            <w:tcW w:w="736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AF314C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E96AD3" w:rsidRDefault="00A0665A" w:rsidP="008A083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ОСТ1-92059-78 (угол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40х30х3х3)</w:t>
            </w:r>
          </w:p>
        </w:tc>
        <w:tc>
          <w:tcPr>
            <w:tcW w:w="1786" w:type="dxa"/>
            <w:gridSpan w:val="2"/>
            <w:vAlign w:val="center"/>
          </w:tcPr>
          <w:p w:rsidR="00A0665A" w:rsidRPr="005B2526" w:rsidRDefault="00A0665A" w:rsidP="00DF24A0"/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A1749A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1749A">
            <w:pPr>
              <w:jc w:val="center"/>
            </w:pPr>
            <w:r>
              <w:t>9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73D6C" w:rsidRDefault="00A0665A" w:rsidP="00DF24A0">
            <w:pPr>
              <w:jc w:val="center"/>
            </w:pPr>
            <w:r>
              <w:t>215</w:t>
            </w:r>
          </w:p>
        </w:tc>
        <w:tc>
          <w:tcPr>
            <w:tcW w:w="2451" w:type="dxa"/>
            <w:gridSpan w:val="2"/>
            <w:vAlign w:val="center"/>
          </w:tcPr>
          <w:p w:rsidR="00A0665A" w:rsidRPr="00353CB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92665C" w:rsidRDefault="00A0665A" w:rsidP="00DF2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 xml:space="preserve">≈1125                        </w:t>
            </w:r>
            <w:proofErr w:type="gramStart"/>
            <w:r>
              <w:rPr>
                <w:sz w:val="28"/>
                <w:szCs w:val="28"/>
              </w:rPr>
              <w:t>( 23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шп</w:t>
            </w:r>
            <w:proofErr w:type="spellEnd"/>
            <w:r>
              <w:rPr>
                <w:sz w:val="28"/>
                <w:szCs w:val="28"/>
              </w:rPr>
              <w:t>.)</w:t>
            </w:r>
          </w:p>
          <w:p w:rsidR="00A0665A" w:rsidRPr="00BE2B46" w:rsidRDefault="00A0665A" w:rsidP="00DF24A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896CEF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896CEF" w:rsidRDefault="00A0665A" w:rsidP="00DF24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8A0831" w:rsidRDefault="00A0665A" w:rsidP="00DF24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0,64</w:t>
            </w: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1749A">
            <w:pPr>
              <w:jc w:val="center"/>
            </w:pPr>
            <w:r>
              <w:t>10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73D6C" w:rsidRDefault="00A0665A" w:rsidP="00DF24A0">
            <w:pPr>
              <w:jc w:val="center"/>
            </w:pPr>
            <w:r>
              <w:t>216</w:t>
            </w:r>
          </w:p>
        </w:tc>
        <w:tc>
          <w:tcPr>
            <w:tcW w:w="2451" w:type="dxa"/>
            <w:gridSpan w:val="2"/>
            <w:vAlign w:val="center"/>
          </w:tcPr>
          <w:p w:rsidR="00A0665A" w:rsidRPr="00353CB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92665C" w:rsidRDefault="00A0665A" w:rsidP="00DF2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 xml:space="preserve">≈1125                        </w:t>
            </w:r>
            <w:proofErr w:type="gramStart"/>
            <w:r>
              <w:rPr>
                <w:sz w:val="28"/>
                <w:szCs w:val="28"/>
              </w:rPr>
              <w:t>( 14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шп</w:t>
            </w:r>
            <w:proofErr w:type="spellEnd"/>
            <w:r>
              <w:rPr>
                <w:sz w:val="28"/>
                <w:szCs w:val="28"/>
              </w:rPr>
              <w:t>.)</w:t>
            </w:r>
          </w:p>
          <w:p w:rsidR="00A0665A" w:rsidRPr="00BE2B46" w:rsidRDefault="00A0665A" w:rsidP="00DF24A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896CEF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896CEF" w:rsidRDefault="00A0665A" w:rsidP="00DF24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8A0831" w:rsidRDefault="00A0665A" w:rsidP="00DF24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0,64</w:t>
            </w: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A1749A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1749A">
            <w:pPr>
              <w:jc w:val="center"/>
            </w:pPr>
            <w:r>
              <w:t>11</w:t>
            </w:r>
          </w:p>
        </w:tc>
        <w:tc>
          <w:tcPr>
            <w:tcW w:w="736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AF314C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387E6F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A0665A" w:rsidRPr="005B2526" w:rsidRDefault="00A0665A" w:rsidP="00DF24A0"/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32276A" w:rsidRDefault="00A0665A" w:rsidP="00A1749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1749A">
            <w:pPr>
              <w:jc w:val="center"/>
            </w:pPr>
            <w:r>
              <w:t>12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12671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A0665A" w:rsidRPr="00AF314C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E96AD3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32276A" w:rsidRDefault="00A0665A" w:rsidP="00A1749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1749A">
            <w:pPr>
              <w:jc w:val="center"/>
            </w:pPr>
            <w:r>
              <w:t>13</w:t>
            </w:r>
          </w:p>
        </w:tc>
        <w:tc>
          <w:tcPr>
            <w:tcW w:w="736" w:type="dxa"/>
            <w:gridSpan w:val="2"/>
            <w:vAlign w:val="center"/>
          </w:tcPr>
          <w:p w:rsidR="00A0665A" w:rsidRPr="00BA05E3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AF314C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E96AD3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A0665A" w:rsidRPr="005B2526" w:rsidRDefault="00A0665A" w:rsidP="00DF24A0"/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32276A" w:rsidRDefault="00A0665A" w:rsidP="00A1749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1749A">
            <w:pPr>
              <w:jc w:val="center"/>
            </w:pPr>
            <w:r>
              <w:t>14</w:t>
            </w:r>
          </w:p>
        </w:tc>
        <w:tc>
          <w:tcPr>
            <w:tcW w:w="736" w:type="dxa"/>
            <w:gridSpan w:val="2"/>
            <w:vAlign w:val="center"/>
          </w:tcPr>
          <w:p w:rsidR="00A0665A" w:rsidRPr="0008313D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353CB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B91802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61C29" w:rsidRDefault="00A0665A" w:rsidP="00DF24A0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A0665A" w:rsidRPr="002B5FD3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A1749A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1749A">
            <w:pPr>
              <w:jc w:val="center"/>
            </w:pPr>
            <w:r>
              <w:t>15</w:t>
            </w:r>
          </w:p>
        </w:tc>
        <w:tc>
          <w:tcPr>
            <w:tcW w:w="736" w:type="dxa"/>
            <w:gridSpan w:val="2"/>
            <w:vAlign w:val="center"/>
          </w:tcPr>
          <w:p w:rsidR="00A0665A" w:rsidRPr="00BA05E3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AF314C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E96AD3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A0665A" w:rsidRPr="005B2526" w:rsidRDefault="00A0665A" w:rsidP="00DF24A0"/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A1749A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1749A">
            <w:pPr>
              <w:jc w:val="center"/>
            </w:pPr>
            <w:r>
              <w:t>16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73D6C" w:rsidRDefault="00A0665A" w:rsidP="00DF24A0">
            <w:pPr>
              <w:jc w:val="center"/>
            </w:pPr>
            <w:r>
              <w:t>220</w:t>
            </w:r>
          </w:p>
        </w:tc>
        <w:tc>
          <w:tcPr>
            <w:tcW w:w="2451" w:type="dxa"/>
            <w:gridSpan w:val="2"/>
          </w:tcPr>
          <w:p w:rsidR="00A0665A" w:rsidRPr="00AF314C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896CEF" w:rsidRDefault="00A0665A" w:rsidP="00DF24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Профиль 1561 (410821)</w:t>
            </w:r>
          </w:p>
        </w:tc>
        <w:tc>
          <w:tcPr>
            <w:tcW w:w="1786" w:type="dxa"/>
            <w:gridSpan w:val="2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157A63" w:rsidRDefault="00A0665A" w:rsidP="00DF24A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157A63" w:rsidRDefault="00A0665A" w:rsidP="00DF24A0">
            <w:pPr>
              <w:jc w:val="center"/>
            </w:pPr>
            <w:r>
              <w:t>4</w:t>
            </w: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8A0831">
            <w:pPr>
              <w:jc w:val="center"/>
            </w:pPr>
            <w:r>
              <w:t>0,03</w:t>
            </w:r>
          </w:p>
        </w:tc>
        <w:tc>
          <w:tcPr>
            <w:tcW w:w="907" w:type="dxa"/>
            <w:gridSpan w:val="2"/>
            <w:vAlign w:val="center"/>
          </w:tcPr>
          <w:p w:rsidR="00A0665A" w:rsidRPr="00157A63" w:rsidRDefault="00A0665A" w:rsidP="008A08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0,12</w:t>
            </w: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A1749A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1749A">
            <w:pPr>
              <w:jc w:val="center"/>
            </w:pPr>
            <w:r>
              <w:t>17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12671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A0665A" w:rsidRPr="00AF314C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E96AD3" w:rsidRDefault="00A0665A" w:rsidP="008A083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ОСТ1-92059-78 (угол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40х30х3х3)</w:t>
            </w:r>
          </w:p>
        </w:tc>
        <w:tc>
          <w:tcPr>
            <w:tcW w:w="1786" w:type="dxa"/>
            <w:gridSpan w:val="2"/>
            <w:vAlign w:val="center"/>
          </w:tcPr>
          <w:p w:rsidR="00A0665A" w:rsidRPr="005B2526" w:rsidRDefault="00A0665A" w:rsidP="00DF24A0"/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32276A" w:rsidRDefault="00A0665A" w:rsidP="00A1749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1749A">
            <w:pPr>
              <w:jc w:val="center"/>
            </w:pPr>
            <w:r>
              <w:t>18</w:t>
            </w:r>
          </w:p>
        </w:tc>
        <w:tc>
          <w:tcPr>
            <w:tcW w:w="736" w:type="dxa"/>
            <w:gridSpan w:val="2"/>
            <w:vAlign w:val="center"/>
          </w:tcPr>
          <w:p w:rsidR="00A0665A" w:rsidRPr="00BA05E3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353CB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92665C" w:rsidRDefault="00A0665A" w:rsidP="00DF2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 xml:space="preserve">≈100                        </w:t>
            </w:r>
          </w:p>
          <w:p w:rsidR="00A0665A" w:rsidRPr="00BE2B46" w:rsidRDefault="00A0665A" w:rsidP="00DF24A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896CEF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896CEF" w:rsidRDefault="00A0665A" w:rsidP="00DF24A0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896CEF" w:rsidRDefault="00A0665A" w:rsidP="00DF24A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A1749A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1749A">
            <w:pPr>
              <w:jc w:val="center"/>
            </w:pPr>
            <w:r>
              <w:t>19</w:t>
            </w:r>
          </w:p>
        </w:tc>
        <w:tc>
          <w:tcPr>
            <w:tcW w:w="736" w:type="dxa"/>
            <w:gridSpan w:val="2"/>
            <w:vAlign w:val="center"/>
          </w:tcPr>
          <w:p w:rsidR="00A0665A" w:rsidRPr="00BA05E3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AF314C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E96AD3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A0665A" w:rsidRPr="005B2526" w:rsidRDefault="00A0665A" w:rsidP="00DF24A0"/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1749A">
            <w:pPr>
              <w:jc w:val="center"/>
            </w:pPr>
            <w:r>
              <w:t>20</w:t>
            </w:r>
          </w:p>
        </w:tc>
        <w:tc>
          <w:tcPr>
            <w:tcW w:w="736" w:type="dxa"/>
            <w:gridSpan w:val="2"/>
            <w:vAlign w:val="center"/>
          </w:tcPr>
          <w:p w:rsidR="00A0665A" w:rsidRPr="0008313D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353CB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B91802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61C29" w:rsidRDefault="00A0665A" w:rsidP="00DF24A0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A0665A" w:rsidRPr="002B5FD3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A1749A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1749A">
            <w:pPr>
              <w:jc w:val="center"/>
            </w:pPr>
            <w:r>
              <w:t>21</w:t>
            </w:r>
          </w:p>
        </w:tc>
        <w:tc>
          <w:tcPr>
            <w:tcW w:w="736" w:type="dxa"/>
            <w:gridSpan w:val="2"/>
            <w:vAlign w:val="center"/>
          </w:tcPr>
          <w:p w:rsidR="00A0665A" w:rsidRPr="00BA05E3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AF314C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E96AD3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A0665A" w:rsidRPr="005B2526" w:rsidRDefault="00A0665A" w:rsidP="00DF24A0"/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1749A">
            <w:pPr>
              <w:jc w:val="center"/>
            </w:pPr>
            <w:r>
              <w:t>22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73D6C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353CB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5E5FF2" w:rsidRDefault="00A0665A" w:rsidP="00DF24A0">
            <w:pPr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5122C1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8623D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1749A">
            <w:pPr>
              <w:jc w:val="center"/>
            </w:pPr>
            <w:r>
              <w:t>23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12671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A0665A" w:rsidRPr="00AF314C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E96AD3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1749A">
            <w:pPr>
              <w:jc w:val="center"/>
            </w:pPr>
            <w:r>
              <w:lastRenderedPageBreak/>
              <w:t>1</w:t>
            </w:r>
          </w:p>
        </w:tc>
        <w:tc>
          <w:tcPr>
            <w:tcW w:w="736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AF314C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387E6F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A0665A" w:rsidRPr="005B2526" w:rsidRDefault="00A0665A" w:rsidP="00DF24A0"/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A1749A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1749A">
            <w:pPr>
              <w:jc w:val="center"/>
            </w:pPr>
            <w:r>
              <w:t>2</w:t>
            </w:r>
          </w:p>
        </w:tc>
        <w:tc>
          <w:tcPr>
            <w:tcW w:w="736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AF314C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9A6627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A0665A" w:rsidRPr="005B2526" w:rsidRDefault="00A0665A" w:rsidP="00DF24A0"/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1749A">
            <w:pPr>
              <w:jc w:val="center"/>
            </w:pPr>
            <w:r>
              <w:t>3</w:t>
            </w:r>
          </w:p>
        </w:tc>
        <w:tc>
          <w:tcPr>
            <w:tcW w:w="736" w:type="dxa"/>
            <w:gridSpan w:val="2"/>
            <w:vAlign w:val="center"/>
          </w:tcPr>
          <w:p w:rsidR="00A0665A" w:rsidRPr="0008313D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353CB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BF5772" w:rsidRDefault="00A0665A" w:rsidP="00DF24A0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8623D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A1749A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1749A">
            <w:pPr>
              <w:jc w:val="center"/>
            </w:pPr>
            <w:r>
              <w:t>4</w:t>
            </w:r>
          </w:p>
        </w:tc>
        <w:tc>
          <w:tcPr>
            <w:tcW w:w="736" w:type="dxa"/>
            <w:gridSpan w:val="2"/>
            <w:vAlign w:val="center"/>
          </w:tcPr>
          <w:p w:rsidR="00A0665A" w:rsidRPr="009A6627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AF314C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BE0392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A0665A" w:rsidRPr="005B2526" w:rsidRDefault="00A0665A" w:rsidP="00DF24A0"/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1749A">
            <w:pPr>
              <w:jc w:val="center"/>
            </w:pPr>
            <w:r>
              <w:t>5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73D6C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353CB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5E5FF2" w:rsidRDefault="00A0665A" w:rsidP="00DF24A0">
            <w:pPr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5122C1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8623D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A1749A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1749A">
            <w:pPr>
              <w:jc w:val="center"/>
            </w:pPr>
            <w:r>
              <w:t>6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12671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A0665A" w:rsidRPr="00AF314C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E96AD3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1749A">
            <w:pPr>
              <w:jc w:val="center"/>
            </w:pPr>
            <w:r>
              <w:t>7</w:t>
            </w:r>
          </w:p>
        </w:tc>
        <w:tc>
          <w:tcPr>
            <w:tcW w:w="736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AF314C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387E6F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A0665A" w:rsidRPr="005B2526" w:rsidRDefault="00A0665A" w:rsidP="00DF24A0"/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A1749A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1749A">
            <w:pPr>
              <w:jc w:val="center"/>
            </w:pPr>
            <w:r>
              <w:t>8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12671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A0665A" w:rsidRPr="00AF314C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E96AD3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1749A">
            <w:pPr>
              <w:jc w:val="center"/>
            </w:pPr>
            <w:r>
              <w:t>9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73D6C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353CB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5E5FF2" w:rsidRDefault="00A0665A" w:rsidP="00DF24A0">
            <w:pPr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5122C1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8623D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A1749A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1749A">
            <w:pPr>
              <w:jc w:val="center"/>
            </w:pPr>
            <w:r>
              <w:t>10</w:t>
            </w:r>
          </w:p>
        </w:tc>
        <w:tc>
          <w:tcPr>
            <w:tcW w:w="736" w:type="dxa"/>
            <w:gridSpan w:val="2"/>
            <w:vAlign w:val="center"/>
          </w:tcPr>
          <w:p w:rsidR="00A0665A" w:rsidRPr="00DC521D" w:rsidRDefault="00A0665A" w:rsidP="00DF24A0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A0665A" w:rsidRPr="00353CB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5E5FF2" w:rsidRDefault="00A0665A" w:rsidP="00DF2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Профиль 1561 (450095)</w:t>
            </w: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5122C1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8623D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A1749A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1749A">
            <w:pPr>
              <w:jc w:val="center"/>
            </w:pPr>
            <w:r>
              <w:t>11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12671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A0665A" w:rsidRPr="00AF314C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E96AD3" w:rsidRDefault="00A0665A" w:rsidP="00DF24A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ГОСТ 13620-90 </w:t>
            </w:r>
          </w:p>
        </w:tc>
        <w:tc>
          <w:tcPr>
            <w:tcW w:w="1786" w:type="dxa"/>
            <w:gridSpan w:val="2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32276A" w:rsidRDefault="00A0665A" w:rsidP="00A1749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1749A">
            <w:pPr>
              <w:jc w:val="center"/>
            </w:pPr>
            <w:r>
              <w:t>12</w:t>
            </w:r>
          </w:p>
        </w:tc>
        <w:tc>
          <w:tcPr>
            <w:tcW w:w="736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AF314C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387E6F" w:rsidRDefault="00A0665A" w:rsidP="00DF24A0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зетугольник</w:t>
            </w:r>
            <w:proofErr w:type="spellEnd"/>
            <w:r>
              <w:rPr>
                <w:sz w:val="28"/>
                <w:szCs w:val="28"/>
              </w:rPr>
              <w:t xml:space="preserve"> 40х20х2х3</w:t>
            </w:r>
          </w:p>
        </w:tc>
        <w:tc>
          <w:tcPr>
            <w:tcW w:w="1786" w:type="dxa"/>
            <w:gridSpan w:val="2"/>
            <w:vAlign w:val="center"/>
          </w:tcPr>
          <w:p w:rsidR="00A0665A" w:rsidRPr="005B2526" w:rsidRDefault="00A0665A" w:rsidP="00DF24A0"/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32276A" w:rsidRDefault="00A0665A" w:rsidP="00A1749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1749A">
            <w:pPr>
              <w:jc w:val="center"/>
            </w:pPr>
            <w:r>
              <w:t>13</w:t>
            </w:r>
          </w:p>
        </w:tc>
        <w:tc>
          <w:tcPr>
            <w:tcW w:w="736" w:type="dxa"/>
            <w:gridSpan w:val="2"/>
            <w:vAlign w:val="center"/>
          </w:tcPr>
          <w:p w:rsidR="00A0665A" w:rsidRPr="00DB7D5E" w:rsidRDefault="00A0665A" w:rsidP="00DF24A0">
            <w:pPr>
              <w:jc w:val="center"/>
            </w:pPr>
            <w:r>
              <w:t>240</w:t>
            </w:r>
          </w:p>
        </w:tc>
        <w:tc>
          <w:tcPr>
            <w:tcW w:w="2451" w:type="dxa"/>
            <w:gridSpan w:val="2"/>
            <w:vAlign w:val="center"/>
          </w:tcPr>
          <w:p w:rsidR="00A0665A" w:rsidRPr="00353CB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92665C" w:rsidRDefault="00A0665A" w:rsidP="00DF2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 xml:space="preserve">≈915                       </w:t>
            </w:r>
            <w:proofErr w:type="gramStart"/>
            <w:r>
              <w:rPr>
                <w:sz w:val="28"/>
                <w:szCs w:val="28"/>
              </w:rPr>
              <w:t>( 33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шп</w:t>
            </w:r>
            <w:proofErr w:type="spellEnd"/>
            <w:r>
              <w:rPr>
                <w:sz w:val="28"/>
                <w:szCs w:val="28"/>
              </w:rPr>
              <w:t>.)</w:t>
            </w:r>
          </w:p>
          <w:p w:rsidR="00A0665A" w:rsidRPr="00DB7D5E" w:rsidRDefault="00A0665A" w:rsidP="00DF24A0">
            <w:pPr>
              <w:rPr>
                <w:sz w:val="28"/>
                <w:szCs w:val="28"/>
              </w:rPr>
            </w:pPr>
          </w:p>
          <w:p w:rsidR="00A0665A" w:rsidRPr="00BE2B46" w:rsidRDefault="00A0665A" w:rsidP="00DF24A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521286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DC73F5" w:rsidRDefault="00A0665A" w:rsidP="00DF24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DB7D5E" w:rsidRDefault="00A0665A" w:rsidP="00DF24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0,4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32276A" w:rsidRDefault="00A0665A" w:rsidP="00A1749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1749A">
            <w:pPr>
              <w:jc w:val="center"/>
            </w:pPr>
            <w:r>
              <w:t>14</w:t>
            </w:r>
          </w:p>
        </w:tc>
        <w:tc>
          <w:tcPr>
            <w:tcW w:w="736" w:type="dxa"/>
            <w:gridSpan w:val="2"/>
            <w:vAlign w:val="center"/>
          </w:tcPr>
          <w:p w:rsidR="00A0665A" w:rsidRPr="00DB7D5E" w:rsidRDefault="00A0665A" w:rsidP="00DF24A0">
            <w:pPr>
              <w:jc w:val="center"/>
            </w:pPr>
            <w:r>
              <w:t>241</w:t>
            </w:r>
          </w:p>
        </w:tc>
        <w:tc>
          <w:tcPr>
            <w:tcW w:w="2451" w:type="dxa"/>
            <w:gridSpan w:val="2"/>
            <w:vAlign w:val="center"/>
          </w:tcPr>
          <w:p w:rsidR="00A0665A" w:rsidRPr="00353CB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DB7D5E" w:rsidRDefault="00A0665A" w:rsidP="00DF2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 xml:space="preserve">≈1075                     </w:t>
            </w:r>
            <w:proofErr w:type="gramStart"/>
            <w:r>
              <w:rPr>
                <w:sz w:val="28"/>
                <w:szCs w:val="28"/>
              </w:rPr>
              <w:t>( 32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шп</w:t>
            </w:r>
            <w:proofErr w:type="spellEnd"/>
            <w:r>
              <w:rPr>
                <w:sz w:val="28"/>
                <w:szCs w:val="28"/>
              </w:rPr>
              <w:t>.)</w:t>
            </w:r>
          </w:p>
          <w:p w:rsidR="00A0665A" w:rsidRPr="00BE2B46" w:rsidRDefault="00A0665A" w:rsidP="00DF24A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521286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DC73F5" w:rsidRDefault="00A0665A" w:rsidP="00DF24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413D12" w:rsidRDefault="00A0665A" w:rsidP="00DF24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A1749A">
            <w:pPr>
              <w:jc w:val="both"/>
            </w:pPr>
          </w:p>
        </w:tc>
      </w:tr>
      <w:tr w:rsidR="00A0665A" w:rsidRPr="001C5249" w:rsidTr="003258D9">
        <w:trPr>
          <w:trHeight w:hRule="exact" w:val="639"/>
        </w:trPr>
        <w:tc>
          <w:tcPr>
            <w:tcW w:w="479" w:type="dxa"/>
            <w:vAlign w:val="center"/>
          </w:tcPr>
          <w:p w:rsidR="00A0665A" w:rsidRDefault="00A0665A" w:rsidP="00A1749A">
            <w:pPr>
              <w:jc w:val="center"/>
            </w:pPr>
            <w:r>
              <w:t>15</w:t>
            </w:r>
          </w:p>
        </w:tc>
        <w:tc>
          <w:tcPr>
            <w:tcW w:w="736" w:type="dxa"/>
            <w:gridSpan w:val="2"/>
            <w:vAlign w:val="center"/>
          </w:tcPr>
          <w:p w:rsidR="00A0665A" w:rsidRPr="00DB7D5E" w:rsidRDefault="00A0665A" w:rsidP="00DF24A0">
            <w:pPr>
              <w:jc w:val="center"/>
            </w:pPr>
            <w:r>
              <w:t>242</w:t>
            </w:r>
          </w:p>
        </w:tc>
        <w:tc>
          <w:tcPr>
            <w:tcW w:w="2451" w:type="dxa"/>
            <w:gridSpan w:val="2"/>
            <w:vAlign w:val="center"/>
          </w:tcPr>
          <w:p w:rsidR="00A0665A" w:rsidRPr="00353CB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DB7D5E" w:rsidRDefault="00A0665A" w:rsidP="00DF2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≈11</w:t>
            </w:r>
            <w:r>
              <w:rPr>
                <w:sz w:val="28"/>
                <w:szCs w:val="28"/>
                <w:lang w:val="en-US"/>
              </w:rPr>
              <w:t>30</w:t>
            </w:r>
            <w:r>
              <w:rPr>
                <w:sz w:val="28"/>
                <w:szCs w:val="28"/>
              </w:rPr>
              <w:t xml:space="preserve">                     </w:t>
            </w:r>
          </w:p>
          <w:p w:rsidR="00A0665A" w:rsidRPr="00BE2B46" w:rsidRDefault="00A0665A" w:rsidP="00DF24A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521286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2E6C05" w:rsidRDefault="00A0665A" w:rsidP="00DF24A0">
            <w:pPr>
              <w:jc w:val="center"/>
            </w:pPr>
            <w:r>
              <w:t>17</w:t>
            </w: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  <w:r>
              <w:t>0,55</w:t>
            </w:r>
          </w:p>
        </w:tc>
        <w:tc>
          <w:tcPr>
            <w:tcW w:w="907" w:type="dxa"/>
            <w:gridSpan w:val="2"/>
            <w:vAlign w:val="center"/>
          </w:tcPr>
          <w:p w:rsidR="00A0665A" w:rsidRPr="002E6C05" w:rsidRDefault="00A0665A" w:rsidP="00DF24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9,35</w:t>
            </w: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1749A">
            <w:pPr>
              <w:jc w:val="center"/>
            </w:pPr>
            <w:r>
              <w:t>16</w:t>
            </w:r>
          </w:p>
        </w:tc>
        <w:tc>
          <w:tcPr>
            <w:tcW w:w="736" w:type="dxa"/>
            <w:gridSpan w:val="2"/>
            <w:vAlign w:val="center"/>
          </w:tcPr>
          <w:p w:rsidR="00A0665A" w:rsidRPr="00DB7D5E" w:rsidRDefault="00A0665A" w:rsidP="00DF24A0">
            <w:pPr>
              <w:jc w:val="center"/>
            </w:pPr>
            <w:r>
              <w:t>243</w:t>
            </w:r>
          </w:p>
        </w:tc>
        <w:tc>
          <w:tcPr>
            <w:tcW w:w="2451" w:type="dxa"/>
            <w:gridSpan w:val="2"/>
            <w:vAlign w:val="center"/>
          </w:tcPr>
          <w:p w:rsidR="00A0665A" w:rsidRPr="00353CB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DB7D5E" w:rsidRDefault="00A0665A" w:rsidP="00DF2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 xml:space="preserve">≈790                       </w:t>
            </w:r>
            <w:proofErr w:type="gramStart"/>
            <w:r>
              <w:rPr>
                <w:sz w:val="28"/>
                <w:szCs w:val="28"/>
              </w:rPr>
              <w:t>( 4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шп</w:t>
            </w:r>
            <w:proofErr w:type="spellEnd"/>
            <w:r>
              <w:rPr>
                <w:sz w:val="28"/>
                <w:szCs w:val="28"/>
              </w:rPr>
              <w:t>.)</w:t>
            </w:r>
          </w:p>
          <w:p w:rsidR="00A0665A" w:rsidRPr="00BE2B46" w:rsidRDefault="00A0665A" w:rsidP="00DF24A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521286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2E6C05" w:rsidRDefault="00A0665A" w:rsidP="00DF24A0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2E6C05" w:rsidRDefault="00A0665A" w:rsidP="00DF24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0,39</w:t>
            </w: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A1749A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1749A">
            <w:pPr>
              <w:jc w:val="center"/>
            </w:pPr>
            <w:r>
              <w:t>17</w:t>
            </w:r>
          </w:p>
        </w:tc>
        <w:tc>
          <w:tcPr>
            <w:tcW w:w="736" w:type="dxa"/>
            <w:gridSpan w:val="2"/>
            <w:vAlign w:val="center"/>
          </w:tcPr>
          <w:p w:rsidR="00A0665A" w:rsidRPr="00DB7D5E" w:rsidRDefault="00A0665A" w:rsidP="00DF24A0">
            <w:pPr>
              <w:jc w:val="center"/>
            </w:pPr>
            <w:r>
              <w:t>244</w:t>
            </w:r>
          </w:p>
        </w:tc>
        <w:tc>
          <w:tcPr>
            <w:tcW w:w="2451" w:type="dxa"/>
            <w:gridSpan w:val="2"/>
            <w:vAlign w:val="center"/>
          </w:tcPr>
          <w:p w:rsidR="00A0665A" w:rsidRPr="00353CB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DB7D5E" w:rsidRDefault="00A0665A" w:rsidP="00DF2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 xml:space="preserve">≈790                       </w:t>
            </w:r>
            <w:proofErr w:type="gramStart"/>
            <w:r>
              <w:rPr>
                <w:sz w:val="28"/>
                <w:szCs w:val="28"/>
              </w:rPr>
              <w:t>( 29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шп</w:t>
            </w:r>
            <w:proofErr w:type="spellEnd"/>
            <w:r>
              <w:rPr>
                <w:sz w:val="28"/>
                <w:szCs w:val="28"/>
              </w:rPr>
              <w:t>.)</w:t>
            </w:r>
          </w:p>
          <w:p w:rsidR="00A0665A" w:rsidRPr="00BE2B46" w:rsidRDefault="00A0665A" w:rsidP="00DF24A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521286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DC73F5" w:rsidRDefault="00A0665A" w:rsidP="00DF24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9D6761" w:rsidRDefault="00A0665A" w:rsidP="00DF24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0,39</w:t>
            </w: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1749A">
            <w:pPr>
              <w:jc w:val="center"/>
            </w:pPr>
            <w:r>
              <w:t>18</w:t>
            </w:r>
          </w:p>
        </w:tc>
        <w:tc>
          <w:tcPr>
            <w:tcW w:w="736" w:type="dxa"/>
            <w:gridSpan w:val="2"/>
            <w:vAlign w:val="center"/>
          </w:tcPr>
          <w:p w:rsidR="00A0665A" w:rsidRPr="00DB7D5E" w:rsidRDefault="00A0665A" w:rsidP="00DF24A0">
            <w:pPr>
              <w:jc w:val="center"/>
            </w:pPr>
            <w:r>
              <w:t>245</w:t>
            </w:r>
          </w:p>
        </w:tc>
        <w:tc>
          <w:tcPr>
            <w:tcW w:w="2451" w:type="dxa"/>
            <w:gridSpan w:val="2"/>
            <w:vAlign w:val="center"/>
          </w:tcPr>
          <w:p w:rsidR="00A0665A" w:rsidRPr="00353CB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DB7D5E" w:rsidRDefault="00A0665A" w:rsidP="00DF2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 xml:space="preserve">≈790                       </w:t>
            </w:r>
            <w:proofErr w:type="gramStart"/>
            <w:r>
              <w:rPr>
                <w:sz w:val="28"/>
                <w:szCs w:val="28"/>
              </w:rPr>
              <w:t>( 3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шп</w:t>
            </w:r>
            <w:proofErr w:type="spellEnd"/>
            <w:r>
              <w:rPr>
                <w:sz w:val="28"/>
                <w:szCs w:val="28"/>
              </w:rPr>
              <w:t>.)</w:t>
            </w:r>
          </w:p>
          <w:p w:rsidR="00A0665A" w:rsidRPr="00BE2B46" w:rsidRDefault="00A0665A" w:rsidP="00DF24A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521286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DC73F5" w:rsidRDefault="00A0665A" w:rsidP="00DF24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DB7D5E" w:rsidRDefault="00A0665A" w:rsidP="00DF24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0,4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1749A">
            <w:pPr>
              <w:jc w:val="center"/>
            </w:pPr>
            <w:r>
              <w:t>19</w:t>
            </w:r>
          </w:p>
        </w:tc>
        <w:tc>
          <w:tcPr>
            <w:tcW w:w="736" w:type="dxa"/>
            <w:gridSpan w:val="2"/>
            <w:vAlign w:val="center"/>
          </w:tcPr>
          <w:p w:rsidR="00A0665A" w:rsidRPr="00DB7D5E" w:rsidRDefault="00A0665A" w:rsidP="00DF24A0">
            <w:pPr>
              <w:jc w:val="center"/>
            </w:pPr>
            <w:r>
              <w:t>246</w:t>
            </w:r>
          </w:p>
        </w:tc>
        <w:tc>
          <w:tcPr>
            <w:tcW w:w="2451" w:type="dxa"/>
            <w:gridSpan w:val="2"/>
            <w:vAlign w:val="center"/>
          </w:tcPr>
          <w:p w:rsidR="00A0665A" w:rsidRPr="00353CB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DB7D5E" w:rsidRDefault="00A0665A" w:rsidP="00DF2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 xml:space="preserve">≈790                       </w:t>
            </w:r>
            <w:proofErr w:type="gramStart"/>
            <w:r>
              <w:rPr>
                <w:sz w:val="28"/>
                <w:szCs w:val="28"/>
              </w:rPr>
              <w:t>( 28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шп</w:t>
            </w:r>
            <w:proofErr w:type="spellEnd"/>
            <w:r>
              <w:rPr>
                <w:sz w:val="28"/>
                <w:szCs w:val="28"/>
              </w:rPr>
              <w:t>.)</w:t>
            </w:r>
          </w:p>
          <w:p w:rsidR="00A0665A" w:rsidRPr="00BE2B46" w:rsidRDefault="00A0665A" w:rsidP="00DF24A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521286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DC73F5" w:rsidRDefault="00A0665A" w:rsidP="00DF24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DB7D5E" w:rsidRDefault="00A0665A" w:rsidP="00DF24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0,4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1749A">
            <w:pPr>
              <w:jc w:val="center"/>
            </w:pPr>
            <w:r>
              <w:t>20</w:t>
            </w:r>
          </w:p>
        </w:tc>
        <w:tc>
          <w:tcPr>
            <w:tcW w:w="736" w:type="dxa"/>
            <w:gridSpan w:val="2"/>
            <w:vAlign w:val="center"/>
          </w:tcPr>
          <w:p w:rsidR="00A0665A" w:rsidRPr="00DB7D5E" w:rsidRDefault="00A0665A" w:rsidP="00DF24A0">
            <w:pPr>
              <w:jc w:val="center"/>
            </w:pPr>
            <w:r>
              <w:t>247</w:t>
            </w:r>
          </w:p>
        </w:tc>
        <w:tc>
          <w:tcPr>
            <w:tcW w:w="2451" w:type="dxa"/>
            <w:gridSpan w:val="2"/>
            <w:vAlign w:val="center"/>
          </w:tcPr>
          <w:p w:rsidR="00A0665A" w:rsidRPr="00353CB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DB7D5E" w:rsidRDefault="00A0665A" w:rsidP="00DF2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 xml:space="preserve">≈870                       </w:t>
            </w:r>
            <w:proofErr w:type="gramStart"/>
            <w:r>
              <w:rPr>
                <w:sz w:val="28"/>
                <w:szCs w:val="28"/>
              </w:rPr>
              <w:t>( 0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шп</w:t>
            </w:r>
            <w:proofErr w:type="spellEnd"/>
            <w:r>
              <w:rPr>
                <w:sz w:val="28"/>
                <w:szCs w:val="28"/>
              </w:rPr>
              <w:t>.)</w:t>
            </w:r>
          </w:p>
          <w:p w:rsidR="00A0665A" w:rsidRPr="00BE2B46" w:rsidRDefault="00A0665A" w:rsidP="00DF24A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521286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DC73F5" w:rsidRDefault="00A0665A" w:rsidP="00DF24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DB7D5E" w:rsidRDefault="00A0665A" w:rsidP="00DF24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0,4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A1749A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1749A">
            <w:pPr>
              <w:jc w:val="center"/>
            </w:pPr>
            <w:r>
              <w:t>21</w:t>
            </w:r>
          </w:p>
        </w:tc>
        <w:tc>
          <w:tcPr>
            <w:tcW w:w="736" w:type="dxa"/>
            <w:gridSpan w:val="2"/>
            <w:vAlign w:val="center"/>
          </w:tcPr>
          <w:p w:rsidR="00A0665A" w:rsidRPr="00DB7D5E" w:rsidRDefault="00A0665A" w:rsidP="00DF24A0">
            <w:pPr>
              <w:jc w:val="center"/>
            </w:pPr>
            <w:r>
              <w:t>248</w:t>
            </w:r>
          </w:p>
        </w:tc>
        <w:tc>
          <w:tcPr>
            <w:tcW w:w="2451" w:type="dxa"/>
            <w:gridSpan w:val="2"/>
            <w:vAlign w:val="center"/>
          </w:tcPr>
          <w:p w:rsidR="00A0665A" w:rsidRPr="00353CB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DB7D5E" w:rsidRDefault="00A0665A" w:rsidP="00DF2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 xml:space="preserve">≈1055                      </w:t>
            </w:r>
            <w:proofErr w:type="gramStart"/>
            <w:r>
              <w:rPr>
                <w:sz w:val="28"/>
                <w:szCs w:val="28"/>
              </w:rPr>
              <w:t>( 1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шп</w:t>
            </w:r>
            <w:proofErr w:type="spellEnd"/>
            <w:r>
              <w:rPr>
                <w:sz w:val="28"/>
                <w:szCs w:val="28"/>
              </w:rPr>
              <w:t>.)</w:t>
            </w:r>
          </w:p>
          <w:p w:rsidR="00A0665A" w:rsidRPr="00BE2B46" w:rsidRDefault="00A0665A" w:rsidP="00DF24A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521286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DC73F5" w:rsidRDefault="00A0665A" w:rsidP="00DF24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9D6761" w:rsidRDefault="00A0665A" w:rsidP="00DF24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52</w:t>
            </w: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1749A">
            <w:pPr>
              <w:jc w:val="center"/>
            </w:pPr>
            <w:r>
              <w:t>22</w:t>
            </w:r>
          </w:p>
        </w:tc>
        <w:tc>
          <w:tcPr>
            <w:tcW w:w="736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  <w:r>
              <w:t>249</w:t>
            </w:r>
          </w:p>
        </w:tc>
        <w:tc>
          <w:tcPr>
            <w:tcW w:w="2451" w:type="dxa"/>
            <w:gridSpan w:val="2"/>
            <w:vAlign w:val="center"/>
          </w:tcPr>
          <w:p w:rsidR="00A0665A" w:rsidRPr="00AF314C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5349B6" w:rsidRDefault="00A0665A" w:rsidP="00DF2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≈5</w:t>
            </w:r>
            <w:r>
              <w:rPr>
                <w:sz w:val="28"/>
                <w:szCs w:val="28"/>
                <w:lang w:val="en-US"/>
              </w:rPr>
              <w:t>70</w:t>
            </w:r>
            <w:r>
              <w:rPr>
                <w:sz w:val="28"/>
                <w:szCs w:val="28"/>
              </w:rPr>
              <w:t xml:space="preserve">                      ( Ю-Ю)</w:t>
            </w:r>
          </w:p>
          <w:p w:rsidR="00A0665A" w:rsidRPr="00BE2B46" w:rsidRDefault="00A0665A" w:rsidP="00DF24A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521286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DC73F5" w:rsidRDefault="00A0665A" w:rsidP="00DF24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9D6761" w:rsidRDefault="00A0665A" w:rsidP="00DF24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A1749A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1749A">
            <w:pPr>
              <w:jc w:val="center"/>
            </w:pPr>
            <w:r>
              <w:t>23</w:t>
            </w:r>
          </w:p>
        </w:tc>
        <w:tc>
          <w:tcPr>
            <w:tcW w:w="736" w:type="dxa"/>
            <w:gridSpan w:val="2"/>
            <w:vAlign w:val="center"/>
          </w:tcPr>
          <w:p w:rsidR="00A0665A" w:rsidRPr="00DB7D5E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353CB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BE2B46" w:rsidRDefault="00A0665A" w:rsidP="00DF24A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521286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DC73F5" w:rsidRDefault="00A0665A" w:rsidP="00DF24A0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9D6761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lastRenderedPageBreak/>
              <w:t>1</w:t>
            </w:r>
          </w:p>
        </w:tc>
        <w:tc>
          <w:tcPr>
            <w:tcW w:w="736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AF314C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BE2B46" w:rsidRDefault="00A0665A" w:rsidP="00DF24A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521286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DC73F5" w:rsidRDefault="00A0665A" w:rsidP="00DF24A0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9D6761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2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73D6C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C73D6C" w:rsidRDefault="00A0665A" w:rsidP="00DF24A0">
            <w:pPr>
              <w:jc w:val="center"/>
            </w:pPr>
          </w:p>
        </w:tc>
        <w:tc>
          <w:tcPr>
            <w:tcW w:w="4284" w:type="dxa"/>
            <w:gridSpan w:val="4"/>
            <w:vAlign w:val="center"/>
          </w:tcPr>
          <w:p w:rsidR="00A0665A" w:rsidRPr="005E5FF2" w:rsidRDefault="00A0665A" w:rsidP="00DF24A0">
            <w:pPr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4E7057" w:rsidRDefault="00A0665A" w:rsidP="00DF24A0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8623D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3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12671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A0665A" w:rsidRPr="00C12671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E96AD3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4</w:t>
            </w:r>
          </w:p>
        </w:tc>
        <w:tc>
          <w:tcPr>
            <w:tcW w:w="736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4284" w:type="dxa"/>
            <w:gridSpan w:val="4"/>
            <w:vAlign w:val="center"/>
          </w:tcPr>
          <w:p w:rsidR="00A0665A" w:rsidRPr="00387E6F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A0665A" w:rsidRPr="005B2526" w:rsidRDefault="00A0665A" w:rsidP="00DF24A0"/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DF24A0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5</w:t>
            </w:r>
          </w:p>
        </w:tc>
        <w:tc>
          <w:tcPr>
            <w:tcW w:w="736" w:type="dxa"/>
            <w:gridSpan w:val="2"/>
            <w:vAlign w:val="center"/>
          </w:tcPr>
          <w:p w:rsidR="00A0665A" w:rsidRPr="00A309D6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A309D6" w:rsidRDefault="00A0665A" w:rsidP="00DF24A0">
            <w:pPr>
              <w:jc w:val="center"/>
            </w:pPr>
          </w:p>
        </w:tc>
        <w:tc>
          <w:tcPr>
            <w:tcW w:w="4284" w:type="dxa"/>
            <w:gridSpan w:val="4"/>
            <w:vAlign w:val="center"/>
          </w:tcPr>
          <w:p w:rsidR="00A0665A" w:rsidRPr="00C504F2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9B77DC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9B77DC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8623D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6</w:t>
            </w:r>
          </w:p>
        </w:tc>
        <w:tc>
          <w:tcPr>
            <w:tcW w:w="736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AF314C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387E6F" w:rsidRDefault="00A0665A" w:rsidP="00DF24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Штанги упоров</w:t>
            </w:r>
          </w:p>
        </w:tc>
        <w:tc>
          <w:tcPr>
            <w:tcW w:w="1786" w:type="dxa"/>
            <w:gridSpan w:val="2"/>
            <w:vAlign w:val="center"/>
          </w:tcPr>
          <w:p w:rsidR="00A0665A" w:rsidRPr="005B2526" w:rsidRDefault="00A0665A" w:rsidP="00DF24A0"/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DF24A0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7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12671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A0665A" w:rsidRPr="00AF314C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E96AD3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8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73D6C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353CB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5E5FF2" w:rsidRDefault="00A0665A" w:rsidP="00DF2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Труба АМг5М.Кр.25х3</w:t>
            </w: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5122C1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8623D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DF24A0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9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12671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A0665A" w:rsidRPr="00AF314C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E96AD3" w:rsidRDefault="00A0665A" w:rsidP="00DF24A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ОСТ1-92096-83</w:t>
            </w:r>
          </w:p>
        </w:tc>
        <w:tc>
          <w:tcPr>
            <w:tcW w:w="1786" w:type="dxa"/>
            <w:gridSpan w:val="2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10</w:t>
            </w:r>
          </w:p>
        </w:tc>
        <w:tc>
          <w:tcPr>
            <w:tcW w:w="736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  <w:r>
              <w:t>255</w:t>
            </w:r>
          </w:p>
        </w:tc>
        <w:tc>
          <w:tcPr>
            <w:tcW w:w="2451" w:type="dxa"/>
            <w:gridSpan w:val="2"/>
            <w:vAlign w:val="center"/>
          </w:tcPr>
          <w:p w:rsidR="00A0665A" w:rsidRPr="00AF314C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DB7D5E" w:rsidRDefault="00A0665A" w:rsidP="00DF2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 xml:space="preserve">≈420                      </w:t>
            </w:r>
            <w:proofErr w:type="gramStart"/>
            <w:r>
              <w:rPr>
                <w:sz w:val="28"/>
                <w:szCs w:val="28"/>
              </w:rPr>
              <w:t>( 32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шп</w:t>
            </w:r>
            <w:proofErr w:type="spellEnd"/>
            <w:r>
              <w:rPr>
                <w:sz w:val="28"/>
                <w:szCs w:val="28"/>
              </w:rPr>
              <w:t>.)</w:t>
            </w:r>
          </w:p>
          <w:p w:rsidR="00A0665A" w:rsidRPr="00BE2B46" w:rsidRDefault="00A0665A" w:rsidP="00DF24A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521286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DC73F5" w:rsidRDefault="00A0665A" w:rsidP="00DF24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9D6761" w:rsidRDefault="00A0665A" w:rsidP="00DF24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23</w:t>
            </w: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DF24A0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11</w:t>
            </w:r>
          </w:p>
        </w:tc>
        <w:tc>
          <w:tcPr>
            <w:tcW w:w="736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  <w:r>
              <w:t>256</w:t>
            </w:r>
          </w:p>
        </w:tc>
        <w:tc>
          <w:tcPr>
            <w:tcW w:w="2451" w:type="dxa"/>
            <w:gridSpan w:val="2"/>
            <w:vAlign w:val="center"/>
          </w:tcPr>
          <w:p w:rsidR="00A0665A" w:rsidRPr="00AF314C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DB7D5E" w:rsidRDefault="00A0665A" w:rsidP="00DF2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 xml:space="preserve">≈970                      </w:t>
            </w:r>
          </w:p>
          <w:p w:rsidR="00A0665A" w:rsidRPr="00BE2B46" w:rsidRDefault="00A0665A" w:rsidP="00DF24A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521286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AC6713" w:rsidRDefault="00A0665A" w:rsidP="00DF24A0">
            <w:pPr>
              <w:jc w:val="center"/>
            </w:pPr>
            <w:r>
              <w:t>8</w:t>
            </w: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  <w:r>
              <w:t>0,53</w:t>
            </w:r>
          </w:p>
        </w:tc>
        <w:tc>
          <w:tcPr>
            <w:tcW w:w="907" w:type="dxa"/>
            <w:gridSpan w:val="2"/>
            <w:vAlign w:val="center"/>
          </w:tcPr>
          <w:p w:rsidR="00A0665A" w:rsidRPr="009D6761" w:rsidRDefault="00A0665A" w:rsidP="00DF24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4,2</w:t>
            </w: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12</w:t>
            </w:r>
          </w:p>
        </w:tc>
        <w:tc>
          <w:tcPr>
            <w:tcW w:w="736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  <w:r>
              <w:t>257</w:t>
            </w:r>
          </w:p>
        </w:tc>
        <w:tc>
          <w:tcPr>
            <w:tcW w:w="2451" w:type="dxa"/>
            <w:gridSpan w:val="2"/>
            <w:vAlign w:val="center"/>
          </w:tcPr>
          <w:p w:rsidR="00A0665A" w:rsidRPr="00AF314C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DB7D5E" w:rsidRDefault="00A0665A" w:rsidP="00DF2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 xml:space="preserve">≈890                      </w:t>
            </w:r>
            <w:proofErr w:type="gramStart"/>
            <w:r>
              <w:rPr>
                <w:sz w:val="28"/>
                <w:szCs w:val="28"/>
              </w:rPr>
              <w:t>( 3,28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шп</w:t>
            </w:r>
            <w:proofErr w:type="spellEnd"/>
            <w:r>
              <w:rPr>
                <w:sz w:val="28"/>
                <w:szCs w:val="28"/>
              </w:rPr>
              <w:t>.)</w:t>
            </w:r>
          </w:p>
          <w:p w:rsidR="00A0665A" w:rsidRPr="00BE2B46" w:rsidRDefault="00A0665A" w:rsidP="00DF24A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521286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AC6713" w:rsidRDefault="00A0665A" w:rsidP="00DF24A0">
            <w:pPr>
              <w:jc w:val="center"/>
            </w:pPr>
            <w:r>
              <w:t>2</w:t>
            </w: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  <w:r>
              <w:t>0,49</w:t>
            </w:r>
          </w:p>
        </w:tc>
        <w:tc>
          <w:tcPr>
            <w:tcW w:w="907" w:type="dxa"/>
            <w:gridSpan w:val="2"/>
            <w:vAlign w:val="center"/>
          </w:tcPr>
          <w:p w:rsidR="00A0665A" w:rsidRPr="009D6761" w:rsidRDefault="00A0665A" w:rsidP="00DF24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0,98</w:t>
            </w: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13</w:t>
            </w:r>
          </w:p>
        </w:tc>
        <w:tc>
          <w:tcPr>
            <w:tcW w:w="736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  <w:r>
              <w:t>258</w:t>
            </w:r>
          </w:p>
        </w:tc>
        <w:tc>
          <w:tcPr>
            <w:tcW w:w="2451" w:type="dxa"/>
            <w:gridSpan w:val="2"/>
            <w:vAlign w:val="center"/>
          </w:tcPr>
          <w:p w:rsidR="00A0665A" w:rsidRPr="00AF314C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DB7D5E" w:rsidRDefault="00A0665A" w:rsidP="00DF2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 xml:space="preserve">≈360                     </w:t>
            </w:r>
            <w:proofErr w:type="gramStart"/>
            <w:r>
              <w:rPr>
                <w:sz w:val="28"/>
                <w:szCs w:val="28"/>
              </w:rPr>
              <w:t>( 32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шп</w:t>
            </w:r>
            <w:proofErr w:type="spellEnd"/>
            <w:r>
              <w:rPr>
                <w:sz w:val="28"/>
                <w:szCs w:val="28"/>
              </w:rPr>
              <w:t>.)</w:t>
            </w:r>
          </w:p>
          <w:p w:rsidR="00A0665A" w:rsidRPr="00BE2B46" w:rsidRDefault="00A0665A" w:rsidP="00DF24A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521286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DC73F5" w:rsidRDefault="00A0665A" w:rsidP="00DF24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9D6761" w:rsidRDefault="00A0665A" w:rsidP="00DF24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14</w:t>
            </w:r>
          </w:p>
        </w:tc>
        <w:tc>
          <w:tcPr>
            <w:tcW w:w="736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  <w:r>
              <w:t>259</w:t>
            </w:r>
          </w:p>
        </w:tc>
        <w:tc>
          <w:tcPr>
            <w:tcW w:w="2451" w:type="dxa"/>
            <w:gridSpan w:val="2"/>
            <w:vAlign w:val="center"/>
          </w:tcPr>
          <w:p w:rsidR="00A0665A" w:rsidRPr="00AF314C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DB7D5E" w:rsidRDefault="00A0665A" w:rsidP="00DF2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 xml:space="preserve">≈360                     </w:t>
            </w:r>
            <w:proofErr w:type="gramStart"/>
            <w:r>
              <w:rPr>
                <w:sz w:val="28"/>
                <w:szCs w:val="28"/>
              </w:rPr>
              <w:t>( Ю</w:t>
            </w:r>
            <w:proofErr w:type="gramEnd"/>
            <w:r>
              <w:rPr>
                <w:sz w:val="28"/>
                <w:szCs w:val="28"/>
              </w:rPr>
              <w:t>-Ю.)</w:t>
            </w:r>
          </w:p>
          <w:p w:rsidR="00A0665A" w:rsidRPr="00BE2B46" w:rsidRDefault="00A0665A" w:rsidP="00DF24A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521286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DC73F5" w:rsidRDefault="00A0665A" w:rsidP="00DF24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9D6761" w:rsidRDefault="00A0665A" w:rsidP="00DF24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DF24A0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15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73D6C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353CB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5E5FF2" w:rsidRDefault="00A0665A" w:rsidP="00DF24A0">
            <w:pPr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4E7057" w:rsidRDefault="00A0665A" w:rsidP="00DF24A0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C73D6C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DF24A0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16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12671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A0665A" w:rsidRPr="00AF314C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E96AD3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C12671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DF24A0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17</w:t>
            </w:r>
          </w:p>
        </w:tc>
        <w:tc>
          <w:tcPr>
            <w:tcW w:w="736" w:type="dxa"/>
            <w:gridSpan w:val="2"/>
            <w:vAlign w:val="center"/>
          </w:tcPr>
          <w:p w:rsidR="00A0665A" w:rsidRPr="00BA05E3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AF314C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E96AD3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A0665A" w:rsidRPr="005B2526" w:rsidRDefault="00A0665A" w:rsidP="00DF24A0"/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18</w:t>
            </w:r>
          </w:p>
        </w:tc>
        <w:tc>
          <w:tcPr>
            <w:tcW w:w="736" w:type="dxa"/>
            <w:gridSpan w:val="2"/>
            <w:vAlign w:val="center"/>
          </w:tcPr>
          <w:p w:rsidR="00A0665A" w:rsidRPr="00BA05E3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AF314C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E96AD3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A0665A" w:rsidRPr="005B2526" w:rsidRDefault="00A0665A" w:rsidP="00DF24A0"/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DF24A0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19</w:t>
            </w:r>
          </w:p>
        </w:tc>
        <w:tc>
          <w:tcPr>
            <w:tcW w:w="736" w:type="dxa"/>
            <w:gridSpan w:val="2"/>
            <w:vAlign w:val="center"/>
          </w:tcPr>
          <w:p w:rsidR="00A0665A" w:rsidRPr="0008313D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353CB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B91802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61C29" w:rsidRDefault="00A0665A" w:rsidP="00DF24A0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A0665A" w:rsidRPr="002B5FD3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20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73D6C" w:rsidRDefault="00A0665A" w:rsidP="008A0831">
            <w:pPr>
              <w:jc w:val="center"/>
            </w:pPr>
            <w:r>
              <w:t>265</w:t>
            </w:r>
          </w:p>
        </w:tc>
        <w:tc>
          <w:tcPr>
            <w:tcW w:w="2451" w:type="dxa"/>
            <w:gridSpan w:val="2"/>
            <w:vAlign w:val="center"/>
          </w:tcPr>
          <w:p w:rsidR="00A0665A" w:rsidRPr="00353CBF" w:rsidRDefault="00A0665A" w:rsidP="008A08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DC68B3" w:rsidRDefault="00A0665A" w:rsidP="008A083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Лист 1561М 3,0х1500х4000</w:t>
            </w:r>
          </w:p>
        </w:tc>
        <w:tc>
          <w:tcPr>
            <w:tcW w:w="1786" w:type="dxa"/>
            <w:gridSpan w:val="2"/>
          </w:tcPr>
          <w:p w:rsidR="00A0665A" w:rsidRDefault="00A0665A" w:rsidP="008A0831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8A0831" w:rsidRDefault="00A0665A" w:rsidP="008A083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8A0831" w:rsidRDefault="00A0665A" w:rsidP="008A0831">
            <w:pPr>
              <w:jc w:val="center"/>
            </w:pPr>
            <w:r>
              <w:t>4</w:t>
            </w: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8A0831">
            <w:pPr>
              <w:jc w:val="center"/>
            </w:pPr>
            <w:r>
              <w:t>0,02</w:t>
            </w:r>
          </w:p>
        </w:tc>
        <w:tc>
          <w:tcPr>
            <w:tcW w:w="907" w:type="dxa"/>
            <w:gridSpan w:val="2"/>
            <w:vAlign w:val="center"/>
          </w:tcPr>
          <w:p w:rsidR="00A0665A" w:rsidRPr="008623DF" w:rsidRDefault="00A0665A" w:rsidP="008A08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0,08</w:t>
            </w: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DF24A0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21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73D6C" w:rsidRDefault="00A0665A" w:rsidP="008A0831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353CBF" w:rsidRDefault="00A0665A" w:rsidP="008A08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E94475" w:rsidRDefault="00A0665A" w:rsidP="008A083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ОСТ1-9263-78</w:t>
            </w:r>
          </w:p>
        </w:tc>
        <w:tc>
          <w:tcPr>
            <w:tcW w:w="1786" w:type="dxa"/>
            <w:gridSpan w:val="2"/>
          </w:tcPr>
          <w:p w:rsidR="00A0665A" w:rsidRPr="001C5249" w:rsidRDefault="00A0665A" w:rsidP="008A0831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4E7057" w:rsidRDefault="00A0665A" w:rsidP="008A0831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4E7057" w:rsidRDefault="00A0665A" w:rsidP="008A0831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8A0831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8623DF" w:rsidRDefault="00A0665A" w:rsidP="008A08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22</w:t>
            </w:r>
          </w:p>
        </w:tc>
        <w:tc>
          <w:tcPr>
            <w:tcW w:w="736" w:type="dxa"/>
            <w:gridSpan w:val="2"/>
            <w:vAlign w:val="center"/>
          </w:tcPr>
          <w:p w:rsidR="00A0665A" w:rsidRPr="000A429F" w:rsidRDefault="00A0665A" w:rsidP="008A08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A0665A" w:rsidRPr="00AF314C" w:rsidRDefault="00A0665A" w:rsidP="008A08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EB009A" w:rsidRDefault="00A0665A" w:rsidP="008A083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≈30х≈110</w:t>
            </w:r>
          </w:p>
        </w:tc>
        <w:tc>
          <w:tcPr>
            <w:tcW w:w="1786" w:type="dxa"/>
            <w:gridSpan w:val="2"/>
          </w:tcPr>
          <w:p w:rsidR="00A0665A" w:rsidRPr="001C5249" w:rsidRDefault="00A0665A" w:rsidP="008A0831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4E7057" w:rsidRDefault="00A0665A" w:rsidP="008A0831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B009A" w:rsidRDefault="00A0665A" w:rsidP="008A0831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8A0831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B009A" w:rsidRDefault="00A0665A" w:rsidP="008A08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23</w:t>
            </w:r>
          </w:p>
        </w:tc>
        <w:tc>
          <w:tcPr>
            <w:tcW w:w="736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AF314C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387E6F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A0665A" w:rsidRPr="005B2526" w:rsidRDefault="00A0665A" w:rsidP="00DF24A0"/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lastRenderedPageBreak/>
              <w:t>1</w:t>
            </w:r>
          </w:p>
        </w:tc>
        <w:tc>
          <w:tcPr>
            <w:tcW w:w="736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AF314C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9A6627" w:rsidRDefault="00A0665A" w:rsidP="00DF24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Планки крепления</w:t>
            </w:r>
          </w:p>
        </w:tc>
        <w:tc>
          <w:tcPr>
            <w:tcW w:w="1786" w:type="dxa"/>
            <w:gridSpan w:val="2"/>
            <w:vAlign w:val="center"/>
          </w:tcPr>
          <w:p w:rsidR="00A0665A" w:rsidRPr="005B2526" w:rsidRDefault="00A0665A" w:rsidP="00DF24A0"/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2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73D6C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353CB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DC68B3" w:rsidRDefault="00A0665A" w:rsidP="00DF24A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1561М  3,0 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 xml:space="preserve"> 1500 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 xml:space="preserve"> 4000</w:t>
            </w: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4E7057" w:rsidRDefault="00A0665A" w:rsidP="00DF24A0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8623D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3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73D6C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353CB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E94475" w:rsidRDefault="00A0665A" w:rsidP="00DF24A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ОСТ1-92063-78</w:t>
            </w:r>
          </w:p>
        </w:tc>
        <w:tc>
          <w:tcPr>
            <w:tcW w:w="1786" w:type="dxa"/>
            <w:gridSpan w:val="2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4E7057" w:rsidRDefault="00A0665A" w:rsidP="00DF24A0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8623D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4</w:t>
            </w:r>
          </w:p>
        </w:tc>
        <w:tc>
          <w:tcPr>
            <w:tcW w:w="736" w:type="dxa"/>
            <w:gridSpan w:val="2"/>
            <w:vAlign w:val="center"/>
          </w:tcPr>
          <w:p w:rsidR="00A0665A" w:rsidRPr="000A429F" w:rsidRDefault="00A0665A" w:rsidP="00DF24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270</w:t>
            </w:r>
          </w:p>
        </w:tc>
        <w:tc>
          <w:tcPr>
            <w:tcW w:w="2451" w:type="dxa"/>
            <w:gridSpan w:val="2"/>
          </w:tcPr>
          <w:p w:rsidR="00A0665A" w:rsidRPr="00AF314C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D40B23" w:rsidRDefault="00A0665A" w:rsidP="00DF24A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≈3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 xml:space="preserve">х≈110                 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proofErr w:type="gramEnd"/>
            <w:r>
              <w:rPr>
                <w:sz w:val="28"/>
                <w:szCs w:val="28"/>
              </w:rPr>
              <w:t>П-П)</w:t>
            </w:r>
          </w:p>
        </w:tc>
        <w:tc>
          <w:tcPr>
            <w:tcW w:w="1786" w:type="dxa"/>
            <w:gridSpan w:val="2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D40B23" w:rsidRDefault="00A0665A" w:rsidP="00DF24A0">
            <w:pPr>
              <w:jc w:val="center"/>
            </w:pPr>
            <w:r>
              <w:t>4</w:t>
            </w: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936643" w:rsidRDefault="00A0665A" w:rsidP="00DF24A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</w:t>
            </w: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DF24A0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5</w:t>
            </w:r>
          </w:p>
        </w:tc>
        <w:tc>
          <w:tcPr>
            <w:tcW w:w="736" w:type="dxa"/>
            <w:gridSpan w:val="2"/>
            <w:vAlign w:val="center"/>
          </w:tcPr>
          <w:p w:rsidR="00A0665A" w:rsidRPr="000A429F" w:rsidRDefault="00A0665A" w:rsidP="00DF24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271</w:t>
            </w:r>
          </w:p>
        </w:tc>
        <w:tc>
          <w:tcPr>
            <w:tcW w:w="2451" w:type="dxa"/>
            <w:gridSpan w:val="2"/>
          </w:tcPr>
          <w:p w:rsidR="00A0665A" w:rsidRPr="00AF314C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D40B23" w:rsidRDefault="00A0665A" w:rsidP="00DF24A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Угол.≈55х≈55 </w:t>
            </w:r>
            <w:r w:rsidRPr="00293DD2">
              <w:rPr>
                <w:sz w:val="22"/>
                <w:szCs w:val="22"/>
              </w:rPr>
              <w:t>из листа</w:t>
            </w:r>
            <w:r>
              <w:rPr>
                <w:sz w:val="28"/>
                <w:szCs w:val="28"/>
              </w:rPr>
              <w:t xml:space="preserve"> 3≈3</w:t>
            </w:r>
            <w:r w:rsidRPr="00613E06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х≈110                 </w:t>
            </w:r>
          </w:p>
        </w:tc>
        <w:tc>
          <w:tcPr>
            <w:tcW w:w="1786" w:type="dxa"/>
            <w:gridSpan w:val="2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293DD2" w:rsidRDefault="00A0665A" w:rsidP="00DF24A0">
            <w:pPr>
              <w:jc w:val="center"/>
              <w:rPr>
                <w:sz w:val="22"/>
                <w:szCs w:val="22"/>
              </w:rPr>
            </w:pPr>
            <w:r w:rsidRPr="00293DD2"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D40B23" w:rsidRDefault="00A0665A" w:rsidP="00DF24A0">
            <w:pPr>
              <w:jc w:val="center"/>
            </w:pPr>
            <w:r>
              <w:t>42</w:t>
            </w: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  <w:r>
              <w:t>0,026</w:t>
            </w:r>
          </w:p>
        </w:tc>
        <w:tc>
          <w:tcPr>
            <w:tcW w:w="907" w:type="dxa"/>
            <w:gridSpan w:val="2"/>
            <w:vAlign w:val="center"/>
          </w:tcPr>
          <w:p w:rsidR="00A0665A" w:rsidRPr="00052A6D" w:rsidRDefault="00A0665A" w:rsidP="00DF24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0,52</w:t>
            </w: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6</w:t>
            </w:r>
          </w:p>
        </w:tc>
        <w:tc>
          <w:tcPr>
            <w:tcW w:w="736" w:type="dxa"/>
            <w:gridSpan w:val="2"/>
            <w:vAlign w:val="center"/>
          </w:tcPr>
          <w:p w:rsidR="00A0665A" w:rsidRPr="000A429F" w:rsidRDefault="00A0665A" w:rsidP="00DF24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272</w:t>
            </w:r>
          </w:p>
        </w:tc>
        <w:tc>
          <w:tcPr>
            <w:tcW w:w="2451" w:type="dxa"/>
            <w:gridSpan w:val="2"/>
          </w:tcPr>
          <w:p w:rsidR="00A0665A" w:rsidRPr="00AF314C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D40B23" w:rsidRDefault="00A0665A" w:rsidP="00DF24A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≈3</w:t>
            </w:r>
            <w:r w:rsidRPr="00293DD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х≈110        </w:t>
            </w:r>
            <w:r>
              <w:rPr>
                <w:sz w:val="22"/>
                <w:szCs w:val="22"/>
              </w:rPr>
              <w:t>гнутый 55х55</w:t>
            </w:r>
            <w:r>
              <w:rPr>
                <w:sz w:val="28"/>
                <w:szCs w:val="28"/>
              </w:rPr>
              <w:t xml:space="preserve">         </w:t>
            </w:r>
          </w:p>
        </w:tc>
        <w:tc>
          <w:tcPr>
            <w:tcW w:w="1786" w:type="dxa"/>
            <w:gridSpan w:val="2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293DD2" w:rsidRDefault="00A0665A" w:rsidP="00DF24A0">
            <w:pPr>
              <w:jc w:val="center"/>
              <w:rPr>
                <w:sz w:val="22"/>
                <w:szCs w:val="22"/>
              </w:rPr>
            </w:pPr>
            <w:r w:rsidRPr="00293DD2"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D40B23" w:rsidRDefault="00A0665A" w:rsidP="00DF24A0">
            <w:pPr>
              <w:jc w:val="center"/>
            </w:pPr>
            <w:r>
              <w:t>27</w:t>
            </w: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  <w:r>
              <w:t>0,026</w:t>
            </w:r>
          </w:p>
        </w:tc>
        <w:tc>
          <w:tcPr>
            <w:tcW w:w="907" w:type="dxa"/>
            <w:gridSpan w:val="2"/>
            <w:vAlign w:val="center"/>
          </w:tcPr>
          <w:p w:rsidR="00A0665A" w:rsidRPr="00293DD2" w:rsidRDefault="00A0665A" w:rsidP="00DF24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</w:t>
            </w: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DF24A0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7</w:t>
            </w:r>
          </w:p>
        </w:tc>
        <w:tc>
          <w:tcPr>
            <w:tcW w:w="736" w:type="dxa"/>
            <w:gridSpan w:val="2"/>
            <w:vAlign w:val="center"/>
          </w:tcPr>
          <w:p w:rsidR="00A0665A" w:rsidRPr="000A429F" w:rsidRDefault="00A0665A" w:rsidP="00DF24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273</w:t>
            </w:r>
          </w:p>
        </w:tc>
        <w:tc>
          <w:tcPr>
            <w:tcW w:w="2451" w:type="dxa"/>
            <w:gridSpan w:val="2"/>
          </w:tcPr>
          <w:p w:rsidR="00A0665A" w:rsidRPr="00AF314C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D40B23" w:rsidRDefault="00A0665A" w:rsidP="008A083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≈90х≈200                 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proofErr w:type="gramEnd"/>
            <w:r>
              <w:rPr>
                <w:sz w:val="28"/>
                <w:szCs w:val="28"/>
              </w:rPr>
              <w:t xml:space="preserve">1,32 </w:t>
            </w:r>
            <w:proofErr w:type="spellStart"/>
            <w:r>
              <w:rPr>
                <w:sz w:val="28"/>
                <w:szCs w:val="28"/>
              </w:rPr>
              <w:t>шп</w:t>
            </w:r>
            <w:proofErr w:type="spellEnd"/>
            <w:r>
              <w:rPr>
                <w:sz w:val="28"/>
                <w:szCs w:val="28"/>
              </w:rPr>
              <w:t>.)</w:t>
            </w:r>
          </w:p>
        </w:tc>
        <w:tc>
          <w:tcPr>
            <w:tcW w:w="1786" w:type="dxa"/>
            <w:gridSpan w:val="2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D40B23" w:rsidRDefault="00A0665A" w:rsidP="00DF24A0">
            <w:pPr>
              <w:jc w:val="center"/>
            </w:pPr>
            <w:r>
              <w:t>2</w:t>
            </w: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  <w:r>
              <w:t>0,08</w:t>
            </w:r>
          </w:p>
        </w:tc>
        <w:tc>
          <w:tcPr>
            <w:tcW w:w="907" w:type="dxa"/>
            <w:gridSpan w:val="2"/>
            <w:vAlign w:val="center"/>
          </w:tcPr>
          <w:p w:rsidR="00A0665A" w:rsidRPr="00573E2D" w:rsidRDefault="00A0665A" w:rsidP="00DF24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24</w:t>
            </w: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8</w:t>
            </w:r>
          </w:p>
        </w:tc>
        <w:tc>
          <w:tcPr>
            <w:tcW w:w="736" w:type="dxa"/>
            <w:gridSpan w:val="2"/>
            <w:vAlign w:val="center"/>
          </w:tcPr>
          <w:p w:rsidR="00A0665A" w:rsidRPr="000A429F" w:rsidRDefault="00A0665A" w:rsidP="00DF24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274</w:t>
            </w:r>
          </w:p>
        </w:tc>
        <w:tc>
          <w:tcPr>
            <w:tcW w:w="2451" w:type="dxa"/>
            <w:gridSpan w:val="2"/>
          </w:tcPr>
          <w:p w:rsidR="00A0665A" w:rsidRPr="00AF314C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D40B23" w:rsidRDefault="00A0665A" w:rsidP="00DF24A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≈70х≈110                 </w:t>
            </w:r>
          </w:p>
        </w:tc>
        <w:tc>
          <w:tcPr>
            <w:tcW w:w="1786" w:type="dxa"/>
            <w:gridSpan w:val="2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D40B23" w:rsidRDefault="00A0665A" w:rsidP="00DF24A0">
            <w:pPr>
              <w:jc w:val="center"/>
            </w:pPr>
            <w:r>
              <w:t>12</w:t>
            </w: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5A2B9D">
            <w:pPr>
              <w:jc w:val="center"/>
            </w:pPr>
            <w:r>
              <w:t>0,05</w:t>
            </w:r>
          </w:p>
        </w:tc>
        <w:tc>
          <w:tcPr>
            <w:tcW w:w="907" w:type="dxa"/>
            <w:gridSpan w:val="2"/>
            <w:vAlign w:val="center"/>
          </w:tcPr>
          <w:p w:rsidR="00A0665A" w:rsidRPr="00AF70A6" w:rsidRDefault="00A0665A" w:rsidP="005A2B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65</w:t>
            </w: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DF24A0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9</w:t>
            </w:r>
          </w:p>
        </w:tc>
        <w:tc>
          <w:tcPr>
            <w:tcW w:w="736" w:type="dxa"/>
            <w:gridSpan w:val="2"/>
            <w:vAlign w:val="center"/>
          </w:tcPr>
          <w:p w:rsidR="00A0665A" w:rsidRPr="000A429F" w:rsidRDefault="00A0665A" w:rsidP="00DF24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275</w:t>
            </w:r>
          </w:p>
        </w:tc>
        <w:tc>
          <w:tcPr>
            <w:tcW w:w="2451" w:type="dxa"/>
            <w:gridSpan w:val="2"/>
          </w:tcPr>
          <w:p w:rsidR="00A0665A" w:rsidRPr="00AF314C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D40B23" w:rsidRDefault="00A0665A" w:rsidP="00DF24A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≈90х≈150                 </w:t>
            </w:r>
          </w:p>
        </w:tc>
        <w:tc>
          <w:tcPr>
            <w:tcW w:w="1786" w:type="dxa"/>
            <w:gridSpan w:val="2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D40B23" w:rsidRDefault="00A0665A" w:rsidP="00DF24A0">
            <w:pPr>
              <w:jc w:val="center"/>
            </w:pPr>
            <w:r>
              <w:t>10</w:t>
            </w: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  <w:r>
              <w:t>0,08</w:t>
            </w:r>
          </w:p>
        </w:tc>
        <w:tc>
          <w:tcPr>
            <w:tcW w:w="907" w:type="dxa"/>
            <w:gridSpan w:val="2"/>
            <w:vAlign w:val="center"/>
          </w:tcPr>
          <w:p w:rsidR="00A0665A" w:rsidRPr="00021F0D" w:rsidRDefault="00A0665A" w:rsidP="00DF24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10</w:t>
            </w:r>
          </w:p>
        </w:tc>
        <w:tc>
          <w:tcPr>
            <w:tcW w:w="736" w:type="dxa"/>
            <w:gridSpan w:val="2"/>
            <w:vAlign w:val="center"/>
          </w:tcPr>
          <w:p w:rsidR="00A0665A" w:rsidRPr="000A429F" w:rsidRDefault="00A0665A" w:rsidP="00DF24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276</w:t>
            </w:r>
          </w:p>
        </w:tc>
        <w:tc>
          <w:tcPr>
            <w:tcW w:w="2451" w:type="dxa"/>
            <w:gridSpan w:val="2"/>
          </w:tcPr>
          <w:p w:rsidR="00A0665A" w:rsidRPr="00AF314C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D40B23" w:rsidRDefault="00A0665A" w:rsidP="00DF24A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≈70х≈110                 </w:t>
            </w:r>
          </w:p>
        </w:tc>
        <w:tc>
          <w:tcPr>
            <w:tcW w:w="1786" w:type="dxa"/>
            <w:gridSpan w:val="2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5349B6" w:rsidRDefault="00A0665A" w:rsidP="00DF24A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D40B23" w:rsidRDefault="00A0665A" w:rsidP="00DF24A0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5349B6" w:rsidRDefault="00A0665A" w:rsidP="008A08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0,05</w:t>
            </w: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DF24A0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11</w:t>
            </w:r>
          </w:p>
        </w:tc>
        <w:tc>
          <w:tcPr>
            <w:tcW w:w="736" w:type="dxa"/>
            <w:gridSpan w:val="2"/>
            <w:vAlign w:val="center"/>
          </w:tcPr>
          <w:p w:rsidR="00A0665A" w:rsidRPr="000A429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A0665A" w:rsidRPr="00AF314C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D40B23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D40B23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936643" w:rsidRDefault="00A0665A" w:rsidP="00DF24A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12</w:t>
            </w:r>
          </w:p>
        </w:tc>
        <w:tc>
          <w:tcPr>
            <w:tcW w:w="736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AF314C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387E6F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A0665A" w:rsidRPr="005B2526" w:rsidRDefault="00A0665A" w:rsidP="00DF24A0"/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13</w:t>
            </w:r>
          </w:p>
        </w:tc>
        <w:tc>
          <w:tcPr>
            <w:tcW w:w="736" w:type="dxa"/>
            <w:gridSpan w:val="2"/>
            <w:vAlign w:val="center"/>
          </w:tcPr>
          <w:p w:rsidR="00A0665A" w:rsidRPr="0008313D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353CB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B91802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61C29" w:rsidRDefault="00A0665A" w:rsidP="00DF24A0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A0665A" w:rsidRPr="002B5FD3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14</w:t>
            </w:r>
          </w:p>
        </w:tc>
        <w:tc>
          <w:tcPr>
            <w:tcW w:w="736" w:type="dxa"/>
            <w:gridSpan w:val="2"/>
            <w:vAlign w:val="center"/>
          </w:tcPr>
          <w:p w:rsidR="00A0665A" w:rsidRPr="00BA05E3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AF314C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E96AD3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A0665A" w:rsidRPr="005B2526" w:rsidRDefault="00A0665A" w:rsidP="00DF24A0"/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DF24A0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15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73D6C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353CB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5E5FF2" w:rsidRDefault="00A0665A" w:rsidP="00DF24A0">
            <w:pPr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4E7057" w:rsidRDefault="00A0665A" w:rsidP="00DF24A0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C73D6C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DF24A0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16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12671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A0665A" w:rsidRPr="00AF314C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DC68B3" w:rsidRDefault="00A0665A" w:rsidP="00DF24A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1561  5,0 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 xml:space="preserve"> 1500 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 xml:space="preserve"> 4000</w:t>
            </w: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4E7057" w:rsidRDefault="00A0665A" w:rsidP="00DF24A0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8623D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DF24A0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17</w:t>
            </w:r>
          </w:p>
        </w:tc>
        <w:tc>
          <w:tcPr>
            <w:tcW w:w="736" w:type="dxa"/>
            <w:gridSpan w:val="2"/>
            <w:vAlign w:val="center"/>
          </w:tcPr>
          <w:p w:rsidR="00A0665A" w:rsidRPr="00BA05E3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AF314C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E94475" w:rsidRDefault="00A0665A" w:rsidP="00DF24A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ОСТ1-92063-78</w:t>
            </w:r>
          </w:p>
        </w:tc>
        <w:tc>
          <w:tcPr>
            <w:tcW w:w="1786" w:type="dxa"/>
            <w:gridSpan w:val="2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4E7057" w:rsidRDefault="00A0665A" w:rsidP="00DF24A0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8623D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18</w:t>
            </w:r>
          </w:p>
        </w:tc>
        <w:tc>
          <w:tcPr>
            <w:tcW w:w="736" w:type="dxa"/>
            <w:gridSpan w:val="2"/>
            <w:vAlign w:val="center"/>
          </w:tcPr>
          <w:p w:rsidR="00A0665A" w:rsidRPr="00BA05E3" w:rsidRDefault="00A0665A" w:rsidP="00DF24A0">
            <w:pPr>
              <w:jc w:val="center"/>
            </w:pPr>
            <w:r>
              <w:t>280</w:t>
            </w:r>
          </w:p>
        </w:tc>
        <w:tc>
          <w:tcPr>
            <w:tcW w:w="2451" w:type="dxa"/>
            <w:gridSpan w:val="2"/>
            <w:vAlign w:val="center"/>
          </w:tcPr>
          <w:p w:rsidR="00A0665A" w:rsidRPr="00AF314C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D40B23" w:rsidRDefault="00A0665A" w:rsidP="00DF24A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≈35х≈110                 </w:t>
            </w:r>
          </w:p>
        </w:tc>
        <w:tc>
          <w:tcPr>
            <w:tcW w:w="1786" w:type="dxa"/>
            <w:gridSpan w:val="2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D40B23" w:rsidRDefault="00A0665A" w:rsidP="00DF24A0">
            <w:pPr>
              <w:jc w:val="center"/>
            </w:pPr>
            <w:r>
              <w:t>26</w:t>
            </w: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  <w:r>
              <w:t>0,05</w:t>
            </w:r>
          </w:p>
        </w:tc>
        <w:tc>
          <w:tcPr>
            <w:tcW w:w="907" w:type="dxa"/>
            <w:gridSpan w:val="2"/>
            <w:vAlign w:val="center"/>
          </w:tcPr>
          <w:p w:rsidR="00A0665A" w:rsidRPr="00021F0D" w:rsidRDefault="00A0665A" w:rsidP="00DF24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</w:t>
            </w: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DF24A0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19</w:t>
            </w:r>
          </w:p>
        </w:tc>
        <w:tc>
          <w:tcPr>
            <w:tcW w:w="736" w:type="dxa"/>
            <w:gridSpan w:val="2"/>
            <w:vAlign w:val="center"/>
          </w:tcPr>
          <w:p w:rsidR="00A0665A" w:rsidRPr="0008313D" w:rsidRDefault="00A0665A" w:rsidP="00DF24A0">
            <w:pPr>
              <w:jc w:val="center"/>
            </w:pPr>
            <w:r>
              <w:t>281</w:t>
            </w:r>
          </w:p>
        </w:tc>
        <w:tc>
          <w:tcPr>
            <w:tcW w:w="2451" w:type="dxa"/>
            <w:gridSpan w:val="2"/>
            <w:vAlign w:val="center"/>
          </w:tcPr>
          <w:p w:rsidR="00A0665A" w:rsidRPr="00353CB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D40B23" w:rsidRDefault="00A0665A" w:rsidP="00CA646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≈35х≈100                 </w:t>
            </w:r>
          </w:p>
        </w:tc>
        <w:tc>
          <w:tcPr>
            <w:tcW w:w="1786" w:type="dxa"/>
            <w:gridSpan w:val="2"/>
          </w:tcPr>
          <w:p w:rsidR="00A0665A" w:rsidRPr="001C5249" w:rsidRDefault="00A0665A" w:rsidP="00CA646B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4E7057" w:rsidRDefault="00A0665A" w:rsidP="00CA646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D40B23" w:rsidRDefault="00A0665A" w:rsidP="00CA646B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CA646B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021F0D" w:rsidRDefault="00A0665A" w:rsidP="00CA64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0,05</w:t>
            </w:r>
          </w:p>
        </w:tc>
        <w:tc>
          <w:tcPr>
            <w:tcW w:w="537" w:type="dxa"/>
          </w:tcPr>
          <w:p w:rsidR="00A0665A" w:rsidRPr="001C5249" w:rsidRDefault="00A0665A" w:rsidP="00CA646B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CA646B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20</w:t>
            </w:r>
          </w:p>
        </w:tc>
        <w:tc>
          <w:tcPr>
            <w:tcW w:w="736" w:type="dxa"/>
            <w:gridSpan w:val="2"/>
            <w:vAlign w:val="center"/>
          </w:tcPr>
          <w:p w:rsidR="00A0665A" w:rsidRPr="00BA05E3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AF314C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E96AD3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A0665A" w:rsidRPr="005B2526" w:rsidRDefault="00A0665A" w:rsidP="00DF24A0"/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DF24A0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21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73D6C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353CB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5E5FF2" w:rsidRDefault="00A0665A" w:rsidP="00DF24A0">
            <w:pPr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5122C1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8623D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22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12671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A0665A" w:rsidRPr="00AF314C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E96AD3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23</w:t>
            </w:r>
          </w:p>
        </w:tc>
        <w:tc>
          <w:tcPr>
            <w:tcW w:w="736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AF314C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387E6F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A0665A" w:rsidRPr="005B2526" w:rsidRDefault="00A0665A" w:rsidP="00DF24A0"/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lastRenderedPageBreak/>
              <w:t>1</w:t>
            </w:r>
          </w:p>
        </w:tc>
        <w:tc>
          <w:tcPr>
            <w:tcW w:w="736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AF314C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9A6627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A0665A" w:rsidRPr="005B2526" w:rsidRDefault="00A0665A" w:rsidP="00DF24A0"/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2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12671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A0665A" w:rsidRPr="00AF314C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DC68B3" w:rsidRDefault="00A0665A" w:rsidP="00DF24A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1561М  2,0 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 xml:space="preserve"> 1500 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 xml:space="preserve"> 4000</w:t>
            </w: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4E7057" w:rsidRDefault="00A0665A" w:rsidP="00DF24A0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8623D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3</w:t>
            </w:r>
          </w:p>
        </w:tc>
        <w:tc>
          <w:tcPr>
            <w:tcW w:w="736" w:type="dxa"/>
            <w:gridSpan w:val="2"/>
            <w:vAlign w:val="center"/>
          </w:tcPr>
          <w:p w:rsidR="00A0665A" w:rsidRPr="00BA05E3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AF314C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E94475" w:rsidRDefault="00A0665A" w:rsidP="00DF24A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ОСТ1-92063-78</w:t>
            </w:r>
          </w:p>
        </w:tc>
        <w:tc>
          <w:tcPr>
            <w:tcW w:w="1786" w:type="dxa"/>
            <w:gridSpan w:val="2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4E7057" w:rsidRDefault="00A0665A" w:rsidP="00DF24A0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8623D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4</w:t>
            </w:r>
          </w:p>
        </w:tc>
        <w:tc>
          <w:tcPr>
            <w:tcW w:w="736" w:type="dxa"/>
            <w:gridSpan w:val="2"/>
            <w:vAlign w:val="center"/>
          </w:tcPr>
          <w:p w:rsidR="00A0665A" w:rsidRPr="00BA05E3" w:rsidRDefault="00A0665A" w:rsidP="00DF24A0">
            <w:pPr>
              <w:jc w:val="center"/>
            </w:pPr>
            <w:r>
              <w:t>285</w:t>
            </w:r>
          </w:p>
        </w:tc>
        <w:tc>
          <w:tcPr>
            <w:tcW w:w="2451" w:type="dxa"/>
            <w:gridSpan w:val="2"/>
            <w:vAlign w:val="center"/>
          </w:tcPr>
          <w:p w:rsidR="00A0665A" w:rsidRPr="00AF314C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D40B23" w:rsidRDefault="00A0665A" w:rsidP="00DF24A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2≈100х≈110  2 фл.35               </w:t>
            </w:r>
          </w:p>
        </w:tc>
        <w:tc>
          <w:tcPr>
            <w:tcW w:w="1786" w:type="dxa"/>
            <w:gridSpan w:val="2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D40B23" w:rsidRDefault="00A0665A" w:rsidP="00DF24A0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021F0D" w:rsidRDefault="00A0665A" w:rsidP="00DF24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0,06</w:t>
            </w: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DF24A0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5</w:t>
            </w:r>
          </w:p>
        </w:tc>
        <w:tc>
          <w:tcPr>
            <w:tcW w:w="736" w:type="dxa"/>
            <w:gridSpan w:val="2"/>
            <w:vAlign w:val="center"/>
          </w:tcPr>
          <w:p w:rsidR="00A0665A" w:rsidRPr="00BA05E3" w:rsidRDefault="00A0665A" w:rsidP="00DF24A0">
            <w:pPr>
              <w:jc w:val="center"/>
            </w:pPr>
            <w:r>
              <w:t>286</w:t>
            </w:r>
          </w:p>
        </w:tc>
        <w:tc>
          <w:tcPr>
            <w:tcW w:w="2451" w:type="dxa"/>
            <w:gridSpan w:val="2"/>
            <w:vAlign w:val="center"/>
          </w:tcPr>
          <w:p w:rsidR="00A0665A" w:rsidRPr="00AF314C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D40B23" w:rsidRDefault="00A0665A" w:rsidP="00DF24A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2≈70х≈70  </w:t>
            </w:r>
          </w:p>
        </w:tc>
        <w:tc>
          <w:tcPr>
            <w:tcW w:w="1786" w:type="dxa"/>
            <w:gridSpan w:val="2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D40B23" w:rsidRDefault="00A0665A" w:rsidP="00DF24A0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021F0D" w:rsidRDefault="00A0665A" w:rsidP="00DF24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</w:t>
            </w: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6</w:t>
            </w:r>
          </w:p>
        </w:tc>
        <w:tc>
          <w:tcPr>
            <w:tcW w:w="736" w:type="dxa"/>
            <w:gridSpan w:val="2"/>
            <w:vAlign w:val="center"/>
          </w:tcPr>
          <w:p w:rsidR="00A0665A" w:rsidRPr="00BA05E3" w:rsidRDefault="00A0665A" w:rsidP="00DF24A0">
            <w:pPr>
              <w:jc w:val="center"/>
            </w:pPr>
            <w:r>
              <w:t>287</w:t>
            </w:r>
          </w:p>
        </w:tc>
        <w:tc>
          <w:tcPr>
            <w:tcW w:w="2451" w:type="dxa"/>
            <w:gridSpan w:val="2"/>
            <w:vAlign w:val="center"/>
          </w:tcPr>
          <w:p w:rsidR="00A0665A" w:rsidRPr="00AF314C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D40B23" w:rsidRDefault="00A0665A" w:rsidP="00DF24A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2≈70х≈80  </w:t>
            </w:r>
          </w:p>
        </w:tc>
        <w:tc>
          <w:tcPr>
            <w:tcW w:w="1786" w:type="dxa"/>
            <w:gridSpan w:val="2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D40B23" w:rsidRDefault="00A0665A" w:rsidP="00DF24A0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021F0D" w:rsidRDefault="00A0665A" w:rsidP="00DF24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</w:t>
            </w: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DF24A0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7</w:t>
            </w:r>
          </w:p>
        </w:tc>
        <w:tc>
          <w:tcPr>
            <w:tcW w:w="736" w:type="dxa"/>
            <w:gridSpan w:val="2"/>
            <w:vAlign w:val="center"/>
          </w:tcPr>
          <w:p w:rsidR="00A0665A" w:rsidRPr="00BA05E3" w:rsidRDefault="00A0665A" w:rsidP="00DF24A0">
            <w:pPr>
              <w:jc w:val="center"/>
            </w:pPr>
            <w:r>
              <w:t>288</w:t>
            </w:r>
          </w:p>
        </w:tc>
        <w:tc>
          <w:tcPr>
            <w:tcW w:w="2451" w:type="dxa"/>
            <w:gridSpan w:val="2"/>
            <w:vAlign w:val="center"/>
          </w:tcPr>
          <w:p w:rsidR="00A0665A" w:rsidRPr="00AF314C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D40B23" w:rsidRDefault="00A0665A" w:rsidP="00DF24A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2≈70х≈80  </w:t>
            </w:r>
          </w:p>
        </w:tc>
        <w:tc>
          <w:tcPr>
            <w:tcW w:w="1786" w:type="dxa"/>
            <w:gridSpan w:val="2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D40B23" w:rsidRDefault="00A0665A" w:rsidP="00DF24A0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021F0D" w:rsidRDefault="00A0665A" w:rsidP="00DF24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</w:t>
            </w: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8</w:t>
            </w:r>
          </w:p>
        </w:tc>
        <w:tc>
          <w:tcPr>
            <w:tcW w:w="736" w:type="dxa"/>
            <w:gridSpan w:val="2"/>
            <w:vAlign w:val="center"/>
          </w:tcPr>
          <w:p w:rsidR="00A0665A" w:rsidRPr="00BA05E3" w:rsidRDefault="00A0665A" w:rsidP="00DF24A0">
            <w:pPr>
              <w:jc w:val="center"/>
            </w:pPr>
            <w:r>
              <w:t>289</w:t>
            </w:r>
          </w:p>
        </w:tc>
        <w:tc>
          <w:tcPr>
            <w:tcW w:w="2451" w:type="dxa"/>
            <w:gridSpan w:val="2"/>
            <w:vAlign w:val="center"/>
          </w:tcPr>
          <w:p w:rsidR="00A0665A" w:rsidRPr="00AF314C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D40B23" w:rsidRDefault="00A0665A" w:rsidP="00DF24A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2≈70х≈80  </w:t>
            </w:r>
          </w:p>
        </w:tc>
        <w:tc>
          <w:tcPr>
            <w:tcW w:w="1786" w:type="dxa"/>
            <w:gridSpan w:val="2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D40B23" w:rsidRDefault="00A0665A" w:rsidP="00DF24A0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021F0D" w:rsidRDefault="00A0665A" w:rsidP="00DF24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</w:t>
            </w: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DF24A0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9</w:t>
            </w:r>
          </w:p>
        </w:tc>
        <w:tc>
          <w:tcPr>
            <w:tcW w:w="736" w:type="dxa"/>
            <w:gridSpan w:val="2"/>
            <w:vAlign w:val="center"/>
          </w:tcPr>
          <w:p w:rsidR="00A0665A" w:rsidRPr="00BA05E3" w:rsidRDefault="00A0665A" w:rsidP="00DF24A0">
            <w:pPr>
              <w:jc w:val="center"/>
            </w:pPr>
            <w:r>
              <w:t>290</w:t>
            </w:r>
          </w:p>
        </w:tc>
        <w:tc>
          <w:tcPr>
            <w:tcW w:w="2451" w:type="dxa"/>
            <w:gridSpan w:val="2"/>
            <w:vAlign w:val="center"/>
          </w:tcPr>
          <w:p w:rsidR="00A0665A" w:rsidRPr="00AF314C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D40B23" w:rsidRDefault="00A0665A" w:rsidP="00DF24A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2≈100х≈110  2 фл.35               </w:t>
            </w:r>
          </w:p>
        </w:tc>
        <w:tc>
          <w:tcPr>
            <w:tcW w:w="1786" w:type="dxa"/>
            <w:gridSpan w:val="2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D40B23" w:rsidRDefault="00A0665A" w:rsidP="00DF24A0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021F0D" w:rsidRDefault="00A0665A" w:rsidP="00DF24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0,06</w:t>
            </w: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10</w:t>
            </w:r>
          </w:p>
        </w:tc>
        <w:tc>
          <w:tcPr>
            <w:tcW w:w="736" w:type="dxa"/>
            <w:gridSpan w:val="2"/>
            <w:vAlign w:val="center"/>
          </w:tcPr>
          <w:p w:rsidR="00A0665A" w:rsidRPr="00BA05E3" w:rsidRDefault="00A0665A" w:rsidP="00DF24A0">
            <w:pPr>
              <w:jc w:val="center"/>
            </w:pPr>
            <w:r>
              <w:t>291</w:t>
            </w:r>
          </w:p>
        </w:tc>
        <w:tc>
          <w:tcPr>
            <w:tcW w:w="2451" w:type="dxa"/>
            <w:gridSpan w:val="2"/>
            <w:vAlign w:val="center"/>
          </w:tcPr>
          <w:p w:rsidR="00A0665A" w:rsidRPr="00AF314C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D40B23" w:rsidRDefault="00A0665A" w:rsidP="00DF24A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2≈70х≈70  </w:t>
            </w:r>
          </w:p>
        </w:tc>
        <w:tc>
          <w:tcPr>
            <w:tcW w:w="1786" w:type="dxa"/>
            <w:gridSpan w:val="2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D40B23" w:rsidRDefault="00A0665A" w:rsidP="00DF24A0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021F0D" w:rsidRDefault="00A0665A" w:rsidP="00DF24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</w:t>
            </w: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DF24A0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11</w:t>
            </w:r>
          </w:p>
        </w:tc>
        <w:tc>
          <w:tcPr>
            <w:tcW w:w="736" w:type="dxa"/>
            <w:gridSpan w:val="2"/>
            <w:vAlign w:val="center"/>
          </w:tcPr>
          <w:p w:rsidR="00A0665A" w:rsidRPr="00BA05E3" w:rsidRDefault="00A0665A" w:rsidP="00DF24A0">
            <w:pPr>
              <w:jc w:val="center"/>
            </w:pPr>
            <w:r>
              <w:t>292</w:t>
            </w:r>
          </w:p>
        </w:tc>
        <w:tc>
          <w:tcPr>
            <w:tcW w:w="2451" w:type="dxa"/>
            <w:gridSpan w:val="2"/>
            <w:vAlign w:val="center"/>
          </w:tcPr>
          <w:p w:rsidR="00A0665A" w:rsidRPr="00AF314C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D40B23" w:rsidRDefault="00A0665A" w:rsidP="00DF24A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2≈70х≈80  </w:t>
            </w:r>
          </w:p>
        </w:tc>
        <w:tc>
          <w:tcPr>
            <w:tcW w:w="1786" w:type="dxa"/>
            <w:gridSpan w:val="2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D40B23" w:rsidRDefault="00A0665A" w:rsidP="00DF24A0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021F0D" w:rsidRDefault="00A0665A" w:rsidP="00DF24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</w:t>
            </w: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12</w:t>
            </w:r>
          </w:p>
        </w:tc>
        <w:tc>
          <w:tcPr>
            <w:tcW w:w="736" w:type="dxa"/>
            <w:gridSpan w:val="2"/>
            <w:vAlign w:val="center"/>
          </w:tcPr>
          <w:p w:rsidR="00A0665A" w:rsidRPr="00BA05E3" w:rsidRDefault="00A0665A" w:rsidP="00DF24A0">
            <w:pPr>
              <w:jc w:val="center"/>
            </w:pPr>
            <w:r>
              <w:t>293</w:t>
            </w:r>
          </w:p>
        </w:tc>
        <w:tc>
          <w:tcPr>
            <w:tcW w:w="2451" w:type="dxa"/>
            <w:gridSpan w:val="2"/>
            <w:vAlign w:val="center"/>
          </w:tcPr>
          <w:p w:rsidR="00A0665A" w:rsidRPr="00AF314C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D40B23" w:rsidRDefault="00A0665A" w:rsidP="00DF24A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2≈70х≈80  </w:t>
            </w:r>
          </w:p>
        </w:tc>
        <w:tc>
          <w:tcPr>
            <w:tcW w:w="1786" w:type="dxa"/>
            <w:gridSpan w:val="2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D40B23" w:rsidRDefault="00A0665A" w:rsidP="00DF24A0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021F0D" w:rsidRDefault="00A0665A" w:rsidP="00DF24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</w:t>
            </w: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13</w:t>
            </w:r>
          </w:p>
        </w:tc>
        <w:tc>
          <w:tcPr>
            <w:tcW w:w="736" w:type="dxa"/>
            <w:gridSpan w:val="2"/>
            <w:vAlign w:val="center"/>
          </w:tcPr>
          <w:p w:rsidR="00A0665A" w:rsidRPr="00BA05E3" w:rsidRDefault="00A0665A" w:rsidP="00DF24A0">
            <w:pPr>
              <w:jc w:val="center"/>
            </w:pPr>
            <w:r>
              <w:t>294</w:t>
            </w:r>
          </w:p>
        </w:tc>
        <w:tc>
          <w:tcPr>
            <w:tcW w:w="2451" w:type="dxa"/>
            <w:gridSpan w:val="2"/>
            <w:vAlign w:val="center"/>
          </w:tcPr>
          <w:p w:rsidR="00A0665A" w:rsidRPr="00AF314C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D40B23" w:rsidRDefault="00A0665A" w:rsidP="00DF24A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2≈70х≈80  </w:t>
            </w:r>
          </w:p>
        </w:tc>
        <w:tc>
          <w:tcPr>
            <w:tcW w:w="1786" w:type="dxa"/>
            <w:gridSpan w:val="2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D40B23" w:rsidRDefault="00A0665A" w:rsidP="00DF24A0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021F0D" w:rsidRDefault="00A0665A" w:rsidP="00DF24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</w:t>
            </w: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14</w:t>
            </w:r>
          </w:p>
        </w:tc>
        <w:tc>
          <w:tcPr>
            <w:tcW w:w="736" w:type="dxa"/>
            <w:gridSpan w:val="2"/>
            <w:vAlign w:val="center"/>
          </w:tcPr>
          <w:p w:rsidR="00A0665A" w:rsidRPr="00BA05E3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AF314C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E96AD3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A0665A" w:rsidRPr="005B2526" w:rsidRDefault="00A0665A" w:rsidP="00DF24A0"/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DF24A0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15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73D6C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353CB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5E5FF2" w:rsidRDefault="00A0665A" w:rsidP="00DF24A0">
            <w:pPr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4E7057" w:rsidRDefault="00A0665A" w:rsidP="00DF24A0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C73D6C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DF24A0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16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12671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A0665A" w:rsidRPr="00AF314C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E96AD3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C12671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DF24A0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17</w:t>
            </w:r>
          </w:p>
        </w:tc>
        <w:tc>
          <w:tcPr>
            <w:tcW w:w="736" w:type="dxa"/>
            <w:gridSpan w:val="2"/>
            <w:vAlign w:val="center"/>
          </w:tcPr>
          <w:p w:rsidR="00A0665A" w:rsidRPr="00BA05E3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AF314C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E96AD3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A0665A" w:rsidRPr="005B2526" w:rsidRDefault="00A0665A" w:rsidP="00DF24A0"/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18</w:t>
            </w:r>
          </w:p>
        </w:tc>
        <w:tc>
          <w:tcPr>
            <w:tcW w:w="736" w:type="dxa"/>
            <w:gridSpan w:val="2"/>
            <w:vAlign w:val="center"/>
          </w:tcPr>
          <w:p w:rsidR="00A0665A" w:rsidRPr="00BA05E3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AF314C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E96AD3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A0665A" w:rsidRPr="005B2526" w:rsidRDefault="00A0665A" w:rsidP="00DF24A0"/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DF24A0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19</w:t>
            </w:r>
          </w:p>
        </w:tc>
        <w:tc>
          <w:tcPr>
            <w:tcW w:w="736" w:type="dxa"/>
            <w:gridSpan w:val="2"/>
            <w:vAlign w:val="center"/>
          </w:tcPr>
          <w:p w:rsidR="00A0665A" w:rsidRPr="0008313D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353CB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B91802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61C29" w:rsidRDefault="00A0665A" w:rsidP="00DF24A0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A0665A" w:rsidRPr="002B5FD3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20</w:t>
            </w:r>
          </w:p>
        </w:tc>
        <w:tc>
          <w:tcPr>
            <w:tcW w:w="736" w:type="dxa"/>
            <w:gridSpan w:val="2"/>
            <w:vAlign w:val="center"/>
          </w:tcPr>
          <w:p w:rsidR="00A0665A" w:rsidRPr="00BA05E3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AF314C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E96AD3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A0665A" w:rsidRPr="005B2526" w:rsidRDefault="00A0665A" w:rsidP="00DF24A0"/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DF24A0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21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73D6C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353CB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5E5FF2" w:rsidRDefault="00A0665A" w:rsidP="00DF24A0">
            <w:pPr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5122C1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8623D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22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12671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A0665A" w:rsidRPr="00AF314C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E96AD3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23</w:t>
            </w:r>
          </w:p>
        </w:tc>
        <w:tc>
          <w:tcPr>
            <w:tcW w:w="736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AF314C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387E6F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A0665A" w:rsidRPr="005B2526" w:rsidRDefault="00A0665A" w:rsidP="00DF24A0"/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lastRenderedPageBreak/>
              <w:t>1</w:t>
            </w:r>
          </w:p>
        </w:tc>
        <w:tc>
          <w:tcPr>
            <w:tcW w:w="736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AF314C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9A6627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A0665A" w:rsidRPr="005B2526" w:rsidRDefault="00A0665A" w:rsidP="00DF24A0"/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2</w:t>
            </w:r>
          </w:p>
        </w:tc>
        <w:tc>
          <w:tcPr>
            <w:tcW w:w="736" w:type="dxa"/>
            <w:gridSpan w:val="2"/>
            <w:vAlign w:val="center"/>
          </w:tcPr>
          <w:p w:rsidR="00A0665A" w:rsidRPr="0008313D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353CB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084E9A" w:rsidRDefault="00A0665A" w:rsidP="00DF24A0">
            <w:pPr>
              <w:jc w:val="center"/>
              <w:rPr>
                <w:sz w:val="28"/>
                <w:szCs w:val="28"/>
              </w:rPr>
            </w:pPr>
            <w:r w:rsidRPr="00084E9A">
              <w:rPr>
                <w:sz w:val="28"/>
                <w:szCs w:val="28"/>
              </w:rPr>
              <w:t>Крепеж</w:t>
            </w: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8623D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3</w:t>
            </w:r>
          </w:p>
        </w:tc>
        <w:tc>
          <w:tcPr>
            <w:tcW w:w="736" w:type="dxa"/>
            <w:gridSpan w:val="2"/>
            <w:vAlign w:val="center"/>
          </w:tcPr>
          <w:p w:rsidR="00A0665A" w:rsidRPr="009A6627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AF314C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BE0392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A0665A" w:rsidRPr="005B2526" w:rsidRDefault="00A0665A" w:rsidP="00DF24A0"/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4</w:t>
            </w:r>
          </w:p>
        </w:tc>
        <w:tc>
          <w:tcPr>
            <w:tcW w:w="736" w:type="dxa"/>
            <w:gridSpan w:val="2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</w:rPr>
            </w:pPr>
            <w:r w:rsidRPr="000D38A6">
              <w:rPr>
                <w:color w:val="FF0000"/>
              </w:rPr>
              <w:t>301</w:t>
            </w:r>
          </w:p>
        </w:tc>
        <w:tc>
          <w:tcPr>
            <w:tcW w:w="2451" w:type="dxa"/>
            <w:gridSpan w:val="2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0D38A6" w:rsidRDefault="00A0665A" w:rsidP="00084E9A">
            <w:pPr>
              <w:rPr>
                <w:color w:val="FF0000"/>
                <w:sz w:val="28"/>
                <w:szCs w:val="28"/>
                <w:lang w:val="en-US"/>
              </w:rPr>
            </w:pPr>
            <w:r w:rsidRPr="000D38A6">
              <w:rPr>
                <w:color w:val="FF0000"/>
                <w:sz w:val="28"/>
                <w:szCs w:val="28"/>
              </w:rPr>
              <w:t>Болт М8-6</w:t>
            </w:r>
            <w:r w:rsidRPr="000D38A6">
              <w:rPr>
                <w:color w:val="FF0000"/>
                <w:sz w:val="28"/>
                <w:szCs w:val="28"/>
                <w:lang w:val="en-US"/>
              </w:rPr>
              <w:t>g x 22.46.029.</w:t>
            </w:r>
          </w:p>
        </w:tc>
        <w:tc>
          <w:tcPr>
            <w:tcW w:w="1786" w:type="dxa"/>
            <w:gridSpan w:val="2"/>
          </w:tcPr>
          <w:p w:rsidR="00A0665A" w:rsidRPr="000D38A6" w:rsidRDefault="00A0665A" w:rsidP="00DF24A0">
            <w:pPr>
              <w:jc w:val="both"/>
              <w:rPr>
                <w:color w:val="FF0000"/>
              </w:rPr>
            </w:pPr>
          </w:p>
        </w:tc>
        <w:tc>
          <w:tcPr>
            <w:tcW w:w="554" w:type="dxa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  <w:sz w:val="22"/>
                <w:szCs w:val="22"/>
              </w:rPr>
            </w:pPr>
            <w:r w:rsidRPr="000D38A6">
              <w:rPr>
                <w:color w:val="FF0000"/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</w:rPr>
            </w:pPr>
            <w:r w:rsidRPr="000D38A6">
              <w:rPr>
                <w:color w:val="FF0000"/>
              </w:rPr>
              <w:t>52</w:t>
            </w:r>
          </w:p>
        </w:tc>
        <w:tc>
          <w:tcPr>
            <w:tcW w:w="851" w:type="dxa"/>
            <w:gridSpan w:val="2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</w:rPr>
            </w:pPr>
            <w:r w:rsidRPr="000D38A6">
              <w:rPr>
                <w:color w:val="FF0000"/>
              </w:rPr>
              <w:t>0,013</w:t>
            </w:r>
          </w:p>
        </w:tc>
        <w:tc>
          <w:tcPr>
            <w:tcW w:w="907" w:type="dxa"/>
            <w:gridSpan w:val="2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  <w:sz w:val="28"/>
                <w:szCs w:val="28"/>
              </w:rPr>
            </w:pPr>
            <w:r w:rsidRPr="000D38A6">
              <w:rPr>
                <w:color w:val="FF0000"/>
                <w:sz w:val="28"/>
                <w:szCs w:val="28"/>
              </w:rPr>
              <w:t>0,68</w:t>
            </w:r>
          </w:p>
        </w:tc>
        <w:tc>
          <w:tcPr>
            <w:tcW w:w="537" w:type="dxa"/>
          </w:tcPr>
          <w:p w:rsidR="00A0665A" w:rsidRPr="000D38A6" w:rsidRDefault="00A0665A" w:rsidP="00DF24A0">
            <w:pPr>
              <w:jc w:val="both"/>
              <w:rPr>
                <w:color w:val="FF0000"/>
              </w:rPr>
            </w:pPr>
          </w:p>
        </w:tc>
        <w:tc>
          <w:tcPr>
            <w:tcW w:w="537" w:type="dxa"/>
            <w:vAlign w:val="center"/>
          </w:tcPr>
          <w:p w:rsidR="00A0665A" w:rsidRPr="000D38A6" w:rsidRDefault="00A0665A" w:rsidP="00DF24A0">
            <w:pPr>
              <w:jc w:val="both"/>
              <w:rPr>
                <w:color w:val="FF0000"/>
              </w:rPr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DF24A0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5</w:t>
            </w:r>
          </w:p>
        </w:tc>
        <w:tc>
          <w:tcPr>
            <w:tcW w:w="736" w:type="dxa"/>
            <w:gridSpan w:val="2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A0665A" w:rsidRPr="000D38A6" w:rsidRDefault="00A0665A" w:rsidP="00DF24A0">
            <w:pPr>
              <w:jc w:val="both"/>
              <w:rPr>
                <w:color w:val="FF0000"/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0D38A6" w:rsidRDefault="00A0665A" w:rsidP="00DF24A0">
            <w:pPr>
              <w:jc w:val="both"/>
              <w:rPr>
                <w:color w:val="FF0000"/>
                <w:sz w:val="28"/>
                <w:szCs w:val="28"/>
              </w:rPr>
            </w:pPr>
            <w:r w:rsidRPr="000D38A6">
              <w:rPr>
                <w:color w:val="FF0000"/>
                <w:sz w:val="28"/>
                <w:szCs w:val="28"/>
              </w:rPr>
              <w:t>ГОСТ 7798-70</w:t>
            </w:r>
          </w:p>
        </w:tc>
        <w:tc>
          <w:tcPr>
            <w:tcW w:w="1786" w:type="dxa"/>
            <w:gridSpan w:val="2"/>
          </w:tcPr>
          <w:p w:rsidR="00A0665A" w:rsidRPr="000D38A6" w:rsidRDefault="00A0665A" w:rsidP="00DF24A0">
            <w:pPr>
              <w:jc w:val="both"/>
              <w:rPr>
                <w:color w:val="FF0000"/>
              </w:rPr>
            </w:pPr>
          </w:p>
        </w:tc>
        <w:tc>
          <w:tcPr>
            <w:tcW w:w="554" w:type="dxa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0D38A6" w:rsidRDefault="00A0665A" w:rsidP="00DF24A0">
            <w:pPr>
              <w:jc w:val="both"/>
              <w:rPr>
                <w:color w:val="FF0000"/>
              </w:rPr>
            </w:pPr>
          </w:p>
        </w:tc>
        <w:tc>
          <w:tcPr>
            <w:tcW w:w="537" w:type="dxa"/>
            <w:vAlign w:val="center"/>
          </w:tcPr>
          <w:p w:rsidR="00A0665A" w:rsidRPr="000D38A6" w:rsidRDefault="00A0665A" w:rsidP="00DF24A0">
            <w:pPr>
              <w:jc w:val="both"/>
              <w:rPr>
                <w:color w:val="FF0000"/>
              </w:rPr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6</w:t>
            </w:r>
          </w:p>
        </w:tc>
        <w:tc>
          <w:tcPr>
            <w:tcW w:w="736" w:type="dxa"/>
            <w:gridSpan w:val="2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0D38A6" w:rsidRDefault="00A0665A" w:rsidP="00DF24A0">
            <w:pPr>
              <w:jc w:val="both"/>
              <w:rPr>
                <w:color w:val="FF0000"/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A0665A" w:rsidRPr="000D38A6" w:rsidRDefault="00A0665A" w:rsidP="00DF24A0">
            <w:pPr>
              <w:rPr>
                <w:color w:val="FF0000"/>
              </w:rPr>
            </w:pPr>
          </w:p>
        </w:tc>
        <w:tc>
          <w:tcPr>
            <w:tcW w:w="554" w:type="dxa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0D38A6" w:rsidRDefault="00A0665A" w:rsidP="00DF24A0">
            <w:pPr>
              <w:jc w:val="both"/>
              <w:rPr>
                <w:color w:val="FF0000"/>
              </w:rPr>
            </w:pPr>
          </w:p>
        </w:tc>
        <w:tc>
          <w:tcPr>
            <w:tcW w:w="537" w:type="dxa"/>
            <w:vAlign w:val="center"/>
          </w:tcPr>
          <w:p w:rsidR="00A0665A" w:rsidRPr="000D38A6" w:rsidRDefault="00A0665A" w:rsidP="00DF24A0">
            <w:pPr>
              <w:jc w:val="both"/>
              <w:rPr>
                <w:color w:val="FF0000"/>
              </w:rPr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DF24A0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7</w:t>
            </w:r>
          </w:p>
        </w:tc>
        <w:tc>
          <w:tcPr>
            <w:tcW w:w="736" w:type="dxa"/>
            <w:gridSpan w:val="2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  <w:sz w:val="28"/>
                <w:szCs w:val="28"/>
              </w:rPr>
            </w:pPr>
            <w:r w:rsidRPr="000D38A6">
              <w:rPr>
                <w:color w:val="FF0000"/>
                <w:sz w:val="28"/>
                <w:szCs w:val="28"/>
              </w:rPr>
              <w:t>302</w:t>
            </w:r>
          </w:p>
        </w:tc>
        <w:tc>
          <w:tcPr>
            <w:tcW w:w="2451" w:type="dxa"/>
            <w:gridSpan w:val="2"/>
          </w:tcPr>
          <w:p w:rsidR="00A0665A" w:rsidRPr="000D38A6" w:rsidRDefault="00A0665A" w:rsidP="00DF24A0">
            <w:pPr>
              <w:jc w:val="both"/>
              <w:rPr>
                <w:color w:val="FF0000"/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0D38A6" w:rsidRDefault="00A0665A" w:rsidP="00084E9A">
            <w:pPr>
              <w:jc w:val="both"/>
              <w:rPr>
                <w:color w:val="FF0000"/>
                <w:sz w:val="28"/>
                <w:szCs w:val="28"/>
              </w:rPr>
            </w:pPr>
            <w:r w:rsidRPr="000D38A6">
              <w:rPr>
                <w:color w:val="FF0000"/>
                <w:sz w:val="28"/>
                <w:szCs w:val="28"/>
              </w:rPr>
              <w:t xml:space="preserve">Гайка М8-6Н.5.016 </w:t>
            </w:r>
          </w:p>
        </w:tc>
        <w:tc>
          <w:tcPr>
            <w:tcW w:w="1786" w:type="dxa"/>
            <w:gridSpan w:val="2"/>
          </w:tcPr>
          <w:p w:rsidR="00A0665A" w:rsidRPr="000D38A6" w:rsidRDefault="00A0665A" w:rsidP="00DF24A0">
            <w:pPr>
              <w:jc w:val="both"/>
              <w:rPr>
                <w:color w:val="FF0000"/>
              </w:rPr>
            </w:pPr>
          </w:p>
        </w:tc>
        <w:tc>
          <w:tcPr>
            <w:tcW w:w="554" w:type="dxa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  <w:sz w:val="22"/>
                <w:szCs w:val="22"/>
              </w:rPr>
            </w:pPr>
            <w:r w:rsidRPr="000D38A6">
              <w:rPr>
                <w:color w:val="FF0000"/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</w:rPr>
            </w:pPr>
            <w:r w:rsidRPr="000D38A6">
              <w:rPr>
                <w:color w:val="FF0000"/>
              </w:rPr>
              <w:t>52</w:t>
            </w:r>
          </w:p>
        </w:tc>
        <w:tc>
          <w:tcPr>
            <w:tcW w:w="851" w:type="dxa"/>
            <w:gridSpan w:val="2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</w:rPr>
            </w:pPr>
            <w:r w:rsidRPr="000D38A6">
              <w:rPr>
                <w:color w:val="FF0000"/>
              </w:rPr>
              <w:t>0,005</w:t>
            </w:r>
          </w:p>
        </w:tc>
        <w:tc>
          <w:tcPr>
            <w:tcW w:w="907" w:type="dxa"/>
            <w:gridSpan w:val="2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  <w:sz w:val="28"/>
                <w:szCs w:val="28"/>
              </w:rPr>
            </w:pPr>
            <w:r w:rsidRPr="000D38A6">
              <w:rPr>
                <w:color w:val="FF0000"/>
                <w:sz w:val="28"/>
                <w:szCs w:val="28"/>
              </w:rPr>
              <w:t>0,26</w:t>
            </w:r>
          </w:p>
        </w:tc>
        <w:tc>
          <w:tcPr>
            <w:tcW w:w="537" w:type="dxa"/>
          </w:tcPr>
          <w:p w:rsidR="00A0665A" w:rsidRPr="000D38A6" w:rsidRDefault="00A0665A" w:rsidP="00DF24A0">
            <w:pPr>
              <w:jc w:val="both"/>
              <w:rPr>
                <w:color w:val="FF0000"/>
              </w:rPr>
            </w:pPr>
          </w:p>
        </w:tc>
        <w:tc>
          <w:tcPr>
            <w:tcW w:w="537" w:type="dxa"/>
            <w:vAlign w:val="center"/>
          </w:tcPr>
          <w:p w:rsidR="00A0665A" w:rsidRPr="000D38A6" w:rsidRDefault="00A0665A" w:rsidP="00DF24A0">
            <w:pPr>
              <w:jc w:val="both"/>
              <w:rPr>
                <w:color w:val="FF0000"/>
              </w:rPr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8</w:t>
            </w:r>
          </w:p>
        </w:tc>
        <w:tc>
          <w:tcPr>
            <w:tcW w:w="736" w:type="dxa"/>
            <w:gridSpan w:val="2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0D38A6" w:rsidRDefault="00A0665A" w:rsidP="00DF24A0">
            <w:pPr>
              <w:rPr>
                <w:color w:val="FF0000"/>
                <w:sz w:val="28"/>
                <w:szCs w:val="28"/>
              </w:rPr>
            </w:pPr>
            <w:r w:rsidRPr="000D38A6">
              <w:rPr>
                <w:color w:val="FF0000"/>
                <w:sz w:val="28"/>
                <w:szCs w:val="28"/>
              </w:rPr>
              <w:t>ГОСТ 5915-70</w:t>
            </w:r>
          </w:p>
        </w:tc>
        <w:tc>
          <w:tcPr>
            <w:tcW w:w="1786" w:type="dxa"/>
            <w:gridSpan w:val="2"/>
          </w:tcPr>
          <w:p w:rsidR="00A0665A" w:rsidRPr="000D38A6" w:rsidRDefault="00A0665A" w:rsidP="00DF24A0">
            <w:pPr>
              <w:jc w:val="both"/>
              <w:rPr>
                <w:color w:val="FF0000"/>
              </w:rPr>
            </w:pPr>
          </w:p>
        </w:tc>
        <w:tc>
          <w:tcPr>
            <w:tcW w:w="554" w:type="dxa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0D38A6" w:rsidRDefault="00A0665A" w:rsidP="00DF24A0">
            <w:pPr>
              <w:jc w:val="both"/>
              <w:rPr>
                <w:color w:val="FF0000"/>
              </w:rPr>
            </w:pPr>
          </w:p>
        </w:tc>
        <w:tc>
          <w:tcPr>
            <w:tcW w:w="537" w:type="dxa"/>
            <w:vAlign w:val="center"/>
          </w:tcPr>
          <w:p w:rsidR="00A0665A" w:rsidRPr="000D38A6" w:rsidRDefault="00A0665A" w:rsidP="00DF24A0">
            <w:pPr>
              <w:jc w:val="both"/>
              <w:rPr>
                <w:color w:val="FF0000"/>
              </w:rPr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DF24A0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9</w:t>
            </w:r>
          </w:p>
        </w:tc>
        <w:tc>
          <w:tcPr>
            <w:tcW w:w="736" w:type="dxa"/>
            <w:gridSpan w:val="2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A0665A" w:rsidRPr="000D38A6" w:rsidRDefault="00A0665A" w:rsidP="00DF24A0">
            <w:pPr>
              <w:jc w:val="both"/>
              <w:rPr>
                <w:color w:val="FF0000"/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0D38A6" w:rsidRDefault="00A0665A" w:rsidP="00DF24A0">
            <w:pPr>
              <w:jc w:val="both"/>
              <w:rPr>
                <w:color w:val="FF0000"/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Pr="000D38A6" w:rsidRDefault="00A0665A" w:rsidP="00DF24A0">
            <w:pPr>
              <w:jc w:val="both"/>
              <w:rPr>
                <w:color w:val="FF0000"/>
              </w:rPr>
            </w:pPr>
          </w:p>
        </w:tc>
        <w:tc>
          <w:tcPr>
            <w:tcW w:w="554" w:type="dxa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0D38A6" w:rsidRDefault="00A0665A" w:rsidP="00DF24A0">
            <w:pPr>
              <w:jc w:val="both"/>
              <w:rPr>
                <w:color w:val="FF0000"/>
              </w:rPr>
            </w:pPr>
          </w:p>
        </w:tc>
        <w:tc>
          <w:tcPr>
            <w:tcW w:w="537" w:type="dxa"/>
            <w:vAlign w:val="center"/>
          </w:tcPr>
          <w:p w:rsidR="00A0665A" w:rsidRPr="000D38A6" w:rsidRDefault="00A0665A" w:rsidP="00DF24A0">
            <w:pPr>
              <w:jc w:val="both"/>
              <w:rPr>
                <w:color w:val="FF0000"/>
              </w:rPr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10</w:t>
            </w:r>
          </w:p>
        </w:tc>
        <w:tc>
          <w:tcPr>
            <w:tcW w:w="736" w:type="dxa"/>
            <w:gridSpan w:val="2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</w:rPr>
            </w:pPr>
            <w:r w:rsidRPr="000D38A6">
              <w:rPr>
                <w:color w:val="FF0000"/>
              </w:rPr>
              <w:t>303</w:t>
            </w:r>
          </w:p>
        </w:tc>
        <w:tc>
          <w:tcPr>
            <w:tcW w:w="2451" w:type="dxa"/>
            <w:gridSpan w:val="2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0D38A6" w:rsidRDefault="00A0665A" w:rsidP="00E85641">
            <w:pPr>
              <w:jc w:val="both"/>
              <w:rPr>
                <w:color w:val="FF0000"/>
                <w:sz w:val="28"/>
                <w:szCs w:val="28"/>
              </w:rPr>
            </w:pPr>
            <w:r w:rsidRPr="000D38A6">
              <w:rPr>
                <w:color w:val="FF0000"/>
                <w:sz w:val="28"/>
                <w:szCs w:val="28"/>
              </w:rPr>
              <w:t>Шайба 8 65Г ГОСТ 6402-70.</w:t>
            </w:r>
          </w:p>
        </w:tc>
        <w:tc>
          <w:tcPr>
            <w:tcW w:w="1786" w:type="dxa"/>
            <w:gridSpan w:val="2"/>
            <w:vAlign w:val="center"/>
          </w:tcPr>
          <w:p w:rsidR="00A0665A" w:rsidRPr="000D38A6" w:rsidRDefault="00A0665A" w:rsidP="00DF24A0">
            <w:pPr>
              <w:rPr>
                <w:color w:val="FF0000"/>
              </w:rPr>
            </w:pPr>
          </w:p>
        </w:tc>
        <w:tc>
          <w:tcPr>
            <w:tcW w:w="554" w:type="dxa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  <w:sz w:val="22"/>
                <w:szCs w:val="22"/>
              </w:rPr>
            </w:pPr>
            <w:r w:rsidRPr="000D38A6">
              <w:rPr>
                <w:color w:val="FF0000"/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</w:rPr>
            </w:pPr>
            <w:r w:rsidRPr="000D38A6">
              <w:rPr>
                <w:color w:val="FF0000"/>
              </w:rPr>
              <w:t>52</w:t>
            </w:r>
          </w:p>
        </w:tc>
        <w:tc>
          <w:tcPr>
            <w:tcW w:w="851" w:type="dxa"/>
            <w:gridSpan w:val="2"/>
            <w:vAlign w:val="center"/>
          </w:tcPr>
          <w:p w:rsidR="00A0665A" w:rsidRPr="000D38A6" w:rsidRDefault="00A0665A" w:rsidP="00E85641">
            <w:pPr>
              <w:jc w:val="center"/>
              <w:rPr>
                <w:color w:val="FF0000"/>
              </w:rPr>
            </w:pPr>
            <w:r w:rsidRPr="000D38A6">
              <w:rPr>
                <w:color w:val="FF0000"/>
              </w:rPr>
              <w:t>0,001</w:t>
            </w:r>
          </w:p>
        </w:tc>
        <w:tc>
          <w:tcPr>
            <w:tcW w:w="907" w:type="dxa"/>
            <w:gridSpan w:val="2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  <w:sz w:val="28"/>
                <w:szCs w:val="28"/>
              </w:rPr>
            </w:pPr>
            <w:r w:rsidRPr="000D38A6">
              <w:rPr>
                <w:color w:val="FF0000"/>
                <w:sz w:val="28"/>
                <w:szCs w:val="28"/>
              </w:rPr>
              <w:t>0,05</w:t>
            </w:r>
          </w:p>
        </w:tc>
        <w:tc>
          <w:tcPr>
            <w:tcW w:w="537" w:type="dxa"/>
          </w:tcPr>
          <w:p w:rsidR="00A0665A" w:rsidRPr="000D38A6" w:rsidRDefault="00A0665A" w:rsidP="00DF24A0">
            <w:pPr>
              <w:jc w:val="both"/>
              <w:rPr>
                <w:color w:val="FF0000"/>
              </w:rPr>
            </w:pPr>
          </w:p>
        </w:tc>
        <w:tc>
          <w:tcPr>
            <w:tcW w:w="537" w:type="dxa"/>
            <w:vAlign w:val="center"/>
          </w:tcPr>
          <w:p w:rsidR="00A0665A" w:rsidRPr="000D38A6" w:rsidRDefault="00A0665A" w:rsidP="00DF24A0">
            <w:pPr>
              <w:jc w:val="both"/>
              <w:rPr>
                <w:color w:val="FF0000"/>
              </w:rPr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DF24A0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11</w:t>
            </w:r>
          </w:p>
        </w:tc>
        <w:tc>
          <w:tcPr>
            <w:tcW w:w="736" w:type="dxa"/>
            <w:gridSpan w:val="2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A0665A" w:rsidRPr="000D38A6" w:rsidRDefault="00A0665A" w:rsidP="00DF24A0">
            <w:pPr>
              <w:jc w:val="both"/>
              <w:rPr>
                <w:color w:val="FF0000"/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0D38A6" w:rsidRDefault="00A0665A" w:rsidP="00DF24A0">
            <w:pPr>
              <w:jc w:val="both"/>
              <w:rPr>
                <w:color w:val="FF0000"/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Pr="000D38A6" w:rsidRDefault="00A0665A" w:rsidP="00DF24A0">
            <w:pPr>
              <w:jc w:val="both"/>
              <w:rPr>
                <w:color w:val="FF0000"/>
              </w:rPr>
            </w:pPr>
          </w:p>
        </w:tc>
        <w:tc>
          <w:tcPr>
            <w:tcW w:w="554" w:type="dxa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0D38A6" w:rsidRDefault="00A0665A" w:rsidP="00DF24A0">
            <w:pPr>
              <w:jc w:val="both"/>
              <w:rPr>
                <w:color w:val="FF0000"/>
              </w:rPr>
            </w:pPr>
          </w:p>
        </w:tc>
        <w:tc>
          <w:tcPr>
            <w:tcW w:w="537" w:type="dxa"/>
            <w:vAlign w:val="center"/>
          </w:tcPr>
          <w:p w:rsidR="00A0665A" w:rsidRPr="000D38A6" w:rsidRDefault="00A0665A" w:rsidP="00DF24A0">
            <w:pPr>
              <w:jc w:val="both"/>
              <w:rPr>
                <w:color w:val="FF0000"/>
              </w:rPr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12</w:t>
            </w:r>
          </w:p>
        </w:tc>
        <w:tc>
          <w:tcPr>
            <w:tcW w:w="736" w:type="dxa"/>
            <w:gridSpan w:val="2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</w:rPr>
            </w:pPr>
            <w:r w:rsidRPr="000D38A6">
              <w:rPr>
                <w:color w:val="FF0000"/>
              </w:rPr>
              <w:t>304</w:t>
            </w:r>
          </w:p>
        </w:tc>
        <w:tc>
          <w:tcPr>
            <w:tcW w:w="2451" w:type="dxa"/>
            <w:gridSpan w:val="2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0D38A6" w:rsidRDefault="00A0665A" w:rsidP="00DF24A0">
            <w:pPr>
              <w:jc w:val="both"/>
              <w:rPr>
                <w:color w:val="FF0000"/>
                <w:sz w:val="28"/>
                <w:szCs w:val="28"/>
              </w:rPr>
            </w:pPr>
            <w:r w:rsidRPr="000D38A6">
              <w:rPr>
                <w:color w:val="FF0000"/>
                <w:sz w:val="28"/>
                <w:szCs w:val="28"/>
              </w:rPr>
              <w:t>Шайба 8.02 ГОСТ 6958-78</w:t>
            </w:r>
          </w:p>
        </w:tc>
        <w:tc>
          <w:tcPr>
            <w:tcW w:w="1786" w:type="dxa"/>
            <w:gridSpan w:val="2"/>
            <w:vAlign w:val="center"/>
          </w:tcPr>
          <w:p w:rsidR="00A0665A" w:rsidRPr="000D38A6" w:rsidRDefault="00A0665A" w:rsidP="00DF24A0">
            <w:pPr>
              <w:rPr>
                <w:color w:val="FF0000"/>
              </w:rPr>
            </w:pPr>
          </w:p>
        </w:tc>
        <w:tc>
          <w:tcPr>
            <w:tcW w:w="554" w:type="dxa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  <w:sz w:val="22"/>
                <w:szCs w:val="22"/>
              </w:rPr>
            </w:pPr>
            <w:r w:rsidRPr="000D38A6">
              <w:rPr>
                <w:color w:val="FF0000"/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</w:rPr>
            </w:pPr>
            <w:r w:rsidRPr="000D38A6">
              <w:rPr>
                <w:color w:val="FF0000"/>
              </w:rPr>
              <w:t>52</w:t>
            </w:r>
          </w:p>
        </w:tc>
        <w:tc>
          <w:tcPr>
            <w:tcW w:w="851" w:type="dxa"/>
            <w:gridSpan w:val="2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</w:rPr>
            </w:pPr>
            <w:r w:rsidRPr="000D38A6">
              <w:rPr>
                <w:color w:val="FF0000"/>
              </w:rPr>
              <w:t>0,005</w:t>
            </w:r>
          </w:p>
        </w:tc>
        <w:tc>
          <w:tcPr>
            <w:tcW w:w="907" w:type="dxa"/>
            <w:gridSpan w:val="2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  <w:sz w:val="28"/>
                <w:szCs w:val="28"/>
              </w:rPr>
            </w:pPr>
            <w:r w:rsidRPr="000D38A6">
              <w:rPr>
                <w:color w:val="FF0000"/>
                <w:sz w:val="28"/>
                <w:szCs w:val="28"/>
              </w:rPr>
              <w:t>0,26</w:t>
            </w:r>
          </w:p>
        </w:tc>
        <w:tc>
          <w:tcPr>
            <w:tcW w:w="537" w:type="dxa"/>
          </w:tcPr>
          <w:p w:rsidR="00A0665A" w:rsidRPr="000D38A6" w:rsidRDefault="00A0665A" w:rsidP="00DF24A0">
            <w:pPr>
              <w:jc w:val="both"/>
              <w:rPr>
                <w:color w:val="FF0000"/>
              </w:rPr>
            </w:pPr>
          </w:p>
        </w:tc>
        <w:tc>
          <w:tcPr>
            <w:tcW w:w="537" w:type="dxa"/>
            <w:vAlign w:val="center"/>
          </w:tcPr>
          <w:p w:rsidR="00A0665A" w:rsidRPr="000D38A6" w:rsidRDefault="00A0665A" w:rsidP="00DF24A0">
            <w:pPr>
              <w:jc w:val="both"/>
              <w:rPr>
                <w:color w:val="FF0000"/>
              </w:rPr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13</w:t>
            </w:r>
          </w:p>
        </w:tc>
        <w:tc>
          <w:tcPr>
            <w:tcW w:w="736" w:type="dxa"/>
            <w:gridSpan w:val="2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0D38A6" w:rsidRDefault="00A0665A" w:rsidP="00DF24A0">
            <w:pPr>
              <w:jc w:val="both"/>
              <w:rPr>
                <w:color w:val="FF0000"/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Pr="000D38A6" w:rsidRDefault="00A0665A" w:rsidP="00DF24A0">
            <w:pPr>
              <w:jc w:val="both"/>
              <w:rPr>
                <w:color w:val="FF0000"/>
              </w:rPr>
            </w:pPr>
          </w:p>
        </w:tc>
        <w:tc>
          <w:tcPr>
            <w:tcW w:w="554" w:type="dxa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0D38A6" w:rsidRDefault="00A0665A" w:rsidP="00DF24A0">
            <w:pPr>
              <w:jc w:val="both"/>
              <w:rPr>
                <w:color w:val="FF0000"/>
              </w:rPr>
            </w:pPr>
          </w:p>
        </w:tc>
        <w:tc>
          <w:tcPr>
            <w:tcW w:w="537" w:type="dxa"/>
            <w:vAlign w:val="center"/>
          </w:tcPr>
          <w:p w:rsidR="00A0665A" w:rsidRPr="000D38A6" w:rsidRDefault="00A0665A" w:rsidP="00DF24A0">
            <w:pPr>
              <w:jc w:val="both"/>
              <w:rPr>
                <w:color w:val="FF0000"/>
              </w:rPr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14</w:t>
            </w:r>
          </w:p>
        </w:tc>
        <w:tc>
          <w:tcPr>
            <w:tcW w:w="736" w:type="dxa"/>
            <w:gridSpan w:val="2"/>
            <w:vAlign w:val="center"/>
          </w:tcPr>
          <w:p w:rsidR="00A0665A" w:rsidRPr="000D38A6" w:rsidRDefault="00A0665A" w:rsidP="00130383">
            <w:pPr>
              <w:jc w:val="center"/>
              <w:rPr>
                <w:color w:val="FF0000"/>
              </w:rPr>
            </w:pPr>
            <w:r w:rsidRPr="000D38A6">
              <w:rPr>
                <w:color w:val="FF0000"/>
              </w:rPr>
              <w:t>305</w:t>
            </w:r>
          </w:p>
        </w:tc>
        <w:tc>
          <w:tcPr>
            <w:tcW w:w="2451" w:type="dxa"/>
            <w:gridSpan w:val="2"/>
            <w:vAlign w:val="center"/>
          </w:tcPr>
          <w:p w:rsidR="00A0665A" w:rsidRPr="000D38A6" w:rsidRDefault="00A0665A" w:rsidP="00130383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0D38A6" w:rsidRDefault="00A0665A" w:rsidP="003E3C9B">
            <w:pPr>
              <w:rPr>
                <w:color w:val="FF0000"/>
                <w:sz w:val="28"/>
                <w:szCs w:val="28"/>
                <w:lang w:val="en-US"/>
              </w:rPr>
            </w:pPr>
            <w:r w:rsidRPr="000D38A6">
              <w:rPr>
                <w:color w:val="FF0000"/>
                <w:sz w:val="28"/>
                <w:szCs w:val="28"/>
              </w:rPr>
              <w:t>Болт М6-6</w:t>
            </w:r>
            <w:r w:rsidRPr="000D38A6">
              <w:rPr>
                <w:color w:val="FF0000"/>
                <w:sz w:val="28"/>
                <w:szCs w:val="28"/>
                <w:lang w:val="en-US"/>
              </w:rPr>
              <w:t>g x 2</w:t>
            </w:r>
            <w:r w:rsidRPr="000D38A6">
              <w:rPr>
                <w:color w:val="FF0000"/>
                <w:sz w:val="28"/>
                <w:szCs w:val="28"/>
              </w:rPr>
              <w:t>0</w:t>
            </w:r>
            <w:r w:rsidRPr="000D38A6">
              <w:rPr>
                <w:color w:val="FF0000"/>
                <w:sz w:val="28"/>
                <w:szCs w:val="28"/>
                <w:lang w:val="en-US"/>
              </w:rPr>
              <w:t>.46.029.</w:t>
            </w:r>
          </w:p>
        </w:tc>
        <w:tc>
          <w:tcPr>
            <w:tcW w:w="1786" w:type="dxa"/>
            <w:gridSpan w:val="2"/>
          </w:tcPr>
          <w:p w:rsidR="00A0665A" w:rsidRPr="000D38A6" w:rsidRDefault="00A0665A" w:rsidP="00130383">
            <w:pPr>
              <w:jc w:val="both"/>
              <w:rPr>
                <w:color w:val="FF0000"/>
              </w:rPr>
            </w:pPr>
          </w:p>
        </w:tc>
        <w:tc>
          <w:tcPr>
            <w:tcW w:w="554" w:type="dxa"/>
            <w:vAlign w:val="center"/>
          </w:tcPr>
          <w:p w:rsidR="00A0665A" w:rsidRPr="000D38A6" w:rsidRDefault="00A0665A" w:rsidP="00130383">
            <w:pPr>
              <w:jc w:val="center"/>
              <w:rPr>
                <w:color w:val="FF0000"/>
                <w:sz w:val="22"/>
                <w:szCs w:val="22"/>
              </w:rPr>
            </w:pPr>
            <w:r w:rsidRPr="000D38A6">
              <w:rPr>
                <w:color w:val="FF0000"/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0D38A6" w:rsidRDefault="00A0665A" w:rsidP="00130383">
            <w:pPr>
              <w:jc w:val="center"/>
              <w:rPr>
                <w:color w:val="FF0000"/>
              </w:rPr>
            </w:pPr>
            <w:r w:rsidRPr="000D38A6">
              <w:rPr>
                <w:color w:val="FF0000"/>
                <w:sz w:val="22"/>
                <w:szCs w:val="22"/>
              </w:rPr>
              <w:t>15</w:t>
            </w:r>
            <w:r w:rsidRPr="000D38A6">
              <w:rPr>
                <w:color w:val="FF0000"/>
              </w:rPr>
              <w:t>2</w:t>
            </w:r>
          </w:p>
        </w:tc>
        <w:tc>
          <w:tcPr>
            <w:tcW w:w="851" w:type="dxa"/>
            <w:gridSpan w:val="2"/>
            <w:vAlign w:val="center"/>
          </w:tcPr>
          <w:p w:rsidR="00A0665A" w:rsidRPr="000D38A6" w:rsidRDefault="00A0665A" w:rsidP="003258D9">
            <w:pPr>
              <w:jc w:val="center"/>
              <w:rPr>
                <w:color w:val="FF0000"/>
              </w:rPr>
            </w:pPr>
            <w:r w:rsidRPr="000D38A6">
              <w:rPr>
                <w:color w:val="FF0000"/>
              </w:rPr>
              <w:t>0,007</w:t>
            </w:r>
          </w:p>
        </w:tc>
        <w:tc>
          <w:tcPr>
            <w:tcW w:w="907" w:type="dxa"/>
            <w:gridSpan w:val="2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  <w:sz w:val="28"/>
                <w:szCs w:val="28"/>
              </w:rPr>
            </w:pPr>
            <w:r w:rsidRPr="000D38A6">
              <w:rPr>
                <w:color w:val="FF0000"/>
                <w:sz w:val="28"/>
                <w:szCs w:val="28"/>
              </w:rPr>
              <w:t>1,06</w:t>
            </w:r>
          </w:p>
        </w:tc>
        <w:tc>
          <w:tcPr>
            <w:tcW w:w="537" w:type="dxa"/>
          </w:tcPr>
          <w:p w:rsidR="00A0665A" w:rsidRPr="000D38A6" w:rsidRDefault="00A0665A" w:rsidP="00DF24A0">
            <w:pPr>
              <w:jc w:val="both"/>
              <w:rPr>
                <w:color w:val="FF0000"/>
              </w:rPr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DF24A0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15</w:t>
            </w:r>
          </w:p>
        </w:tc>
        <w:tc>
          <w:tcPr>
            <w:tcW w:w="736" w:type="dxa"/>
            <w:gridSpan w:val="2"/>
            <w:vAlign w:val="center"/>
          </w:tcPr>
          <w:p w:rsidR="00A0665A" w:rsidRPr="000D38A6" w:rsidRDefault="00A0665A" w:rsidP="00130383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A0665A" w:rsidRPr="000D38A6" w:rsidRDefault="00A0665A" w:rsidP="00130383">
            <w:pPr>
              <w:jc w:val="both"/>
              <w:rPr>
                <w:color w:val="FF0000"/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0D38A6" w:rsidRDefault="00A0665A" w:rsidP="00130383">
            <w:pPr>
              <w:jc w:val="both"/>
              <w:rPr>
                <w:color w:val="FF0000"/>
                <w:sz w:val="28"/>
                <w:szCs w:val="28"/>
              </w:rPr>
            </w:pPr>
            <w:r w:rsidRPr="000D38A6">
              <w:rPr>
                <w:color w:val="FF0000"/>
                <w:sz w:val="28"/>
                <w:szCs w:val="28"/>
              </w:rPr>
              <w:t>ГОСТ 7798-70</w:t>
            </w:r>
          </w:p>
        </w:tc>
        <w:tc>
          <w:tcPr>
            <w:tcW w:w="1786" w:type="dxa"/>
            <w:gridSpan w:val="2"/>
          </w:tcPr>
          <w:p w:rsidR="00A0665A" w:rsidRPr="000D38A6" w:rsidRDefault="00A0665A" w:rsidP="00130383">
            <w:pPr>
              <w:jc w:val="both"/>
              <w:rPr>
                <w:color w:val="FF0000"/>
              </w:rPr>
            </w:pPr>
          </w:p>
        </w:tc>
        <w:tc>
          <w:tcPr>
            <w:tcW w:w="554" w:type="dxa"/>
            <w:vAlign w:val="center"/>
          </w:tcPr>
          <w:p w:rsidR="00A0665A" w:rsidRPr="000D38A6" w:rsidRDefault="00A0665A" w:rsidP="00130383">
            <w:pPr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0D38A6" w:rsidRDefault="00A0665A" w:rsidP="00130383">
            <w:pPr>
              <w:jc w:val="center"/>
              <w:rPr>
                <w:color w:val="FF0000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0D38A6" w:rsidRDefault="00A0665A" w:rsidP="00130383">
            <w:pPr>
              <w:jc w:val="center"/>
              <w:rPr>
                <w:color w:val="FF0000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</w:rPr>
            </w:pPr>
          </w:p>
        </w:tc>
        <w:tc>
          <w:tcPr>
            <w:tcW w:w="537" w:type="dxa"/>
          </w:tcPr>
          <w:p w:rsidR="00A0665A" w:rsidRPr="000D38A6" w:rsidRDefault="00A0665A" w:rsidP="00DF24A0">
            <w:pPr>
              <w:jc w:val="both"/>
              <w:rPr>
                <w:color w:val="FF0000"/>
              </w:rPr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DF24A0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16</w:t>
            </w:r>
          </w:p>
        </w:tc>
        <w:tc>
          <w:tcPr>
            <w:tcW w:w="736" w:type="dxa"/>
            <w:gridSpan w:val="2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A0665A" w:rsidRPr="000D38A6" w:rsidRDefault="00A0665A" w:rsidP="00DF24A0">
            <w:pPr>
              <w:jc w:val="both"/>
              <w:rPr>
                <w:color w:val="FF0000"/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0D38A6" w:rsidRDefault="00A0665A" w:rsidP="00DF24A0">
            <w:pPr>
              <w:jc w:val="both"/>
              <w:rPr>
                <w:color w:val="FF0000"/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Pr="000D38A6" w:rsidRDefault="00A0665A" w:rsidP="00DF24A0">
            <w:pPr>
              <w:jc w:val="both"/>
              <w:rPr>
                <w:color w:val="FF0000"/>
              </w:rPr>
            </w:pPr>
          </w:p>
        </w:tc>
        <w:tc>
          <w:tcPr>
            <w:tcW w:w="554" w:type="dxa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0D38A6" w:rsidRDefault="00A0665A" w:rsidP="00DF24A0">
            <w:pPr>
              <w:jc w:val="both"/>
              <w:rPr>
                <w:color w:val="FF0000"/>
              </w:rPr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DF24A0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17</w:t>
            </w:r>
          </w:p>
        </w:tc>
        <w:tc>
          <w:tcPr>
            <w:tcW w:w="736" w:type="dxa"/>
            <w:gridSpan w:val="2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</w:rPr>
            </w:pPr>
            <w:r w:rsidRPr="000D38A6">
              <w:rPr>
                <w:color w:val="FF0000"/>
              </w:rPr>
              <w:t>306</w:t>
            </w:r>
          </w:p>
        </w:tc>
        <w:tc>
          <w:tcPr>
            <w:tcW w:w="2451" w:type="dxa"/>
            <w:gridSpan w:val="2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0D38A6" w:rsidRDefault="00A0665A" w:rsidP="00DF24A0">
            <w:pPr>
              <w:jc w:val="both"/>
              <w:rPr>
                <w:color w:val="FF0000"/>
                <w:sz w:val="28"/>
                <w:szCs w:val="28"/>
              </w:rPr>
            </w:pPr>
            <w:r w:rsidRPr="000D38A6">
              <w:rPr>
                <w:color w:val="FF0000"/>
                <w:sz w:val="28"/>
                <w:szCs w:val="28"/>
              </w:rPr>
              <w:t>Резьбовая заклепка-гайка</w:t>
            </w:r>
          </w:p>
        </w:tc>
        <w:tc>
          <w:tcPr>
            <w:tcW w:w="1786" w:type="dxa"/>
            <w:gridSpan w:val="2"/>
            <w:vAlign w:val="center"/>
          </w:tcPr>
          <w:p w:rsidR="00A0665A" w:rsidRPr="000D38A6" w:rsidRDefault="00A0665A" w:rsidP="00DF24A0">
            <w:pPr>
              <w:rPr>
                <w:color w:val="FF0000"/>
              </w:rPr>
            </w:pPr>
          </w:p>
        </w:tc>
        <w:tc>
          <w:tcPr>
            <w:tcW w:w="554" w:type="dxa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  <w:sz w:val="22"/>
                <w:szCs w:val="22"/>
              </w:rPr>
            </w:pPr>
            <w:r w:rsidRPr="000D38A6">
              <w:rPr>
                <w:color w:val="FF0000"/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</w:rPr>
            </w:pPr>
            <w:r w:rsidRPr="000D38A6">
              <w:rPr>
                <w:color w:val="FF0000"/>
                <w:sz w:val="22"/>
                <w:szCs w:val="22"/>
              </w:rPr>
              <w:t>15</w:t>
            </w:r>
            <w:r w:rsidRPr="000D38A6">
              <w:rPr>
                <w:color w:val="FF0000"/>
              </w:rPr>
              <w:t>2</w:t>
            </w:r>
          </w:p>
        </w:tc>
        <w:tc>
          <w:tcPr>
            <w:tcW w:w="851" w:type="dxa"/>
            <w:gridSpan w:val="2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</w:rPr>
            </w:pPr>
            <w:r w:rsidRPr="000D38A6">
              <w:rPr>
                <w:color w:val="FF0000"/>
              </w:rPr>
              <w:t>0,002</w:t>
            </w:r>
          </w:p>
        </w:tc>
        <w:tc>
          <w:tcPr>
            <w:tcW w:w="907" w:type="dxa"/>
            <w:gridSpan w:val="2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  <w:sz w:val="28"/>
                <w:szCs w:val="28"/>
              </w:rPr>
            </w:pPr>
            <w:r w:rsidRPr="000D38A6">
              <w:rPr>
                <w:color w:val="FF0000"/>
                <w:sz w:val="28"/>
                <w:szCs w:val="28"/>
              </w:rPr>
              <w:t>0,3</w:t>
            </w:r>
          </w:p>
        </w:tc>
        <w:tc>
          <w:tcPr>
            <w:tcW w:w="537" w:type="dxa"/>
          </w:tcPr>
          <w:p w:rsidR="00A0665A" w:rsidRPr="000D38A6" w:rsidRDefault="00A0665A" w:rsidP="00DF24A0">
            <w:pPr>
              <w:jc w:val="both"/>
              <w:rPr>
                <w:color w:val="FF0000"/>
              </w:rPr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18</w:t>
            </w:r>
          </w:p>
        </w:tc>
        <w:tc>
          <w:tcPr>
            <w:tcW w:w="736" w:type="dxa"/>
            <w:gridSpan w:val="2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0D38A6" w:rsidRDefault="00A0665A" w:rsidP="00DF24A0">
            <w:pPr>
              <w:jc w:val="both"/>
              <w:rPr>
                <w:color w:val="FF0000"/>
                <w:sz w:val="28"/>
                <w:szCs w:val="28"/>
              </w:rPr>
            </w:pPr>
            <w:r w:rsidRPr="000D38A6">
              <w:rPr>
                <w:color w:val="FF0000"/>
                <w:sz w:val="28"/>
                <w:szCs w:val="28"/>
              </w:rPr>
              <w:t>Потайной фланец М</w:t>
            </w:r>
            <w:proofErr w:type="gramStart"/>
            <w:r w:rsidRPr="000D38A6">
              <w:rPr>
                <w:color w:val="FF0000"/>
                <w:sz w:val="28"/>
                <w:szCs w:val="28"/>
              </w:rPr>
              <w:t>6</w:t>
            </w:r>
            <w:proofErr w:type="gramEnd"/>
          </w:p>
        </w:tc>
        <w:tc>
          <w:tcPr>
            <w:tcW w:w="1786" w:type="dxa"/>
            <w:gridSpan w:val="2"/>
            <w:vAlign w:val="center"/>
          </w:tcPr>
          <w:p w:rsidR="00A0665A" w:rsidRPr="000D38A6" w:rsidRDefault="00A0665A" w:rsidP="00DF24A0">
            <w:pPr>
              <w:rPr>
                <w:color w:val="FF0000"/>
              </w:rPr>
            </w:pPr>
          </w:p>
        </w:tc>
        <w:tc>
          <w:tcPr>
            <w:tcW w:w="554" w:type="dxa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0D38A6" w:rsidRDefault="00A0665A" w:rsidP="00DF24A0">
            <w:pPr>
              <w:jc w:val="both"/>
              <w:rPr>
                <w:color w:val="FF0000"/>
              </w:rPr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DF24A0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19</w:t>
            </w:r>
          </w:p>
        </w:tc>
        <w:tc>
          <w:tcPr>
            <w:tcW w:w="736" w:type="dxa"/>
            <w:gridSpan w:val="2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0D38A6" w:rsidRDefault="00A0665A" w:rsidP="00DF24A0">
            <w:pPr>
              <w:jc w:val="both"/>
              <w:rPr>
                <w:color w:val="FF0000"/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Pr="000D38A6" w:rsidRDefault="00A0665A" w:rsidP="00DF24A0">
            <w:pPr>
              <w:jc w:val="both"/>
              <w:rPr>
                <w:color w:val="FF0000"/>
              </w:rPr>
            </w:pPr>
          </w:p>
        </w:tc>
        <w:tc>
          <w:tcPr>
            <w:tcW w:w="554" w:type="dxa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0D38A6" w:rsidRDefault="00A0665A" w:rsidP="00DF24A0">
            <w:pPr>
              <w:jc w:val="both"/>
              <w:rPr>
                <w:color w:val="FF0000"/>
              </w:rPr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20</w:t>
            </w:r>
          </w:p>
        </w:tc>
        <w:tc>
          <w:tcPr>
            <w:tcW w:w="736" w:type="dxa"/>
            <w:gridSpan w:val="2"/>
            <w:vAlign w:val="center"/>
          </w:tcPr>
          <w:p w:rsidR="00A0665A" w:rsidRPr="000D38A6" w:rsidRDefault="00A0665A" w:rsidP="00130383">
            <w:pPr>
              <w:jc w:val="center"/>
              <w:rPr>
                <w:color w:val="FF0000"/>
              </w:rPr>
            </w:pPr>
            <w:r w:rsidRPr="000D38A6">
              <w:rPr>
                <w:color w:val="FF0000"/>
              </w:rPr>
              <w:t>307</w:t>
            </w:r>
          </w:p>
        </w:tc>
        <w:tc>
          <w:tcPr>
            <w:tcW w:w="2451" w:type="dxa"/>
            <w:gridSpan w:val="2"/>
            <w:vAlign w:val="center"/>
          </w:tcPr>
          <w:p w:rsidR="00A0665A" w:rsidRPr="000D38A6" w:rsidRDefault="00A0665A" w:rsidP="00130383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0D38A6" w:rsidRDefault="00A0665A" w:rsidP="003E3C9B">
            <w:pPr>
              <w:jc w:val="both"/>
              <w:rPr>
                <w:color w:val="FF0000"/>
                <w:sz w:val="28"/>
                <w:szCs w:val="28"/>
              </w:rPr>
            </w:pPr>
            <w:r w:rsidRPr="000D38A6">
              <w:rPr>
                <w:color w:val="FF0000"/>
                <w:sz w:val="28"/>
                <w:szCs w:val="28"/>
              </w:rPr>
              <w:t>Шайба 6 65Г ГОСТ 6402-70.</w:t>
            </w:r>
          </w:p>
        </w:tc>
        <w:tc>
          <w:tcPr>
            <w:tcW w:w="1786" w:type="dxa"/>
            <w:gridSpan w:val="2"/>
            <w:vAlign w:val="center"/>
          </w:tcPr>
          <w:p w:rsidR="00A0665A" w:rsidRPr="000D38A6" w:rsidRDefault="00A0665A" w:rsidP="00130383">
            <w:pPr>
              <w:rPr>
                <w:color w:val="FF0000"/>
              </w:rPr>
            </w:pPr>
          </w:p>
        </w:tc>
        <w:tc>
          <w:tcPr>
            <w:tcW w:w="554" w:type="dxa"/>
            <w:vAlign w:val="center"/>
          </w:tcPr>
          <w:p w:rsidR="00A0665A" w:rsidRPr="000D38A6" w:rsidRDefault="00A0665A" w:rsidP="00130383">
            <w:pPr>
              <w:jc w:val="center"/>
              <w:rPr>
                <w:color w:val="FF0000"/>
                <w:sz w:val="22"/>
                <w:szCs w:val="22"/>
              </w:rPr>
            </w:pPr>
            <w:r w:rsidRPr="000D38A6">
              <w:rPr>
                <w:color w:val="FF0000"/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0D38A6" w:rsidRDefault="00A0665A" w:rsidP="00130383">
            <w:pPr>
              <w:jc w:val="center"/>
              <w:rPr>
                <w:color w:val="FF0000"/>
              </w:rPr>
            </w:pPr>
            <w:r w:rsidRPr="000D38A6">
              <w:rPr>
                <w:color w:val="FF0000"/>
                <w:sz w:val="22"/>
                <w:szCs w:val="22"/>
              </w:rPr>
              <w:t>15</w:t>
            </w:r>
            <w:r w:rsidRPr="000D38A6">
              <w:rPr>
                <w:color w:val="FF0000"/>
              </w:rPr>
              <w:t>2</w:t>
            </w:r>
          </w:p>
        </w:tc>
        <w:tc>
          <w:tcPr>
            <w:tcW w:w="851" w:type="dxa"/>
            <w:gridSpan w:val="2"/>
            <w:vAlign w:val="center"/>
          </w:tcPr>
          <w:p w:rsidR="00A0665A" w:rsidRPr="000D38A6" w:rsidRDefault="00A0665A" w:rsidP="00130383">
            <w:pPr>
              <w:jc w:val="center"/>
              <w:rPr>
                <w:color w:val="FF0000"/>
              </w:rPr>
            </w:pPr>
            <w:r w:rsidRPr="000D38A6">
              <w:rPr>
                <w:color w:val="FF0000"/>
              </w:rPr>
              <w:t>0,001</w:t>
            </w:r>
          </w:p>
        </w:tc>
        <w:tc>
          <w:tcPr>
            <w:tcW w:w="907" w:type="dxa"/>
            <w:gridSpan w:val="2"/>
            <w:vAlign w:val="center"/>
          </w:tcPr>
          <w:p w:rsidR="00A0665A" w:rsidRPr="000D38A6" w:rsidRDefault="00A0665A" w:rsidP="00130383">
            <w:pPr>
              <w:jc w:val="center"/>
              <w:rPr>
                <w:color w:val="FF0000"/>
                <w:sz w:val="28"/>
                <w:szCs w:val="28"/>
              </w:rPr>
            </w:pPr>
            <w:r w:rsidRPr="000D38A6">
              <w:rPr>
                <w:color w:val="FF0000"/>
                <w:sz w:val="28"/>
                <w:szCs w:val="28"/>
              </w:rPr>
              <w:t>0,15</w:t>
            </w:r>
          </w:p>
        </w:tc>
        <w:tc>
          <w:tcPr>
            <w:tcW w:w="537" w:type="dxa"/>
          </w:tcPr>
          <w:p w:rsidR="00A0665A" w:rsidRPr="000D38A6" w:rsidRDefault="00A0665A" w:rsidP="00130383">
            <w:pPr>
              <w:jc w:val="both"/>
              <w:rPr>
                <w:color w:val="FF0000"/>
              </w:rPr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DF24A0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21</w:t>
            </w:r>
          </w:p>
        </w:tc>
        <w:tc>
          <w:tcPr>
            <w:tcW w:w="736" w:type="dxa"/>
            <w:gridSpan w:val="2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0D38A6" w:rsidRDefault="00A0665A" w:rsidP="00DF24A0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Pr="000D38A6" w:rsidRDefault="00A0665A" w:rsidP="00DF24A0">
            <w:pPr>
              <w:jc w:val="both"/>
              <w:rPr>
                <w:color w:val="FF0000"/>
              </w:rPr>
            </w:pPr>
          </w:p>
        </w:tc>
        <w:tc>
          <w:tcPr>
            <w:tcW w:w="554" w:type="dxa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0D38A6" w:rsidRDefault="00A0665A" w:rsidP="00DF24A0">
            <w:pPr>
              <w:jc w:val="both"/>
              <w:rPr>
                <w:color w:val="FF0000"/>
              </w:rPr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22</w:t>
            </w:r>
          </w:p>
        </w:tc>
        <w:tc>
          <w:tcPr>
            <w:tcW w:w="736" w:type="dxa"/>
            <w:gridSpan w:val="2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  <w:sz w:val="28"/>
                <w:szCs w:val="28"/>
              </w:rPr>
            </w:pPr>
            <w:r w:rsidRPr="000D38A6">
              <w:rPr>
                <w:color w:val="FF0000"/>
                <w:sz w:val="28"/>
                <w:szCs w:val="28"/>
              </w:rPr>
              <w:t>308</w:t>
            </w:r>
          </w:p>
        </w:tc>
        <w:tc>
          <w:tcPr>
            <w:tcW w:w="2451" w:type="dxa"/>
            <w:gridSpan w:val="2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0D38A6" w:rsidRDefault="00A0665A" w:rsidP="00DF24A0">
            <w:pPr>
              <w:jc w:val="both"/>
              <w:rPr>
                <w:color w:val="FF0000"/>
                <w:sz w:val="28"/>
                <w:szCs w:val="28"/>
              </w:rPr>
            </w:pPr>
            <w:r w:rsidRPr="000D38A6">
              <w:rPr>
                <w:color w:val="FF0000"/>
                <w:sz w:val="28"/>
                <w:szCs w:val="28"/>
              </w:rPr>
              <w:t>Пластина 1Н-1-МБС-С-3</w:t>
            </w:r>
          </w:p>
        </w:tc>
        <w:tc>
          <w:tcPr>
            <w:tcW w:w="1786" w:type="dxa"/>
            <w:gridSpan w:val="2"/>
          </w:tcPr>
          <w:p w:rsidR="00A0665A" w:rsidRPr="000D38A6" w:rsidRDefault="00A0665A" w:rsidP="00DF24A0">
            <w:pPr>
              <w:jc w:val="both"/>
              <w:rPr>
                <w:color w:val="FF0000"/>
              </w:rPr>
            </w:pPr>
          </w:p>
        </w:tc>
        <w:tc>
          <w:tcPr>
            <w:tcW w:w="554" w:type="dxa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  <w:sz w:val="22"/>
                <w:szCs w:val="22"/>
              </w:rPr>
            </w:pPr>
            <w:r w:rsidRPr="000D38A6">
              <w:rPr>
                <w:color w:val="FF0000"/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</w:rPr>
            </w:pPr>
            <w:r w:rsidRPr="000D38A6">
              <w:rPr>
                <w:color w:val="FF0000"/>
              </w:rPr>
              <w:t>2</w:t>
            </w:r>
          </w:p>
        </w:tc>
        <w:tc>
          <w:tcPr>
            <w:tcW w:w="851" w:type="dxa"/>
            <w:gridSpan w:val="2"/>
            <w:vAlign w:val="center"/>
          </w:tcPr>
          <w:p w:rsidR="00A0665A" w:rsidRPr="000D38A6" w:rsidRDefault="00A0665A" w:rsidP="000D38A6">
            <w:pPr>
              <w:jc w:val="center"/>
              <w:rPr>
                <w:color w:val="FF0000"/>
                <w:sz w:val="22"/>
                <w:szCs w:val="22"/>
              </w:rPr>
            </w:pPr>
            <w:r w:rsidRPr="000D38A6">
              <w:rPr>
                <w:color w:val="FF0000"/>
                <w:sz w:val="22"/>
                <w:szCs w:val="22"/>
              </w:rPr>
              <w:t>1,619</w:t>
            </w:r>
          </w:p>
        </w:tc>
        <w:tc>
          <w:tcPr>
            <w:tcW w:w="907" w:type="dxa"/>
            <w:gridSpan w:val="2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  <w:sz w:val="28"/>
                <w:szCs w:val="28"/>
              </w:rPr>
            </w:pPr>
            <w:r w:rsidRPr="000D38A6">
              <w:rPr>
                <w:color w:val="FF0000"/>
                <w:sz w:val="28"/>
                <w:szCs w:val="28"/>
              </w:rPr>
              <w:t>3,23</w:t>
            </w:r>
          </w:p>
        </w:tc>
        <w:tc>
          <w:tcPr>
            <w:tcW w:w="537" w:type="dxa"/>
          </w:tcPr>
          <w:p w:rsidR="00A0665A" w:rsidRPr="000D38A6" w:rsidRDefault="00A0665A" w:rsidP="00DF24A0">
            <w:pPr>
              <w:jc w:val="both"/>
              <w:rPr>
                <w:color w:val="FF0000"/>
              </w:rPr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23</w:t>
            </w:r>
          </w:p>
        </w:tc>
        <w:tc>
          <w:tcPr>
            <w:tcW w:w="736" w:type="dxa"/>
            <w:gridSpan w:val="2"/>
            <w:vAlign w:val="center"/>
          </w:tcPr>
          <w:p w:rsidR="00A0665A" w:rsidRPr="000D38A6" w:rsidRDefault="00A0665A" w:rsidP="00130383">
            <w:pPr>
              <w:jc w:val="center"/>
              <w:rPr>
                <w:color w:val="FF0000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A0665A" w:rsidRPr="000D38A6" w:rsidRDefault="00A0665A" w:rsidP="00130383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0D38A6" w:rsidRDefault="00A0665A" w:rsidP="000D38A6">
            <w:pPr>
              <w:jc w:val="both"/>
              <w:rPr>
                <w:color w:val="FF0000"/>
                <w:sz w:val="28"/>
                <w:szCs w:val="28"/>
              </w:rPr>
            </w:pPr>
            <w:r w:rsidRPr="000D38A6">
              <w:rPr>
                <w:color w:val="FF0000"/>
                <w:sz w:val="28"/>
                <w:szCs w:val="28"/>
              </w:rPr>
              <w:t>37х10570  ГОСТ 7338-90</w:t>
            </w:r>
          </w:p>
        </w:tc>
        <w:tc>
          <w:tcPr>
            <w:tcW w:w="1786" w:type="dxa"/>
            <w:gridSpan w:val="2"/>
            <w:vAlign w:val="center"/>
          </w:tcPr>
          <w:p w:rsidR="00A0665A" w:rsidRPr="000D38A6" w:rsidRDefault="00A0665A" w:rsidP="00130383">
            <w:pPr>
              <w:rPr>
                <w:color w:val="FF0000"/>
              </w:rPr>
            </w:pPr>
          </w:p>
        </w:tc>
        <w:tc>
          <w:tcPr>
            <w:tcW w:w="554" w:type="dxa"/>
            <w:vAlign w:val="center"/>
          </w:tcPr>
          <w:p w:rsidR="00A0665A" w:rsidRPr="000D38A6" w:rsidRDefault="00A0665A" w:rsidP="00130383">
            <w:pPr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0D38A6" w:rsidRDefault="00A0665A" w:rsidP="00130383">
            <w:pPr>
              <w:jc w:val="center"/>
              <w:rPr>
                <w:color w:val="FF0000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0D38A6" w:rsidRDefault="00A0665A" w:rsidP="00130383">
            <w:pPr>
              <w:jc w:val="center"/>
              <w:rPr>
                <w:color w:val="FF0000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A0665A" w:rsidRPr="000D38A6" w:rsidRDefault="00A0665A" w:rsidP="00DF24A0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0D38A6" w:rsidRDefault="00A0665A" w:rsidP="00DF24A0">
            <w:pPr>
              <w:jc w:val="both"/>
              <w:rPr>
                <w:color w:val="FF0000"/>
              </w:rPr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lastRenderedPageBreak/>
              <w:t>1</w:t>
            </w:r>
          </w:p>
        </w:tc>
        <w:tc>
          <w:tcPr>
            <w:tcW w:w="736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4284" w:type="dxa"/>
            <w:gridSpan w:val="4"/>
            <w:vAlign w:val="center"/>
          </w:tcPr>
          <w:p w:rsidR="00A0665A" w:rsidRPr="00387E6F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A0665A" w:rsidRPr="005B2526" w:rsidRDefault="00A0665A" w:rsidP="00DF24A0"/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2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73D6C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C73D6C" w:rsidRDefault="00A0665A" w:rsidP="00DF24A0">
            <w:pPr>
              <w:jc w:val="center"/>
            </w:pPr>
          </w:p>
        </w:tc>
        <w:tc>
          <w:tcPr>
            <w:tcW w:w="4284" w:type="dxa"/>
            <w:gridSpan w:val="4"/>
            <w:vAlign w:val="center"/>
          </w:tcPr>
          <w:p w:rsidR="00A0665A" w:rsidRPr="005E5FF2" w:rsidRDefault="00A0665A" w:rsidP="00DF24A0">
            <w:pPr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4E7057" w:rsidRDefault="00A0665A" w:rsidP="00DF24A0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8623D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3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12671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A0665A" w:rsidRPr="00C12671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E96AD3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4</w:t>
            </w:r>
          </w:p>
        </w:tc>
        <w:tc>
          <w:tcPr>
            <w:tcW w:w="736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4284" w:type="dxa"/>
            <w:gridSpan w:val="4"/>
            <w:vAlign w:val="center"/>
          </w:tcPr>
          <w:p w:rsidR="00A0665A" w:rsidRPr="00387E6F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A0665A" w:rsidRPr="005B2526" w:rsidRDefault="00A0665A" w:rsidP="00DF24A0"/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DF24A0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5</w:t>
            </w:r>
          </w:p>
        </w:tc>
        <w:tc>
          <w:tcPr>
            <w:tcW w:w="736" w:type="dxa"/>
            <w:gridSpan w:val="2"/>
            <w:vAlign w:val="center"/>
          </w:tcPr>
          <w:p w:rsidR="00A0665A" w:rsidRPr="00A309D6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A309D6" w:rsidRDefault="00A0665A" w:rsidP="00DF24A0">
            <w:pPr>
              <w:jc w:val="center"/>
            </w:pPr>
          </w:p>
        </w:tc>
        <w:tc>
          <w:tcPr>
            <w:tcW w:w="4284" w:type="dxa"/>
            <w:gridSpan w:val="4"/>
            <w:vAlign w:val="center"/>
          </w:tcPr>
          <w:p w:rsidR="00A0665A" w:rsidRPr="00C504F2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9B77DC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9B77DC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8623D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6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73D6C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C73D6C" w:rsidRDefault="00A0665A" w:rsidP="00DF24A0">
            <w:pPr>
              <w:jc w:val="center"/>
            </w:pPr>
          </w:p>
        </w:tc>
        <w:tc>
          <w:tcPr>
            <w:tcW w:w="4284" w:type="dxa"/>
            <w:gridSpan w:val="4"/>
            <w:vAlign w:val="center"/>
          </w:tcPr>
          <w:p w:rsidR="00A0665A" w:rsidRPr="005E5FF2" w:rsidRDefault="00A0665A" w:rsidP="00DF24A0">
            <w:pPr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4E7057" w:rsidRDefault="00A0665A" w:rsidP="00DF24A0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8623D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DF24A0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7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12671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A0665A" w:rsidRPr="00C12671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E96AD3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8</w:t>
            </w:r>
          </w:p>
        </w:tc>
        <w:tc>
          <w:tcPr>
            <w:tcW w:w="736" w:type="dxa"/>
            <w:gridSpan w:val="2"/>
            <w:vAlign w:val="center"/>
          </w:tcPr>
          <w:p w:rsidR="00A0665A" w:rsidRPr="005528A2" w:rsidRDefault="00A0665A" w:rsidP="00DF24A0">
            <w:pPr>
              <w:jc w:val="center"/>
              <w:rPr>
                <w:color w:val="FF0000"/>
              </w:rPr>
            </w:pPr>
            <w:r w:rsidRPr="005528A2">
              <w:rPr>
                <w:color w:val="FF0000"/>
              </w:rPr>
              <w:t>311</w:t>
            </w:r>
          </w:p>
        </w:tc>
        <w:tc>
          <w:tcPr>
            <w:tcW w:w="2451" w:type="dxa"/>
            <w:gridSpan w:val="2"/>
            <w:vAlign w:val="center"/>
          </w:tcPr>
          <w:p w:rsidR="00A0665A" w:rsidRPr="005528A2" w:rsidRDefault="00A0665A" w:rsidP="00DF24A0">
            <w:pPr>
              <w:jc w:val="center"/>
              <w:rPr>
                <w:color w:val="FF0000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5528A2" w:rsidRDefault="00A0665A" w:rsidP="00DF24A0">
            <w:pPr>
              <w:jc w:val="both"/>
              <w:rPr>
                <w:color w:val="FF0000"/>
                <w:sz w:val="28"/>
                <w:szCs w:val="28"/>
              </w:rPr>
            </w:pPr>
            <w:r w:rsidRPr="005528A2">
              <w:rPr>
                <w:color w:val="FF0000"/>
                <w:sz w:val="28"/>
                <w:szCs w:val="28"/>
              </w:rPr>
              <w:t>Заклепка 4х10</w:t>
            </w:r>
          </w:p>
        </w:tc>
        <w:tc>
          <w:tcPr>
            <w:tcW w:w="1786" w:type="dxa"/>
            <w:gridSpan w:val="2"/>
            <w:vAlign w:val="center"/>
          </w:tcPr>
          <w:p w:rsidR="00A0665A" w:rsidRPr="005528A2" w:rsidRDefault="00A0665A" w:rsidP="00DF24A0">
            <w:pPr>
              <w:rPr>
                <w:color w:val="FF0000"/>
              </w:rPr>
            </w:pPr>
          </w:p>
        </w:tc>
        <w:tc>
          <w:tcPr>
            <w:tcW w:w="554" w:type="dxa"/>
            <w:vAlign w:val="center"/>
          </w:tcPr>
          <w:p w:rsidR="00A0665A" w:rsidRPr="005528A2" w:rsidRDefault="00A0665A" w:rsidP="00DF24A0">
            <w:pPr>
              <w:jc w:val="center"/>
              <w:rPr>
                <w:color w:val="FF0000"/>
                <w:sz w:val="22"/>
                <w:szCs w:val="22"/>
              </w:rPr>
            </w:pPr>
            <w:r w:rsidRPr="005528A2">
              <w:rPr>
                <w:color w:val="FF0000"/>
                <w:sz w:val="22"/>
                <w:szCs w:val="22"/>
              </w:rPr>
              <w:t>166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5528A2" w:rsidRDefault="00A0665A" w:rsidP="00DF24A0">
            <w:pPr>
              <w:jc w:val="center"/>
              <w:rPr>
                <w:color w:val="FF0000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5528A2" w:rsidRDefault="00A0665A" w:rsidP="00DF24A0">
            <w:pPr>
              <w:jc w:val="center"/>
              <w:rPr>
                <w:color w:val="FF0000"/>
                <w:sz w:val="22"/>
                <w:szCs w:val="22"/>
              </w:rPr>
            </w:pPr>
            <w:r w:rsidRPr="005528A2">
              <w:rPr>
                <w:color w:val="FF0000"/>
                <w:sz w:val="22"/>
                <w:szCs w:val="22"/>
              </w:rPr>
              <w:t>0,0006</w:t>
            </w:r>
          </w:p>
        </w:tc>
        <w:tc>
          <w:tcPr>
            <w:tcW w:w="907" w:type="dxa"/>
            <w:gridSpan w:val="2"/>
            <w:vAlign w:val="center"/>
          </w:tcPr>
          <w:p w:rsidR="00A0665A" w:rsidRPr="005528A2" w:rsidRDefault="00A0665A" w:rsidP="00DF24A0">
            <w:pPr>
              <w:jc w:val="center"/>
              <w:rPr>
                <w:color w:val="FF0000"/>
                <w:sz w:val="28"/>
                <w:szCs w:val="28"/>
              </w:rPr>
            </w:pPr>
            <w:r w:rsidRPr="005528A2">
              <w:rPr>
                <w:color w:val="FF0000"/>
                <w:sz w:val="28"/>
                <w:szCs w:val="28"/>
              </w:rPr>
              <w:t>1,0</w:t>
            </w:r>
          </w:p>
        </w:tc>
        <w:tc>
          <w:tcPr>
            <w:tcW w:w="537" w:type="dxa"/>
          </w:tcPr>
          <w:p w:rsidR="00A0665A" w:rsidRPr="005528A2" w:rsidRDefault="00A0665A" w:rsidP="00DF24A0">
            <w:pPr>
              <w:jc w:val="both"/>
              <w:rPr>
                <w:color w:val="FF0000"/>
              </w:rPr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DF24A0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9</w:t>
            </w:r>
          </w:p>
        </w:tc>
        <w:tc>
          <w:tcPr>
            <w:tcW w:w="736" w:type="dxa"/>
            <w:gridSpan w:val="2"/>
            <w:vAlign w:val="center"/>
          </w:tcPr>
          <w:p w:rsidR="00A0665A" w:rsidRPr="005528A2" w:rsidRDefault="00A0665A" w:rsidP="00DF24A0">
            <w:pPr>
              <w:jc w:val="center"/>
              <w:rPr>
                <w:color w:val="FF0000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A0665A" w:rsidRPr="005528A2" w:rsidRDefault="00A0665A" w:rsidP="00DF24A0">
            <w:pPr>
              <w:jc w:val="center"/>
              <w:rPr>
                <w:color w:val="FF0000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5528A2" w:rsidRDefault="00A0665A" w:rsidP="00DF24A0">
            <w:pPr>
              <w:jc w:val="both"/>
              <w:rPr>
                <w:color w:val="FF0000"/>
                <w:sz w:val="28"/>
                <w:szCs w:val="28"/>
              </w:rPr>
            </w:pPr>
            <w:r w:rsidRPr="005528A2">
              <w:rPr>
                <w:color w:val="FF0000"/>
                <w:sz w:val="28"/>
                <w:szCs w:val="28"/>
              </w:rPr>
              <w:t>ГОСТ14801-85</w:t>
            </w:r>
          </w:p>
        </w:tc>
        <w:tc>
          <w:tcPr>
            <w:tcW w:w="1786" w:type="dxa"/>
            <w:gridSpan w:val="2"/>
          </w:tcPr>
          <w:p w:rsidR="00A0665A" w:rsidRPr="005528A2" w:rsidRDefault="00A0665A" w:rsidP="00DF24A0">
            <w:pPr>
              <w:jc w:val="both"/>
              <w:rPr>
                <w:color w:val="FF0000"/>
              </w:rPr>
            </w:pPr>
          </w:p>
        </w:tc>
        <w:tc>
          <w:tcPr>
            <w:tcW w:w="554" w:type="dxa"/>
            <w:vAlign w:val="center"/>
          </w:tcPr>
          <w:p w:rsidR="00A0665A" w:rsidRPr="005528A2" w:rsidRDefault="00A0665A" w:rsidP="00DF24A0">
            <w:pPr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5528A2" w:rsidRDefault="00A0665A" w:rsidP="00DF24A0">
            <w:pPr>
              <w:jc w:val="center"/>
              <w:rPr>
                <w:color w:val="FF0000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5528A2" w:rsidRDefault="00A0665A" w:rsidP="00DF24A0">
            <w:pPr>
              <w:jc w:val="center"/>
              <w:rPr>
                <w:color w:val="FF0000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A0665A" w:rsidRPr="005528A2" w:rsidRDefault="00A0665A" w:rsidP="00DF24A0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5528A2" w:rsidRDefault="00A0665A" w:rsidP="00DF24A0">
            <w:pPr>
              <w:jc w:val="both"/>
              <w:rPr>
                <w:color w:val="FF0000"/>
              </w:rPr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10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73D6C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C73D6C" w:rsidRDefault="00A0665A" w:rsidP="00DF24A0">
            <w:pPr>
              <w:jc w:val="center"/>
            </w:pPr>
          </w:p>
        </w:tc>
        <w:tc>
          <w:tcPr>
            <w:tcW w:w="4284" w:type="dxa"/>
            <w:gridSpan w:val="4"/>
            <w:vAlign w:val="center"/>
          </w:tcPr>
          <w:p w:rsidR="00A0665A" w:rsidRPr="005E5FF2" w:rsidRDefault="00A0665A" w:rsidP="00DF24A0">
            <w:pPr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4E7057" w:rsidRDefault="00A0665A" w:rsidP="00DF24A0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8623D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DF24A0">
            <w:pPr>
              <w:jc w:val="both"/>
            </w:pPr>
          </w:p>
        </w:tc>
      </w:tr>
      <w:tr w:rsidR="00A0665A" w:rsidRPr="001C5249" w:rsidTr="00E22C96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11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536E6" w:rsidRDefault="00A0665A" w:rsidP="00E22C96">
            <w:pPr>
              <w:jc w:val="center"/>
              <w:rPr>
                <w:color w:val="FF0000"/>
              </w:rPr>
            </w:pPr>
            <w:r w:rsidRPr="00C536E6">
              <w:rPr>
                <w:color w:val="FF0000"/>
              </w:rPr>
              <w:t>312</w:t>
            </w:r>
          </w:p>
        </w:tc>
        <w:tc>
          <w:tcPr>
            <w:tcW w:w="2451" w:type="dxa"/>
            <w:gridSpan w:val="2"/>
            <w:vAlign w:val="center"/>
          </w:tcPr>
          <w:p w:rsidR="00A0665A" w:rsidRPr="00C536E6" w:rsidRDefault="00A0665A" w:rsidP="00E22C96">
            <w:pPr>
              <w:jc w:val="center"/>
              <w:rPr>
                <w:color w:val="FF0000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C536E6" w:rsidRDefault="00A0665A" w:rsidP="00BB64B5">
            <w:pPr>
              <w:jc w:val="both"/>
              <w:rPr>
                <w:color w:val="FF0000"/>
                <w:sz w:val="28"/>
                <w:szCs w:val="28"/>
              </w:rPr>
            </w:pPr>
            <w:r w:rsidRPr="00C536E6">
              <w:rPr>
                <w:color w:val="FF0000"/>
                <w:sz w:val="28"/>
                <w:szCs w:val="28"/>
              </w:rPr>
              <w:t>Заклепка 5х12 потайная</w:t>
            </w:r>
          </w:p>
        </w:tc>
        <w:tc>
          <w:tcPr>
            <w:tcW w:w="1786" w:type="dxa"/>
            <w:gridSpan w:val="2"/>
            <w:vAlign w:val="center"/>
          </w:tcPr>
          <w:p w:rsidR="00A0665A" w:rsidRPr="00C536E6" w:rsidRDefault="00A0665A" w:rsidP="00E22C96">
            <w:pPr>
              <w:rPr>
                <w:color w:val="FF0000"/>
              </w:rPr>
            </w:pPr>
          </w:p>
        </w:tc>
        <w:tc>
          <w:tcPr>
            <w:tcW w:w="554" w:type="dxa"/>
            <w:vAlign w:val="center"/>
          </w:tcPr>
          <w:p w:rsidR="00A0665A" w:rsidRPr="00C536E6" w:rsidRDefault="00A0665A" w:rsidP="00E22C96">
            <w:pPr>
              <w:jc w:val="center"/>
              <w:rPr>
                <w:color w:val="FF0000"/>
                <w:sz w:val="22"/>
                <w:szCs w:val="22"/>
              </w:rPr>
            </w:pPr>
            <w:r w:rsidRPr="00C536E6">
              <w:rPr>
                <w:color w:val="FF0000"/>
                <w:sz w:val="22"/>
                <w:szCs w:val="22"/>
              </w:rPr>
              <w:t>166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C536E6" w:rsidRDefault="00A0665A" w:rsidP="00E22C96">
            <w:pPr>
              <w:jc w:val="center"/>
              <w:rPr>
                <w:color w:val="FF0000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C536E6" w:rsidRDefault="00A0665A" w:rsidP="00E22C96">
            <w:pPr>
              <w:jc w:val="center"/>
              <w:rPr>
                <w:color w:val="FF0000"/>
                <w:sz w:val="22"/>
                <w:szCs w:val="22"/>
              </w:rPr>
            </w:pPr>
            <w:r w:rsidRPr="00C536E6">
              <w:rPr>
                <w:color w:val="FF0000"/>
                <w:sz w:val="22"/>
                <w:szCs w:val="22"/>
              </w:rPr>
              <w:t>0,0008</w:t>
            </w:r>
          </w:p>
        </w:tc>
        <w:tc>
          <w:tcPr>
            <w:tcW w:w="907" w:type="dxa"/>
            <w:gridSpan w:val="2"/>
            <w:vAlign w:val="center"/>
          </w:tcPr>
          <w:p w:rsidR="00A0665A" w:rsidRPr="00C536E6" w:rsidRDefault="00A0665A" w:rsidP="00E22C96">
            <w:pPr>
              <w:jc w:val="center"/>
              <w:rPr>
                <w:color w:val="FF0000"/>
                <w:sz w:val="28"/>
                <w:szCs w:val="28"/>
              </w:rPr>
            </w:pPr>
            <w:r w:rsidRPr="00C536E6">
              <w:rPr>
                <w:color w:val="FF0000"/>
                <w:sz w:val="28"/>
                <w:szCs w:val="28"/>
              </w:rPr>
              <w:t>0,3</w:t>
            </w:r>
          </w:p>
        </w:tc>
        <w:tc>
          <w:tcPr>
            <w:tcW w:w="537" w:type="dxa"/>
          </w:tcPr>
          <w:p w:rsidR="00A0665A" w:rsidRPr="00C536E6" w:rsidRDefault="00A0665A" w:rsidP="00E22C96">
            <w:pPr>
              <w:jc w:val="both"/>
              <w:rPr>
                <w:color w:val="FF0000"/>
              </w:rPr>
            </w:pPr>
          </w:p>
        </w:tc>
        <w:tc>
          <w:tcPr>
            <w:tcW w:w="537" w:type="dxa"/>
            <w:vAlign w:val="center"/>
          </w:tcPr>
          <w:p w:rsidR="00A0665A" w:rsidRPr="00C536E6" w:rsidRDefault="00A0665A" w:rsidP="00E22C96">
            <w:pPr>
              <w:jc w:val="both"/>
              <w:rPr>
                <w:color w:val="FF0000"/>
              </w:rPr>
            </w:pPr>
          </w:p>
        </w:tc>
        <w:tc>
          <w:tcPr>
            <w:tcW w:w="715" w:type="dxa"/>
            <w:vAlign w:val="center"/>
          </w:tcPr>
          <w:p w:rsidR="00A0665A" w:rsidRPr="00C536E6" w:rsidRDefault="00A0665A" w:rsidP="00DF24A0">
            <w:pPr>
              <w:jc w:val="both"/>
              <w:rPr>
                <w:color w:val="FF0000"/>
              </w:rPr>
            </w:pPr>
          </w:p>
        </w:tc>
        <w:tc>
          <w:tcPr>
            <w:tcW w:w="715" w:type="dxa"/>
            <w:vAlign w:val="center"/>
          </w:tcPr>
          <w:p w:rsidR="00A0665A" w:rsidRPr="00C536E6" w:rsidRDefault="00A0665A" w:rsidP="00DF24A0">
            <w:pPr>
              <w:jc w:val="both"/>
              <w:rPr>
                <w:color w:val="FF0000"/>
              </w:rPr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E22C96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12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536E6" w:rsidRDefault="00A0665A" w:rsidP="00E22C96">
            <w:pPr>
              <w:jc w:val="center"/>
              <w:rPr>
                <w:color w:val="FF0000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A0665A" w:rsidRPr="00C536E6" w:rsidRDefault="00A0665A" w:rsidP="00E22C96">
            <w:pPr>
              <w:jc w:val="center"/>
              <w:rPr>
                <w:color w:val="FF0000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C536E6" w:rsidRDefault="00A0665A" w:rsidP="00BB64B5">
            <w:pPr>
              <w:jc w:val="both"/>
              <w:rPr>
                <w:color w:val="FF0000"/>
                <w:sz w:val="28"/>
                <w:szCs w:val="28"/>
              </w:rPr>
            </w:pPr>
            <w:r w:rsidRPr="00C536E6">
              <w:rPr>
                <w:color w:val="FF0000"/>
                <w:sz w:val="28"/>
                <w:szCs w:val="28"/>
              </w:rPr>
              <w:t>ГОСТ14798-85</w:t>
            </w:r>
          </w:p>
        </w:tc>
        <w:tc>
          <w:tcPr>
            <w:tcW w:w="1786" w:type="dxa"/>
            <w:gridSpan w:val="2"/>
          </w:tcPr>
          <w:p w:rsidR="00A0665A" w:rsidRPr="00C536E6" w:rsidRDefault="00A0665A" w:rsidP="00E22C96">
            <w:pPr>
              <w:jc w:val="both"/>
              <w:rPr>
                <w:color w:val="FF0000"/>
              </w:rPr>
            </w:pPr>
          </w:p>
        </w:tc>
        <w:tc>
          <w:tcPr>
            <w:tcW w:w="554" w:type="dxa"/>
            <w:vAlign w:val="center"/>
          </w:tcPr>
          <w:p w:rsidR="00A0665A" w:rsidRPr="00C536E6" w:rsidRDefault="00A0665A" w:rsidP="00E22C96">
            <w:pPr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C536E6" w:rsidRDefault="00A0665A" w:rsidP="00E22C96">
            <w:pPr>
              <w:jc w:val="center"/>
              <w:rPr>
                <w:color w:val="FF0000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C536E6" w:rsidRDefault="00A0665A" w:rsidP="00E22C96">
            <w:pPr>
              <w:jc w:val="center"/>
              <w:rPr>
                <w:color w:val="FF0000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A0665A" w:rsidRPr="00C536E6" w:rsidRDefault="00A0665A" w:rsidP="00E22C96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C536E6" w:rsidRDefault="00A0665A" w:rsidP="00E22C96">
            <w:pPr>
              <w:jc w:val="both"/>
              <w:rPr>
                <w:color w:val="FF0000"/>
              </w:rPr>
            </w:pPr>
          </w:p>
        </w:tc>
        <w:tc>
          <w:tcPr>
            <w:tcW w:w="537" w:type="dxa"/>
            <w:vAlign w:val="center"/>
          </w:tcPr>
          <w:p w:rsidR="00A0665A" w:rsidRPr="00C536E6" w:rsidRDefault="00A0665A" w:rsidP="00E22C96">
            <w:pPr>
              <w:jc w:val="both"/>
              <w:rPr>
                <w:color w:val="FF0000"/>
              </w:rPr>
            </w:pPr>
          </w:p>
        </w:tc>
        <w:tc>
          <w:tcPr>
            <w:tcW w:w="715" w:type="dxa"/>
            <w:vAlign w:val="center"/>
          </w:tcPr>
          <w:p w:rsidR="00A0665A" w:rsidRPr="00C536E6" w:rsidRDefault="00A0665A" w:rsidP="00DF24A0">
            <w:pPr>
              <w:jc w:val="both"/>
              <w:rPr>
                <w:color w:val="FF0000"/>
              </w:rPr>
            </w:pPr>
          </w:p>
        </w:tc>
        <w:tc>
          <w:tcPr>
            <w:tcW w:w="715" w:type="dxa"/>
            <w:vAlign w:val="center"/>
          </w:tcPr>
          <w:p w:rsidR="00A0665A" w:rsidRPr="00C536E6" w:rsidRDefault="00A0665A" w:rsidP="00DF24A0">
            <w:pPr>
              <w:jc w:val="both"/>
              <w:rPr>
                <w:color w:val="FF0000"/>
              </w:rPr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13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536E6" w:rsidRDefault="00A0665A" w:rsidP="00DF24A0">
            <w:pPr>
              <w:jc w:val="center"/>
              <w:rPr>
                <w:color w:val="FF0000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A0665A" w:rsidRPr="00C536E6" w:rsidRDefault="00A0665A" w:rsidP="00DF24A0">
            <w:pPr>
              <w:jc w:val="center"/>
              <w:rPr>
                <w:color w:val="FF0000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C536E6" w:rsidRDefault="00A0665A" w:rsidP="00DF24A0">
            <w:pPr>
              <w:jc w:val="both"/>
              <w:rPr>
                <w:color w:val="FF0000"/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Pr="00C536E6" w:rsidRDefault="00A0665A" w:rsidP="00DF24A0">
            <w:pPr>
              <w:jc w:val="both"/>
              <w:rPr>
                <w:color w:val="FF0000"/>
              </w:rPr>
            </w:pPr>
          </w:p>
        </w:tc>
        <w:tc>
          <w:tcPr>
            <w:tcW w:w="554" w:type="dxa"/>
            <w:vAlign w:val="center"/>
          </w:tcPr>
          <w:p w:rsidR="00A0665A" w:rsidRPr="00C536E6" w:rsidRDefault="00A0665A" w:rsidP="00DF24A0">
            <w:pPr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C536E6" w:rsidRDefault="00A0665A" w:rsidP="00DF24A0">
            <w:pPr>
              <w:jc w:val="center"/>
              <w:rPr>
                <w:color w:val="FF0000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C536E6" w:rsidRDefault="00A0665A" w:rsidP="00DF24A0">
            <w:pPr>
              <w:jc w:val="center"/>
              <w:rPr>
                <w:color w:val="FF0000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A0665A" w:rsidRPr="00C536E6" w:rsidRDefault="00A0665A" w:rsidP="00DF24A0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C536E6" w:rsidRDefault="00A0665A" w:rsidP="00DF24A0">
            <w:pPr>
              <w:jc w:val="both"/>
              <w:rPr>
                <w:color w:val="FF0000"/>
              </w:rPr>
            </w:pPr>
          </w:p>
        </w:tc>
        <w:tc>
          <w:tcPr>
            <w:tcW w:w="537" w:type="dxa"/>
            <w:vAlign w:val="center"/>
          </w:tcPr>
          <w:p w:rsidR="00A0665A" w:rsidRPr="00C536E6" w:rsidRDefault="00A0665A" w:rsidP="00DF24A0">
            <w:pPr>
              <w:jc w:val="both"/>
              <w:rPr>
                <w:color w:val="FF0000"/>
              </w:rPr>
            </w:pPr>
          </w:p>
        </w:tc>
        <w:tc>
          <w:tcPr>
            <w:tcW w:w="715" w:type="dxa"/>
            <w:vAlign w:val="center"/>
          </w:tcPr>
          <w:p w:rsidR="00A0665A" w:rsidRPr="00C536E6" w:rsidRDefault="00A0665A" w:rsidP="00DF24A0">
            <w:pPr>
              <w:jc w:val="both"/>
              <w:rPr>
                <w:color w:val="FF0000"/>
              </w:rPr>
            </w:pPr>
          </w:p>
        </w:tc>
        <w:tc>
          <w:tcPr>
            <w:tcW w:w="715" w:type="dxa"/>
            <w:vAlign w:val="center"/>
          </w:tcPr>
          <w:p w:rsidR="00A0665A" w:rsidRPr="00C536E6" w:rsidRDefault="00A0665A" w:rsidP="00DF24A0">
            <w:pPr>
              <w:jc w:val="both"/>
              <w:rPr>
                <w:color w:val="FF0000"/>
              </w:rPr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E22C96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14</w:t>
            </w:r>
          </w:p>
        </w:tc>
        <w:tc>
          <w:tcPr>
            <w:tcW w:w="736" w:type="dxa"/>
            <w:gridSpan w:val="2"/>
            <w:vAlign w:val="center"/>
          </w:tcPr>
          <w:p w:rsidR="00A0665A" w:rsidRPr="00DD4549" w:rsidRDefault="00A0665A" w:rsidP="00E22C96">
            <w:pPr>
              <w:jc w:val="center"/>
              <w:rPr>
                <w:color w:val="FF0000"/>
              </w:rPr>
            </w:pPr>
            <w:r w:rsidRPr="00DD4549">
              <w:rPr>
                <w:color w:val="FF0000"/>
              </w:rPr>
              <w:t>313</w:t>
            </w:r>
          </w:p>
        </w:tc>
        <w:tc>
          <w:tcPr>
            <w:tcW w:w="2451" w:type="dxa"/>
            <w:gridSpan w:val="2"/>
            <w:vAlign w:val="center"/>
          </w:tcPr>
          <w:p w:rsidR="00A0665A" w:rsidRPr="00DD4549" w:rsidRDefault="00A0665A" w:rsidP="00E22C96">
            <w:pPr>
              <w:jc w:val="center"/>
              <w:rPr>
                <w:color w:val="FF0000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DD4549" w:rsidRDefault="00A0665A" w:rsidP="008E4215">
            <w:pPr>
              <w:jc w:val="both"/>
              <w:rPr>
                <w:color w:val="FF0000"/>
                <w:sz w:val="28"/>
                <w:szCs w:val="28"/>
              </w:rPr>
            </w:pPr>
            <w:r w:rsidRPr="00DD4549">
              <w:rPr>
                <w:color w:val="FF0000"/>
                <w:sz w:val="28"/>
                <w:szCs w:val="28"/>
              </w:rPr>
              <w:t>Заклепка 3х8 потайная</w:t>
            </w:r>
          </w:p>
        </w:tc>
        <w:tc>
          <w:tcPr>
            <w:tcW w:w="1786" w:type="dxa"/>
            <w:gridSpan w:val="2"/>
            <w:vAlign w:val="center"/>
          </w:tcPr>
          <w:p w:rsidR="00A0665A" w:rsidRPr="00DD4549" w:rsidRDefault="00A0665A" w:rsidP="00E22C96">
            <w:pPr>
              <w:rPr>
                <w:color w:val="FF0000"/>
              </w:rPr>
            </w:pPr>
          </w:p>
        </w:tc>
        <w:tc>
          <w:tcPr>
            <w:tcW w:w="554" w:type="dxa"/>
            <w:vAlign w:val="center"/>
          </w:tcPr>
          <w:p w:rsidR="00A0665A" w:rsidRPr="00DD4549" w:rsidRDefault="00A0665A" w:rsidP="00E22C96">
            <w:pPr>
              <w:jc w:val="center"/>
              <w:rPr>
                <w:color w:val="FF0000"/>
                <w:sz w:val="22"/>
                <w:szCs w:val="22"/>
              </w:rPr>
            </w:pPr>
            <w:r w:rsidRPr="00DD4549">
              <w:rPr>
                <w:color w:val="FF0000"/>
                <w:sz w:val="22"/>
                <w:szCs w:val="22"/>
              </w:rPr>
              <w:t>166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DD4549" w:rsidRDefault="00A0665A" w:rsidP="00E22C96">
            <w:pPr>
              <w:jc w:val="center"/>
              <w:rPr>
                <w:color w:val="FF0000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DD4549" w:rsidRDefault="00A0665A" w:rsidP="00E22C96">
            <w:pPr>
              <w:jc w:val="center"/>
              <w:rPr>
                <w:color w:val="FF0000"/>
              </w:rPr>
            </w:pPr>
            <w:r w:rsidRPr="00DD4549">
              <w:rPr>
                <w:color w:val="FF0000"/>
                <w:sz w:val="22"/>
                <w:szCs w:val="22"/>
              </w:rPr>
              <w:t>0,000</w:t>
            </w:r>
            <w:r w:rsidRPr="00DD4549">
              <w:rPr>
                <w:color w:val="FF0000"/>
              </w:rPr>
              <w:t>2</w:t>
            </w:r>
          </w:p>
        </w:tc>
        <w:tc>
          <w:tcPr>
            <w:tcW w:w="907" w:type="dxa"/>
            <w:gridSpan w:val="2"/>
            <w:vAlign w:val="center"/>
          </w:tcPr>
          <w:p w:rsidR="00A0665A" w:rsidRPr="00DD4549" w:rsidRDefault="00A0665A" w:rsidP="00E22C96">
            <w:pPr>
              <w:jc w:val="center"/>
              <w:rPr>
                <w:color w:val="FF0000"/>
                <w:sz w:val="28"/>
                <w:szCs w:val="28"/>
              </w:rPr>
            </w:pPr>
            <w:r w:rsidRPr="00DD4549">
              <w:rPr>
                <w:color w:val="FF0000"/>
                <w:sz w:val="28"/>
                <w:szCs w:val="28"/>
              </w:rPr>
              <w:t>0,3</w:t>
            </w:r>
          </w:p>
        </w:tc>
        <w:tc>
          <w:tcPr>
            <w:tcW w:w="537" w:type="dxa"/>
          </w:tcPr>
          <w:p w:rsidR="00A0665A" w:rsidRPr="00DD4549" w:rsidRDefault="00A0665A" w:rsidP="00DF24A0">
            <w:pPr>
              <w:jc w:val="both"/>
              <w:rPr>
                <w:color w:val="FF0000"/>
              </w:rPr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DF24A0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15</w:t>
            </w:r>
          </w:p>
        </w:tc>
        <w:tc>
          <w:tcPr>
            <w:tcW w:w="736" w:type="dxa"/>
            <w:gridSpan w:val="2"/>
            <w:vAlign w:val="center"/>
          </w:tcPr>
          <w:p w:rsidR="00A0665A" w:rsidRPr="00DD4549" w:rsidRDefault="00A0665A" w:rsidP="00E22C96">
            <w:pPr>
              <w:jc w:val="center"/>
              <w:rPr>
                <w:color w:val="FF0000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A0665A" w:rsidRPr="00DD4549" w:rsidRDefault="00A0665A" w:rsidP="00E22C96">
            <w:pPr>
              <w:jc w:val="center"/>
              <w:rPr>
                <w:color w:val="FF0000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DD4549" w:rsidRDefault="00A0665A" w:rsidP="00E22C96">
            <w:pPr>
              <w:jc w:val="both"/>
              <w:rPr>
                <w:color w:val="FF0000"/>
                <w:sz w:val="28"/>
                <w:szCs w:val="28"/>
              </w:rPr>
            </w:pPr>
            <w:r w:rsidRPr="00DD4549">
              <w:rPr>
                <w:color w:val="FF0000"/>
                <w:sz w:val="28"/>
                <w:szCs w:val="28"/>
              </w:rPr>
              <w:t>ГОСТ14798-85</w:t>
            </w:r>
          </w:p>
        </w:tc>
        <w:tc>
          <w:tcPr>
            <w:tcW w:w="1786" w:type="dxa"/>
            <w:gridSpan w:val="2"/>
          </w:tcPr>
          <w:p w:rsidR="00A0665A" w:rsidRPr="00DD4549" w:rsidRDefault="00A0665A" w:rsidP="00E22C96">
            <w:pPr>
              <w:jc w:val="both"/>
              <w:rPr>
                <w:color w:val="FF0000"/>
              </w:rPr>
            </w:pPr>
          </w:p>
        </w:tc>
        <w:tc>
          <w:tcPr>
            <w:tcW w:w="554" w:type="dxa"/>
            <w:vAlign w:val="center"/>
          </w:tcPr>
          <w:p w:rsidR="00A0665A" w:rsidRPr="00DD4549" w:rsidRDefault="00A0665A" w:rsidP="00E22C96">
            <w:pPr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DD4549" w:rsidRDefault="00A0665A" w:rsidP="00E22C96">
            <w:pPr>
              <w:jc w:val="center"/>
              <w:rPr>
                <w:color w:val="FF0000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DD4549" w:rsidRDefault="00A0665A" w:rsidP="00E22C96">
            <w:pPr>
              <w:jc w:val="center"/>
              <w:rPr>
                <w:color w:val="FF0000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A0665A" w:rsidRPr="00DD4549" w:rsidRDefault="00A0665A" w:rsidP="00E22C96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DD4549" w:rsidRDefault="00A0665A" w:rsidP="00DF24A0">
            <w:pPr>
              <w:jc w:val="both"/>
              <w:rPr>
                <w:color w:val="FF0000"/>
              </w:rPr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DF24A0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16</w:t>
            </w:r>
          </w:p>
        </w:tc>
        <w:tc>
          <w:tcPr>
            <w:tcW w:w="736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4284" w:type="dxa"/>
            <w:gridSpan w:val="4"/>
            <w:vAlign w:val="center"/>
          </w:tcPr>
          <w:p w:rsidR="00A0665A" w:rsidRPr="00387E6F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A0665A" w:rsidRPr="005B2526" w:rsidRDefault="00A0665A" w:rsidP="00DF24A0"/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DF24A0">
            <w:pPr>
              <w:jc w:val="both"/>
            </w:pPr>
          </w:p>
        </w:tc>
      </w:tr>
      <w:tr w:rsidR="00A0665A" w:rsidRPr="001C5249" w:rsidTr="00E22C96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17</w:t>
            </w:r>
          </w:p>
        </w:tc>
        <w:tc>
          <w:tcPr>
            <w:tcW w:w="736" w:type="dxa"/>
            <w:gridSpan w:val="2"/>
            <w:vAlign w:val="center"/>
          </w:tcPr>
          <w:p w:rsidR="00A0665A" w:rsidRPr="00DD4549" w:rsidRDefault="00A0665A" w:rsidP="00E22C96">
            <w:pPr>
              <w:jc w:val="center"/>
              <w:rPr>
                <w:color w:val="FF0000"/>
              </w:rPr>
            </w:pPr>
            <w:r w:rsidRPr="00DD4549">
              <w:rPr>
                <w:color w:val="FF0000"/>
              </w:rPr>
              <w:t>314</w:t>
            </w:r>
          </w:p>
        </w:tc>
        <w:tc>
          <w:tcPr>
            <w:tcW w:w="2451" w:type="dxa"/>
            <w:gridSpan w:val="2"/>
            <w:vAlign w:val="center"/>
          </w:tcPr>
          <w:p w:rsidR="00A0665A" w:rsidRPr="00DD4549" w:rsidRDefault="00A0665A" w:rsidP="00E22C96">
            <w:pPr>
              <w:jc w:val="center"/>
              <w:rPr>
                <w:color w:val="FF0000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DD4549" w:rsidRDefault="00A0665A" w:rsidP="008E4215">
            <w:pPr>
              <w:jc w:val="both"/>
              <w:rPr>
                <w:color w:val="FF0000"/>
                <w:sz w:val="28"/>
                <w:szCs w:val="28"/>
              </w:rPr>
            </w:pPr>
            <w:r w:rsidRPr="00DD4549">
              <w:rPr>
                <w:color w:val="FF0000"/>
                <w:sz w:val="28"/>
                <w:szCs w:val="28"/>
              </w:rPr>
              <w:t>Заклепка 5х14 потайная</w:t>
            </w:r>
          </w:p>
        </w:tc>
        <w:tc>
          <w:tcPr>
            <w:tcW w:w="1786" w:type="dxa"/>
            <w:gridSpan w:val="2"/>
            <w:vAlign w:val="center"/>
          </w:tcPr>
          <w:p w:rsidR="00A0665A" w:rsidRPr="00DD4549" w:rsidRDefault="00A0665A" w:rsidP="00E22C96">
            <w:pPr>
              <w:rPr>
                <w:color w:val="FF0000"/>
              </w:rPr>
            </w:pPr>
          </w:p>
        </w:tc>
        <w:tc>
          <w:tcPr>
            <w:tcW w:w="554" w:type="dxa"/>
            <w:vAlign w:val="center"/>
          </w:tcPr>
          <w:p w:rsidR="00A0665A" w:rsidRPr="00DD4549" w:rsidRDefault="00A0665A" w:rsidP="00E22C96">
            <w:pPr>
              <w:jc w:val="center"/>
              <w:rPr>
                <w:color w:val="FF0000"/>
                <w:sz w:val="22"/>
                <w:szCs w:val="22"/>
              </w:rPr>
            </w:pPr>
            <w:r w:rsidRPr="00DD4549">
              <w:rPr>
                <w:color w:val="FF0000"/>
                <w:sz w:val="22"/>
                <w:szCs w:val="22"/>
              </w:rPr>
              <w:t>166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DD4549" w:rsidRDefault="00A0665A" w:rsidP="00E22C96">
            <w:pPr>
              <w:jc w:val="center"/>
              <w:rPr>
                <w:color w:val="FF0000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DD4549" w:rsidRDefault="00A0665A" w:rsidP="008E4215">
            <w:pPr>
              <w:jc w:val="center"/>
              <w:rPr>
                <w:color w:val="FF0000"/>
              </w:rPr>
            </w:pPr>
            <w:r w:rsidRPr="00DD4549">
              <w:rPr>
                <w:color w:val="FF0000"/>
                <w:sz w:val="22"/>
                <w:szCs w:val="22"/>
              </w:rPr>
              <w:t>0,001</w:t>
            </w:r>
            <w:r w:rsidRPr="00DD4549">
              <w:rPr>
                <w:color w:val="FF0000"/>
              </w:rPr>
              <w:t>2</w:t>
            </w:r>
          </w:p>
        </w:tc>
        <w:tc>
          <w:tcPr>
            <w:tcW w:w="907" w:type="dxa"/>
            <w:gridSpan w:val="2"/>
            <w:vAlign w:val="center"/>
          </w:tcPr>
          <w:p w:rsidR="00A0665A" w:rsidRPr="00DD4549" w:rsidRDefault="00A0665A" w:rsidP="00DD4549">
            <w:pPr>
              <w:jc w:val="center"/>
              <w:rPr>
                <w:color w:val="FF0000"/>
                <w:sz w:val="28"/>
                <w:szCs w:val="28"/>
              </w:rPr>
            </w:pPr>
            <w:r w:rsidRPr="00DD4549">
              <w:rPr>
                <w:color w:val="FF0000"/>
                <w:sz w:val="28"/>
                <w:szCs w:val="28"/>
              </w:rPr>
              <w:t>0,1</w:t>
            </w:r>
          </w:p>
        </w:tc>
        <w:tc>
          <w:tcPr>
            <w:tcW w:w="537" w:type="dxa"/>
          </w:tcPr>
          <w:p w:rsidR="00A0665A" w:rsidRPr="00DD4549" w:rsidRDefault="00A0665A" w:rsidP="00DF24A0">
            <w:pPr>
              <w:jc w:val="both"/>
              <w:rPr>
                <w:color w:val="FF0000"/>
              </w:rPr>
            </w:pPr>
          </w:p>
        </w:tc>
        <w:tc>
          <w:tcPr>
            <w:tcW w:w="537" w:type="dxa"/>
            <w:vAlign w:val="center"/>
          </w:tcPr>
          <w:p w:rsidR="00A0665A" w:rsidRPr="00DD4549" w:rsidRDefault="00A0665A" w:rsidP="00DF24A0">
            <w:pPr>
              <w:jc w:val="both"/>
              <w:rPr>
                <w:color w:val="FF0000"/>
              </w:rPr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18</w:t>
            </w:r>
          </w:p>
        </w:tc>
        <w:tc>
          <w:tcPr>
            <w:tcW w:w="736" w:type="dxa"/>
            <w:gridSpan w:val="2"/>
            <w:vAlign w:val="center"/>
          </w:tcPr>
          <w:p w:rsidR="00A0665A" w:rsidRPr="00DD4549" w:rsidRDefault="00A0665A" w:rsidP="00E22C96">
            <w:pPr>
              <w:jc w:val="center"/>
              <w:rPr>
                <w:color w:val="FF0000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A0665A" w:rsidRPr="00DD4549" w:rsidRDefault="00A0665A" w:rsidP="00E22C96">
            <w:pPr>
              <w:jc w:val="center"/>
              <w:rPr>
                <w:color w:val="FF0000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DD4549" w:rsidRDefault="00A0665A" w:rsidP="00E22C96">
            <w:pPr>
              <w:jc w:val="both"/>
              <w:rPr>
                <w:color w:val="FF0000"/>
                <w:sz w:val="28"/>
                <w:szCs w:val="28"/>
              </w:rPr>
            </w:pPr>
            <w:r w:rsidRPr="00DD4549">
              <w:rPr>
                <w:color w:val="FF0000"/>
                <w:sz w:val="28"/>
                <w:szCs w:val="28"/>
              </w:rPr>
              <w:t>ГОСТ14798-85</w:t>
            </w:r>
          </w:p>
        </w:tc>
        <w:tc>
          <w:tcPr>
            <w:tcW w:w="1786" w:type="dxa"/>
            <w:gridSpan w:val="2"/>
          </w:tcPr>
          <w:p w:rsidR="00A0665A" w:rsidRPr="00DD4549" w:rsidRDefault="00A0665A" w:rsidP="00E22C96">
            <w:pPr>
              <w:jc w:val="both"/>
              <w:rPr>
                <w:color w:val="FF0000"/>
              </w:rPr>
            </w:pPr>
          </w:p>
        </w:tc>
        <w:tc>
          <w:tcPr>
            <w:tcW w:w="554" w:type="dxa"/>
            <w:vAlign w:val="center"/>
          </w:tcPr>
          <w:p w:rsidR="00A0665A" w:rsidRPr="00DD4549" w:rsidRDefault="00A0665A" w:rsidP="00E22C96">
            <w:pPr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DD4549" w:rsidRDefault="00A0665A" w:rsidP="00E22C96">
            <w:pPr>
              <w:jc w:val="center"/>
              <w:rPr>
                <w:color w:val="FF0000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DD4549" w:rsidRDefault="00A0665A" w:rsidP="00E22C96">
            <w:pPr>
              <w:jc w:val="center"/>
              <w:rPr>
                <w:color w:val="FF0000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A0665A" w:rsidRPr="00DD4549" w:rsidRDefault="00A0665A" w:rsidP="00E22C96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DD4549" w:rsidRDefault="00A0665A" w:rsidP="00DF24A0">
            <w:pPr>
              <w:jc w:val="both"/>
              <w:rPr>
                <w:color w:val="FF0000"/>
              </w:rPr>
            </w:pPr>
          </w:p>
        </w:tc>
        <w:tc>
          <w:tcPr>
            <w:tcW w:w="537" w:type="dxa"/>
            <w:vAlign w:val="center"/>
          </w:tcPr>
          <w:p w:rsidR="00A0665A" w:rsidRPr="00DD4549" w:rsidRDefault="00A0665A" w:rsidP="00DF24A0">
            <w:pPr>
              <w:jc w:val="both"/>
              <w:rPr>
                <w:color w:val="FF0000"/>
              </w:rPr>
            </w:pPr>
          </w:p>
        </w:tc>
        <w:tc>
          <w:tcPr>
            <w:tcW w:w="715" w:type="dxa"/>
            <w:vAlign w:val="center"/>
          </w:tcPr>
          <w:p w:rsidR="00A0665A" w:rsidRPr="00DD4549" w:rsidRDefault="00A0665A" w:rsidP="00DF24A0">
            <w:pPr>
              <w:jc w:val="both"/>
              <w:rPr>
                <w:color w:val="FF0000"/>
              </w:rPr>
            </w:pPr>
          </w:p>
        </w:tc>
        <w:tc>
          <w:tcPr>
            <w:tcW w:w="715" w:type="dxa"/>
            <w:vAlign w:val="center"/>
          </w:tcPr>
          <w:p w:rsidR="00A0665A" w:rsidRPr="00DD4549" w:rsidRDefault="00A0665A" w:rsidP="00DF24A0">
            <w:pPr>
              <w:jc w:val="both"/>
              <w:rPr>
                <w:color w:val="FF0000"/>
              </w:rPr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DF24A0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19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12671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A0665A" w:rsidRPr="00C12671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E96AD3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E22C96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20</w:t>
            </w:r>
          </w:p>
        </w:tc>
        <w:tc>
          <w:tcPr>
            <w:tcW w:w="736" w:type="dxa"/>
            <w:gridSpan w:val="2"/>
            <w:vAlign w:val="center"/>
          </w:tcPr>
          <w:p w:rsidR="00A0665A" w:rsidRPr="00DD4549" w:rsidRDefault="00A0665A" w:rsidP="00E22C96">
            <w:pPr>
              <w:jc w:val="center"/>
              <w:rPr>
                <w:color w:val="FF0000"/>
              </w:rPr>
            </w:pPr>
            <w:r w:rsidRPr="00DD4549">
              <w:rPr>
                <w:color w:val="FF0000"/>
              </w:rPr>
              <w:t>315</w:t>
            </w:r>
          </w:p>
        </w:tc>
        <w:tc>
          <w:tcPr>
            <w:tcW w:w="2451" w:type="dxa"/>
            <w:gridSpan w:val="2"/>
            <w:vAlign w:val="center"/>
          </w:tcPr>
          <w:p w:rsidR="00A0665A" w:rsidRPr="00DD4549" w:rsidRDefault="00A0665A" w:rsidP="00E22C96">
            <w:pPr>
              <w:jc w:val="center"/>
              <w:rPr>
                <w:color w:val="FF0000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DD4549" w:rsidRDefault="00A0665A" w:rsidP="008E4215">
            <w:pPr>
              <w:jc w:val="both"/>
              <w:rPr>
                <w:color w:val="FF0000"/>
                <w:sz w:val="28"/>
                <w:szCs w:val="28"/>
              </w:rPr>
            </w:pPr>
            <w:r w:rsidRPr="00DD4549">
              <w:rPr>
                <w:color w:val="FF0000"/>
                <w:sz w:val="28"/>
                <w:szCs w:val="28"/>
              </w:rPr>
              <w:t>Заклепка 3х9</w:t>
            </w:r>
          </w:p>
        </w:tc>
        <w:tc>
          <w:tcPr>
            <w:tcW w:w="1786" w:type="dxa"/>
            <w:gridSpan w:val="2"/>
            <w:vAlign w:val="center"/>
          </w:tcPr>
          <w:p w:rsidR="00A0665A" w:rsidRPr="00DD4549" w:rsidRDefault="00A0665A" w:rsidP="00E22C96">
            <w:pPr>
              <w:rPr>
                <w:color w:val="FF0000"/>
              </w:rPr>
            </w:pPr>
          </w:p>
        </w:tc>
        <w:tc>
          <w:tcPr>
            <w:tcW w:w="554" w:type="dxa"/>
            <w:vAlign w:val="center"/>
          </w:tcPr>
          <w:p w:rsidR="00A0665A" w:rsidRPr="00DD4549" w:rsidRDefault="00A0665A" w:rsidP="00E22C96">
            <w:pPr>
              <w:jc w:val="center"/>
              <w:rPr>
                <w:color w:val="FF0000"/>
                <w:sz w:val="22"/>
                <w:szCs w:val="22"/>
              </w:rPr>
            </w:pPr>
            <w:r w:rsidRPr="00DD4549">
              <w:rPr>
                <w:color w:val="FF0000"/>
                <w:sz w:val="22"/>
                <w:szCs w:val="22"/>
              </w:rPr>
              <w:t>166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DD4549" w:rsidRDefault="00A0665A" w:rsidP="00E22C96">
            <w:pPr>
              <w:jc w:val="center"/>
              <w:rPr>
                <w:color w:val="FF0000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DD4549" w:rsidRDefault="00A0665A" w:rsidP="008E4215">
            <w:pPr>
              <w:jc w:val="center"/>
              <w:rPr>
                <w:color w:val="FF0000"/>
                <w:sz w:val="22"/>
                <w:szCs w:val="22"/>
              </w:rPr>
            </w:pPr>
            <w:r w:rsidRPr="00DD4549">
              <w:rPr>
                <w:color w:val="FF0000"/>
                <w:sz w:val="22"/>
                <w:szCs w:val="22"/>
              </w:rPr>
              <w:t>0,0003</w:t>
            </w:r>
          </w:p>
        </w:tc>
        <w:tc>
          <w:tcPr>
            <w:tcW w:w="907" w:type="dxa"/>
            <w:gridSpan w:val="2"/>
            <w:vAlign w:val="center"/>
          </w:tcPr>
          <w:p w:rsidR="00A0665A" w:rsidRPr="00DD4549" w:rsidRDefault="00A0665A" w:rsidP="00E22C96">
            <w:pPr>
              <w:jc w:val="center"/>
              <w:rPr>
                <w:color w:val="FF0000"/>
                <w:sz w:val="28"/>
                <w:szCs w:val="28"/>
              </w:rPr>
            </w:pPr>
            <w:r w:rsidRPr="00DD4549">
              <w:rPr>
                <w:color w:val="FF0000"/>
                <w:sz w:val="28"/>
                <w:szCs w:val="28"/>
              </w:rPr>
              <w:t>0,5</w:t>
            </w:r>
          </w:p>
        </w:tc>
        <w:tc>
          <w:tcPr>
            <w:tcW w:w="537" w:type="dxa"/>
          </w:tcPr>
          <w:p w:rsidR="00A0665A" w:rsidRPr="001C5249" w:rsidRDefault="00A0665A" w:rsidP="00E22C96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E22C96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E22C96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E22C96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DF24A0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21</w:t>
            </w:r>
          </w:p>
        </w:tc>
        <w:tc>
          <w:tcPr>
            <w:tcW w:w="736" w:type="dxa"/>
            <w:gridSpan w:val="2"/>
            <w:vAlign w:val="center"/>
          </w:tcPr>
          <w:p w:rsidR="00A0665A" w:rsidRPr="00DD4549" w:rsidRDefault="00A0665A" w:rsidP="00E22C96">
            <w:pPr>
              <w:jc w:val="center"/>
              <w:rPr>
                <w:color w:val="FF0000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A0665A" w:rsidRPr="00DD4549" w:rsidRDefault="00A0665A" w:rsidP="00E22C96">
            <w:pPr>
              <w:jc w:val="center"/>
              <w:rPr>
                <w:color w:val="FF0000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DD4549" w:rsidRDefault="00A0665A" w:rsidP="00E22C96">
            <w:pPr>
              <w:jc w:val="both"/>
              <w:rPr>
                <w:color w:val="FF0000"/>
                <w:sz w:val="28"/>
                <w:szCs w:val="28"/>
              </w:rPr>
            </w:pPr>
            <w:r w:rsidRPr="00DD4549">
              <w:rPr>
                <w:color w:val="FF0000"/>
                <w:sz w:val="28"/>
                <w:szCs w:val="28"/>
              </w:rPr>
              <w:t>ГОСТ14801-85</w:t>
            </w:r>
          </w:p>
        </w:tc>
        <w:tc>
          <w:tcPr>
            <w:tcW w:w="1786" w:type="dxa"/>
            <w:gridSpan w:val="2"/>
          </w:tcPr>
          <w:p w:rsidR="00A0665A" w:rsidRPr="00DD4549" w:rsidRDefault="00A0665A" w:rsidP="00E22C96">
            <w:pPr>
              <w:jc w:val="both"/>
              <w:rPr>
                <w:color w:val="FF0000"/>
              </w:rPr>
            </w:pPr>
          </w:p>
        </w:tc>
        <w:tc>
          <w:tcPr>
            <w:tcW w:w="554" w:type="dxa"/>
            <w:vAlign w:val="center"/>
          </w:tcPr>
          <w:p w:rsidR="00A0665A" w:rsidRPr="00DD4549" w:rsidRDefault="00A0665A" w:rsidP="00E22C96">
            <w:pPr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DD4549" w:rsidRDefault="00A0665A" w:rsidP="00E22C96">
            <w:pPr>
              <w:jc w:val="center"/>
              <w:rPr>
                <w:color w:val="FF0000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DD4549" w:rsidRDefault="00A0665A" w:rsidP="00E22C96">
            <w:pPr>
              <w:jc w:val="center"/>
              <w:rPr>
                <w:color w:val="FF0000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A0665A" w:rsidRPr="00DD4549" w:rsidRDefault="00A0665A" w:rsidP="00E22C96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E22C96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E22C96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E22C96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E22C96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22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12671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A0665A" w:rsidRPr="00C12671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E96AD3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23</w:t>
            </w:r>
          </w:p>
        </w:tc>
        <w:tc>
          <w:tcPr>
            <w:tcW w:w="736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4284" w:type="dxa"/>
            <w:gridSpan w:val="4"/>
            <w:vAlign w:val="center"/>
          </w:tcPr>
          <w:p w:rsidR="00A0665A" w:rsidRPr="00387E6F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A0665A" w:rsidRPr="005B2526" w:rsidRDefault="00A0665A" w:rsidP="00DF24A0"/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lastRenderedPageBreak/>
              <w:t>1</w:t>
            </w:r>
          </w:p>
        </w:tc>
        <w:tc>
          <w:tcPr>
            <w:tcW w:w="736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4284" w:type="dxa"/>
            <w:gridSpan w:val="4"/>
            <w:vAlign w:val="center"/>
          </w:tcPr>
          <w:p w:rsidR="00A0665A" w:rsidRPr="00387E6F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A0665A" w:rsidRPr="005B2526" w:rsidRDefault="00A0665A" w:rsidP="00DF24A0"/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E22C96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2</w:t>
            </w:r>
          </w:p>
        </w:tc>
        <w:tc>
          <w:tcPr>
            <w:tcW w:w="736" w:type="dxa"/>
            <w:gridSpan w:val="2"/>
            <w:vAlign w:val="center"/>
          </w:tcPr>
          <w:p w:rsidR="00A0665A" w:rsidRPr="00957FF6" w:rsidRDefault="00A0665A" w:rsidP="00E22C96">
            <w:pPr>
              <w:jc w:val="center"/>
              <w:rPr>
                <w:color w:val="FF0000"/>
              </w:rPr>
            </w:pPr>
            <w:r w:rsidRPr="00957FF6">
              <w:rPr>
                <w:color w:val="FF0000"/>
              </w:rPr>
              <w:t>316</w:t>
            </w:r>
          </w:p>
        </w:tc>
        <w:tc>
          <w:tcPr>
            <w:tcW w:w="2451" w:type="dxa"/>
            <w:gridSpan w:val="2"/>
            <w:vAlign w:val="center"/>
          </w:tcPr>
          <w:p w:rsidR="00A0665A" w:rsidRPr="00957FF6" w:rsidRDefault="00A0665A" w:rsidP="00E22C96">
            <w:pPr>
              <w:jc w:val="center"/>
              <w:rPr>
                <w:color w:val="FF0000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957FF6" w:rsidRDefault="00A0665A" w:rsidP="008E4215">
            <w:pPr>
              <w:jc w:val="both"/>
              <w:rPr>
                <w:color w:val="FF0000"/>
                <w:sz w:val="28"/>
                <w:szCs w:val="28"/>
              </w:rPr>
            </w:pPr>
            <w:r w:rsidRPr="00957FF6">
              <w:rPr>
                <w:color w:val="FF0000"/>
                <w:sz w:val="28"/>
                <w:szCs w:val="28"/>
              </w:rPr>
              <w:t>Заклепка 3х12</w:t>
            </w:r>
          </w:p>
        </w:tc>
        <w:tc>
          <w:tcPr>
            <w:tcW w:w="1786" w:type="dxa"/>
            <w:gridSpan w:val="2"/>
            <w:vAlign w:val="center"/>
          </w:tcPr>
          <w:p w:rsidR="00A0665A" w:rsidRPr="00957FF6" w:rsidRDefault="00A0665A" w:rsidP="00E22C96">
            <w:pPr>
              <w:rPr>
                <w:color w:val="FF0000"/>
              </w:rPr>
            </w:pPr>
          </w:p>
        </w:tc>
        <w:tc>
          <w:tcPr>
            <w:tcW w:w="554" w:type="dxa"/>
            <w:vAlign w:val="center"/>
          </w:tcPr>
          <w:p w:rsidR="00A0665A" w:rsidRPr="00957FF6" w:rsidRDefault="00A0665A" w:rsidP="00E22C96">
            <w:pPr>
              <w:jc w:val="center"/>
              <w:rPr>
                <w:color w:val="FF0000"/>
                <w:sz w:val="22"/>
                <w:szCs w:val="22"/>
              </w:rPr>
            </w:pPr>
            <w:r w:rsidRPr="00957FF6">
              <w:rPr>
                <w:color w:val="FF0000"/>
                <w:sz w:val="22"/>
                <w:szCs w:val="22"/>
              </w:rPr>
              <w:t>166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957FF6" w:rsidRDefault="00A0665A" w:rsidP="00E22C96">
            <w:pPr>
              <w:jc w:val="center"/>
              <w:rPr>
                <w:color w:val="FF0000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957FF6" w:rsidRDefault="00A0665A" w:rsidP="00E22C96">
            <w:pPr>
              <w:jc w:val="center"/>
              <w:rPr>
                <w:color w:val="FF0000"/>
                <w:sz w:val="22"/>
                <w:szCs w:val="22"/>
              </w:rPr>
            </w:pPr>
            <w:r w:rsidRPr="00957FF6">
              <w:rPr>
                <w:color w:val="FF0000"/>
                <w:sz w:val="22"/>
                <w:szCs w:val="22"/>
              </w:rPr>
              <w:t>0,0003</w:t>
            </w:r>
          </w:p>
        </w:tc>
        <w:tc>
          <w:tcPr>
            <w:tcW w:w="907" w:type="dxa"/>
            <w:gridSpan w:val="2"/>
            <w:vAlign w:val="center"/>
          </w:tcPr>
          <w:p w:rsidR="00A0665A" w:rsidRPr="00957FF6" w:rsidRDefault="00A0665A" w:rsidP="008E4215">
            <w:pPr>
              <w:jc w:val="center"/>
              <w:rPr>
                <w:color w:val="FF0000"/>
                <w:sz w:val="28"/>
                <w:szCs w:val="28"/>
              </w:rPr>
            </w:pPr>
            <w:r w:rsidRPr="00957FF6">
              <w:rPr>
                <w:color w:val="FF0000"/>
                <w:sz w:val="28"/>
                <w:szCs w:val="28"/>
              </w:rPr>
              <w:t>0,02</w:t>
            </w: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3</w:t>
            </w:r>
          </w:p>
        </w:tc>
        <w:tc>
          <w:tcPr>
            <w:tcW w:w="736" w:type="dxa"/>
            <w:gridSpan w:val="2"/>
            <w:vAlign w:val="center"/>
          </w:tcPr>
          <w:p w:rsidR="00A0665A" w:rsidRPr="00957FF6" w:rsidRDefault="00A0665A" w:rsidP="00E22C96">
            <w:pPr>
              <w:jc w:val="center"/>
              <w:rPr>
                <w:color w:val="FF0000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A0665A" w:rsidRPr="00957FF6" w:rsidRDefault="00A0665A" w:rsidP="00E22C96">
            <w:pPr>
              <w:jc w:val="center"/>
              <w:rPr>
                <w:color w:val="FF0000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957FF6" w:rsidRDefault="00A0665A" w:rsidP="00E22C96">
            <w:pPr>
              <w:jc w:val="both"/>
              <w:rPr>
                <w:color w:val="FF0000"/>
                <w:sz w:val="28"/>
                <w:szCs w:val="28"/>
              </w:rPr>
            </w:pPr>
            <w:r w:rsidRPr="00957FF6">
              <w:rPr>
                <w:color w:val="FF0000"/>
                <w:sz w:val="28"/>
                <w:szCs w:val="28"/>
              </w:rPr>
              <w:t>ГОСТ14801-85</w:t>
            </w:r>
          </w:p>
        </w:tc>
        <w:tc>
          <w:tcPr>
            <w:tcW w:w="1786" w:type="dxa"/>
            <w:gridSpan w:val="2"/>
          </w:tcPr>
          <w:p w:rsidR="00A0665A" w:rsidRPr="00957FF6" w:rsidRDefault="00A0665A" w:rsidP="00E22C96">
            <w:pPr>
              <w:jc w:val="both"/>
              <w:rPr>
                <w:color w:val="FF0000"/>
              </w:rPr>
            </w:pPr>
          </w:p>
        </w:tc>
        <w:tc>
          <w:tcPr>
            <w:tcW w:w="554" w:type="dxa"/>
            <w:vAlign w:val="center"/>
          </w:tcPr>
          <w:p w:rsidR="00A0665A" w:rsidRPr="00957FF6" w:rsidRDefault="00A0665A" w:rsidP="00E22C96">
            <w:pPr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957FF6" w:rsidRDefault="00A0665A" w:rsidP="00E22C96">
            <w:pPr>
              <w:jc w:val="center"/>
              <w:rPr>
                <w:color w:val="FF0000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957FF6" w:rsidRDefault="00A0665A" w:rsidP="00E22C96">
            <w:pPr>
              <w:jc w:val="center"/>
              <w:rPr>
                <w:color w:val="FF0000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A0665A" w:rsidRPr="00957FF6" w:rsidRDefault="00A0665A" w:rsidP="00E22C96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4</w:t>
            </w:r>
          </w:p>
        </w:tc>
        <w:tc>
          <w:tcPr>
            <w:tcW w:w="736" w:type="dxa"/>
            <w:gridSpan w:val="2"/>
            <w:vAlign w:val="center"/>
          </w:tcPr>
          <w:p w:rsidR="00A0665A" w:rsidRPr="00957FF6" w:rsidRDefault="00A0665A" w:rsidP="00DF24A0">
            <w:pPr>
              <w:jc w:val="center"/>
              <w:rPr>
                <w:color w:val="FF0000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A0665A" w:rsidRPr="00957FF6" w:rsidRDefault="00A0665A" w:rsidP="00DF24A0">
            <w:pPr>
              <w:jc w:val="center"/>
              <w:rPr>
                <w:color w:val="FF0000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957FF6" w:rsidRDefault="00A0665A" w:rsidP="00DF24A0">
            <w:pPr>
              <w:jc w:val="both"/>
              <w:rPr>
                <w:color w:val="FF0000"/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A0665A" w:rsidRPr="00957FF6" w:rsidRDefault="00A0665A" w:rsidP="00DF24A0">
            <w:pPr>
              <w:rPr>
                <w:color w:val="FF0000"/>
              </w:rPr>
            </w:pPr>
          </w:p>
        </w:tc>
        <w:tc>
          <w:tcPr>
            <w:tcW w:w="554" w:type="dxa"/>
            <w:vAlign w:val="center"/>
          </w:tcPr>
          <w:p w:rsidR="00A0665A" w:rsidRPr="00957FF6" w:rsidRDefault="00A0665A" w:rsidP="00DF24A0">
            <w:pPr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957FF6" w:rsidRDefault="00A0665A" w:rsidP="00DF24A0">
            <w:pPr>
              <w:jc w:val="center"/>
              <w:rPr>
                <w:color w:val="FF0000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957FF6" w:rsidRDefault="00A0665A" w:rsidP="00DF24A0">
            <w:pPr>
              <w:jc w:val="center"/>
              <w:rPr>
                <w:color w:val="FF0000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A0665A" w:rsidRPr="00957FF6" w:rsidRDefault="00A0665A" w:rsidP="00DF24A0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DF24A0">
            <w:pPr>
              <w:jc w:val="both"/>
            </w:pPr>
          </w:p>
        </w:tc>
      </w:tr>
      <w:tr w:rsidR="00A0665A" w:rsidRPr="001C5249" w:rsidTr="00E22C96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5</w:t>
            </w:r>
          </w:p>
        </w:tc>
        <w:tc>
          <w:tcPr>
            <w:tcW w:w="736" w:type="dxa"/>
            <w:gridSpan w:val="2"/>
            <w:vAlign w:val="center"/>
          </w:tcPr>
          <w:p w:rsidR="00A0665A" w:rsidRPr="00957FF6" w:rsidRDefault="00A0665A" w:rsidP="00E22C96">
            <w:pPr>
              <w:jc w:val="center"/>
              <w:rPr>
                <w:color w:val="FF0000"/>
              </w:rPr>
            </w:pPr>
            <w:r w:rsidRPr="00957FF6">
              <w:rPr>
                <w:color w:val="FF0000"/>
              </w:rPr>
              <w:t>317</w:t>
            </w:r>
          </w:p>
        </w:tc>
        <w:tc>
          <w:tcPr>
            <w:tcW w:w="2451" w:type="dxa"/>
            <w:gridSpan w:val="2"/>
            <w:vAlign w:val="center"/>
          </w:tcPr>
          <w:p w:rsidR="00A0665A" w:rsidRPr="00957FF6" w:rsidRDefault="00A0665A" w:rsidP="00E22C96">
            <w:pPr>
              <w:jc w:val="center"/>
              <w:rPr>
                <w:color w:val="FF0000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957FF6" w:rsidRDefault="00A0665A" w:rsidP="008E4215">
            <w:pPr>
              <w:jc w:val="both"/>
              <w:rPr>
                <w:color w:val="FF0000"/>
                <w:sz w:val="28"/>
                <w:szCs w:val="28"/>
              </w:rPr>
            </w:pPr>
            <w:r w:rsidRPr="00957FF6">
              <w:rPr>
                <w:color w:val="FF0000"/>
                <w:sz w:val="28"/>
                <w:szCs w:val="28"/>
              </w:rPr>
              <w:t>Заклепка 4х8</w:t>
            </w:r>
          </w:p>
        </w:tc>
        <w:tc>
          <w:tcPr>
            <w:tcW w:w="1786" w:type="dxa"/>
            <w:gridSpan w:val="2"/>
            <w:vAlign w:val="center"/>
          </w:tcPr>
          <w:p w:rsidR="00A0665A" w:rsidRPr="00957FF6" w:rsidRDefault="00A0665A" w:rsidP="00E22C96">
            <w:pPr>
              <w:rPr>
                <w:color w:val="FF0000"/>
              </w:rPr>
            </w:pPr>
          </w:p>
        </w:tc>
        <w:tc>
          <w:tcPr>
            <w:tcW w:w="554" w:type="dxa"/>
            <w:vAlign w:val="center"/>
          </w:tcPr>
          <w:p w:rsidR="00A0665A" w:rsidRPr="00957FF6" w:rsidRDefault="00A0665A" w:rsidP="00E22C96">
            <w:pPr>
              <w:jc w:val="center"/>
              <w:rPr>
                <w:color w:val="FF0000"/>
                <w:sz w:val="22"/>
                <w:szCs w:val="22"/>
              </w:rPr>
            </w:pPr>
            <w:r w:rsidRPr="00957FF6">
              <w:rPr>
                <w:color w:val="FF0000"/>
                <w:sz w:val="22"/>
                <w:szCs w:val="22"/>
              </w:rPr>
              <w:t>166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957FF6" w:rsidRDefault="00A0665A" w:rsidP="00E22C96">
            <w:pPr>
              <w:jc w:val="center"/>
              <w:rPr>
                <w:color w:val="FF0000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957FF6" w:rsidRDefault="00A0665A" w:rsidP="00E22C96">
            <w:pPr>
              <w:jc w:val="center"/>
              <w:rPr>
                <w:color w:val="FF0000"/>
                <w:sz w:val="22"/>
                <w:szCs w:val="22"/>
              </w:rPr>
            </w:pPr>
            <w:r w:rsidRPr="00957FF6">
              <w:rPr>
                <w:color w:val="FF0000"/>
                <w:sz w:val="22"/>
                <w:szCs w:val="22"/>
              </w:rPr>
              <w:t>0,0003</w:t>
            </w:r>
          </w:p>
        </w:tc>
        <w:tc>
          <w:tcPr>
            <w:tcW w:w="907" w:type="dxa"/>
            <w:gridSpan w:val="2"/>
            <w:vAlign w:val="center"/>
          </w:tcPr>
          <w:p w:rsidR="00A0665A" w:rsidRPr="00957FF6" w:rsidRDefault="00A0665A" w:rsidP="008E4215">
            <w:pPr>
              <w:jc w:val="center"/>
              <w:rPr>
                <w:color w:val="FF0000"/>
                <w:sz w:val="28"/>
                <w:szCs w:val="28"/>
              </w:rPr>
            </w:pPr>
            <w:r w:rsidRPr="00957FF6">
              <w:rPr>
                <w:color w:val="FF0000"/>
                <w:sz w:val="28"/>
                <w:szCs w:val="28"/>
              </w:rPr>
              <w:t>0,05</w:t>
            </w:r>
          </w:p>
        </w:tc>
        <w:tc>
          <w:tcPr>
            <w:tcW w:w="537" w:type="dxa"/>
          </w:tcPr>
          <w:p w:rsidR="00A0665A" w:rsidRPr="001C5249" w:rsidRDefault="00A0665A" w:rsidP="00E22C96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6</w:t>
            </w:r>
          </w:p>
        </w:tc>
        <w:tc>
          <w:tcPr>
            <w:tcW w:w="736" w:type="dxa"/>
            <w:gridSpan w:val="2"/>
            <w:vAlign w:val="center"/>
          </w:tcPr>
          <w:p w:rsidR="00A0665A" w:rsidRPr="00957FF6" w:rsidRDefault="00A0665A" w:rsidP="00E22C96">
            <w:pPr>
              <w:jc w:val="center"/>
              <w:rPr>
                <w:color w:val="FF0000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A0665A" w:rsidRPr="00957FF6" w:rsidRDefault="00A0665A" w:rsidP="00E22C96">
            <w:pPr>
              <w:jc w:val="center"/>
              <w:rPr>
                <w:color w:val="FF0000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957FF6" w:rsidRDefault="00A0665A" w:rsidP="00E22C96">
            <w:pPr>
              <w:jc w:val="both"/>
              <w:rPr>
                <w:color w:val="FF0000"/>
                <w:sz w:val="28"/>
                <w:szCs w:val="28"/>
              </w:rPr>
            </w:pPr>
            <w:r w:rsidRPr="00957FF6">
              <w:rPr>
                <w:color w:val="FF0000"/>
                <w:sz w:val="28"/>
                <w:szCs w:val="28"/>
              </w:rPr>
              <w:t>ГОСТ14801-85</w:t>
            </w:r>
          </w:p>
        </w:tc>
        <w:tc>
          <w:tcPr>
            <w:tcW w:w="1786" w:type="dxa"/>
            <w:gridSpan w:val="2"/>
          </w:tcPr>
          <w:p w:rsidR="00A0665A" w:rsidRPr="00957FF6" w:rsidRDefault="00A0665A" w:rsidP="00E22C96">
            <w:pPr>
              <w:jc w:val="both"/>
              <w:rPr>
                <w:color w:val="FF0000"/>
              </w:rPr>
            </w:pPr>
          </w:p>
        </w:tc>
        <w:tc>
          <w:tcPr>
            <w:tcW w:w="554" w:type="dxa"/>
            <w:vAlign w:val="center"/>
          </w:tcPr>
          <w:p w:rsidR="00A0665A" w:rsidRPr="00957FF6" w:rsidRDefault="00A0665A" w:rsidP="00E22C96">
            <w:pPr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957FF6" w:rsidRDefault="00A0665A" w:rsidP="00E22C96">
            <w:pPr>
              <w:jc w:val="center"/>
              <w:rPr>
                <w:color w:val="FF0000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957FF6" w:rsidRDefault="00A0665A" w:rsidP="00E22C96">
            <w:pPr>
              <w:jc w:val="center"/>
              <w:rPr>
                <w:color w:val="FF0000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A0665A" w:rsidRPr="00957FF6" w:rsidRDefault="00A0665A" w:rsidP="00E22C96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E22C96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DF24A0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7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12671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A0665A" w:rsidRPr="00C12671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E96AD3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8</w:t>
            </w:r>
          </w:p>
        </w:tc>
        <w:tc>
          <w:tcPr>
            <w:tcW w:w="736" w:type="dxa"/>
            <w:gridSpan w:val="2"/>
            <w:vAlign w:val="center"/>
          </w:tcPr>
          <w:p w:rsidR="00A0665A" w:rsidRPr="001C5249" w:rsidRDefault="00A0665A" w:rsidP="00E22C96">
            <w:pPr>
              <w:jc w:val="center"/>
            </w:pPr>
            <w:r>
              <w:t>318</w:t>
            </w:r>
          </w:p>
        </w:tc>
        <w:tc>
          <w:tcPr>
            <w:tcW w:w="2451" w:type="dxa"/>
            <w:gridSpan w:val="2"/>
            <w:vAlign w:val="center"/>
          </w:tcPr>
          <w:p w:rsidR="00A0665A" w:rsidRPr="001C5249" w:rsidRDefault="00A0665A" w:rsidP="00E22C96">
            <w:pPr>
              <w:jc w:val="center"/>
            </w:pPr>
          </w:p>
        </w:tc>
        <w:tc>
          <w:tcPr>
            <w:tcW w:w="4284" w:type="dxa"/>
            <w:gridSpan w:val="4"/>
            <w:vAlign w:val="center"/>
          </w:tcPr>
          <w:p w:rsidR="00A0665A" w:rsidRPr="00387E6F" w:rsidRDefault="00A0665A" w:rsidP="008E42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Заклепка 3х8</w:t>
            </w:r>
          </w:p>
        </w:tc>
        <w:tc>
          <w:tcPr>
            <w:tcW w:w="1786" w:type="dxa"/>
            <w:gridSpan w:val="2"/>
            <w:vAlign w:val="center"/>
          </w:tcPr>
          <w:p w:rsidR="00A0665A" w:rsidRPr="005B2526" w:rsidRDefault="00A0665A" w:rsidP="00E22C96"/>
        </w:tc>
        <w:tc>
          <w:tcPr>
            <w:tcW w:w="554" w:type="dxa"/>
            <w:vAlign w:val="center"/>
          </w:tcPr>
          <w:p w:rsidR="00A0665A" w:rsidRPr="0026242B" w:rsidRDefault="00A0665A" w:rsidP="00E22C9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E22C96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8E4215" w:rsidRDefault="00A0665A" w:rsidP="00E22C9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0,0003</w:t>
            </w: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8E42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</w:t>
            </w: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DF24A0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9</w:t>
            </w:r>
          </w:p>
        </w:tc>
        <w:tc>
          <w:tcPr>
            <w:tcW w:w="736" w:type="dxa"/>
            <w:gridSpan w:val="2"/>
            <w:vAlign w:val="center"/>
          </w:tcPr>
          <w:p w:rsidR="00A0665A" w:rsidRPr="001C5249" w:rsidRDefault="00A0665A" w:rsidP="00E22C96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1C5249" w:rsidRDefault="00A0665A" w:rsidP="00E22C96">
            <w:pPr>
              <w:jc w:val="center"/>
            </w:pPr>
          </w:p>
        </w:tc>
        <w:tc>
          <w:tcPr>
            <w:tcW w:w="4284" w:type="dxa"/>
            <w:gridSpan w:val="4"/>
            <w:vAlign w:val="center"/>
          </w:tcPr>
          <w:p w:rsidR="00A0665A" w:rsidRPr="00DF407D" w:rsidRDefault="00A0665A" w:rsidP="00E22C9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ГОСТ14801-85</w:t>
            </w:r>
          </w:p>
        </w:tc>
        <w:tc>
          <w:tcPr>
            <w:tcW w:w="1786" w:type="dxa"/>
            <w:gridSpan w:val="2"/>
          </w:tcPr>
          <w:p w:rsidR="00A0665A" w:rsidRPr="001C5249" w:rsidRDefault="00A0665A" w:rsidP="00E22C96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26242B" w:rsidRDefault="00A0665A" w:rsidP="00E22C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E22C96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E22C96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E22C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10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73D6C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C73D6C" w:rsidRDefault="00A0665A" w:rsidP="00DF24A0">
            <w:pPr>
              <w:jc w:val="center"/>
            </w:pPr>
          </w:p>
        </w:tc>
        <w:tc>
          <w:tcPr>
            <w:tcW w:w="4284" w:type="dxa"/>
            <w:gridSpan w:val="4"/>
            <w:vAlign w:val="center"/>
          </w:tcPr>
          <w:p w:rsidR="00A0665A" w:rsidRPr="005E5FF2" w:rsidRDefault="00A0665A" w:rsidP="00DF24A0">
            <w:pPr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4E7057" w:rsidRDefault="00A0665A" w:rsidP="00DF24A0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8623D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DF24A0">
            <w:pPr>
              <w:jc w:val="both"/>
            </w:pPr>
          </w:p>
        </w:tc>
      </w:tr>
      <w:tr w:rsidR="00A0665A" w:rsidRPr="001C5249" w:rsidTr="00E22C96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11</w:t>
            </w:r>
          </w:p>
        </w:tc>
        <w:tc>
          <w:tcPr>
            <w:tcW w:w="736" w:type="dxa"/>
            <w:gridSpan w:val="2"/>
            <w:vAlign w:val="center"/>
          </w:tcPr>
          <w:p w:rsidR="00A0665A" w:rsidRPr="001C5249" w:rsidRDefault="00A0665A" w:rsidP="00E22C96">
            <w:pPr>
              <w:jc w:val="center"/>
            </w:pPr>
            <w:r>
              <w:t>319</w:t>
            </w:r>
          </w:p>
        </w:tc>
        <w:tc>
          <w:tcPr>
            <w:tcW w:w="2451" w:type="dxa"/>
            <w:gridSpan w:val="2"/>
            <w:vAlign w:val="center"/>
          </w:tcPr>
          <w:p w:rsidR="00A0665A" w:rsidRPr="001C5249" w:rsidRDefault="00A0665A" w:rsidP="00E22C96">
            <w:pPr>
              <w:jc w:val="center"/>
            </w:pPr>
          </w:p>
        </w:tc>
        <w:tc>
          <w:tcPr>
            <w:tcW w:w="4284" w:type="dxa"/>
            <w:gridSpan w:val="4"/>
            <w:vAlign w:val="center"/>
          </w:tcPr>
          <w:p w:rsidR="00A0665A" w:rsidRPr="00387E6F" w:rsidRDefault="00A0665A" w:rsidP="008E42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Заклепка 3х10</w:t>
            </w:r>
          </w:p>
        </w:tc>
        <w:tc>
          <w:tcPr>
            <w:tcW w:w="1786" w:type="dxa"/>
            <w:gridSpan w:val="2"/>
            <w:vAlign w:val="center"/>
          </w:tcPr>
          <w:p w:rsidR="00A0665A" w:rsidRPr="005B2526" w:rsidRDefault="00A0665A" w:rsidP="00E22C96"/>
        </w:tc>
        <w:tc>
          <w:tcPr>
            <w:tcW w:w="554" w:type="dxa"/>
            <w:vAlign w:val="center"/>
          </w:tcPr>
          <w:p w:rsidR="00A0665A" w:rsidRPr="0026242B" w:rsidRDefault="00A0665A" w:rsidP="00E22C9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E22C96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8E4215" w:rsidRDefault="00A0665A" w:rsidP="00E22C9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0,0003</w:t>
            </w: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8E42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537" w:type="dxa"/>
          </w:tcPr>
          <w:p w:rsidR="00A0665A" w:rsidRPr="001C5249" w:rsidRDefault="00A0665A" w:rsidP="00E22C96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E22C96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12</w:t>
            </w:r>
          </w:p>
        </w:tc>
        <w:tc>
          <w:tcPr>
            <w:tcW w:w="736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4284" w:type="dxa"/>
            <w:gridSpan w:val="4"/>
            <w:vAlign w:val="center"/>
          </w:tcPr>
          <w:p w:rsidR="00A0665A" w:rsidRPr="00DF407D" w:rsidRDefault="00A0665A" w:rsidP="00E22C9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ГОСТ14801-85</w:t>
            </w:r>
          </w:p>
        </w:tc>
        <w:tc>
          <w:tcPr>
            <w:tcW w:w="1786" w:type="dxa"/>
            <w:gridSpan w:val="2"/>
            <w:vAlign w:val="center"/>
          </w:tcPr>
          <w:p w:rsidR="00A0665A" w:rsidRPr="005B2526" w:rsidRDefault="00A0665A" w:rsidP="00DF24A0"/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13</w:t>
            </w:r>
          </w:p>
        </w:tc>
        <w:tc>
          <w:tcPr>
            <w:tcW w:w="736" w:type="dxa"/>
            <w:gridSpan w:val="2"/>
            <w:vAlign w:val="center"/>
          </w:tcPr>
          <w:p w:rsidR="00A0665A" w:rsidRPr="00AB2664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AB2664" w:rsidRDefault="00A0665A" w:rsidP="00DF24A0">
            <w:pPr>
              <w:jc w:val="center"/>
            </w:pPr>
          </w:p>
        </w:tc>
        <w:tc>
          <w:tcPr>
            <w:tcW w:w="4284" w:type="dxa"/>
            <w:gridSpan w:val="4"/>
            <w:vAlign w:val="center"/>
          </w:tcPr>
          <w:p w:rsidR="00A0665A" w:rsidRPr="00B91802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8623D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E22C96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14</w:t>
            </w:r>
          </w:p>
        </w:tc>
        <w:tc>
          <w:tcPr>
            <w:tcW w:w="736" w:type="dxa"/>
            <w:gridSpan w:val="2"/>
            <w:vAlign w:val="center"/>
          </w:tcPr>
          <w:p w:rsidR="00A0665A" w:rsidRPr="00192210" w:rsidRDefault="00A0665A" w:rsidP="00E22C96">
            <w:pPr>
              <w:jc w:val="center"/>
              <w:rPr>
                <w:color w:val="FF0000"/>
              </w:rPr>
            </w:pPr>
            <w:r w:rsidRPr="00192210">
              <w:rPr>
                <w:color w:val="FF0000"/>
              </w:rPr>
              <w:t>320</w:t>
            </w:r>
          </w:p>
        </w:tc>
        <w:tc>
          <w:tcPr>
            <w:tcW w:w="2451" w:type="dxa"/>
            <w:gridSpan w:val="2"/>
            <w:vAlign w:val="center"/>
          </w:tcPr>
          <w:p w:rsidR="00A0665A" w:rsidRPr="00192210" w:rsidRDefault="00A0665A" w:rsidP="00E22C96">
            <w:pPr>
              <w:jc w:val="center"/>
              <w:rPr>
                <w:color w:val="FF0000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192210" w:rsidRDefault="00A0665A" w:rsidP="00F56364">
            <w:pPr>
              <w:jc w:val="both"/>
              <w:rPr>
                <w:color w:val="FF0000"/>
                <w:sz w:val="28"/>
                <w:szCs w:val="28"/>
              </w:rPr>
            </w:pPr>
            <w:r w:rsidRPr="00192210">
              <w:rPr>
                <w:color w:val="FF0000"/>
                <w:sz w:val="28"/>
                <w:szCs w:val="28"/>
              </w:rPr>
              <w:t>Заклепка 3х12</w:t>
            </w:r>
          </w:p>
        </w:tc>
        <w:tc>
          <w:tcPr>
            <w:tcW w:w="1786" w:type="dxa"/>
            <w:gridSpan w:val="2"/>
            <w:vAlign w:val="center"/>
          </w:tcPr>
          <w:p w:rsidR="00A0665A" w:rsidRPr="00192210" w:rsidRDefault="00A0665A" w:rsidP="00E22C96">
            <w:pPr>
              <w:rPr>
                <w:color w:val="FF0000"/>
              </w:rPr>
            </w:pPr>
          </w:p>
        </w:tc>
        <w:tc>
          <w:tcPr>
            <w:tcW w:w="554" w:type="dxa"/>
            <w:vAlign w:val="center"/>
          </w:tcPr>
          <w:p w:rsidR="00A0665A" w:rsidRPr="00192210" w:rsidRDefault="00A0665A" w:rsidP="00E22C96">
            <w:pPr>
              <w:jc w:val="center"/>
              <w:rPr>
                <w:color w:val="FF0000"/>
                <w:sz w:val="22"/>
                <w:szCs w:val="22"/>
              </w:rPr>
            </w:pPr>
            <w:r w:rsidRPr="00192210">
              <w:rPr>
                <w:color w:val="FF0000"/>
                <w:sz w:val="22"/>
                <w:szCs w:val="22"/>
              </w:rPr>
              <w:t>166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192210" w:rsidRDefault="00A0665A" w:rsidP="00E22C96">
            <w:pPr>
              <w:jc w:val="center"/>
              <w:rPr>
                <w:color w:val="FF0000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192210" w:rsidRDefault="00A0665A" w:rsidP="00E22C96">
            <w:pPr>
              <w:jc w:val="center"/>
              <w:rPr>
                <w:color w:val="FF0000"/>
                <w:sz w:val="22"/>
                <w:szCs w:val="22"/>
              </w:rPr>
            </w:pPr>
            <w:r w:rsidRPr="00192210">
              <w:rPr>
                <w:color w:val="FF0000"/>
                <w:sz w:val="22"/>
                <w:szCs w:val="22"/>
              </w:rPr>
              <w:t>0,0003</w:t>
            </w:r>
          </w:p>
        </w:tc>
        <w:tc>
          <w:tcPr>
            <w:tcW w:w="907" w:type="dxa"/>
            <w:gridSpan w:val="2"/>
            <w:vAlign w:val="center"/>
          </w:tcPr>
          <w:p w:rsidR="00A0665A" w:rsidRPr="00192210" w:rsidRDefault="00A0665A" w:rsidP="00192210">
            <w:pPr>
              <w:jc w:val="center"/>
              <w:rPr>
                <w:color w:val="FF0000"/>
                <w:sz w:val="28"/>
                <w:szCs w:val="28"/>
              </w:rPr>
            </w:pPr>
            <w:r w:rsidRPr="00192210">
              <w:rPr>
                <w:color w:val="FF0000"/>
                <w:sz w:val="28"/>
                <w:szCs w:val="28"/>
              </w:rPr>
              <w:t>0,02</w:t>
            </w:r>
          </w:p>
        </w:tc>
        <w:tc>
          <w:tcPr>
            <w:tcW w:w="537" w:type="dxa"/>
          </w:tcPr>
          <w:p w:rsidR="00A0665A" w:rsidRPr="00192210" w:rsidRDefault="00A0665A" w:rsidP="00E22C96">
            <w:pPr>
              <w:jc w:val="both"/>
              <w:rPr>
                <w:color w:val="FF0000"/>
              </w:rPr>
            </w:pPr>
          </w:p>
        </w:tc>
        <w:tc>
          <w:tcPr>
            <w:tcW w:w="537" w:type="dxa"/>
            <w:vAlign w:val="center"/>
          </w:tcPr>
          <w:p w:rsidR="00A0665A" w:rsidRPr="00192210" w:rsidRDefault="00A0665A" w:rsidP="00E22C96">
            <w:pPr>
              <w:jc w:val="both"/>
              <w:rPr>
                <w:color w:val="FF0000"/>
              </w:rPr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DF24A0">
            <w:pPr>
              <w:jc w:val="both"/>
            </w:pPr>
          </w:p>
        </w:tc>
      </w:tr>
      <w:tr w:rsidR="00A0665A" w:rsidRPr="001C5249" w:rsidTr="00E22C96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15</w:t>
            </w:r>
          </w:p>
        </w:tc>
        <w:tc>
          <w:tcPr>
            <w:tcW w:w="736" w:type="dxa"/>
            <w:gridSpan w:val="2"/>
            <w:vAlign w:val="center"/>
          </w:tcPr>
          <w:p w:rsidR="00A0665A" w:rsidRPr="00192210" w:rsidRDefault="00A0665A" w:rsidP="00E22C96">
            <w:pPr>
              <w:jc w:val="center"/>
              <w:rPr>
                <w:color w:val="FF0000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A0665A" w:rsidRPr="00192210" w:rsidRDefault="00A0665A" w:rsidP="00E22C96">
            <w:pPr>
              <w:jc w:val="center"/>
              <w:rPr>
                <w:color w:val="FF0000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192210" w:rsidRDefault="00A0665A" w:rsidP="00E22C96">
            <w:pPr>
              <w:jc w:val="both"/>
              <w:rPr>
                <w:color w:val="FF0000"/>
                <w:sz w:val="28"/>
                <w:szCs w:val="28"/>
              </w:rPr>
            </w:pPr>
            <w:r w:rsidRPr="00192210">
              <w:rPr>
                <w:color w:val="FF0000"/>
                <w:sz w:val="28"/>
                <w:szCs w:val="28"/>
              </w:rPr>
              <w:t>ГОСТ14801-85</w:t>
            </w:r>
          </w:p>
        </w:tc>
        <w:tc>
          <w:tcPr>
            <w:tcW w:w="1786" w:type="dxa"/>
            <w:gridSpan w:val="2"/>
            <w:vAlign w:val="center"/>
          </w:tcPr>
          <w:p w:rsidR="00A0665A" w:rsidRPr="00192210" w:rsidRDefault="00A0665A" w:rsidP="00E22C96">
            <w:pPr>
              <w:rPr>
                <w:color w:val="FF0000"/>
              </w:rPr>
            </w:pPr>
          </w:p>
        </w:tc>
        <w:tc>
          <w:tcPr>
            <w:tcW w:w="554" w:type="dxa"/>
            <w:vAlign w:val="center"/>
          </w:tcPr>
          <w:p w:rsidR="00A0665A" w:rsidRPr="00192210" w:rsidRDefault="00A0665A" w:rsidP="00E22C96">
            <w:pPr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192210" w:rsidRDefault="00A0665A" w:rsidP="00E22C96">
            <w:pPr>
              <w:jc w:val="center"/>
              <w:rPr>
                <w:color w:val="FF0000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192210" w:rsidRDefault="00A0665A" w:rsidP="00E22C96">
            <w:pPr>
              <w:jc w:val="center"/>
              <w:rPr>
                <w:color w:val="FF0000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A0665A" w:rsidRPr="00192210" w:rsidRDefault="00A0665A" w:rsidP="00E22C96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92210" w:rsidRDefault="00A0665A" w:rsidP="00E22C96">
            <w:pPr>
              <w:jc w:val="both"/>
              <w:rPr>
                <w:color w:val="FF0000"/>
              </w:rPr>
            </w:pPr>
          </w:p>
        </w:tc>
        <w:tc>
          <w:tcPr>
            <w:tcW w:w="537" w:type="dxa"/>
            <w:vAlign w:val="center"/>
          </w:tcPr>
          <w:p w:rsidR="00A0665A" w:rsidRPr="00192210" w:rsidRDefault="00A0665A" w:rsidP="00E22C96">
            <w:pPr>
              <w:jc w:val="both"/>
              <w:rPr>
                <w:color w:val="FF0000"/>
              </w:rPr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DF24A0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16</w:t>
            </w:r>
          </w:p>
        </w:tc>
        <w:tc>
          <w:tcPr>
            <w:tcW w:w="736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4284" w:type="dxa"/>
            <w:gridSpan w:val="4"/>
            <w:vAlign w:val="center"/>
          </w:tcPr>
          <w:p w:rsidR="00A0665A" w:rsidRPr="00387E6F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A0665A" w:rsidRPr="005B2526" w:rsidRDefault="00A0665A" w:rsidP="00DF24A0"/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DF24A0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17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73D6C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C73D6C" w:rsidRDefault="00A0665A" w:rsidP="00DF24A0">
            <w:pPr>
              <w:jc w:val="center"/>
            </w:pPr>
          </w:p>
        </w:tc>
        <w:tc>
          <w:tcPr>
            <w:tcW w:w="4284" w:type="dxa"/>
            <w:gridSpan w:val="4"/>
            <w:vAlign w:val="center"/>
          </w:tcPr>
          <w:p w:rsidR="00A0665A" w:rsidRPr="00C504F2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4E7057" w:rsidRDefault="00A0665A" w:rsidP="00DF24A0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8623D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18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73D6C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C73D6C" w:rsidRDefault="00A0665A" w:rsidP="00DF24A0">
            <w:pPr>
              <w:jc w:val="center"/>
            </w:pPr>
          </w:p>
        </w:tc>
        <w:tc>
          <w:tcPr>
            <w:tcW w:w="4284" w:type="dxa"/>
            <w:gridSpan w:val="4"/>
            <w:vAlign w:val="center"/>
          </w:tcPr>
          <w:p w:rsidR="00A0665A" w:rsidRPr="005E5FF2" w:rsidRDefault="00A0665A" w:rsidP="00DF24A0">
            <w:pPr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4E7057" w:rsidRDefault="00A0665A" w:rsidP="00DF24A0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8623D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DF24A0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19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12671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A0665A" w:rsidRPr="00C12671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E96AD3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E22C96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20</w:t>
            </w:r>
          </w:p>
        </w:tc>
        <w:tc>
          <w:tcPr>
            <w:tcW w:w="736" w:type="dxa"/>
            <w:gridSpan w:val="2"/>
            <w:vAlign w:val="center"/>
          </w:tcPr>
          <w:p w:rsidR="00A0665A" w:rsidRPr="00192210" w:rsidRDefault="00A0665A" w:rsidP="00E22C96">
            <w:pPr>
              <w:jc w:val="center"/>
              <w:rPr>
                <w:color w:val="FF0000"/>
              </w:rPr>
            </w:pPr>
            <w:r w:rsidRPr="00192210">
              <w:rPr>
                <w:color w:val="FF0000"/>
              </w:rPr>
              <w:t>322</w:t>
            </w:r>
          </w:p>
        </w:tc>
        <w:tc>
          <w:tcPr>
            <w:tcW w:w="2451" w:type="dxa"/>
            <w:gridSpan w:val="2"/>
            <w:vAlign w:val="center"/>
          </w:tcPr>
          <w:p w:rsidR="00A0665A" w:rsidRPr="00192210" w:rsidRDefault="00A0665A" w:rsidP="00E22C96">
            <w:pPr>
              <w:jc w:val="center"/>
              <w:rPr>
                <w:color w:val="FF0000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192210" w:rsidRDefault="00A0665A" w:rsidP="00E22C96">
            <w:pPr>
              <w:jc w:val="both"/>
              <w:rPr>
                <w:color w:val="FF0000"/>
                <w:sz w:val="28"/>
                <w:szCs w:val="28"/>
              </w:rPr>
            </w:pPr>
            <w:r w:rsidRPr="00192210">
              <w:rPr>
                <w:color w:val="FF0000"/>
                <w:sz w:val="28"/>
                <w:szCs w:val="28"/>
              </w:rPr>
              <w:t>Заклепка 3х10</w:t>
            </w:r>
          </w:p>
        </w:tc>
        <w:tc>
          <w:tcPr>
            <w:tcW w:w="1786" w:type="dxa"/>
            <w:gridSpan w:val="2"/>
            <w:vAlign w:val="center"/>
          </w:tcPr>
          <w:p w:rsidR="00A0665A" w:rsidRPr="00192210" w:rsidRDefault="00A0665A" w:rsidP="00E22C96">
            <w:pPr>
              <w:rPr>
                <w:color w:val="FF0000"/>
              </w:rPr>
            </w:pPr>
          </w:p>
        </w:tc>
        <w:tc>
          <w:tcPr>
            <w:tcW w:w="554" w:type="dxa"/>
            <w:vAlign w:val="center"/>
          </w:tcPr>
          <w:p w:rsidR="00A0665A" w:rsidRPr="00192210" w:rsidRDefault="00A0665A" w:rsidP="00E22C96">
            <w:pPr>
              <w:jc w:val="center"/>
              <w:rPr>
                <w:color w:val="FF0000"/>
                <w:sz w:val="22"/>
                <w:szCs w:val="22"/>
              </w:rPr>
            </w:pPr>
            <w:r w:rsidRPr="00192210">
              <w:rPr>
                <w:color w:val="FF0000"/>
                <w:sz w:val="22"/>
                <w:szCs w:val="22"/>
              </w:rPr>
              <w:t>166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192210" w:rsidRDefault="00A0665A" w:rsidP="00E22C96">
            <w:pPr>
              <w:jc w:val="center"/>
              <w:rPr>
                <w:color w:val="FF0000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192210" w:rsidRDefault="00A0665A" w:rsidP="00F56364">
            <w:pPr>
              <w:jc w:val="center"/>
              <w:rPr>
                <w:color w:val="FF0000"/>
                <w:sz w:val="22"/>
                <w:szCs w:val="22"/>
              </w:rPr>
            </w:pPr>
            <w:r w:rsidRPr="00192210">
              <w:rPr>
                <w:color w:val="FF0000"/>
                <w:sz w:val="22"/>
                <w:szCs w:val="22"/>
              </w:rPr>
              <w:t>0,0002</w:t>
            </w:r>
          </w:p>
        </w:tc>
        <w:tc>
          <w:tcPr>
            <w:tcW w:w="907" w:type="dxa"/>
            <w:gridSpan w:val="2"/>
            <w:vAlign w:val="center"/>
          </w:tcPr>
          <w:p w:rsidR="00A0665A" w:rsidRPr="00192210" w:rsidRDefault="00A0665A" w:rsidP="00192210">
            <w:pPr>
              <w:jc w:val="center"/>
              <w:rPr>
                <w:color w:val="FF0000"/>
                <w:sz w:val="28"/>
                <w:szCs w:val="28"/>
              </w:rPr>
            </w:pPr>
            <w:r w:rsidRPr="00192210">
              <w:rPr>
                <w:color w:val="FF0000"/>
                <w:sz w:val="28"/>
                <w:szCs w:val="28"/>
              </w:rPr>
              <w:t>0,004</w:t>
            </w:r>
          </w:p>
        </w:tc>
        <w:tc>
          <w:tcPr>
            <w:tcW w:w="537" w:type="dxa"/>
          </w:tcPr>
          <w:p w:rsidR="00A0665A" w:rsidRPr="001C5249" w:rsidRDefault="00A0665A" w:rsidP="00E22C96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E22C96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DF24A0">
            <w:pPr>
              <w:jc w:val="both"/>
            </w:pPr>
          </w:p>
        </w:tc>
      </w:tr>
      <w:tr w:rsidR="00A0665A" w:rsidRPr="001C5249" w:rsidTr="00E22C96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21</w:t>
            </w:r>
          </w:p>
        </w:tc>
        <w:tc>
          <w:tcPr>
            <w:tcW w:w="736" w:type="dxa"/>
            <w:gridSpan w:val="2"/>
            <w:vAlign w:val="center"/>
          </w:tcPr>
          <w:p w:rsidR="00A0665A" w:rsidRPr="00192210" w:rsidRDefault="00A0665A" w:rsidP="00E22C96">
            <w:pPr>
              <w:jc w:val="center"/>
              <w:rPr>
                <w:color w:val="FF0000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A0665A" w:rsidRPr="00192210" w:rsidRDefault="00A0665A" w:rsidP="00E22C96">
            <w:pPr>
              <w:jc w:val="center"/>
              <w:rPr>
                <w:color w:val="FF0000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192210" w:rsidRDefault="00A0665A" w:rsidP="00F56364">
            <w:pPr>
              <w:jc w:val="both"/>
              <w:rPr>
                <w:color w:val="FF0000"/>
                <w:sz w:val="28"/>
                <w:szCs w:val="28"/>
              </w:rPr>
            </w:pPr>
            <w:r w:rsidRPr="00192210">
              <w:rPr>
                <w:color w:val="FF0000"/>
                <w:sz w:val="28"/>
                <w:szCs w:val="28"/>
              </w:rPr>
              <w:t>ГОСТ14798-85</w:t>
            </w:r>
          </w:p>
        </w:tc>
        <w:tc>
          <w:tcPr>
            <w:tcW w:w="1786" w:type="dxa"/>
            <w:gridSpan w:val="2"/>
            <w:vAlign w:val="center"/>
          </w:tcPr>
          <w:p w:rsidR="00A0665A" w:rsidRPr="00192210" w:rsidRDefault="00A0665A" w:rsidP="00E22C96">
            <w:pPr>
              <w:rPr>
                <w:color w:val="FF0000"/>
              </w:rPr>
            </w:pPr>
          </w:p>
        </w:tc>
        <w:tc>
          <w:tcPr>
            <w:tcW w:w="554" w:type="dxa"/>
            <w:vAlign w:val="center"/>
          </w:tcPr>
          <w:p w:rsidR="00A0665A" w:rsidRPr="00192210" w:rsidRDefault="00A0665A" w:rsidP="00E22C96">
            <w:pPr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192210" w:rsidRDefault="00A0665A" w:rsidP="00E22C96">
            <w:pPr>
              <w:jc w:val="center"/>
              <w:rPr>
                <w:color w:val="FF0000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192210" w:rsidRDefault="00A0665A" w:rsidP="00E22C96">
            <w:pPr>
              <w:jc w:val="center"/>
              <w:rPr>
                <w:color w:val="FF0000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A0665A" w:rsidRPr="00192210" w:rsidRDefault="00A0665A" w:rsidP="00E22C96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E22C96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E22C96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22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12671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A0665A" w:rsidRPr="00C12671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E96AD3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23</w:t>
            </w:r>
          </w:p>
        </w:tc>
        <w:tc>
          <w:tcPr>
            <w:tcW w:w="736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4284" w:type="dxa"/>
            <w:gridSpan w:val="4"/>
            <w:vAlign w:val="center"/>
          </w:tcPr>
          <w:p w:rsidR="00A0665A" w:rsidRPr="00387E6F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A0665A" w:rsidRPr="005B2526" w:rsidRDefault="00A0665A" w:rsidP="00DF24A0"/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lastRenderedPageBreak/>
              <w:t>1</w:t>
            </w:r>
          </w:p>
        </w:tc>
        <w:tc>
          <w:tcPr>
            <w:tcW w:w="736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4284" w:type="dxa"/>
            <w:gridSpan w:val="4"/>
            <w:vAlign w:val="center"/>
          </w:tcPr>
          <w:p w:rsidR="00A0665A" w:rsidRPr="00387E6F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A0665A" w:rsidRPr="005B2526" w:rsidRDefault="00A0665A" w:rsidP="00DF24A0"/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E22C96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2</w:t>
            </w:r>
          </w:p>
        </w:tc>
        <w:tc>
          <w:tcPr>
            <w:tcW w:w="736" w:type="dxa"/>
            <w:gridSpan w:val="2"/>
            <w:vAlign w:val="center"/>
          </w:tcPr>
          <w:p w:rsidR="00A0665A" w:rsidRPr="001C5249" w:rsidRDefault="00A0665A" w:rsidP="003F0F5E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1C5249" w:rsidRDefault="00A0665A" w:rsidP="00E22C96">
            <w:pPr>
              <w:jc w:val="center"/>
            </w:pPr>
          </w:p>
        </w:tc>
        <w:tc>
          <w:tcPr>
            <w:tcW w:w="4284" w:type="dxa"/>
            <w:gridSpan w:val="4"/>
            <w:vAlign w:val="center"/>
          </w:tcPr>
          <w:p w:rsidR="00A0665A" w:rsidRPr="00387E6F" w:rsidRDefault="00A0665A" w:rsidP="00E22C9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A0665A" w:rsidRPr="005B2526" w:rsidRDefault="00A0665A" w:rsidP="00E22C96"/>
        </w:tc>
        <w:tc>
          <w:tcPr>
            <w:tcW w:w="554" w:type="dxa"/>
            <w:vAlign w:val="center"/>
          </w:tcPr>
          <w:p w:rsidR="00A0665A" w:rsidRPr="0026242B" w:rsidRDefault="00A0665A" w:rsidP="00E22C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E22C96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8E4215" w:rsidRDefault="00A0665A" w:rsidP="00E22C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E22C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E22C96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E22C96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E22C96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3</w:t>
            </w:r>
          </w:p>
        </w:tc>
        <w:tc>
          <w:tcPr>
            <w:tcW w:w="736" w:type="dxa"/>
            <w:gridSpan w:val="2"/>
            <w:vAlign w:val="center"/>
          </w:tcPr>
          <w:p w:rsidR="00A0665A" w:rsidRPr="001C5249" w:rsidRDefault="00A0665A" w:rsidP="00E22C96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1C5249" w:rsidRDefault="00A0665A" w:rsidP="00E22C96">
            <w:pPr>
              <w:jc w:val="center"/>
            </w:pPr>
          </w:p>
        </w:tc>
        <w:tc>
          <w:tcPr>
            <w:tcW w:w="4284" w:type="dxa"/>
            <w:gridSpan w:val="4"/>
            <w:vAlign w:val="center"/>
          </w:tcPr>
          <w:p w:rsidR="00A0665A" w:rsidRPr="00DF407D" w:rsidRDefault="00A0665A" w:rsidP="00E22C9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A0665A" w:rsidRPr="005B2526" w:rsidRDefault="00A0665A" w:rsidP="00E22C96"/>
        </w:tc>
        <w:tc>
          <w:tcPr>
            <w:tcW w:w="554" w:type="dxa"/>
            <w:vAlign w:val="center"/>
          </w:tcPr>
          <w:p w:rsidR="00A0665A" w:rsidRPr="0026242B" w:rsidRDefault="00A0665A" w:rsidP="00E22C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E22C96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E22C96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E22C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E22C96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E22C96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4</w:t>
            </w:r>
          </w:p>
        </w:tc>
        <w:tc>
          <w:tcPr>
            <w:tcW w:w="736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4284" w:type="dxa"/>
            <w:gridSpan w:val="4"/>
            <w:vAlign w:val="center"/>
          </w:tcPr>
          <w:p w:rsidR="00A0665A" w:rsidRPr="00387E6F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A0665A" w:rsidRPr="005B2526" w:rsidRDefault="00A0665A" w:rsidP="00DF24A0"/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DF24A0">
            <w:pPr>
              <w:jc w:val="both"/>
            </w:pPr>
          </w:p>
        </w:tc>
      </w:tr>
      <w:tr w:rsidR="00A0665A" w:rsidRPr="001C5249" w:rsidTr="00E22C96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5</w:t>
            </w:r>
          </w:p>
        </w:tc>
        <w:tc>
          <w:tcPr>
            <w:tcW w:w="736" w:type="dxa"/>
            <w:gridSpan w:val="2"/>
            <w:vAlign w:val="center"/>
          </w:tcPr>
          <w:p w:rsidR="00A0665A" w:rsidRPr="00192210" w:rsidRDefault="00A0665A" w:rsidP="00E22C96">
            <w:pPr>
              <w:jc w:val="center"/>
              <w:rPr>
                <w:color w:val="FF0000"/>
              </w:rPr>
            </w:pPr>
            <w:r w:rsidRPr="00192210">
              <w:rPr>
                <w:color w:val="FF0000"/>
              </w:rPr>
              <w:t>324</w:t>
            </w:r>
          </w:p>
        </w:tc>
        <w:tc>
          <w:tcPr>
            <w:tcW w:w="2451" w:type="dxa"/>
            <w:gridSpan w:val="2"/>
            <w:vAlign w:val="center"/>
          </w:tcPr>
          <w:p w:rsidR="00A0665A" w:rsidRPr="00192210" w:rsidRDefault="00A0665A" w:rsidP="00E22C96">
            <w:pPr>
              <w:jc w:val="center"/>
              <w:rPr>
                <w:color w:val="FF0000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192210" w:rsidRDefault="00A0665A" w:rsidP="003F0F5E">
            <w:pPr>
              <w:jc w:val="both"/>
              <w:rPr>
                <w:color w:val="FF0000"/>
                <w:sz w:val="28"/>
                <w:szCs w:val="28"/>
              </w:rPr>
            </w:pPr>
            <w:r w:rsidRPr="00192210">
              <w:rPr>
                <w:color w:val="FF0000"/>
                <w:sz w:val="28"/>
                <w:szCs w:val="28"/>
              </w:rPr>
              <w:t>Заклепка 4х12</w:t>
            </w:r>
          </w:p>
        </w:tc>
        <w:tc>
          <w:tcPr>
            <w:tcW w:w="1786" w:type="dxa"/>
            <w:gridSpan w:val="2"/>
            <w:vAlign w:val="center"/>
          </w:tcPr>
          <w:p w:rsidR="00A0665A" w:rsidRPr="00192210" w:rsidRDefault="00A0665A" w:rsidP="00E22C96">
            <w:pPr>
              <w:rPr>
                <w:color w:val="FF0000"/>
              </w:rPr>
            </w:pPr>
          </w:p>
        </w:tc>
        <w:tc>
          <w:tcPr>
            <w:tcW w:w="554" w:type="dxa"/>
            <w:vAlign w:val="center"/>
          </w:tcPr>
          <w:p w:rsidR="00A0665A" w:rsidRPr="00192210" w:rsidRDefault="00A0665A" w:rsidP="00E22C96">
            <w:pPr>
              <w:jc w:val="center"/>
              <w:rPr>
                <w:color w:val="FF0000"/>
                <w:sz w:val="22"/>
                <w:szCs w:val="22"/>
              </w:rPr>
            </w:pPr>
            <w:r w:rsidRPr="00192210">
              <w:rPr>
                <w:color w:val="FF0000"/>
                <w:sz w:val="22"/>
                <w:szCs w:val="22"/>
              </w:rPr>
              <w:t>166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192210" w:rsidRDefault="00A0665A" w:rsidP="00E22C96">
            <w:pPr>
              <w:jc w:val="center"/>
              <w:rPr>
                <w:color w:val="FF0000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192210" w:rsidRDefault="00A0665A" w:rsidP="003F0F5E">
            <w:pPr>
              <w:jc w:val="center"/>
              <w:rPr>
                <w:color w:val="FF0000"/>
                <w:sz w:val="22"/>
                <w:szCs w:val="22"/>
              </w:rPr>
            </w:pPr>
            <w:r w:rsidRPr="00192210">
              <w:rPr>
                <w:color w:val="FF0000"/>
                <w:sz w:val="22"/>
                <w:szCs w:val="22"/>
              </w:rPr>
              <w:t>0,0004</w:t>
            </w:r>
          </w:p>
        </w:tc>
        <w:tc>
          <w:tcPr>
            <w:tcW w:w="907" w:type="dxa"/>
            <w:gridSpan w:val="2"/>
            <w:vAlign w:val="center"/>
          </w:tcPr>
          <w:p w:rsidR="00A0665A" w:rsidRPr="00192210" w:rsidRDefault="00A0665A" w:rsidP="003F0F5E">
            <w:pPr>
              <w:jc w:val="center"/>
              <w:rPr>
                <w:color w:val="FF0000"/>
                <w:sz w:val="28"/>
                <w:szCs w:val="28"/>
              </w:rPr>
            </w:pPr>
            <w:r w:rsidRPr="00192210">
              <w:rPr>
                <w:color w:val="FF0000"/>
                <w:sz w:val="28"/>
                <w:szCs w:val="28"/>
              </w:rPr>
              <w:t>0,02</w:t>
            </w:r>
          </w:p>
        </w:tc>
        <w:tc>
          <w:tcPr>
            <w:tcW w:w="537" w:type="dxa"/>
          </w:tcPr>
          <w:p w:rsidR="00A0665A" w:rsidRPr="00192210" w:rsidRDefault="00A0665A" w:rsidP="00E22C96">
            <w:pPr>
              <w:jc w:val="both"/>
              <w:rPr>
                <w:color w:val="FF0000"/>
              </w:rPr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E22C96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E22C96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6</w:t>
            </w:r>
          </w:p>
        </w:tc>
        <w:tc>
          <w:tcPr>
            <w:tcW w:w="736" w:type="dxa"/>
            <w:gridSpan w:val="2"/>
            <w:vAlign w:val="center"/>
          </w:tcPr>
          <w:p w:rsidR="00A0665A" w:rsidRPr="00192210" w:rsidRDefault="00A0665A" w:rsidP="00E22C96">
            <w:pPr>
              <w:jc w:val="center"/>
              <w:rPr>
                <w:color w:val="FF0000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A0665A" w:rsidRPr="00192210" w:rsidRDefault="00A0665A" w:rsidP="00E22C96">
            <w:pPr>
              <w:jc w:val="center"/>
              <w:rPr>
                <w:color w:val="FF0000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192210" w:rsidRDefault="00A0665A" w:rsidP="00E22C96">
            <w:pPr>
              <w:jc w:val="both"/>
              <w:rPr>
                <w:color w:val="FF0000"/>
                <w:sz w:val="28"/>
                <w:szCs w:val="28"/>
              </w:rPr>
            </w:pPr>
            <w:r w:rsidRPr="00192210">
              <w:rPr>
                <w:color w:val="FF0000"/>
                <w:sz w:val="28"/>
                <w:szCs w:val="28"/>
              </w:rPr>
              <w:t>ГОСТ14798-85</w:t>
            </w:r>
          </w:p>
        </w:tc>
        <w:tc>
          <w:tcPr>
            <w:tcW w:w="1786" w:type="dxa"/>
            <w:gridSpan w:val="2"/>
            <w:vAlign w:val="center"/>
          </w:tcPr>
          <w:p w:rsidR="00A0665A" w:rsidRPr="00192210" w:rsidRDefault="00A0665A" w:rsidP="00E22C96">
            <w:pPr>
              <w:rPr>
                <w:color w:val="FF0000"/>
              </w:rPr>
            </w:pPr>
          </w:p>
        </w:tc>
        <w:tc>
          <w:tcPr>
            <w:tcW w:w="554" w:type="dxa"/>
            <w:vAlign w:val="center"/>
          </w:tcPr>
          <w:p w:rsidR="00A0665A" w:rsidRPr="00192210" w:rsidRDefault="00A0665A" w:rsidP="00E22C96">
            <w:pPr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192210" w:rsidRDefault="00A0665A" w:rsidP="00E22C96">
            <w:pPr>
              <w:jc w:val="center"/>
              <w:rPr>
                <w:color w:val="FF0000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192210" w:rsidRDefault="00A0665A" w:rsidP="00E22C96">
            <w:pPr>
              <w:jc w:val="center"/>
              <w:rPr>
                <w:color w:val="FF0000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A0665A" w:rsidRPr="00192210" w:rsidRDefault="00A0665A" w:rsidP="00E22C96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92210" w:rsidRDefault="00A0665A" w:rsidP="00E22C96">
            <w:pPr>
              <w:jc w:val="both"/>
              <w:rPr>
                <w:color w:val="FF0000"/>
              </w:rPr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E22C96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DF24A0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7</w:t>
            </w:r>
          </w:p>
        </w:tc>
        <w:tc>
          <w:tcPr>
            <w:tcW w:w="736" w:type="dxa"/>
            <w:gridSpan w:val="2"/>
            <w:vAlign w:val="center"/>
          </w:tcPr>
          <w:p w:rsidR="00A0665A" w:rsidRPr="00192210" w:rsidRDefault="00A0665A" w:rsidP="00DF24A0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A0665A" w:rsidRPr="00192210" w:rsidRDefault="00A0665A" w:rsidP="00DF24A0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192210" w:rsidRDefault="00A0665A" w:rsidP="00DF24A0">
            <w:pPr>
              <w:jc w:val="both"/>
              <w:rPr>
                <w:color w:val="FF0000"/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Pr="00192210" w:rsidRDefault="00A0665A" w:rsidP="00DF24A0">
            <w:pPr>
              <w:jc w:val="both"/>
              <w:rPr>
                <w:color w:val="FF0000"/>
              </w:rPr>
            </w:pPr>
          </w:p>
        </w:tc>
        <w:tc>
          <w:tcPr>
            <w:tcW w:w="554" w:type="dxa"/>
            <w:vAlign w:val="center"/>
          </w:tcPr>
          <w:p w:rsidR="00A0665A" w:rsidRPr="00192210" w:rsidRDefault="00A0665A" w:rsidP="00DF24A0">
            <w:pPr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192210" w:rsidRDefault="00A0665A" w:rsidP="00DF24A0">
            <w:pPr>
              <w:jc w:val="center"/>
              <w:rPr>
                <w:color w:val="FF0000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192210" w:rsidRDefault="00A0665A" w:rsidP="00DF24A0">
            <w:pPr>
              <w:jc w:val="center"/>
              <w:rPr>
                <w:color w:val="FF0000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A0665A" w:rsidRPr="00192210" w:rsidRDefault="00A0665A" w:rsidP="00DF24A0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92210" w:rsidRDefault="00A0665A" w:rsidP="00DF24A0">
            <w:pPr>
              <w:jc w:val="both"/>
              <w:rPr>
                <w:color w:val="FF0000"/>
              </w:rPr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8</w:t>
            </w:r>
          </w:p>
        </w:tc>
        <w:tc>
          <w:tcPr>
            <w:tcW w:w="736" w:type="dxa"/>
            <w:gridSpan w:val="2"/>
            <w:vAlign w:val="center"/>
          </w:tcPr>
          <w:p w:rsidR="00A0665A" w:rsidRPr="00192210" w:rsidRDefault="00A0665A" w:rsidP="00E22C96">
            <w:pPr>
              <w:jc w:val="center"/>
              <w:rPr>
                <w:color w:val="FF0000"/>
              </w:rPr>
            </w:pPr>
            <w:r w:rsidRPr="00192210">
              <w:rPr>
                <w:color w:val="FF0000"/>
              </w:rPr>
              <w:t>325</w:t>
            </w:r>
          </w:p>
        </w:tc>
        <w:tc>
          <w:tcPr>
            <w:tcW w:w="2451" w:type="dxa"/>
            <w:gridSpan w:val="2"/>
            <w:vAlign w:val="center"/>
          </w:tcPr>
          <w:p w:rsidR="00A0665A" w:rsidRPr="00192210" w:rsidRDefault="00A0665A" w:rsidP="00E22C96">
            <w:pPr>
              <w:jc w:val="center"/>
              <w:rPr>
                <w:color w:val="FF0000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192210" w:rsidRDefault="00A0665A" w:rsidP="003F0F5E">
            <w:pPr>
              <w:jc w:val="both"/>
              <w:rPr>
                <w:color w:val="FF0000"/>
                <w:sz w:val="28"/>
                <w:szCs w:val="28"/>
              </w:rPr>
            </w:pPr>
            <w:r w:rsidRPr="00192210">
              <w:rPr>
                <w:color w:val="FF0000"/>
                <w:sz w:val="28"/>
                <w:szCs w:val="28"/>
              </w:rPr>
              <w:t>Заклепка 3х7</w:t>
            </w:r>
          </w:p>
        </w:tc>
        <w:tc>
          <w:tcPr>
            <w:tcW w:w="1786" w:type="dxa"/>
            <w:gridSpan w:val="2"/>
            <w:vAlign w:val="center"/>
          </w:tcPr>
          <w:p w:rsidR="00A0665A" w:rsidRPr="00192210" w:rsidRDefault="00A0665A" w:rsidP="00E22C96">
            <w:pPr>
              <w:rPr>
                <w:color w:val="FF0000"/>
              </w:rPr>
            </w:pPr>
          </w:p>
        </w:tc>
        <w:tc>
          <w:tcPr>
            <w:tcW w:w="554" w:type="dxa"/>
            <w:vAlign w:val="center"/>
          </w:tcPr>
          <w:p w:rsidR="00A0665A" w:rsidRPr="00192210" w:rsidRDefault="00A0665A" w:rsidP="00E22C96">
            <w:pPr>
              <w:jc w:val="center"/>
              <w:rPr>
                <w:color w:val="FF0000"/>
                <w:sz w:val="22"/>
                <w:szCs w:val="22"/>
              </w:rPr>
            </w:pPr>
            <w:r w:rsidRPr="00192210">
              <w:rPr>
                <w:color w:val="FF0000"/>
                <w:sz w:val="22"/>
                <w:szCs w:val="22"/>
              </w:rPr>
              <w:t>166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192210" w:rsidRDefault="00A0665A" w:rsidP="00E22C96">
            <w:pPr>
              <w:jc w:val="center"/>
              <w:rPr>
                <w:color w:val="FF0000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192210" w:rsidRDefault="00A0665A" w:rsidP="003F0F5E">
            <w:pPr>
              <w:jc w:val="center"/>
              <w:rPr>
                <w:color w:val="FF0000"/>
                <w:sz w:val="22"/>
                <w:szCs w:val="22"/>
              </w:rPr>
            </w:pPr>
            <w:r w:rsidRPr="00192210">
              <w:rPr>
                <w:color w:val="FF0000"/>
                <w:sz w:val="22"/>
                <w:szCs w:val="22"/>
              </w:rPr>
              <w:t>0,0002</w:t>
            </w:r>
          </w:p>
        </w:tc>
        <w:tc>
          <w:tcPr>
            <w:tcW w:w="907" w:type="dxa"/>
            <w:gridSpan w:val="2"/>
            <w:vAlign w:val="center"/>
          </w:tcPr>
          <w:p w:rsidR="00A0665A" w:rsidRPr="00192210" w:rsidRDefault="00A0665A" w:rsidP="00E22C96">
            <w:pPr>
              <w:jc w:val="center"/>
              <w:rPr>
                <w:color w:val="FF0000"/>
                <w:sz w:val="28"/>
                <w:szCs w:val="28"/>
              </w:rPr>
            </w:pPr>
            <w:r w:rsidRPr="00192210">
              <w:rPr>
                <w:color w:val="FF0000"/>
                <w:sz w:val="28"/>
                <w:szCs w:val="28"/>
              </w:rPr>
              <w:t>1,0</w:t>
            </w:r>
          </w:p>
        </w:tc>
        <w:tc>
          <w:tcPr>
            <w:tcW w:w="537" w:type="dxa"/>
          </w:tcPr>
          <w:p w:rsidR="00A0665A" w:rsidRPr="00192210" w:rsidRDefault="00A0665A" w:rsidP="00DF24A0">
            <w:pPr>
              <w:jc w:val="both"/>
              <w:rPr>
                <w:color w:val="FF0000"/>
              </w:rPr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DF24A0">
            <w:pPr>
              <w:jc w:val="both"/>
            </w:pPr>
          </w:p>
        </w:tc>
      </w:tr>
      <w:tr w:rsidR="00A0665A" w:rsidRPr="001C5249" w:rsidTr="00E22C96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9</w:t>
            </w:r>
          </w:p>
        </w:tc>
        <w:tc>
          <w:tcPr>
            <w:tcW w:w="736" w:type="dxa"/>
            <w:gridSpan w:val="2"/>
            <w:vAlign w:val="center"/>
          </w:tcPr>
          <w:p w:rsidR="00A0665A" w:rsidRPr="001C5249" w:rsidRDefault="00A0665A" w:rsidP="00E22C96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192210" w:rsidRDefault="00A0665A" w:rsidP="00E22C96">
            <w:pPr>
              <w:jc w:val="center"/>
              <w:rPr>
                <w:color w:val="FF0000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192210" w:rsidRDefault="00A0665A" w:rsidP="00E22C96">
            <w:pPr>
              <w:jc w:val="both"/>
              <w:rPr>
                <w:color w:val="FF0000"/>
                <w:sz w:val="28"/>
                <w:szCs w:val="28"/>
              </w:rPr>
            </w:pPr>
            <w:r w:rsidRPr="00192210">
              <w:rPr>
                <w:color w:val="FF0000"/>
                <w:sz w:val="28"/>
                <w:szCs w:val="28"/>
              </w:rPr>
              <w:t>ГОСТ14801-85</w:t>
            </w:r>
          </w:p>
        </w:tc>
        <w:tc>
          <w:tcPr>
            <w:tcW w:w="1786" w:type="dxa"/>
            <w:gridSpan w:val="2"/>
            <w:vAlign w:val="center"/>
          </w:tcPr>
          <w:p w:rsidR="00A0665A" w:rsidRPr="005B2526" w:rsidRDefault="00A0665A" w:rsidP="00E22C96"/>
        </w:tc>
        <w:tc>
          <w:tcPr>
            <w:tcW w:w="554" w:type="dxa"/>
            <w:vAlign w:val="center"/>
          </w:tcPr>
          <w:p w:rsidR="00A0665A" w:rsidRPr="0026242B" w:rsidRDefault="00A0665A" w:rsidP="00E22C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E22C96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E22C96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E22C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10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73D6C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192210" w:rsidRDefault="00A0665A" w:rsidP="00DF24A0">
            <w:pPr>
              <w:jc w:val="center"/>
              <w:rPr>
                <w:color w:val="FF0000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192210" w:rsidRDefault="00A0665A" w:rsidP="00DF24A0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4E7057" w:rsidRDefault="00A0665A" w:rsidP="00DF24A0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8623D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DF24A0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11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12671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A0665A" w:rsidRPr="00C12671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E96AD3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12</w:t>
            </w:r>
          </w:p>
        </w:tc>
        <w:tc>
          <w:tcPr>
            <w:tcW w:w="736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4284" w:type="dxa"/>
            <w:gridSpan w:val="4"/>
            <w:vAlign w:val="center"/>
          </w:tcPr>
          <w:p w:rsidR="00A0665A" w:rsidRPr="00387E6F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A0665A" w:rsidRPr="005B2526" w:rsidRDefault="00A0665A" w:rsidP="00DF24A0"/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13</w:t>
            </w:r>
          </w:p>
        </w:tc>
        <w:tc>
          <w:tcPr>
            <w:tcW w:w="736" w:type="dxa"/>
            <w:gridSpan w:val="2"/>
            <w:vAlign w:val="center"/>
          </w:tcPr>
          <w:p w:rsidR="00A0665A" w:rsidRPr="00AB2664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AB2664" w:rsidRDefault="00A0665A" w:rsidP="00DF24A0">
            <w:pPr>
              <w:jc w:val="center"/>
            </w:pPr>
          </w:p>
        </w:tc>
        <w:tc>
          <w:tcPr>
            <w:tcW w:w="4284" w:type="dxa"/>
            <w:gridSpan w:val="4"/>
            <w:vAlign w:val="center"/>
          </w:tcPr>
          <w:p w:rsidR="00A0665A" w:rsidRPr="00B91802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8623D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14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73D6C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C73D6C" w:rsidRDefault="00A0665A" w:rsidP="00DF24A0">
            <w:pPr>
              <w:jc w:val="center"/>
            </w:pPr>
          </w:p>
        </w:tc>
        <w:tc>
          <w:tcPr>
            <w:tcW w:w="4284" w:type="dxa"/>
            <w:gridSpan w:val="4"/>
            <w:vAlign w:val="center"/>
          </w:tcPr>
          <w:p w:rsidR="00A0665A" w:rsidRPr="003F0F5E" w:rsidRDefault="00A0665A" w:rsidP="00DF24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Герметик </w:t>
            </w:r>
            <w:proofErr w:type="spellStart"/>
            <w:r>
              <w:rPr>
                <w:sz w:val="28"/>
                <w:szCs w:val="28"/>
                <w:lang w:val="en-US"/>
              </w:rPr>
              <w:t>Sikaflex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291</w:t>
            </w: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166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4E7057" w:rsidRDefault="00A0665A" w:rsidP="00DF24A0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3F0F5E" w:rsidRDefault="00A0665A" w:rsidP="00DF24A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2.0</w:t>
            </w: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DF24A0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15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12671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A0665A" w:rsidRPr="00C12671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E96AD3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DF24A0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16</w:t>
            </w:r>
          </w:p>
        </w:tc>
        <w:tc>
          <w:tcPr>
            <w:tcW w:w="736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4284" w:type="dxa"/>
            <w:gridSpan w:val="4"/>
            <w:vAlign w:val="center"/>
          </w:tcPr>
          <w:p w:rsidR="00A0665A" w:rsidRPr="00387E6F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A0665A" w:rsidRPr="005B2526" w:rsidRDefault="00A0665A" w:rsidP="00DF24A0"/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DF24A0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17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73D6C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C73D6C" w:rsidRDefault="00A0665A" w:rsidP="00DF24A0">
            <w:pPr>
              <w:jc w:val="center"/>
            </w:pPr>
          </w:p>
        </w:tc>
        <w:tc>
          <w:tcPr>
            <w:tcW w:w="4284" w:type="dxa"/>
            <w:gridSpan w:val="4"/>
            <w:vAlign w:val="center"/>
          </w:tcPr>
          <w:p w:rsidR="00A0665A" w:rsidRPr="00C504F2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4E7057" w:rsidRDefault="00A0665A" w:rsidP="00DF24A0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8623D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18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73D6C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C73D6C" w:rsidRDefault="00A0665A" w:rsidP="00DF24A0">
            <w:pPr>
              <w:jc w:val="center"/>
            </w:pPr>
          </w:p>
        </w:tc>
        <w:tc>
          <w:tcPr>
            <w:tcW w:w="4284" w:type="dxa"/>
            <w:gridSpan w:val="4"/>
            <w:vAlign w:val="center"/>
          </w:tcPr>
          <w:p w:rsidR="00A0665A" w:rsidRPr="005E5FF2" w:rsidRDefault="00A0665A" w:rsidP="00DF24A0">
            <w:pPr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4E7057" w:rsidRDefault="00A0665A" w:rsidP="00DF24A0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8623D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DF24A0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19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12671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A0665A" w:rsidRPr="00C12671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E96AD3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20</w:t>
            </w:r>
          </w:p>
        </w:tc>
        <w:tc>
          <w:tcPr>
            <w:tcW w:w="736" w:type="dxa"/>
            <w:gridSpan w:val="2"/>
            <w:vAlign w:val="center"/>
          </w:tcPr>
          <w:p w:rsidR="00A0665A" w:rsidRPr="00A309D6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A309D6" w:rsidRDefault="00A0665A" w:rsidP="00DF24A0">
            <w:pPr>
              <w:jc w:val="center"/>
            </w:pPr>
          </w:p>
        </w:tc>
        <w:tc>
          <w:tcPr>
            <w:tcW w:w="4284" w:type="dxa"/>
            <w:gridSpan w:val="4"/>
            <w:vAlign w:val="center"/>
          </w:tcPr>
          <w:p w:rsidR="00A0665A" w:rsidRPr="00C504F2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9B77DC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9B77DC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8623D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DF24A0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21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73D6C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C73D6C" w:rsidRDefault="00A0665A" w:rsidP="00DF24A0">
            <w:pPr>
              <w:jc w:val="center"/>
            </w:pPr>
          </w:p>
        </w:tc>
        <w:tc>
          <w:tcPr>
            <w:tcW w:w="4284" w:type="dxa"/>
            <w:gridSpan w:val="4"/>
            <w:vAlign w:val="center"/>
          </w:tcPr>
          <w:p w:rsidR="00A0665A" w:rsidRPr="005E5FF2" w:rsidRDefault="00A0665A" w:rsidP="00DF24A0">
            <w:pPr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4E7057" w:rsidRDefault="00A0665A" w:rsidP="00DF24A0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8623D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22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12671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A0665A" w:rsidRPr="00C12671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E96AD3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23</w:t>
            </w:r>
          </w:p>
        </w:tc>
        <w:tc>
          <w:tcPr>
            <w:tcW w:w="736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4284" w:type="dxa"/>
            <w:gridSpan w:val="4"/>
            <w:vAlign w:val="center"/>
          </w:tcPr>
          <w:p w:rsidR="00A0665A" w:rsidRPr="00387E6F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A0665A" w:rsidRPr="005B2526" w:rsidRDefault="00A0665A" w:rsidP="00DF24A0"/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lastRenderedPageBreak/>
              <w:t>1</w:t>
            </w:r>
          </w:p>
        </w:tc>
        <w:tc>
          <w:tcPr>
            <w:tcW w:w="736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4284" w:type="dxa"/>
            <w:gridSpan w:val="4"/>
            <w:vAlign w:val="center"/>
          </w:tcPr>
          <w:p w:rsidR="00A0665A" w:rsidRPr="00387E6F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A0665A" w:rsidRPr="005B2526" w:rsidRDefault="00A0665A" w:rsidP="00DF24A0"/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2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73D6C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C73D6C" w:rsidRDefault="00A0665A" w:rsidP="00DF24A0">
            <w:pPr>
              <w:jc w:val="center"/>
            </w:pPr>
          </w:p>
        </w:tc>
        <w:tc>
          <w:tcPr>
            <w:tcW w:w="4284" w:type="dxa"/>
            <w:gridSpan w:val="4"/>
            <w:vAlign w:val="center"/>
          </w:tcPr>
          <w:p w:rsidR="00A0665A" w:rsidRPr="005E5FF2" w:rsidRDefault="00A0665A" w:rsidP="00DF24A0">
            <w:pPr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4E7057" w:rsidRDefault="00A0665A" w:rsidP="00DF24A0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8623D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3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12671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A0665A" w:rsidRPr="00C12671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E96AD3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4</w:t>
            </w:r>
          </w:p>
        </w:tc>
        <w:tc>
          <w:tcPr>
            <w:tcW w:w="736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4284" w:type="dxa"/>
            <w:gridSpan w:val="4"/>
            <w:vAlign w:val="center"/>
          </w:tcPr>
          <w:p w:rsidR="00A0665A" w:rsidRPr="00387E6F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A0665A" w:rsidRPr="005B2526" w:rsidRDefault="00A0665A" w:rsidP="00DF24A0"/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DF24A0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5</w:t>
            </w:r>
          </w:p>
        </w:tc>
        <w:tc>
          <w:tcPr>
            <w:tcW w:w="736" w:type="dxa"/>
            <w:gridSpan w:val="2"/>
            <w:vAlign w:val="center"/>
          </w:tcPr>
          <w:p w:rsidR="00A0665A" w:rsidRPr="00A309D6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A309D6" w:rsidRDefault="00A0665A" w:rsidP="00DF24A0">
            <w:pPr>
              <w:jc w:val="center"/>
            </w:pPr>
          </w:p>
        </w:tc>
        <w:tc>
          <w:tcPr>
            <w:tcW w:w="4284" w:type="dxa"/>
            <w:gridSpan w:val="4"/>
            <w:vAlign w:val="center"/>
          </w:tcPr>
          <w:p w:rsidR="00A0665A" w:rsidRPr="00C504F2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9B77DC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9B77DC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8623D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6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73D6C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C73D6C" w:rsidRDefault="00A0665A" w:rsidP="00DF24A0">
            <w:pPr>
              <w:jc w:val="center"/>
            </w:pPr>
          </w:p>
        </w:tc>
        <w:tc>
          <w:tcPr>
            <w:tcW w:w="4284" w:type="dxa"/>
            <w:gridSpan w:val="4"/>
            <w:vAlign w:val="center"/>
          </w:tcPr>
          <w:p w:rsidR="00A0665A" w:rsidRPr="005E5FF2" w:rsidRDefault="00A0665A" w:rsidP="00DF24A0">
            <w:pPr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4E7057" w:rsidRDefault="00A0665A" w:rsidP="00DF24A0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8623D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DF24A0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7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12671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A0665A" w:rsidRPr="00C12671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E96AD3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8</w:t>
            </w:r>
          </w:p>
        </w:tc>
        <w:tc>
          <w:tcPr>
            <w:tcW w:w="736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4284" w:type="dxa"/>
            <w:gridSpan w:val="4"/>
            <w:vAlign w:val="center"/>
          </w:tcPr>
          <w:p w:rsidR="00A0665A" w:rsidRPr="00387E6F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A0665A" w:rsidRPr="005B2526" w:rsidRDefault="00A0665A" w:rsidP="00DF24A0"/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DF24A0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9</w:t>
            </w:r>
          </w:p>
        </w:tc>
        <w:tc>
          <w:tcPr>
            <w:tcW w:w="736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4284" w:type="dxa"/>
            <w:gridSpan w:val="4"/>
            <w:vAlign w:val="center"/>
          </w:tcPr>
          <w:p w:rsidR="00A0665A" w:rsidRPr="00DF407D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10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73D6C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C73D6C" w:rsidRDefault="00A0665A" w:rsidP="00DF24A0">
            <w:pPr>
              <w:jc w:val="center"/>
            </w:pPr>
          </w:p>
        </w:tc>
        <w:tc>
          <w:tcPr>
            <w:tcW w:w="4284" w:type="dxa"/>
            <w:gridSpan w:val="4"/>
            <w:vAlign w:val="center"/>
          </w:tcPr>
          <w:p w:rsidR="00A0665A" w:rsidRPr="005E5FF2" w:rsidRDefault="00A0665A" w:rsidP="00DF24A0">
            <w:pPr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4E7057" w:rsidRDefault="00A0665A" w:rsidP="00DF24A0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8623D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DF24A0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11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12671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A0665A" w:rsidRPr="00C12671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E96AD3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12</w:t>
            </w:r>
          </w:p>
        </w:tc>
        <w:tc>
          <w:tcPr>
            <w:tcW w:w="736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4284" w:type="dxa"/>
            <w:gridSpan w:val="4"/>
            <w:vAlign w:val="center"/>
          </w:tcPr>
          <w:p w:rsidR="00A0665A" w:rsidRPr="00387E6F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A0665A" w:rsidRPr="005B2526" w:rsidRDefault="00A0665A" w:rsidP="00DF24A0"/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13</w:t>
            </w:r>
          </w:p>
        </w:tc>
        <w:tc>
          <w:tcPr>
            <w:tcW w:w="736" w:type="dxa"/>
            <w:gridSpan w:val="2"/>
            <w:vAlign w:val="center"/>
          </w:tcPr>
          <w:p w:rsidR="00A0665A" w:rsidRPr="00AB2664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AB2664" w:rsidRDefault="00A0665A" w:rsidP="00DF24A0">
            <w:pPr>
              <w:jc w:val="center"/>
            </w:pPr>
          </w:p>
        </w:tc>
        <w:tc>
          <w:tcPr>
            <w:tcW w:w="4284" w:type="dxa"/>
            <w:gridSpan w:val="4"/>
            <w:vAlign w:val="center"/>
          </w:tcPr>
          <w:p w:rsidR="00A0665A" w:rsidRPr="00B91802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8623D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14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73D6C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C73D6C" w:rsidRDefault="00A0665A" w:rsidP="00DF24A0">
            <w:pPr>
              <w:jc w:val="center"/>
            </w:pPr>
          </w:p>
        </w:tc>
        <w:tc>
          <w:tcPr>
            <w:tcW w:w="4284" w:type="dxa"/>
            <w:gridSpan w:val="4"/>
            <w:vAlign w:val="center"/>
          </w:tcPr>
          <w:p w:rsidR="00A0665A" w:rsidRPr="005E5FF2" w:rsidRDefault="00A0665A" w:rsidP="00DF24A0">
            <w:pPr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4E7057" w:rsidRDefault="00A0665A" w:rsidP="00DF24A0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8623D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DF24A0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15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12671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A0665A" w:rsidRPr="00C12671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E96AD3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DF24A0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16</w:t>
            </w:r>
          </w:p>
        </w:tc>
        <w:tc>
          <w:tcPr>
            <w:tcW w:w="736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4284" w:type="dxa"/>
            <w:gridSpan w:val="4"/>
            <w:vAlign w:val="center"/>
          </w:tcPr>
          <w:p w:rsidR="00A0665A" w:rsidRPr="00387E6F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A0665A" w:rsidRPr="005B2526" w:rsidRDefault="00A0665A" w:rsidP="00DF24A0"/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DF24A0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17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73D6C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C73D6C" w:rsidRDefault="00A0665A" w:rsidP="00DF24A0">
            <w:pPr>
              <w:jc w:val="center"/>
            </w:pPr>
          </w:p>
        </w:tc>
        <w:tc>
          <w:tcPr>
            <w:tcW w:w="4284" w:type="dxa"/>
            <w:gridSpan w:val="4"/>
            <w:vAlign w:val="center"/>
          </w:tcPr>
          <w:p w:rsidR="00A0665A" w:rsidRPr="00C504F2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4E7057" w:rsidRDefault="00A0665A" w:rsidP="00DF24A0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8623D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18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73D6C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C73D6C" w:rsidRDefault="00A0665A" w:rsidP="00DF24A0">
            <w:pPr>
              <w:jc w:val="center"/>
            </w:pPr>
          </w:p>
        </w:tc>
        <w:tc>
          <w:tcPr>
            <w:tcW w:w="4284" w:type="dxa"/>
            <w:gridSpan w:val="4"/>
            <w:vAlign w:val="center"/>
          </w:tcPr>
          <w:p w:rsidR="00A0665A" w:rsidRPr="005E5FF2" w:rsidRDefault="00A0665A" w:rsidP="00DF24A0">
            <w:pPr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4E7057" w:rsidRDefault="00A0665A" w:rsidP="00DF24A0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8623D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DF24A0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19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12671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A0665A" w:rsidRPr="00C12671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E96AD3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20</w:t>
            </w:r>
          </w:p>
        </w:tc>
        <w:tc>
          <w:tcPr>
            <w:tcW w:w="736" w:type="dxa"/>
            <w:gridSpan w:val="2"/>
            <w:vAlign w:val="center"/>
          </w:tcPr>
          <w:p w:rsidR="00A0665A" w:rsidRPr="00A309D6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A309D6" w:rsidRDefault="00A0665A" w:rsidP="00DF24A0">
            <w:pPr>
              <w:jc w:val="center"/>
            </w:pPr>
          </w:p>
        </w:tc>
        <w:tc>
          <w:tcPr>
            <w:tcW w:w="4284" w:type="dxa"/>
            <w:gridSpan w:val="4"/>
            <w:vAlign w:val="center"/>
          </w:tcPr>
          <w:p w:rsidR="00A0665A" w:rsidRPr="00C504F2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9B77DC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9B77DC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8623D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DF24A0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21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73D6C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C73D6C" w:rsidRDefault="00A0665A" w:rsidP="00DF24A0">
            <w:pPr>
              <w:jc w:val="center"/>
            </w:pPr>
          </w:p>
        </w:tc>
        <w:tc>
          <w:tcPr>
            <w:tcW w:w="4284" w:type="dxa"/>
            <w:gridSpan w:val="4"/>
            <w:vAlign w:val="center"/>
          </w:tcPr>
          <w:p w:rsidR="00A0665A" w:rsidRPr="005E5FF2" w:rsidRDefault="00A0665A" w:rsidP="00DF24A0">
            <w:pPr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4E7057" w:rsidRDefault="00A0665A" w:rsidP="00DF24A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4E7057" w:rsidRDefault="00A0665A" w:rsidP="00DF24A0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8623DF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22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12671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A0665A" w:rsidRPr="00C12671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E96AD3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DF24A0">
            <w:pPr>
              <w:jc w:val="center"/>
            </w:pPr>
            <w:r>
              <w:t>23</w:t>
            </w:r>
          </w:p>
        </w:tc>
        <w:tc>
          <w:tcPr>
            <w:tcW w:w="736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4284" w:type="dxa"/>
            <w:gridSpan w:val="4"/>
            <w:vAlign w:val="center"/>
          </w:tcPr>
          <w:p w:rsidR="00A0665A" w:rsidRPr="00387E6F" w:rsidRDefault="00A0665A" w:rsidP="00DF2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A0665A" w:rsidRPr="005B2526" w:rsidRDefault="00A0665A" w:rsidP="00DF24A0"/>
        </w:tc>
        <w:tc>
          <w:tcPr>
            <w:tcW w:w="554" w:type="dxa"/>
            <w:vAlign w:val="center"/>
          </w:tcPr>
          <w:p w:rsidR="00A0665A" w:rsidRPr="0026242B" w:rsidRDefault="00A0665A" w:rsidP="00DF2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DF2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DF24A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DF24A0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DF24A0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1749A">
            <w:pPr>
              <w:jc w:val="center"/>
            </w:pPr>
            <w:r>
              <w:lastRenderedPageBreak/>
              <w:t>1</w:t>
            </w:r>
          </w:p>
        </w:tc>
        <w:tc>
          <w:tcPr>
            <w:tcW w:w="736" w:type="dxa"/>
            <w:gridSpan w:val="2"/>
            <w:vAlign w:val="center"/>
          </w:tcPr>
          <w:p w:rsidR="00A0665A" w:rsidRPr="001C5249" w:rsidRDefault="00A0665A" w:rsidP="00A1749A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AF314C" w:rsidRDefault="00A0665A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9D3549" w:rsidRDefault="00A0665A" w:rsidP="00A1749A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A0665A" w:rsidRPr="005B2526" w:rsidRDefault="00A0665A" w:rsidP="00A1749A"/>
        </w:tc>
        <w:tc>
          <w:tcPr>
            <w:tcW w:w="554" w:type="dxa"/>
            <w:vAlign w:val="center"/>
          </w:tcPr>
          <w:p w:rsidR="00A0665A" w:rsidRPr="0026242B" w:rsidRDefault="00A0665A" w:rsidP="00A174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A1749A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A1749A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A1749A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1749A">
            <w:pPr>
              <w:jc w:val="center"/>
            </w:pPr>
            <w:r>
              <w:t>2</w:t>
            </w:r>
          </w:p>
        </w:tc>
        <w:tc>
          <w:tcPr>
            <w:tcW w:w="736" w:type="dxa"/>
            <w:gridSpan w:val="2"/>
            <w:vAlign w:val="center"/>
          </w:tcPr>
          <w:p w:rsidR="00A0665A" w:rsidRPr="00671404" w:rsidRDefault="00A0665A" w:rsidP="00605C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1" w:type="dxa"/>
            <w:gridSpan w:val="2"/>
          </w:tcPr>
          <w:p w:rsidR="00A0665A" w:rsidRPr="00AF314C" w:rsidRDefault="00A0665A" w:rsidP="00F4639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E504D9" w:rsidRDefault="00A0665A" w:rsidP="00F4639B">
            <w:pPr>
              <w:jc w:val="center"/>
              <w:rPr>
                <w:sz w:val="28"/>
                <w:szCs w:val="28"/>
                <w:u w:val="single"/>
              </w:rPr>
            </w:pPr>
            <w:r w:rsidRPr="00E504D9">
              <w:rPr>
                <w:sz w:val="28"/>
                <w:szCs w:val="28"/>
                <w:u w:val="single"/>
              </w:rPr>
              <w:t>Сводные данные</w:t>
            </w:r>
          </w:p>
        </w:tc>
        <w:tc>
          <w:tcPr>
            <w:tcW w:w="1786" w:type="dxa"/>
            <w:gridSpan w:val="2"/>
          </w:tcPr>
          <w:p w:rsidR="00A0665A" w:rsidRPr="001C5249" w:rsidRDefault="00A0665A" w:rsidP="00F4639B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26242B" w:rsidRDefault="00A0665A" w:rsidP="00F4639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B6175E" w:rsidRDefault="00A0665A" w:rsidP="00605C10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605C1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F02132" w:rsidRDefault="00A0665A" w:rsidP="00F021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605C1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605C1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605C1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605C1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605C1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605C10">
            <w:pPr>
              <w:jc w:val="center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605C1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605C1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A1749A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1749A">
            <w:pPr>
              <w:jc w:val="center"/>
            </w:pPr>
            <w:r>
              <w:t>3</w:t>
            </w:r>
          </w:p>
        </w:tc>
        <w:tc>
          <w:tcPr>
            <w:tcW w:w="736" w:type="dxa"/>
            <w:gridSpan w:val="2"/>
            <w:vAlign w:val="center"/>
          </w:tcPr>
          <w:p w:rsidR="00A0665A" w:rsidRPr="009A6627" w:rsidRDefault="00A0665A" w:rsidP="00605C1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D21FDA" w:rsidRDefault="00A0665A" w:rsidP="00F463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54661A" w:rsidRDefault="00A0665A" w:rsidP="00F4639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Pr="001C5249" w:rsidRDefault="00A0665A" w:rsidP="00F4639B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26242B" w:rsidRDefault="00A0665A" w:rsidP="00F4639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605C1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605C1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605C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605C1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605C1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605C1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605C1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605C1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605C1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605C1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605C1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1749A">
            <w:pPr>
              <w:jc w:val="center"/>
            </w:pPr>
            <w:r>
              <w:t>4</w:t>
            </w:r>
          </w:p>
        </w:tc>
        <w:tc>
          <w:tcPr>
            <w:tcW w:w="736" w:type="dxa"/>
            <w:gridSpan w:val="2"/>
            <w:vAlign w:val="center"/>
          </w:tcPr>
          <w:p w:rsidR="00A0665A" w:rsidRPr="0008313D" w:rsidRDefault="00A0665A" w:rsidP="00A1749A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AF314C" w:rsidRDefault="00A0665A" w:rsidP="00F463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C3776C" w:rsidRDefault="00A0665A" w:rsidP="00F463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1561М 1,0х1500х4000 </w:t>
            </w:r>
          </w:p>
        </w:tc>
        <w:tc>
          <w:tcPr>
            <w:tcW w:w="1786" w:type="dxa"/>
            <w:gridSpan w:val="2"/>
          </w:tcPr>
          <w:p w:rsidR="00A0665A" w:rsidRPr="001C5249" w:rsidRDefault="00A0665A" w:rsidP="00F4639B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54661A" w:rsidRDefault="00A0665A" w:rsidP="00F4639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A1749A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A1749A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8623DF" w:rsidRDefault="008813D5" w:rsidP="00A174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43,2</w:t>
            </w: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A1749A">
            <w:pPr>
              <w:jc w:val="center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A1749A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A1749A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1749A">
            <w:pPr>
              <w:jc w:val="center"/>
            </w:pPr>
            <w:r>
              <w:t>5</w:t>
            </w:r>
          </w:p>
        </w:tc>
        <w:tc>
          <w:tcPr>
            <w:tcW w:w="736" w:type="dxa"/>
            <w:gridSpan w:val="2"/>
            <w:vAlign w:val="center"/>
          </w:tcPr>
          <w:p w:rsidR="00A0665A" w:rsidRPr="00671404" w:rsidRDefault="00A0665A" w:rsidP="00605C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1" w:type="dxa"/>
            <w:gridSpan w:val="2"/>
          </w:tcPr>
          <w:p w:rsidR="00A0665A" w:rsidRPr="00AF314C" w:rsidRDefault="00A0665A" w:rsidP="00F4639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BC2876" w:rsidRDefault="00A0665A" w:rsidP="00F463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ОСТ1-92073-82</w:t>
            </w:r>
          </w:p>
        </w:tc>
        <w:tc>
          <w:tcPr>
            <w:tcW w:w="1786" w:type="dxa"/>
            <w:gridSpan w:val="2"/>
          </w:tcPr>
          <w:p w:rsidR="00A0665A" w:rsidRPr="001C5249" w:rsidRDefault="00A0665A" w:rsidP="00F4639B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26242B" w:rsidRDefault="00A0665A" w:rsidP="00F4639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B6175E" w:rsidRDefault="00A0665A" w:rsidP="00605C10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605C1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F02132" w:rsidRDefault="00A0665A" w:rsidP="00F021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605C1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605C1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605C1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605C1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605C1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605C10">
            <w:pPr>
              <w:jc w:val="center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605C1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605C1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1749A">
            <w:pPr>
              <w:jc w:val="center"/>
            </w:pPr>
            <w:r>
              <w:t>6</w:t>
            </w:r>
          </w:p>
        </w:tc>
        <w:tc>
          <w:tcPr>
            <w:tcW w:w="736" w:type="dxa"/>
            <w:gridSpan w:val="2"/>
            <w:vAlign w:val="center"/>
          </w:tcPr>
          <w:p w:rsidR="00A0665A" w:rsidRPr="009A6627" w:rsidRDefault="00A0665A" w:rsidP="00605C1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D21FDA" w:rsidRDefault="00A0665A" w:rsidP="00F463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54661A" w:rsidRDefault="00A0665A" w:rsidP="00F4639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Pr="001C5249" w:rsidRDefault="00A0665A" w:rsidP="00F4639B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26242B" w:rsidRDefault="00A0665A" w:rsidP="00F4639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605C1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605C1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605C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605C1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605C1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605C1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605C1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605C1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605C1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605C1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605C1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A1749A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1749A">
            <w:pPr>
              <w:jc w:val="center"/>
            </w:pPr>
            <w:r>
              <w:t>7</w:t>
            </w:r>
          </w:p>
        </w:tc>
        <w:tc>
          <w:tcPr>
            <w:tcW w:w="736" w:type="dxa"/>
            <w:gridSpan w:val="2"/>
            <w:vAlign w:val="center"/>
          </w:tcPr>
          <w:p w:rsidR="00A0665A" w:rsidRPr="00A548C0" w:rsidRDefault="00A0665A" w:rsidP="00A1749A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A0665A" w:rsidRPr="00AF314C" w:rsidRDefault="00A0665A" w:rsidP="00F463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C3776C" w:rsidRDefault="00A0665A" w:rsidP="006022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1561М 2,0х1500х4000 </w:t>
            </w:r>
          </w:p>
        </w:tc>
        <w:tc>
          <w:tcPr>
            <w:tcW w:w="1786" w:type="dxa"/>
            <w:gridSpan w:val="2"/>
          </w:tcPr>
          <w:p w:rsidR="00A0665A" w:rsidRPr="001C5249" w:rsidRDefault="00A0665A" w:rsidP="00F4639B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EF61DB" w:rsidRDefault="00A0665A" w:rsidP="00F4639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A548C0" w:rsidRDefault="00A0665A" w:rsidP="00A1749A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161C29" w:rsidRDefault="00A0665A" w:rsidP="00A1749A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A0665A" w:rsidRPr="00F4639B" w:rsidRDefault="008813D5" w:rsidP="00A174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3,1</w:t>
            </w: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A1749A">
            <w:pPr>
              <w:jc w:val="center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537" w:type="dxa"/>
          </w:tcPr>
          <w:p w:rsidR="00A0665A" w:rsidRPr="0032276A" w:rsidRDefault="00A0665A" w:rsidP="00A1749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1749A">
            <w:pPr>
              <w:jc w:val="center"/>
            </w:pPr>
            <w:r>
              <w:t>8</w:t>
            </w:r>
          </w:p>
        </w:tc>
        <w:tc>
          <w:tcPr>
            <w:tcW w:w="736" w:type="dxa"/>
            <w:gridSpan w:val="2"/>
            <w:vAlign w:val="center"/>
          </w:tcPr>
          <w:p w:rsidR="00A0665A" w:rsidRPr="00671404" w:rsidRDefault="00A0665A" w:rsidP="00605C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1" w:type="dxa"/>
            <w:gridSpan w:val="2"/>
          </w:tcPr>
          <w:p w:rsidR="00A0665A" w:rsidRPr="00C77298" w:rsidRDefault="00A0665A" w:rsidP="00F4639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BC2876" w:rsidRDefault="00A0665A" w:rsidP="00F463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ОСТ1-92073-82</w:t>
            </w:r>
          </w:p>
        </w:tc>
        <w:tc>
          <w:tcPr>
            <w:tcW w:w="1786" w:type="dxa"/>
            <w:gridSpan w:val="2"/>
          </w:tcPr>
          <w:p w:rsidR="00A0665A" w:rsidRDefault="00A0665A" w:rsidP="00F4639B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26242B" w:rsidRDefault="00A0665A" w:rsidP="00F4639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B6175E" w:rsidRDefault="00A0665A" w:rsidP="00605C10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605C1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F02132" w:rsidRDefault="00A0665A" w:rsidP="00F021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605C1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605C1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605C1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605C1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605C1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605C10">
            <w:pPr>
              <w:jc w:val="center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605C1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605C1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A1749A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1749A">
            <w:pPr>
              <w:jc w:val="center"/>
            </w:pPr>
            <w:r>
              <w:t>9</w:t>
            </w:r>
          </w:p>
        </w:tc>
        <w:tc>
          <w:tcPr>
            <w:tcW w:w="736" w:type="dxa"/>
            <w:gridSpan w:val="2"/>
            <w:vAlign w:val="center"/>
          </w:tcPr>
          <w:p w:rsidR="00A0665A" w:rsidRPr="009A6627" w:rsidRDefault="00A0665A" w:rsidP="00605C10">
            <w:pPr>
              <w:jc w:val="center"/>
            </w:pPr>
          </w:p>
        </w:tc>
        <w:tc>
          <w:tcPr>
            <w:tcW w:w="2451" w:type="dxa"/>
            <w:gridSpan w:val="2"/>
          </w:tcPr>
          <w:p w:rsidR="00A0665A" w:rsidRPr="00AF314C" w:rsidRDefault="00A0665A" w:rsidP="00F4639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1A1A35" w:rsidRDefault="00A0665A" w:rsidP="00F4639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Pr="001C5249" w:rsidRDefault="00A0665A" w:rsidP="00F4639B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1A1A35" w:rsidRDefault="00A0665A" w:rsidP="00F4639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605C1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605C1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605C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605C1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605C1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605C1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605C1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605C1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605C1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605C1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605C1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1749A">
            <w:pPr>
              <w:jc w:val="center"/>
            </w:pPr>
            <w:r>
              <w:t>10</w:t>
            </w:r>
          </w:p>
        </w:tc>
        <w:tc>
          <w:tcPr>
            <w:tcW w:w="736" w:type="dxa"/>
            <w:gridSpan w:val="2"/>
            <w:vAlign w:val="center"/>
          </w:tcPr>
          <w:p w:rsidR="00A0665A" w:rsidRPr="0008313D" w:rsidRDefault="00A0665A" w:rsidP="00A1749A">
            <w:pPr>
              <w:jc w:val="center"/>
            </w:pPr>
          </w:p>
        </w:tc>
        <w:tc>
          <w:tcPr>
            <w:tcW w:w="2451" w:type="dxa"/>
            <w:gridSpan w:val="2"/>
          </w:tcPr>
          <w:p w:rsidR="00A0665A" w:rsidRPr="00AF314C" w:rsidRDefault="00A0665A" w:rsidP="00F4639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6C7691" w:rsidRDefault="00A0665A" w:rsidP="0060224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Профиль 1561 (450095) </w:t>
            </w:r>
          </w:p>
        </w:tc>
        <w:tc>
          <w:tcPr>
            <w:tcW w:w="1786" w:type="dxa"/>
            <w:gridSpan w:val="2"/>
          </w:tcPr>
          <w:p w:rsidR="00A0665A" w:rsidRPr="001C5249" w:rsidRDefault="00A0665A" w:rsidP="00F4639B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54661A" w:rsidRDefault="00A0665A" w:rsidP="00F4639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A1749A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A1749A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8623DF" w:rsidRDefault="008813D5" w:rsidP="00A174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30,0</w:t>
            </w: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A1749A">
            <w:pPr>
              <w:jc w:val="center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A1749A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A1749A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1749A">
            <w:pPr>
              <w:jc w:val="center"/>
            </w:pPr>
            <w:r>
              <w:t>11</w:t>
            </w:r>
          </w:p>
        </w:tc>
        <w:tc>
          <w:tcPr>
            <w:tcW w:w="736" w:type="dxa"/>
            <w:gridSpan w:val="2"/>
            <w:vAlign w:val="center"/>
          </w:tcPr>
          <w:p w:rsidR="00A0665A" w:rsidRPr="00671404" w:rsidRDefault="00A0665A" w:rsidP="00605C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1" w:type="dxa"/>
            <w:gridSpan w:val="2"/>
          </w:tcPr>
          <w:p w:rsidR="00A0665A" w:rsidRPr="00C77298" w:rsidRDefault="00A0665A" w:rsidP="00F4639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E96AD3" w:rsidRDefault="00A0665A" w:rsidP="00F463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ГОСТ 13620-90 </w:t>
            </w:r>
          </w:p>
        </w:tc>
        <w:tc>
          <w:tcPr>
            <w:tcW w:w="1786" w:type="dxa"/>
            <w:gridSpan w:val="2"/>
          </w:tcPr>
          <w:p w:rsidR="00A0665A" w:rsidRPr="001C5249" w:rsidRDefault="00A0665A" w:rsidP="00F4639B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EF61DB" w:rsidRDefault="00A0665A" w:rsidP="00F4639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B6175E" w:rsidRDefault="00A0665A" w:rsidP="00605C10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605C1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F02132" w:rsidRDefault="00A0665A" w:rsidP="00F021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605C1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605C1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605C1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605C1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605C1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605C10">
            <w:pPr>
              <w:jc w:val="center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605C1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605C1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1749A">
            <w:pPr>
              <w:jc w:val="center"/>
            </w:pPr>
            <w:r>
              <w:t>12</w:t>
            </w:r>
          </w:p>
        </w:tc>
        <w:tc>
          <w:tcPr>
            <w:tcW w:w="736" w:type="dxa"/>
            <w:gridSpan w:val="2"/>
            <w:vAlign w:val="center"/>
          </w:tcPr>
          <w:p w:rsidR="00A0665A" w:rsidRPr="009A6627" w:rsidRDefault="00A0665A" w:rsidP="00605C10">
            <w:pPr>
              <w:jc w:val="center"/>
            </w:pPr>
          </w:p>
        </w:tc>
        <w:tc>
          <w:tcPr>
            <w:tcW w:w="2451" w:type="dxa"/>
            <w:gridSpan w:val="2"/>
          </w:tcPr>
          <w:p w:rsidR="00A0665A" w:rsidRPr="00AF314C" w:rsidRDefault="00A0665A" w:rsidP="00F4639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8A50BA" w:rsidRDefault="00A0665A" w:rsidP="008A50BA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зетугольник</w:t>
            </w:r>
            <w:proofErr w:type="spellEnd"/>
            <w:r>
              <w:rPr>
                <w:sz w:val="28"/>
                <w:szCs w:val="28"/>
              </w:rPr>
              <w:t xml:space="preserve"> 40х20х3х2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786" w:type="dxa"/>
            <w:gridSpan w:val="2"/>
          </w:tcPr>
          <w:p w:rsidR="00A0665A" w:rsidRDefault="00A0665A" w:rsidP="00F4639B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26242B" w:rsidRDefault="00A0665A" w:rsidP="00F4639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605C1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605C1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605C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605C1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605C1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605C1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605C1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605C1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605C1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605C1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605C1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A1749A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1749A">
            <w:pPr>
              <w:jc w:val="center"/>
            </w:pPr>
            <w:r>
              <w:t>13</w:t>
            </w:r>
          </w:p>
        </w:tc>
        <w:tc>
          <w:tcPr>
            <w:tcW w:w="736" w:type="dxa"/>
            <w:gridSpan w:val="2"/>
            <w:vAlign w:val="center"/>
          </w:tcPr>
          <w:p w:rsidR="00A0665A" w:rsidRPr="001C5249" w:rsidRDefault="00A0665A" w:rsidP="00FA5084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986A2E" w:rsidRDefault="00A0665A" w:rsidP="00F4639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1A1A35" w:rsidRDefault="00A0665A" w:rsidP="00F4639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Pr="001C5249" w:rsidRDefault="00A0665A" w:rsidP="00F4639B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1A1A35" w:rsidRDefault="00A0665A" w:rsidP="00F4639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A1749A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A1749A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A1749A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1749A">
            <w:pPr>
              <w:jc w:val="center"/>
            </w:pPr>
            <w:r>
              <w:t>14</w:t>
            </w:r>
          </w:p>
        </w:tc>
        <w:tc>
          <w:tcPr>
            <w:tcW w:w="736" w:type="dxa"/>
            <w:gridSpan w:val="2"/>
            <w:vAlign w:val="center"/>
          </w:tcPr>
          <w:p w:rsidR="00A0665A" w:rsidRPr="00671404" w:rsidRDefault="00A0665A" w:rsidP="00605C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1" w:type="dxa"/>
            <w:gridSpan w:val="2"/>
          </w:tcPr>
          <w:p w:rsidR="00A0665A" w:rsidRPr="00AF314C" w:rsidRDefault="00A0665A" w:rsidP="00F4639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8A50BA" w:rsidRDefault="00A0665A" w:rsidP="0060224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Профиль 1561 (410649)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786" w:type="dxa"/>
            <w:gridSpan w:val="2"/>
          </w:tcPr>
          <w:p w:rsidR="00A0665A" w:rsidRDefault="00A0665A" w:rsidP="00F4639B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26242B" w:rsidRDefault="00A0665A" w:rsidP="00F4639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B6175E" w:rsidRDefault="00A0665A" w:rsidP="00605C10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605C1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F02132" w:rsidRDefault="008813D5" w:rsidP="00F021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3,0</w:t>
            </w:r>
          </w:p>
        </w:tc>
        <w:tc>
          <w:tcPr>
            <w:tcW w:w="537" w:type="dxa"/>
          </w:tcPr>
          <w:p w:rsidR="00A0665A" w:rsidRPr="001C5249" w:rsidRDefault="00A0665A" w:rsidP="00605C1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605C1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605C1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605C1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605C1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605C10">
            <w:pPr>
              <w:jc w:val="center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605C10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605C10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A1749A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A1749A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1749A">
            <w:pPr>
              <w:jc w:val="center"/>
            </w:pPr>
            <w:r>
              <w:t>15</w:t>
            </w:r>
          </w:p>
        </w:tc>
        <w:tc>
          <w:tcPr>
            <w:tcW w:w="736" w:type="dxa"/>
            <w:gridSpan w:val="2"/>
            <w:vAlign w:val="center"/>
          </w:tcPr>
          <w:p w:rsidR="00A0665A" w:rsidRPr="009A6627" w:rsidRDefault="00A0665A" w:rsidP="00605C1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986A2E" w:rsidRDefault="00A0665A" w:rsidP="00F4639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E96AD3" w:rsidRDefault="00A0665A" w:rsidP="005A2B9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ОСТ1-92059-78 (угол40х30х3х3)</w:t>
            </w:r>
          </w:p>
        </w:tc>
        <w:tc>
          <w:tcPr>
            <w:tcW w:w="1786" w:type="dxa"/>
            <w:gridSpan w:val="2"/>
            <w:vAlign w:val="center"/>
          </w:tcPr>
          <w:p w:rsidR="00A0665A" w:rsidRDefault="00A0665A" w:rsidP="00F4639B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Default="00A0665A" w:rsidP="00F4639B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605C1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605C1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605C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605C1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605C1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605C1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605C1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605C1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605C10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605C1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605C1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1749A">
            <w:pPr>
              <w:jc w:val="center"/>
            </w:pPr>
            <w:r>
              <w:t>16</w:t>
            </w:r>
          </w:p>
        </w:tc>
        <w:tc>
          <w:tcPr>
            <w:tcW w:w="736" w:type="dxa"/>
            <w:gridSpan w:val="2"/>
            <w:vAlign w:val="center"/>
          </w:tcPr>
          <w:p w:rsidR="00A0665A" w:rsidRPr="00A548C0" w:rsidRDefault="00A0665A" w:rsidP="00A1749A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A0665A" w:rsidRPr="00986A2E" w:rsidRDefault="00A0665A" w:rsidP="00F4639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B6175E" w:rsidRDefault="00A0665A" w:rsidP="00F4639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A0665A" w:rsidRDefault="00A0665A" w:rsidP="00F4639B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570D4E" w:rsidRDefault="00A0665A" w:rsidP="00F4639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A548C0" w:rsidRDefault="00A0665A" w:rsidP="00A1749A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161C29" w:rsidRDefault="00A0665A" w:rsidP="00A1749A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A0665A" w:rsidRPr="00161C29" w:rsidRDefault="00A0665A" w:rsidP="00A1749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A1749A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A1749A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1749A">
            <w:pPr>
              <w:jc w:val="center"/>
            </w:pPr>
            <w:r>
              <w:t>17</w:t>
            </w:r>
          </w:p>
        </w:tc>
        <w:tc>
          <w:tcPr>
            <w:tcW w:w="736" w:type="dxa"/>
            <w:gridSpan w:val="2"/>
            <w:vAlign w:val="center"/>
          </w:tcPr>
          <w:p w:rsidR="00A0665A" w:rsidRPr="00BA05E3" w:rsidRDefault="00A0665A" w:rsidP="00FA5084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986A2E" w:rsidRDefault="00A0665A" w:rsidP="00F4639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8A50BA" w:rsidRDefault="00A0665A" w:rsidP="0060224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Профиль 1561 (710025), 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786" w:type="dxa"/>
            <w:gridSpan w:val="2"/>
          </w:tcPr>
          <w:p w:rsidR="00A0665A" w:rsidRDefault="00A0665A" w:rsidP="00F4639B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997DA1" w:rsidRDefault="00A0665A" w:rsidP="00F4639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A1749A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A1749A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8813D5" w:rsidP="00A174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16,0</w:t>
            </w: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A1749A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A1749A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1749A">
            <w:pPr>
              <w:jc w:val="center"/>
            </w:pPr>
            <w:r>
              <w:t>18</w:t>
            </w:r>
          </w:p>
        </w:tc>
        <w:tc>
          <w:tcPr>
            <w:tcW w:w="736" w:type="dxa"/>
            <w:gridSpan w:val="2"/>
            <w:vAlign w:val="center"/>
          </w:tcPr>
          <w:p w:rsidR="00A0665A" w:rsidRPr="0008313D" w:rsidRDefault="00A0665A" w:rsidP="00A1749A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937C86" w:rsidRDefault="00A0665A" w:rsidP="00F4639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E96AD3" w:rsidRDefault="00A0665A" w:rsidP="00F463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ОСТ1-92059-78 </w:t>
            </w:r>
          </w:p>
        </w:tc>
        <w:tc>
          <w:tcPr>
            <w:tcW w:w="1786" w:type="dxa"/>
            <w:gridSpan w:val="2"/>
          </w:tcPr>
          <w:p w:rsidR="00A0665A" w:rsidRPr="001C5249" w:rsidRDefault="00A0665A" w:rsidP="00F4639B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26242B" w:rsidRDefault="00A0665A" w:rsidP="00F4639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A1749A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A1749A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8623DF" w:rsidRDefault="00A0665A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A1749A">
            <w:pPr>
              <w:jc w:val="center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605" w:type="dxa"/>
            <w:vAlign w:val="center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606" w:type="dxa"/>
            <w:vAlign w:val="center"/>
          </w:tcPr>
          <w:p w:rsidR="00A0665A" w:rsidRPr="001C5249" w:rsidRDefault="00A0665A" w:rsidP="00A1749A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A1749A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1749A">
            <w:pPr>
              <w:jc w:val="center"/>
            </w:pPr>
            <w:r>
              <w:t>19</w:t>
            </w:r>
          </w:p>
        </w:tc>
        <w:tc>
          <w:tcPr>
            <w:tcW w:w="736" w:type="dxa"/>
            <w:gridSpan w:val="2"/>
            <w:vAlign w:val="center"/>
          </w:tcPr>
          <w:p w:rsidR="00A0665A" w:rsidRPr="00BA05E3" w:rsidRDefault="00A0665A" w:rsidP="00A1749A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2A3359" w:rsidRDefault="00A0665A" w:rsidP="00F4639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387E6F" w:rsidRDefault="00A0665A" w:rsidP="00F4639B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бульбоугольник</w:t>
            </w:r>
            <w:proofErr w:type="spellEnd"/>
            <w:r>
              <w:rPr>
                <w:sz w:val="28"/>
                <w:szCs w:val="28"/>
              </w:rPr>
              <w:t xml:space="preserve"> 25х20х2,0х6</w:t>
            </w:r>
          </w:p>
        </w:tc>
        <w:tc>
          <w:tcPr>
            <w:tcW w:w="1786" w:type="dxa"/>
            <w:gridSpan w:val="2"/>
            <w:vAlign w:val="center"/>
          </w:tcPr>
          <w:p w:rsidR="00A0665A" w:rsidRPr="005B2526" w:rsidRDefault="00A0665A" w:rsidP="00F4639B"/>
        </w:tc>
        <w:tc>
          <w:tcPr>
            <w:tcW w:w="554" w:type="dxa"/>
            <w:vAlign w:val="center"/>
          </w:tcPr>
          <w:p w:rsidR="00A0665A" w:rsidRPr="0026242B" w:rsidRDefault="00A0665A" w:rsidP="00F4639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A1749A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04359D" w:rsidRDefault="00A0665A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A1749A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249" w:type="dxa"/>
            <w:vAlign w:val="center"/>
          </w:tcPr>
          <w:p w:rsidR="00A0665A" w:rsidRPr="0032276A" w:rsidRDefault="00A0665A" w:rsidP="00A1749A">
            <w:pPr>
              <w:jc w:val="both"/>
              <w:rPr>
                <w:sz w:val="18"/>
                <w:szCs w:val="18"/>
              </w:rPr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1749A">
            <w:pPr>
              <w:jc w:val="center"/>
            </w:pPr>
            <w:r>
              <w:t>20</w:t>
            </w:r>
          </w:p>
        </w:tc>
        <w:tc>
          <w:tcPr>
            <w:tcW w:w="736" w:type="dxa"/>
            <w:gridSpan w:val="2"/>
            <w:vAlign w:val="center"/>
          </w:tcPr>
          <w:p w:rsidR="00A0665A" w:rsidRPr="00AB2664" w:rsidRDefault="00A0665A" w:rsidP="00A1749A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AF314C" w:rsidRDefault="00A0665A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9A5E3A" w:rsidRDefault="00A0665A" w:rsidP="00A1749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A1749A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26242B" w:rsidRDefault="00A0665A" w:rsidP="00A174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A1749A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A1749A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A1749A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537" w:type="dxa"/>
          </w:tcPr>
          <w:p w:rsidR="00A0665A" w:rsidRPr="0032276A" w:rsidRDefault="00A0665A" w:rsidP="00A1749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A0665A" w:rsidRPr="001C5249" w:rsidRDefault="00A0665A" w:rsidP="00A1749A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1749A">
            <w:pPr>
              <w:jc w:val="center"/>
            </w:pPr>
            <w:r>
              <w:t>21</w:t>
            </w:r>
          </w:p>
        </w:tc>
        <w:tc>
          <w:tcPr>
            <w:tcW w:w="736" w:type="dxa"/>
            <w:gridSpan w:val="2"/>
          </w:tcPr>
          <w:p w:rsidR="00A0665A" w:rsidRDefault="00A0665A" w:rsidP="00F4639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A0665A" w:rsidRPr="00986A2E" w:rsidRDefault="00A0665A" w:rsidP="00F4639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5E5FF2" w:rsidRDefault="00A0665A" w:rsidP="006022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Профиль 1561 (710045),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786" w:type="dxa"/>
            <w:gridSpan w:val="2"/>
          </w:tcPr>
          <w:p w:rsidR="00A0665A" w:rsidRDefault="00A0665A" w:rsidP="00F4639B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997DA1" w:rsidRDefault="00A0665A" w:rsidP="00F4639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166</w:t>
            </w:r>
          </w:p>
        </w:tc>
        <w:tc>
          <w:tcPr>
            <w:tcW w:w="564" w:type="dxa"/>
            <w:gridSpan w:val="2"/>
            <w:vAlign w:val="center"/>
          </w:tcPr>
          <w:p w:rsidR="00A0665A" w:rsidRDefault="00A0665A" w:rsidP="00F4639B">
            <w:pPr>
              <w:jc w:val="both"/>
            </w:pPr>
          </w:p>
        </w:tc>
        <w:tc>
          <w:tcPr>
            <w:tcW w:w="851" w:type="dxa"/>
            <w:gridSpan w:val="2"/>
            <w:vAlign w:val="center"/>
          </w:tcPr>
          <w:p w:rsidR="00A0665A" w:rsidRDefault="00A0665A" w:rsidP="00F4639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A0665A" w:rsidRPr="001C5249" w:rsidRDefault="008813D5" w:rsidP="00AC5DFC">
            <w:pPr>
              <w:jc w:val="center"/>
            </w:pPr>
            <w:r>
              <w:t>16,2</w:t>
            </w: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715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715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892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537" w:type="dxa"/>
          </w:tcPr>
          <w:p w:rsidR="00A0665A" w:rsidRPr="0032276A" w:rsidRDefault="00A0665A" w:rsidP="00A1749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A0665A" w:rsidRPr="001C5249" w:rsidRDefault="00A0665A" w:rsidP="00A1749A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1749A">
            <w:pPr>
              <w:jc w:val="center"/>
            </w:pPr>
            <w:r>
              <w:t>22</w:t>
            </w:r>
          </w:p>
        </w:tc>
        <w:tc>
          <w:tcPr>
            <w:tcW w:w="736" w:type="dxa"/>
            <w:gridSpan w:val="2"/>
            <w:vAlign w:val="center"/>
          </w:tcPr>
          <w:p w:rsidR="00A0665A" w:rsidRPr="00EF61DB" w:rsidRDefault="00A0665A" w:rsidP="00F463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A0665A" w:rsidRPr="00937C86" w:rsidRDefault="00A0665A" w:rsidP="00F4639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E96AD3" w:rsidRDefault="00A0665A" w:rsidP="00F463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ОСТ1-92059-78 </w:t>
            </w:r>
          </w:p>
        </w:tc>
        <w:tc>
          <w:tcPr>
            <w:tcW w:w="1786" w:type="dxa"/>
            <w:gridSpan w:val="2"/>
          </w:tcPr>
          <w:p w:rsidR="00A0665A" w:rsidRPr="001C5249" w:rsidRDefault="00A0665A" w:rsidP="00F4639B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26242B" w:rsidRDefault="00A0665A" w:rsidP="00F4639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F4639B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D52990" w:rsidRDefault="00A0665A" w:rsidP="00F4639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A1749A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537" w:type="dxa"/>
          </w:tcPr>
          <w:p w:rsidR="00A0665A" w:rsidRPr="0032276A" w:rsidRDefault="00A0665A" w:rsidP="00A1749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A0665A" w:rsidRPr="001C5249" w:rsidRDefault="00A0665A" w:rsidP="00A1749A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A1749A">
            <w:pPr>
              <w:jc w:val="center"/>
            </w:pPr>
            <w:r>
              <w:t>23</w:t>
            </w:r>
          </w:p>
        </w:tc>
        <w:tc>
          <w:tcPr>
            <w:tcW w:w="736" w:type="dxa"/>
            <w:gridSpan w:val="2"/>
            <w:vAlign w:val="center"/>
          </w:tcPr>
          <w:p w:rsidR="00A0665A" w:rsidRPr="00EF61DB" w:rsidRDefault="00A0665A" w:rsidP="00F4639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A0665A" w:rsidRPr="002A3359" w:rsidRDefault="00A0665A" w:rsidP="00F4639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387E6F" w:rsidRDefault="00A0665A" w:rsidP="0049114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бульбоугольник</w:t>
            </w:r>
            <w:proofErr w:type="spellEnd"/>
            <w:r>
              <w:rPr>
                <w:sz w:val="28"/>
                <w:szCs w:val="28"/>
              </w:rPr>
              <w:t xml:space="preserve"> 60х40х28х3,5х12</w:t>
            </w:r>
          </w:p>
        </w:tc>
        <w:tc>
          <w:tcPr>
            <w:tcW w:w="1786" w:type="dxa"/>
            <w:gridSpan w:val="2"/>
            <w:vAlign w:val="center"/>
          </w:tcPr>
          <w:p w:rsidR="00A0665A" w:rsidRPr="005B2526" w:rsidRDefault="00A0665A" w:rsidP="00F4639B"/>
        </w:tc>
        <w:tc>
          <w:tcPr>
            <w:tcW w:w="554" w:type="dxa"/>
            <w:vAlign w:val="center"/>
          </w:tcPr>
          <w:p w:rsidR="00A0665A" w:rsidRPr="0026242B" w:rsidRDefault="00A0665A" w:rsidP="00F4639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2A3359" w:rsidRDefault="00A0665A" w:rsidP="00F463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2A3359" w:rsidRDefault="00A0665A" w:rsidP="00F4639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A17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A1749A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A1749A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A1749A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E30324">
            <w:pPr>
              <w:jc w:val="center"/>
            </w:pPr>
            <w:r>
              <w:lastRenderedPageBreak/>
              <w:t>1</w:t>
            </w:r>
          </w:p>
        </w:tc>
        <w:tc>
          <w:tcPr>
            <w:tcW w:w="736" w:type="dxa"/>
            <w:gridSpan w:val="2"/>
            <w:vAlign w:val="center"/>
          </w:tcPr>
          <w:p w:rsidR="00A0665A" w:rsidRPr="00A07E28" w:rsidRDefault="00A0665A" w:rsidP="00C00626">
            <w:pPr>
              <w:jc w:val="center"/>
            </w:pPr>
          </w:p>
        </w:tc>
        <w:tc>
          <w:tcPr>
            <w:tcW w:w="2451" w:type="dxa"/>
            <w:gridSpan w:val="2"/>
          </w:tcPr>
          <w:p w:rsidR="00A0665A" w:rsidRPr="00AF314C" w:rsidRDefault="00A0665A" w:rsidP="00C0062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9A5E3A" w:rsidRDefault="00A0665A" w:rsidP="00C0062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C00626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26242B" w:rsidRDefault="00A0665A" w:rsidP="00C0062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C00626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C00626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C006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C00626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C00626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C00626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C00626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C00626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C00626">
            <w:pPr>
              <w:jc w:val="center"/>
            </w:pPr>
          </w:p>
        </w:tc>
        <w:tc>
          <w:tcPr>
            <w:tcW w:w="537" w:type="dxa"/>
          </w:tcPr>
          <w:p w:rsidR="00A0665A" w:rsidRPr="001C5249" w:rsidRDefault="00A0665A" w:rsidP="00C00626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C00626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7747C9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E30324">
            <w:pPr>
              <w:jc w:val="center"/>
            </w:pPr>
            <w:r>
              <w:t>2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73D6C" w:rsidRDefault="00A0665A" w:rsidP="00A34714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353CBF" w:rsidRDefault="00A0665A" w:rsidP="00A347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88631E" w:rsidRDefault="00A0665A" w:rsidP="0060224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Профиль 1561 (410121),</w:t>
            </w:r>
          </w:p>
        </w:tc>
        <w:tc>
          <w:tcPr>
            <w:tcW w:w="1786" w:type="dxa"/>
            <w:gridSpan w:val="2"/>
          </w:tcPr>
          <w:p w:rsidR="00A0665A" w:rsidRDefault="00A0665A" w:rsidP="00A34714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997DA1" w:rsidRDefault="00A0665A" w:rsidP="00A3471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4E7057" w:rsidRDefault="00A0665A" w:rsidP="00A34714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A34714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60224C" w:rsidRDefault="008813D5" w:rsidP="0088631E">
            <w:pPr>
              <w:jc w:val="center"/>
            </w:pPr>
            <w:r>
              <w:t>11,8</w:t>
            </w:r>
          </w:p>
        </w:tc>
        <w:tc>
          <w:tcPr>
            <w:tcW w:w="537" w:type="dxa"/>
            <w:vAlign w:val="center"/>
          </w:tcPr>
          <w:p w:rsidR="00A0665A" w:rsidRPr="00AF314C" w:rsidRDefault="00A0665A" w:rsidP="00A347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  <w:vAlign w:val="center"/>
          </w:tcPr>
          <w:p w:rsidR="00A0665A" w:rsidRPr="00387E6F" w:rsidRDefault="00A0665A" w:rsidP="00A3471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9D310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9D310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9D310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9D310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9D310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7747C9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E30324">
            <w:pPr>
              <w:jc w:val="center"/>
            </w:pPr>
            <w:r>
              <w:t>3</w:t>
            </w:r>
          </w:p>
        </w:tc>
        <w:tc>
          <w:tcPr>
            <w:tcW w:w="736" w:type="dxa"/>
            <w:gridSpan w:val="2"/>
            <w:vAlign w:val="center"/>
          </w:tcPr>
          <w:p w:rsidR="00A0665A" w:rsidRPr="00C12671" w:rsidRDefault="00A0665A" w:rsidP="00A347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A0665A" w:rsidRPr="00AF314C" w:rsidRDefault="00A0665A" w:rsidP="00A3471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E96AD3" w:rsidRDefault="00A0665A" w:rsidP="00A347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ОСТ1-92059-78 (угол40х40х4)</w:t>
            </w:r>
          </w:p>
        </w:tc>
        <w:tc>
          <w:tcPr>
            <w:tcW w:w="1786" w:type="dxa"/>
            <w:gridSpan w:val="2"/>
          </w:tcPr>
          <w:p w:rsidR="00A0665A" w:rsidRPr="001C5249" w:rsidRDefault="00A0665A" w:rsidP="00A34714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26242B" w:rsidRDefault="00A0665A" w:rsidP="00A3471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A34714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A34714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BF5772" w:rsidRDefault="00A0665A" w:rsidP="00A34714">
            <w:pPr>
              <w:jc w:val="center"/>
            </w:pPr>
          </w:p>
        </w:tc>
        <w:tc>
          <w:tcPr>
            <w:tcW w:w="537" w:type="dxa"/>
            <w:vAlign w:val="center"/>
          </w:tcPr>
          <w:p w:rsidR="00A0665A" w:rsidRPr="00AF314C" w:rsidRDefault="00A0665A" w:rsidP="00A347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  <w:vAlign w:val="center"/>
          </w:tcPr>
          <w:p w:rsidR="00A0665A" w:rsidRPr="005E5FF2" w:rsidRDefault="00A0665A" w:rsidP="00A34714">
            <w:pPr>
              <w:rPr>
                <w:sz w:val="28"/>
                <w:szCs w:val="28"/>
              </w:rPr>
            </w:pPr>
          </w:p>
        </w:tc>
        <w:tc>
          <w:tcPr>
            <w:tcW w:w="715" w:type="dxa"/>
          </w:tcPr>
          <w:p w:rsidR="00A0665A" w:rsidRPr="001C5249" w:rsidRDefault="00A0665A" w:rsidP="009D3100">
            <w:pPr>
              <w:jc w:val="both"/>
            </w:pPr>
          </w:p>
        </w:tc>
        <w:tc>
          <w:tcPr>
            <w:tcW w:w="715" w:type="dxa"/>
          </w:tcPr>
          <w:p w:rsidR="00A0665A" w:rsidRPr="001C5249" w:rsidRDefault="00A0665A" w:rsidP="009D3100">
            <w:pPr>
              <w:jc w:val="both"/>
            </w:pPr>
          </w:p>
        </w:tc>
        <w:tc>
          <w:tcPr>
            <w:tcW w:w="537" w:type="dxa"/>
          </w:tcPr>
          <w:p w:rsidR="00A0665A" w:rsidRDefault="00A0665A" w:rsidP="009D3100">
            <w:pPr>
              <w:jc w:val="both"/>
            </w:pPr>
          </w:p>
        </w:tc>
        <w:tc>
          <w:tcPr>
            <w:tcW w:w="892" w:type="dxa"/>
          </w:tcPr>
          <w:p w:rsidR="00A0665A" w:rsidRPr="001C5249" w:rsidRDefault="00A0665A" w:rsidP="009D310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7747C9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E30324">
            <w:pPr>
              <w:jc w:val="center"/>
            </w:pPr>
            <w:r>
              <w:t>4</w:t>
            </w:r>
          </w:p>
        </w:tc>
        <w:tc>
          <w:tcPr>
            <w:tcW w:w="736" w:type="dxa"/>
            <w:gridSpan w:val="2"/>
            <w:vAlign w:val="center"/>
          </w:tcPr>
          <w:p w:rsidR="00A0665A" w:rsidRPr="00AB2664" w:rsidRDefault="00A0665A" w:rsidP="00A34714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0665A" w:rsidRPr="00353CBF" w:rsidRDefault="00A0665A" w:rsidP="00A347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B91802" w:rsidRDefault="00A0665A" w:rsidP="00A3471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A34714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26242B" w:rsidRDefault="00A0665A" w:rsidP="00A3471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A34714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A34714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8623DF" w:rsidRDefault="00A0665A" w:rsidP="00A347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A34714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A34714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9D310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9D310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9D310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C5249" w:rsidRDefault="00A0665A" w:rsidP="009D310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7747C9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E30324">
            <w:pPr>
              <w:jc w:val="center"/>
            </w:pPr>
            <w:r>
              <w:t>5</w:t>
            </w:r>
          </w:p>
        </w:tc>
        <w:tc>
          <w:tcPr>
            <w:tcW w:w="736" w:type="dxa"/>
            <w:gridSpan w:val="2"/>
            <w:vAlign w:val="center"/>
          </w:tcPr>
          <w:p w:rsidR="00A0665A" w:rsidRPr="003D4200" w:rsidRDefault="00A0665A" w:rsidP="001F37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A0665A" w:rsidRPr="00AF314C" w:rsidRDefault="00A0665A" w:rsidP="001F37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C3776C" w:rsidRDefault="00A0665A" w:rsidP="006022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1561М 3,0х1500х4000 </w:t>
            </w:r>
          </w:p>
        </w:tc>
        <w:tc>
          <w:tcPr>
            <w:tcW w:w="1786" w:type="dxa"/>
            <w:gridSpan w:val="2"/>
          </w:tcPr>
          <w:p w:rsidR="00A0665A" w:rsidRPr="001C5249" w:rsidRDefault="00A0665A" w:rsidP="00891EB5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54661A" w:rsidRDefault="00A0665A" w:rsidP="00891EB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891EB5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891EB5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8623DF" w:rsidRDefault="008813D5" w:rsidP="00891E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14,0</w:t>
            </w:r>
          </w:p>
        </w:tc>
        <w:tc>
          <w:tcPr>
            <w:tcW w:w="537" w:type="dxa"/>
          </w:tcPr>
          <w:p w:rsidR="00A0665A" w:rsidRPr="001C5249" w:rsidRDefault="00A0665A" w:rsidP="001F3771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9D3100">
            <w:pPr>
              <w:jc w:val="both"/>
            </w:pPr>
          </w:p>
        </w:tc>
        <w:tc>
          <w:tcPr>
            <w:tcW w:w="715" w:type="dxa"/>
          </w:tcPr>
          <w:p w:rsidR="00A0665A" w:rsidRPr="001C5249" w:rsidRDefault="00A0665A" w:rsidP="009D3100">
            <w:pPr>
              <w:jc w:val="both"/>
            </w:pPr>
          </w:p>
        </w:tc>
        <w:tc>
          <w:tcPr>
            <w:tcW w:w="715" w:type="dxa"/>
          </w:tcPr>
          <w:p w:rsidR="00A0665A" w:rsidRPr="001C5249" w:rsidRDefault="00A0665A" w:rsidP="009D3100">
            <w:pPr>
              <w:jc w:val="both"/>
            </w:pPr>
          </w:p>
        </w:tc>
        <w:tc>
          <w:tcPr>
            <w:tcW w:w="537" w:type="dxa"/>
          </w:tcPr>
          <w:p w:rsidR="00A0665A" w:rsidRDefault="00A0665A" w:rsidP="009D3100">
            <w:pPr>
              <w:jc w:val="both"/>
            </w:pPr>
          </w:p>
        </w:tc>
        <w:tc>
          <w:tcPr>
            <w:tcW w:w="892" w:type="dxa"/>
          </w:tcPr>
          <w:p w:rsidR="00A0665A" w:rsidRPr="001C5249" w:rsidRDefault="00A0665A" w:rsidP="009D310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7747C9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E30324">
            <w:pPr>
              <w:jc w:val="center"/>
            </w:pPr>
            <w:r>
              <w:t>6</w:t>
            </w:r>
          </w:p>
        </w:tc>
        <w:tc>
          <w:tcPr>
            <w:tcW w:w="736" w:type="dxa"/>
            <w:gridSpan w:val="2"/>
            <w:vAlign w:val="center"/>
          </w:tcPr>
          <w:p w:rsidR="00A0665A" w:rsidRPr="003D4200" w:rsidRDefault="00A0665A" w:rsidP="001F37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A0665A" w:rsidRPr="00AF314C" w:rsidRDefault="00A0665A" w:rsidP="001F377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BC2876" w:rsidRDefault="00A0665A" w:rsidP="00891EB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ОСТ1-92073-82</w:t>
            </w:r>
          </w:p>
        </w:tc>
        <w:tc>
          <w:tcPr>
            <w:tcW w:w="1786" w:type="dxa"/>
            <w:gridSpan w:val="2"/>
          </w:tcPr>
          <w:p w:rsidR="00A0665A" w:rsidRPr="001C5249" w:rsidRDefault="00A0665A" w:rsidP="00891EB5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26242B" w:rsidRDefault="00A0665A" w:rsidP="00891EB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B6175E" w:rsidRDefault="00A0665A" w:rsidP="00891EB5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891EB5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F02132" w:rsidRDefault="00A0665A" w:rsidP="00891E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1F3771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6D5758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6D5758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6D5758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6D5758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C77298" w:rsidRDefault="00A0665A" w:rsidP="006D5758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7747C9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E30324">
            <w:pPr>
              <w:jc w:val="center"/>
            </w:pPr>
            <w:r>
              <w:t>7</w:t>
            </w:r>
          </w:p>
        </w:tc>
        <w:tc>
          <w:tcPr>
            <w:tcW w:w="736" w:type="dxa"/>
            <w:gridSpan w:val="2"/>
            <w:vAlign w:val="center"/>
          </w:tcPr>
          <w:p w:rsidR="00A0665A" w:rsidRPr="003D4200" w:rsidRDefault="00A0665A" w:rsidP="001F377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A0665A" w:rsidRPr="00D21FDA" w:rsidRDefault="00A0665A" w:rsidP="001F37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54661A" w:rsidRDefault="00A0665A" w:rsidP="001F377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Pr="001C5249" w:rsidRDefault="00A0665A" w:rsidP="001F3771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26242B" w:rsidRDefault="00A0665A" w:rsidP="001F37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C3776C" w:rsidRDefault="00A0665A" w:rsidP="001F377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D93F6B" w:rsidRDefault="00A0665A" w:rsidP="001F377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A0665A" w:rsidRPr="00C3776C" w:rsidRDefault="00A0665A" w:rsidP="001F37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1F3771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715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715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537" w:type="dxa"/>
          </w:tcPr>
          <w:p w:rsidR="00A0665A" w:rsidRDefault="00A0665A" w:rsidP="007747C9">
            <w:pPr>
              <w:jc w:val="both"/>
            </w:pPr>
          </w:p>
        </w:tc>
        <w:tc>
          <w:tcPr>
            <w:tcW w:w="892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7747C9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E30324">
            <w:pPr>
              <w:jc w:val="center"/>
            </w:pPr>
            <w:r>
              <w:t>8</w:t>
            </w:r>
          </w:p>
        </w:tc>
        <w:tc>
          <w:tcPr>
            <w:tcW w:w="736" w:type="dxa"/>
            <w:gridSpan w:val="2"/>
            <w:vAlign w:val="center"/>
          </w:tcPr>
          <w:p w:rsidR="00A0665A" w:rsidRPr="003D4200" w:rsidRDefault="00A0665A" w:rsidP="001F37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A0665A" w:rsidRPr="00AF314C" w:rsidRDefault="00A0665A" w:rsidP="001F37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5E5FF2" w:rsidRDefault="00A0665A" w:rsidP="00891E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Труба АМг5М.Кр.25х3</w:t>
            </w:r>
          </w:p>
        </w:tc>
        <w:tc>
          <w:tcPr>
            <w:tcW w:w="1786" w:type="dxa"/>
            <w:gridSpan w:val="2"/>
          </w:tcPr>
          <w:p w:rsidR="00A0665A" w:rsidRPr="001C5249" w:rsidRDefault="00A0665A" w:rsidP="001F3771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EF61DB" w:rsidRDefault="00A0665A" w:rsidP="001F3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166</w:t>
            </w:r>
          </w:p>
        </w:tc>
        <w:tc>
          <w:tcPr>
            <w:tcW w:w="564" w:type="dxa"/>
            <w:gridSpan w:val="2"/>
            <w:vAlign w:val="center"/>
          </w:tcPr>
          <w:p w:rsidR="00A0665A" w:rsidRPr="00EF61DB" w:rsidRDefault="00A0665A" w:rsidP="001F37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076A96" w:rsidRDefault="00A0665A" w:rsidP="001F377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A0665A" w:rsidRPr="00EF61DB" w:rsidRDefault="008813D5" w:rsidP="001F37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11,6</w:t>
            </w:r>
          </w:p>
        </w:tc>
        <w:tc>
          <w:tcPr>
            <w:tcW w:w="537" w:type="dxa"/>
          </w:tcPr>
          <w:p w:rsidR="00A0665A" w:rsidRPr="001C5249" w:rsidRDefault="00A0665A" w:rsidP="001F3771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6D5758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6D5758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6D5758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6D5758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602B7A" w:rsidRDefault="00A0665A" w:rsidP="006D575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37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7747C9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E30324">
            <w:pPr>
              <w:jc w:val="center"/>
            </w:pPr>
            <w:r>
              <w:t>9</w:t>
            </w:r>
          </w:p>
        </w:tc>
        <w:tc>
          <w:tcPr>
            <w:tcW w:w="736" w:type="dxa"/>
            <w:gridSpan w:val="2"/>
          </w:tcPr>
          <w:p w:rsidR="00A0665A" w:rsidRPr="001C5249" w:rsidRDefault="00A0665A" w:rsidP="001F3771">
            <w:pPr>
              <w:jc w:val="center"/>
            </w:pPr>
          </w:p>
        </w:tc>
        <w:tc>
          <w:tcPr>
            <w:tcW w:w="2451" w:type="dxa"/>
            <w:gridSpan w:val="2"/>
          </w:tcPr>
          <w:p w:rsidR="00A0665A" w:rsidRPr="00C77298" w:rsidRDefault="00A0665A" w:rsidP="001F377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E96AD3" w:rsidRDefault="00A0665A" w:rsidP="00891EB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ОСТ1-92096-83</w:t>
            </w:r>
          </w:p>
        </w:tc>
        <w:tc>
          <w:tcPr>
            <w:tcW w:w="1786" w:type="dxa"/>
            <w:gridSpan w:val="2"/>
          </w:tcPr>
          <w:p w:rsidR="00A0665A" w:rsidRDefault="00A0665A" w:rsidP="001F3771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26242B" w:rsidRDefault="00A0665A" w:rsidP="001F37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1F3771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1F3771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1F37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1F3771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6D5758">
            <w:pPr>
              <w:jc w:val="both"/>
            </w:pPr>
          </w:p>
        </w:tc>
        <w:tc>
          <w:tcPr>
            <w:tcW w:w="715" w:type="dxa"/>
          </w:tcPr>
          <w:p w:rsidR="00A0665A" w:rsidRPr="001C5249" w:rsidRDefault="00A0665A" w:rsidP="006D5758">
            <w:pPr>
              <w:jc w:val="both"/>
            </w:pPr>
          </w:p>
        </w:tc>
        <w:tc>
          <w:tcPr>
            <w:tcW w:w="715" w:type="dxa"/>
          </w:tcPr>
          <w:p w:rsidR="00A0665A" w:rsidRPr="001C5249" w:rsidRDefault="00A0665A" w:rsidP="006D5758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6D5758">
            <w:pPr>
              <w:jc w:val="both"/>
            </w:pPr>
          </w:p>
        </w:tc>
        <w:tc>
          <w:tcPr>
            <w:tcW w:w="892" w:type="dxa"/>
          </w:tcPr>
          <w:p w:rsidR="00A0665A" w:rsidRPr="001C5249" w:rsidRDefault="00A0665A" w:rsidP="006D5758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7747C9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E30324">
            <w:pPr>
              <w:jc w:val="center"/>
            </w:pPr>
            <w:r>
              <w:t>10</w:t>
            </w:r>
          </w:p>
        </w:tc>
        <w:tc>
          <w:tcPr>
            <w:tcW w:w="736" w:type="dxa"/>
            <w:gridSpan w:val="2"/>
          </w:tcPr>
          <w:p w:rsidR="00A0665A" w:rsidRPr="00C3776C" w:rsidRDefault="00A0665A" w:rsidP="001F377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A0665A" w:rsidRPr="00AF314C" w:rsidRDefault="00A0665A" w:rsidP="001F377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1A1A35" w:rsidRDefault="00A0665A" w:rsidP="001F377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Pr="001C5249" w:rsidRDefault="00A0665A" w:rsidP="001F3771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1A1A35" w:rsidRDefault="00A0665A" w:rsidP="001F37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F61DB" w:rsidRDefault="00A0665A" w:rsidP="001F37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FA156E" w:rsidRDefault="00A0665A" w:rsidP="001F3771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A0665A" w:rsidRPr="003457CF" w:rsidRDefault="00A0665A" w:rsidP="001F377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A0665A" w:rsidRPr="001C5249" w:rsidRDefault="00A0665A" w:rsidP="001F3771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6D5758">
            <w:pPr>
              <w:jc w:val="both"/>
            </w:pPr>
          </w:p>
        </w:tc>
        <w:tc>
          <w:tcPr>
            <w:tcW w:w="715" w:type="dxa"/>
          </w:tcPr>
          <w:p w:rsidR="00A0665A" w:rsidRPr="001C5249" w:rsidRDefault="00A0665A" w:rsidP="006D5758">
            <w:pPr>
              <w:jc w:val="both"/>
            </w:pPr>
          </w:p>
        </w:tc>
        <w:tc>
          <w:tcPr>
            <w:tcW w:w="715" w:type="dxa"/>
          </w:tcPr>
          <w:p w:rsidR="00A0665A" w:rsidRPr="001C5249" w:rsidRDefault="00A0665A" w:rsidP="006D5758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6D5758">
            <w:pPr>
              <w:jc w:val="both"/>
            </w:pPr>
          </w:p>
        </w:tc>
        <w:tc>
          <w:tcPr>
            <w:tcW w:w="892" w:type="dxa"/>
          </w:tcPr>
          <w:p w:rsidR="00A0665A" w:rsidRPr="001C5249" w:rsidRDefault="00A0665A" w:rsidP="006D5758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7747C9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E30324">
            <w:pPr>
              <w:jc w:val="center"/>
            </w:pPr>
            <w:r>
              <w:t>11</w:t>
            </w:r>
          </w:p>
        </w:tc>
        <w:tc>
          <w:tcPr>
            <w:tcW w:w="736" w:type="dxa"/>
            <w:gridSpan w:val="2"/>
          </w:tcPr>
          <w:p w:rsidR="00A0665A" w:rsidRPr="001C5249" w:rsidRDefault="00A0665A" w:rsidP="001F3771">
            <w:pPr>
              <w:jc w:val="both"/>
            </w:pPr>
          </w:p>
        </w:tc>
        <w:tc>
          <w:tcPr>
            <w:tcW w:w="2451" w:type="dxa"/>
            <w:gridSpan w:val="2"/>
          </w:tcPr>
          <w:p w:rsidR="00A0665A" w:rsidRPr="00AF314C" w:rsidRDefault="00A0665A" w:rsidP="001F377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5E5FF2" w:rsidRDefault="00A0665A" w:rsidP="00AF0370">
            <w:pPr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Pr="001C5249" w:rsidRDefault="00A0665A" w:rsidP="001F3771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54661A" w:rsidRDefault="00A0665A" w:rsidP="001F37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162858" w:rsidRDefault="00A0665A" w:rsidP="001F37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8C0A68" w:rsidRDefault="00A0665A" w:rsidP="001F3771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162858" w:rsidRDefault="00A0665A" w:rsidP="001F37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1F3771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6D5758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6D5758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6D5758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6D5758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6D5758" w:rsidRDefault="00A0665A" w:rsidP="006D575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7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7747C9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E30324">
            <w:pPr>
              <w:jc w:val="center"/>
            </w:pPr>
            <w:r>
              <w:t>12</w:t>
            </w:r>
          </w:p>
        </w:tc>
        <w:tc>
          <w:tcPr>
            <w:tcW w:w="736" w:type="dxa"/>
            <w:gridSpan w:val="2"/>
          </w:tcPr>
          <w:p w:rsidR="00A0665A" w:rsidRPr="001C5249" w:rsidRDefault="00A0665A" w:rsidP="001F3771">
            <w:pPr>
              <w:jc w:val="center"/>
            </w:pPr>
          </w:p>
        </w:tc>
        <w:tc>
          <w:tcPr>
            <w:tcW w:w="2451" w:type="dxa"/>
            <w:gridSpan w:val="2"/>
          </w:tcPr>
          <w:p w:rsidR="00A0665A" w:rsidRPr="00C77298" w:rsidRDefault="00A0665A" w:rsidP="001F377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E96AD3" w:rsidRDefault="00A0665A" w:rsidP="004B799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Pr="001C5249" w:rsidRDefault="00A0665A" w:rsidP="00BF4716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EF61DB" w:rsidRDefault="00A0665A" w:rsidP="00BF471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F61DB" w:rsidRDefault="00A0665A" w:rsidP="00BF47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1C5249" w:rsidRDefault="00A0665A" w:rsidP="001F3771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1F37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1F3771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715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715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537" w:type="dxa"/>
          </w:tcPr>
          <w:p w:rsidR="00A0665A" w:rsidRDefault="00A0665A" w:rsidP="007747C9">
            <w:pPr>
              <w:jc w:val="both"/>
            </w:pPr>
          </w:p>
        </w:tc>
        <w:tc>
          <w:tcPr>
            <w:tcW w:w="892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7747C9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E30324">
            <w:pPr>
              <w:jc w:val="center"/>
            </w:pPr>
            <w:r>
              <w:t>13</w:t>
            </w:r>
          </w:p>
        </w:tc>
        <w:tc>
          <w:tcPr>
            <w:tcW w:w="736" w:type="dxa"/>
            <w:gridSpan w:val="2"/>
            <w:vAlign w:val="center"/>
          </w:tcPr>
          <w:p w:rsidR="00A0665A" w:rsidRPr="006D5758" w:rsidRDefault="00A0665A" w:rsidP="006D5758">
            <w:pPr>
              <w:jc w:val="center"/>
            </w:pPr>
          </w:p>
        </w:tc>
        <w:tc>
          <w:tcPr>
            <w:tcW w:w="2451" w:type="dxa"/>
            <w:gridSpan w:val="2"/>
          </w:tcPr>
          <w:p w:rsidR="00A0665A" w:rsidRPr="00AF314C" w:rsidRDefault="00A0665A" w:rsidP="006D575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387E6F" w:rsidRDefault="00A0665A" w:rsidP="004B799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BF4716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26242B" w:rsidRDefault="00A0665A" w:rsidP="00BF471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BF4716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D52990" w:rsidRDefault="00A0665A" w:rsidP="006D575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A0665A" w:rsidRPr="006D5758" w:rsidRDefault="00A0665A" w:rsidP="006D57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6D5758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6D5758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6D5758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6D5758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6D5758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6D5758" w:rsidRDefault="00A0665A" w:rsidP="006D575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7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7747C9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E30324">
            <w:pPr>
              <w:jc w:val="center"/>
            </w:pPr>
            <w:r>
              <w:t>14</w:t>
            </w:r>
          </w:p>
        </w:tc>
        <w:tc>
          <w:tcPr>
            <w:tcW w:w="736" w:type="dxa"/>
            <w:gridSpan w:val="2"/>
          </w:tcPr>
          <w:p w:rsidR="00A0665A" w:rsidRDefault="00A0665A" w:rsidP="007747C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A0665A" w:rsidRPr="00986A2E" w:rsidRDefault="00A0665A" w:rsidP="00AF432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1A1A35" w:rsidRDefault="00A0665A" w:rsidP="00BF471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Pr="001C5249" w:rsidRDefault="00A0665A" w:rsidP="00BF4716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1A1A35" w:rsidRDefault="00A0665A" w:rsidP="00BF471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F61DB" w:rsidRDefault="00A0665A" w:rsidP="00BF47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674FAB" w:rsidRDefault="00A0665A" w:rsidP="00AF432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A0665A" w:rsidRPr="00570D4E" w:rsidRDefault="00A0665A" w:rsidP="00AF432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715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715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537" w:type="dxa"/>
          </w:tcPr>
          <w:p w:rsidR="00A0665A" w:rsidRDefault="00A0665A" w:rsidP="007747C9">
            <w:pPr>
              <w:jc w:val="both"/>
            </w:pPr>
          </w:p>
        </w:tc>
        <w:tc>
          <w:tcPr>
            <w:tcW w:w="892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7747C9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E30324">
            <w:pPr>
              <w:jc w:val="center"/>
            </w:pPr>
            <w:r>
              <w:t>15</w:t>
            </w:r>
          </w:p>
        </w:tc>
        <w:tc>
          <w:tcPr>
            <w:tcW w:w="736" w:type="dxa"/>
            <w:gridSpan w:val="2"/>
            <w:vAlign w:val="center"/>
          </w:tcPr>
          <w:p w:rsidR="00A0665A" w:rsidRPr="006D5758" w:rsidRDefault="00A0665A" w:rsidP="009A095F">
            <w:pPr>
              <w:jc w:val="center"/>
            </w:pPr>
          </w:p>
        </w:tc>
        <w:tc>
          <w:tcPr>
            <w:tcW w:w="2451" w:type="dxa"/>
            <w:gridSpan w:val="2"/>
          </w:tcPr>
          <w:p w:rsidR="00A0665A" w:rsidRPr="00AF314C" w:rsidRDefault="00A0665A" w:rsidP="009A095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5E5FF2" w:rsidRDefault="00A0665A" w:rsidP="00AF0370">
            <w:pPr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9A095F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26242B" w:rsidRDefault="00A0665A" w:rsidP="009A095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6D5758" w:rsidRDefault="00A0665A" w:rsidP="009A095F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D52990" w:rsidRDefault="00A0665A" w:rsidP="009A095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A0665A" w:rsidRPr="006D5758" w:rsidRDefault="00A0665A" w:rsidP="009A09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9A095F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9A095F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9A095F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9A095F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9A095F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6D5758" w:rsidRDefault="00A0665A" w:rsidP="009A095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7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7747C9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E30324">
            <w:pPr>
              <w:jc w:val="center"/>
            </w:pPr>
            <w:r>
              <w:t>16</w:t>
            </w:r>
          </w:p>
        </w:tc>
        <w:tc>
          <w:tcPr>
            <w:tcW w:w="736" w:type="dxa"/>
            <w:gridSpan w:val="2"/>
          </w:tcPr>
          <w:p w:rsidR="00A0665A" w:rsidRDefault="00A0665A" w:rsidP="007747C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A0665A" w:rsidRPr="00986A2E" w:rsidRDefault="00A0665A" w:rsidP="00AF432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E96AD3" w:rsidRDefault="00A0665A" w:rsidP="004B799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A0665A" w:rsidRDefault="00A0665A" w:rsidP="00AF4325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Default="00A0665A" w:rsidP="00AF432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Default="00A0665A" w:rsidP="00AF4325">
            <w:pPr>
              <w:jc w:val="both"/>
            </w:pPr>
          </w:p>
        </w:tc>
        <w:tc>
          <w:tcPr>
            <w:tcW w:w="851" w:type="dxa"/>
            <w:gridSpan w:val="2"/>
            <w:vAlign w:val="center"/>
          </w:tcPr>
          <w:p w:rsidR="00A0665A" w:rsidRDefault="00A0665A" w:rsidP="00AF432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A0665A" w:rsidRDefault="00A0665A" w:rsidP="00AF4325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715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715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537" w:type="dxa"/>
          </w:tcPr>
          <w:p w:rsidR="00A0665A" w:rsidRDefault="00A0665A" w:rsidP="007747C9">
            <w:pPr>
              <w:jc w:val="both"/>
            </w:pPr>
          </w:p>
        </w:tc>
        <w:tc>
          <w:tcPr>
            <w:tcW w:w="892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7747C9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E30324">
            <w:pPr>
              <w:jc w:val="center"/>
            </w:pPr>
            <w:r>
              <w:t>17</w:t>
            </w:r>
          </w:p>
        </w:tc>
        <w:tc>
          <w:tcPr>
            <w:tcW w:w="736" w:type="dxa"/>
            <w:gridSpan w:val="2"/>
          </w:tcPr>
          <w:p w:rsidR="00A0665A" w:rsidRDefault="00A0665A" w:rsidP="007747C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A0665A" w:rsidRPr="00986A2E" w:rsidRDefault="00A0665A" w:rsidP="00AF432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B6175E" w:rsidRDefault="00A0665A" w:rsidP="00DC68B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A0665A" w:rsidRDefault="00A0665A" w:rsidP="00AF4325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570D4E" w:rsidRDefault="00A0665A" w:rsidP="00AF432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570D4E" w:rsidRDefault="00A0665A" w:rsidP="00AF432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Default="00A0665A" w:rsidP="00AF432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A0665A" w:rsidRPr="00570D4E" w:rsidRDefault="00A0665A" w:rsidP="00AF432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715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715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537" w:type="dxa"/>
          </w:tcPr>
          <w:p w:rsidR="00A0665A" w:rsidRDefault="00A0665A" w:rsidP="007747C9">
            <w:pPr>
              <w:jc w:val="both"/>
            </w:pPr>
          </w:p>
        </w:tc>
        <w:tc>
          <w:tcPr>
            <w:tcW w:w="892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7747C9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E30324">
            <w:pPr>
              <w:jc w:val="center"/>
            </w:pPr>
            <w:r>
              <w:t>18</w:t>
            </w:r>
          </w:p>
        </w:tc>
        <w:tc>
          <w:tcPr>
            <w:tcW w:w="736" w:type="dxa"/>
            <w:gridSpan w:val="2"/>
          </w:tcPr>
          <w:p w:rsidR="00A0665A" w:rsidRDefault="00A0665A" w:rsidP="007747C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A0665A" w:rsidRPr="00986A2E" w:rsidRDefault="00A0665A" w:rsidP="00AF432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5E5FF2" w:rsidRDefault="00A0665A" w:rsidP="004B7998">
            <w:pPr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Default="00A0665A" w:rsidP="004B7998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4E7057" w:rsidRDefault="00A0665A" w:rsidP="004B799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Default="00A0665A" w:rsidP="00AF4325">
            <w:pPr>
              <w:jc w:val="both"/>
            </w:pPr>
          </w:p>
        </w:tc>
        <w:tc>
          <w:tcPr>
            <w:tcW w:w="851" w:type="dxa"/>
            <w:gridSpan w:val="2"/>
            <w:vAlign w:val="center"/>
          </w:tcPr>
          <w:p w:rsidR="00A0665A" w:rsidRDefault="00A0665A" w:rsidP="00AF432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A0665A" w:rsidRDefault="00A0665A" w:rsidP="00AF4325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715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715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537" w:type="dxa"/>
          </w:tcPr>
          <w:p w:rsidR="00A0665A" w:rsidRDefault="00A0665A" w:rsidP="007747C9">
            <w:pPr>
              <w:jc w:val="both"/>
            </w:pPr>
          </w:p>
        </w:tc>
        <w:tc>
          <w:tcPr>
            <w:tcW w:w="892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7747C9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E30324">
            <w:pPr>
              <w:jc w:val="center"/>
            </w:pPr>
            <w:r>
              <w:t>19</w:t>
            </w:r>
          </w:p>
        </w:tc>
        <w:tc>
          <w:tcPr>
            <w:tcW w:w="736" w:type="dxa"/>
            <w:gridSpan w:val="2"/>
            <w:vAlign w:val="center"/>
          </w:tcPr>
          <w:p w:rsidR="00A0665A" w:rsidRPr="00EF61DB" w:rsidRDefault="00A0665A" w:rsidP="009D31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A0665A" w:rsidRPr="00937C86" w:rsidRDefault="00A0665A" w:rsidP="009D310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E96AD3" w:rsidRDefault="00A0665A" w:rsidP="004B799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0665A" w:rsidRPr="001C5249" w:rsidRDefault="00A0665A" w:rsidP="004B7998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Pr="0026242B" w:rsidRDefault="00A0665A" w:rsidP="004B79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E07680" w:rsidRDefault="00A0665A" w:rsidP="009D310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0665A" w:rsidRPr="00D52990" w:rsidRDefault="00A0665A" w:rsidP="009D310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A0665A" w:rsidRPr="00E07680" w:rsidRDefault="00A0665A" w:rsidP="009D31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9D310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9D310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9D3100">
            <w:pPr>
              <w:jc w:val="both"/>
            </w:pPr>
          </w:p>
        </w:tc>
        <w:tc>
          <w:tcPr>
            <w:tcW w:w="715" w:type="dxa"/>
            <w:vAlign w:val="center"/>
          </w:tcPr>
          <w:p w:rsidR="00A0665A" w:rsidRPr="001C5249" w:rsidRDefault="00A0665A" w:rsidP="009D3100">
            <w:pPr>
              <w:jc w:val="both"/>
            </w:pPr>
          </w:p>
        </w:tc>
        <w:tc>
          <w:tcPr>
            <w:tcW w:w="537" w:type="dxa"/>
            <w:vAlign w:val="center"/>
          </w:tcPr>
          <w:p w:rsidR="00A0665A" w:rsidRPr="001C5249" w:rsidRDefault="00A0665A" w:rsidP="009D3100">
            <w:pPr>
              <w:jc w:val="both"/>
            </w:pPr>
          </w:p>
        </w:tc>
        <w:tc>
          <w:tcPr>
            <w:tcW w:w="892" w:type="dxa"/>
            <w:vAlign w:val="center"/>
          </w:tcPr>
          <w:p w:rsidR="00A0665A" w:rsidRPr="001737CA" w:rsidRDefault="00A0665A" w:rsidP="009D310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7" w:type="dxa"/>
          </w:tcPr>
          <w:p w:rsidR="00A0665A" w:rsidRPr="001C5249" w:rsidRDefault="00A0665A" w:rsidP="009D310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9D310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7747C9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E30324">
            <w:pPr>
              <w:jc w:val="center"/>
            </w:pPr>
            <w:r>
              <w:t>20</w:t>
            </w:r>
          </w:p>
        </w:tc>
        <w:tc>
          <w:tcPr>
            <w:tcW w:w="736" w:type="dxa"/>
            <w:gridSpan w:val="2"/>
            <w:vAlign w:val="center"/>
          </w:tcPr>
          <w:p w:rsidR="00A0665A" w:rsidRPr="00EF61DB" w:rsidRDefault="00A0665A" w:rsidP="009D310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A0665A" w:rsidRPr="002A3359" w:rsidRDefault="00A0665A" w:rsidP="009D310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Pr="00387E6F" w:rsidRDefault="00A0665A" w:rsidP="004B799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A0665A" w:rsidRPr="005B2526" w:rsidRDefault="00A0665A" w:rsidP="004B7998"/>
        </w:tc>
        <w:tc>
          <w:tcPr>
            <w:tcW w:w="554" w:type="dxa"/>
            <w:vAlign w:val="center"/>
          </w:tcPr>
          <w:p w:rsidR="00A0665A" w:rsidRPr="0026242B" w:rsidRDefault="00A0665A" w:rsidP="004B79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Pr="002A3359" w:rsidRDefault="00A0665A" w:rsidP="009D31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665A" w:rsidRPr="002A3359" w:rsidRDefault="00A0665A" w:rsidP="009D310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A0665A" w:rsidRPr="005B2526" w:rsidRDefault="00A0665A" w:rsidP="009D3100">
            <w:pPr>
              <w:jc w:val="center"/>
              <w:rPr>
                <w:sz w:val="28"/>
              </w:rPr>
            </w:pPr>
          </w:p>
        </w:tc>
        <w:tc>
          <w:tcPr>
            <w:tcW w:w="537" w:type="dxa"/>
          </w:tcPr>
          <w:p w:rsidR="00A0665A" w:rsidRPr="001C5249" w:rsidRDefault="00A0665A" w:rsidP="009D310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9D3100">
            <w:pPr>
              <w:jc w:val="both"/>
            </w:pPr>
          </w:p>
        </w:tc>
        <w:tc>
          <w:tcPr>
            <w:tcW w:w="715" w:type="dxa"/>
          </w:tcPr>
          <w:p w:rsidR="00A0665A" w:rsidRPr="001C5249" w:rsidRDefault="00A0665A" w:rsidP="009D3100">
            <w:pPr>
              <w:jc w:val="both"/>
            </w:pPr>
          </w:p>
        </w:tc>
        <w:tc>
          <w:tcPr>
            <w:tcW w:w="715" w:type="dxa"/>
          </w:tcPr>
          <w:p w:rsidR="00A0665A" w:rsidRPr="001C5249" w:rsidRDefault="00A0665A" w:rsidP="009D310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9D3100">
            <w:pPr>
              <w:jc w:val="both"/>
            </w:pPr>
          </w:p>
        </w:tc>
        <w:tc>
          <w:tcPr>
            <w:tcW w:w="892" w:type="dxa"/>
          </w:tcPr>
          <w:p w:rsidR="00A0665A" w:rsidRPr="001C5249" w:rsidRDefault="00A0665A" w:rsidP="009D3100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9D3100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9D3100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7747C9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E30324">
            <w:pPr>
              <w:jc w:val="center"/>
            </w:pPr>
            <w:r>
              <w:t>21</w:t>
            </w:r>
          </w:p>
        </w:tc>
        <w:tc>
          <w:tcPr>
            <w:tcW w:w="736" w:type="dxa"/>
            <w:gridSpan w:val="2"/>
          </w:tcPr>
          <w:p w:rsidR="00A0665A" w:rsidRDefault="00A0665A" w:rsidP="007747C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A0665A" w:rsidRPr="00986A2E" w:rsidRDefault="00A0665A" w:rsidP="00AF432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Default="00A0665A" w:rsidP="00AF432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A0665A" w:rsidRDefault="00A0665A" w:rsidP="00AF4325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Default="00A0665A" w:rsidP="00AF432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Default="00A0665A" w:rsidP="00AF4325">
            <w:pPr>
              <w:jc w:val="both"/>
            </w:pPr>
          </w:p>
        </w:tc>
        <w:tc>
          <w:tcPr>
            <w:tcW w:w="851" w:type="dxa"/>
            <w:gridSpan w:val="2"/>
            <w:vAlign w:val="center"/>
          </w:tcPr>
          <w:p w:rsidR="00A0665A" w:rsidRDefault="00A0665A" w:rsidP="00AF432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A0665A" w:rsidRDefault="00A0665A" w:rsidP="00AF4325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715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715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537" w:type="dxa"/>
          </w:tcPr>
          <w:p w:rsidR="00A0665A" w:rsidRDefault="00A0665A" w:rsidP="007747C9">
            <w:pPr>
              <w:jc w:val="both"/>
            </w:pPr>
          </w:p>
        </w:tc>
        <w:tc>
          <w:tcPr>
            <w:tcW w:w="892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7747C9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E30324">
            <w:pPr>
              <w:jc w:val="center"/>
            </w:pPr>
            <w:r>
              <w:t>22</w:t>
            </w:r>
          </w:p>
        </w:tc>
        <w:tc>
          <w:tcPr>
            <w:tcW w:w="736" w:type="dxa"/>
            <w:gridSpan w:val="2"/>
          </w:tcPr>
          <w:p w:rsidR="00A0665A" w:rsidRDefault="00A0665A" w:rsidP="007747C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A0665A" w:rsidRPr="00986A2E" w:rsidRDefault="00A0665A" w:rsidP="00AF432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Default="00A0665A" w:rsidP="00AF432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A0665A" w:rsidRDefault="00A0665A" w:rsidP="00AF4325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Default="00A0665A" w:rsidP="00AF432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Default="00A0665A" w:rsidP="00AF4325">
            <w:pPr>
              <w:jc w:val="both"/>
            </w:pPr>
          </w:p>
        </w:tc>
        <w:tc>
          <w:tcPr>
            <w:tcW w:w="851" w:type="dxa"/>
            <w:gridSpan w:val="2"/>
            <w:vAlign w:val="center"/>
          </w:tcPr>
          <w:p w:rsidR="00A0665A" w:rsidRDefault="00A0665A" w:rsidP="00AF432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A0665A" w:rsidRDefault="00A0665A" w:rsidP="00AF4325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715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715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537" w:type="dxa"/>
          </w:tcPr>
          <w:p w:rsidR="00A0665A" w:rsidRDefault="00A0665A" w:rsidP="007747C9">
            <w:pPr>
              <w:jc w:val="both"/>
            </w:pPr>
          </w:p>
        </w:tc>
        <w:tc>
          <w:tcPr>
            <w:tcW w:w="892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7747C9">
            <w:pPr>
              <w:jc w:val="both"/>
            </w:pPr>
          </w:p>
        </w:tc>
      </w:tr>
      <w:tr w:rsidR="00A0665A" w:rsidRPr="001C5249" w:rsidTr="003258D9">
        <w:trPr>
          <w:trHeight w:hRule="exact" w:val="454"/>
        </w:trPr>
        <w:tc>
          <w:tcPr>
            <w:tcW w:w="479" w:type="dxa"/>
            <w:vAlign w:val="center"/>
          </w:tcPr>
          <w:p w:rsidR="00A0665A" w:rsidRDefault="00A0665A" w:rsidP="00E30324">
            <w:pPr>
              <w:jc w:val="center"/>
            </w:pPr>
            <w:r>
              <w:t>23</w:t>
            </w:r>
          </w:p>
        </w:tc>
        <w:tc>
          <w:tcPr>
            <w:tcW w:w="736" w:type="dxa"/>
            <w:gridSpan w:val="2"/>
          </w:tcPr>
          <w:p w:rsidR="00A0665A" w:rsidRDefault="00A0665A" w:rsidP="007747C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A0665A" w:rsidRPr="00986A2E" w:rsidRDefault="00A0665A" w:rsidP="00AF432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0665A" w:rsidRDefault="00A0665A" w:rsidP="00AF432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A0665A" w:rsidRDefault="00A0665A" w:rsidP="00AF4325">
            <w:pPr>
              <w:jc w:val="both"/>
            </w:pPr>
          </w:p>
        </w:tc>
        <w:tc>
          <w:tcPr>
            <w:tcW w:w="554" w:type="dxa"/>
            <w:vAlign w:val="center"/>
          </w:tcPr>
          <w:p w:rsidR="00A0665A" w:rsidRDefault="00A0665A" w:rsidP="00AF432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A0665A" w:rsidRDefault="00A0665A" w:rsidP="00AF4325">
            <w:pPr>
              <w:jc w:val="both"/>
            </w:pPr>
          </w:p>
        </w:tc>
        <w:tc>
          <w:tcPr>
            <w:tcW w:w="851" w:type="dxa"/>
            <w:gridSpan w:val="2"/>
            <w:vAlign w:val="center"/>
          </w:tcPr>
          <w:p w:rsidR="00A0665A" w:rsidRDefault="00A0665A" w:rsidP="00AF432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A0665A" w:rsidRDefault="00A0665A" w:rsidP="00AF4325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715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715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537" w:type="dxa"/>
          </w:tcPr>
          <w:p w:rsidR="00A0665A" w:rsidRDefault="00A0665A" w:rsidP="007747C9">
            <w:pPr>
              <w:jc w:val="both"/>
            </w:pPr>
          </w:p>
        </w:tc>
        <w:tc>
          <w:tcPr>
            <w:tcW w:w="892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1605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1606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537" w:type="dxa"/>
          </w:tcPr>
          <w:p w:rsidR="00A0665A" w:rsidRPr="001C5249" w:rsidRDefault="00A0665A" w:rsidP="007747C9">
            <w:pPr>
              <w:jc w:val="both"/>
            </w:pPr>
          </w:p>
        </w:tc>
        <w:tc>
          <w:tcPr>
            <w:tcW w:w="1249" w:type="dxa"/>
          </w:tcPr>
          <w:p w:rsidR="00A0665A" w:rsidRPr="001C5249" w:rsidRDefault="00A0665A" w:rsidP="007747C9">
            <w:pPr>
              <w:jc w:val="both"/>
            </w:pPr>
          </w:p>
        </w:tc>
      </w:tr>
    </w:tbl>
    <w:p w:rsidR="0034248D" w:rsidRDefault="0034248D" w:rsidP="0034248D">
      <w:pPr>
        <w:jc w:val="center"/>
      </w:pPr>
      <w:r>
        <w:lastRenderedPageBreak/>
        <w:t>Лист регистрации изменений</w:t>
      </w:r>
    </w:p>
    <w:tbl>
      <w:tblPr>
        <w:tblStyle w:val="a8"/>
        <w:tblW w:w="21724" w:type="dxa"/>
        <w:tblInd w:w="164" w:type="dxa"/>
        <w:tblLayout w:type="fixed"/>
        <w:tblLook w:val="01E0"/>
      </w:tblPr>
      <w:tblGrid>
        <w:gridCol w:w="1036"/>
        <w:gridCol w:w="1030"/>
        <w:gridCol w:w="1030"/>
        <w:gridCol w:w="1029"/>
        <w:gridCol w:w="1030"/>
        <w:gridCol w:w="1030"/>
        <w:gridCol w:w="1030"/>
        <w:gridCol w:w="1027"/>
        <w:gridCol w:w="1027"/>
        <w:gridCol w:w="1031"/>
        <w:gridCol w:w="1032"/>
        <w:gridCol w:w="1030"/>
        <w:gridCol w:w="1027"/>
        <w:gridCol w:w="1027"/>
        <w:gridCol w:w="1027"/>
        <w:gridCol w:w="1046"/>
        <w:gridCol w:w="1030"/>
        <w:gridCol w:w="1027"/>
        <w:gridCol w:w="1124"/>
        <w:gridCol w:w="1027"/>
        <w:gridCol w:w="1027"/>
      </w:tblGrid>
      <w:tr w:rsidR="00E30324" w:rsidRPr="006005F7">
        <w:tc>
          <w:tcPr>
            <w:tcW w:w="1036" w:type="dxa"/>
            <w:vMerge w:val="restart"/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Изм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4119" w:type="dxa"/>
            <w:gridSpan w:val="4"/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Номера листов (страниц)</w:t>
            </w:r>
          </w:p>
        </w:tc>
        <w:tc>
          <w:tcPr>
            <w:tcW w:w="1030" w:type="dxa"/>
            <w:vMerge w:val="restart"/>
            <w:vAlign w:val="center"/>
          </w:tcPr>
          <w:p w:rsidR="00E30324" w:rsidRPr="00710857" w:rsidRDefault="00E30324" w:rsidP="00600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Всего листов (страниц) в док</w:t>
            </w:r>
            <w:r>
              <w:rPr>
                <w:sz w:val="18"/>
                <w:szCs w:val="18"/>
              </w:rPr>
              <w:t>у</w:t>
            </w:r>
            <w:r>
              <w:rPr>
                <w:sz w:val="18"/>
                <w:szCs w:val="18"/>
              </w:rPr>
              <w:t>менте</w:t>
            </w:r>
          </w:p>
        </w:tc>
        <w:tc>
          <w:tcPr>
            <w:tcW w:w="1030" w:type="dxa"/>
            <w:vMerge w:val="restart"/>
            <w:vAlign w:val="center"/>
          </w:tcPr>
          <w:p w:rsidR="00E30324" w:rsidRPr="00710857" w:rsidRDefault="00E30324" w:rsidP="00600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 документа</w:t>
            </w:r>
          </w:p>
        </w:tc>
        <w:tc>
          <w:tcPr>
            <w:tcW w:w="1027" w:type="dxa"/>
            <w:vMerge w:val="restart"/>
            <w:vAlign w:val="center"/>
          </w:tcPr>
          <w:p w:rsidR="00E30324" w:rsidRPr="00997393" w:rsidRDefault="000E7D3B" w:rsidP="00997393">
            <w:pPr>
              <w:rPr>
                <w:sz w:val="16"/>
                <w:szCs w:val="16"/>
              </w:rPr>
            </w:pPr>
            <w:r w:rsidRPr="00997393">
              <w:rPr>
                <w:sz w:val="16"/>
                <w:szCs w:val="16"/>
              </w:rPr>
              <w:t xml:space="preserve">Входящий номер </w:t>
            </w:r>
            <w:proofErr w:type="spellStart"/>
            <w:r w:rsidRPr="00997393">
              <w:rPr>
                <w:sz w:val="16"/>
                <w:szCs w:val="16"/>
              </w:rPr>
              <w:t>с</w:t>
            </w:r>
            <w:r>
              <w:rPr>
                <w:sz w:val="16"/>
                <w:szCs w:val="16"/>
              </w:rPr>
              <w:t>опровод</w:t>
            </w:r>
            <w:proofErr w:type="spellEnd"/>
            <w:r>
              <w:rPr>
                <w:sz w:val="16"/>
                <w:szCs w:val="16"/>
              </w:rPr>
              <w:t>. докум</w:t>
            </w:r>
            <w:proofErr w:type="gramStart"/>
            <w:r>
              <w:rPr>
                <w:sz w:val="16"/>
                <w:szCs w:val="16"/>
              </w:rPr>
              <w:t>..</w:t>
            </w:r>
            <w:proofErr w:type="gramEnd"/>
            <w:r>
              <w:rPr>
                <w:sz w:val="16"/>
                <w:szCs w:val="16"/>
              </w:rPr>
              <w:t>и дата</w:t>
            </w:r>
          </w:p>
        </w:tc>
        <w:tc>
          <w:tcPr>
            <w:tcW w:w="1027" w:type="dxa"/>
            <w:vMerge w:val="restart"/>
            <w:vAlign w:val="center"/>
          </w:tcPr>
          <w:p w:rsidR="00E30324" w:rsidRPr="00997393" w:rsidRDefault="00E30324" w:rsidP="006005F7">
            <w:pPr>
              <w:jc w:val="center"/>
            </w:pPr>
            <w:r>
              <w:t>По</w:t>
            </w:r>
            <w:r>
              <w:t>д</w:t>
            </w:r>
            <w:r>
              <w:t>пись</w:t>
            </w:r>
          </w:p>
        </w:tc>
        <w:tc>
          <w:tcPr>
            <w:tcW w:w="1031" w:type="dxa"/>
            <w:vMerge w:val="restart"/>
            <w:vAlign w:val="center"/>
          </w:tcPr>
          <w:p w:rsidR="00E30324" w:rsidRPr="00EE6188" w:rsidRDefault="00E30324" w:rsidP="006005F7">
            <w:pPr>
              <w:jc w:val="center"/>
            </w:pPr>
            <w:r>
              <w:t>Дата</w:t>
            </w:r>
          </w:p>
        </w:tc>
        <w:tc>
          <w:tcPr>
            <w:tcW w:w="1032" w:type="dxa"/>
            <w:tcBorders>
              <w:top w:val="nil"/>
              <w:bottom w:val="nil"/>
            </w:tcBorders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0" w:type="dxa"/>
            <w:vMerge w:val="restart"/>
            <w:vAlign w:val="center"/>
          </w:tcPr>
          <w:p w:rsidR="00E30324" w:rsidRPr="006005F7" w:rsidRDefault="00E30324" w:rsidP="00A01D4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Изм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4127" w:type="dxa"/>
            <w:gridSpan w:val="4"/>
            <w:vAlign w:val="center"/>
          </w:tcPr>
          <w:p w:rsidR="00E30324" w:rsidRPr="006005F7" w:rsidRDefault="00E30324" w:rsidP="00A01D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Номера листов (страниц)</w:t>
            </w:r>
          </w:p>
        </w:tc>
        <w:tc>
          <w:tcPr>
            <w:tcW w:w="1030" w:type="dxa"/>
            <w:vMerge w:val="restart"/>
            <w:vAlign w:val="center"/>
          </w:tcPr>
          <w:p w:rsidR="00E30324" w:rsidRPr="00710857" w:rsidRDefault="00E30324" w:rsidP="00A01D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Всего листов (страниц) в док</w:t>
            </w:r>
            <w:r>
              <w:rPr>
                <w:sz w:val="18"/>
                <w:szCs w:val="18"/>
              </w:rPr>
              <w:t>у</w:t>
            </w:r>
            <w:r>
              <w:rPr>
                <w:sz w:val="18"/>
                <w:szCs w:val="18"/>
              </w:rPr>
              <w:t>менте</w:t>
            </w:r>
          </w:p>
        </w:tc>
        <w:tc>
          <w:tcPr>
            <w:tcW w:w="1027" w:type="dxa"/>
            <w:vMerge w:val="restart"/>
            <w:vAlign w:val="center"/>
          </w:tcPr>
          <w:p w:rsidR="00E30324" w:rsidRPr="00710857" w:rsidRDefault="00E30324" w:rsidP="00A01D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 документа</w:t>
            </w:r>
          </w:p>
        </w:tc>
        <w:tc>
          <w:tcPr>
            <w:tcW w:w="1124" w:type="dxa"/>
            <w:vMerge w:val="restart"/>
            <w:vAlign w:val="center"/>
          </w:tcPr>
          <w:p w:rsidR="00E30324" w:rsidRPr="00997393" w:rsidRDefault="00E30324" w:rsidP="00A01D4D">
            <w:pPr>
              <w:rPr>
                <w:sz w:val="16"/>
                <w:szCs w:val="16"/>
              </w:rPr>
            </w:pPr>
            <w:r w:rsidRPr="00997393">
              <w:rPr>
                <w:sz w:val="16"/>
                <w:szCs w:val="16"/>
              </w:rPr>
              <w:t xml:space="preserve">Входящий номер </w:t>
            </w:r>
            <w:proofErr w:type="spellStart"/>
            <w:r w:rsidRPr="00997393">
              <w:rPr>
                <w:sz w:val="16"/>
                <w:szCs w:val="16"/>
              </w:rPr>
              <w:t>с</w:t>
            </w:r>
            <w:r>
              <w:rPr>
                <w:sz w:val="16"/>
                <w:szCs w:val="16"/>
              </w:rPr>
              <w:t>о</w:t>
            </w:r>
            <w:r>
              <w:rPr>
                <w:sz w:val="16"/>
                <w:szCs w:val="16"/>
              </w:rPr>
              <w:t>провод</w:t>
            </w:r>
            <w:proofErr w:type="spellEnd"/>
            <w:r>
              <w:rPr>
                <w:sz w:val="16"/>
                <w:szCs w:val="16"/>
              </w:rPr>
              <w:t>.</w:t>
            </w:r>
            <w:proofErr w:type="gramStart"/>
            <w:r>
              <w:rPr>
                <w:sz w:val="16"/>
                <w:szCs w:val="16"/>
              </w:rPr>
              <w:t xml:space="preserve"> .</w:t>
            </w:r>
            <w:proofErr w:type="gramEnd"/>
            <w:r>
              <w:rPr>
                <w:sz w:val="16"/>
                <w:szCs w:val="16"/>
              </w:rPr>
              <w:t>докум..и дата</w:t>
            </w:r>
          </w:p>
        </w:tc>
        <w:tc>
          <w:tcPr>
            <w:tcW w:w="1027" w:type="dxa"/>
            <w:vMerge w:val="restart"/>
            <w:vAlign w:val="center"/>
          </w:tcPr>
          <w:p w:rsidR="00E30324" w:rsidRPr="00997393" w:rsidRDefault="00E30324" w:rsidP="00A01D4D">
            <w:pPr>
              <w:jc w:val="center"/>
            </w:pPr>
            <w:r>
              <w:t>По</w:t>
            </w:r>
            <w:r>
              <w:t>д</w:t>
            </w:r>
            <w:r>
              <w:t>пись</w:t>
            </w:r>
          </w:p>
        </w:tc>
        <w:tc>
          <w:tcPr>
            <w:tcW w:w="1027" w:type="dxa"/>
            <w:vMerge w:val="restart"/>
            <w:vAlign w:val="center"/>
          </w:tcPr>
          <w:p w:rsidR="00E30324" w:rsidRPr="00EE6188" w:rsidRDefault="00E30324" w:rsidP="00A01D4D">
            <w:pPr>
              <w:jc w:val="center"/>
            </w:pPr>
            <w:r>
              <w:t>Дата</w:t>
            </w:r>
          </w:p>
        </w:tc>
      </w:tr>
      <w:tr w:rsidR="00E30324" w:rsidRPr="006005F7">
        <w:tc>
          <w:tcPr>
            <w:tcW w:w="1036" w:type="dxa"/>
            <w:vMerge/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0" w:type="dxa"/>
            <w:vAlign w:val="center"/>
          </w:tcPr>
          <w:p w:rsidR="00E30324" w:rsidRPr="00710857" w:rsidRDefault="00E30324" w:rsidP="00600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</w:t>
            </w:r>
            <w:r w:rsidRPr="00710857">
              <w:rPr>
                <w:sz w:val="18"/>
                <w:szCs w:val="18"/>
              </w:rPr>
              <w:t>змене</w:t>
            </w:r>
            <w:r w:rsidRPr="00710857">
              <w:rPr>
                <w:sz w:val="18"/>
                <w:szCs w:val="18"/>
              </w:rPr>
              <w:t>н</w:t>
            </w:r>
            <w:r>
              <w:rPr>
                <w:sz w:val="18"/>
                <w:szCs w:val="18"/>
              </w:rPr>
              <w:t>ных</w:t>
            </w:r>
          </w:p>
        </w:tc>
        <w:tc>
          <w:tcPr>
            <w:tcW w:w="1030" w:type="dxa"/>
            <w:vAlign w:val="center"/>
          </w:tcPr>
          <w:p w:rsidR="00E30324" w:rsidRPr="00710857" w:rsidRDefault="00E30324" w:rsidP="006005F7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Замене</w:t>
            </w:r>
            <w:r>
              <w:rPr>
                <w:sz w:val="18"/>
                <w:szCs w:val="18"/>
              </w:rPr>
              <w:t>н</w:t>
            </w:r>
            <w:r>
              <w:rPr>
                <w:sz w:val="18"/>
                <w:szCs w:val="18"/>
              </w:rPr>
              <w:t>ных</w:t>
            </w:r>
            <w:proofErr w:type="gramEnd"/>
          </w:p>
        </w:tc>
        <w:tc>
          <w:tcPr>
            <w:tcW w:w="1029" w:type="dxa"/>
            <w:vAlign w:val="center"/>
          </w:tcPr>
          <w:p w:rsidR="00E30324" w:rsidRPr="00710857" w:rsidRDefault="00E30324" w:rsidP="00600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Новых</w:t>
            </w:r>
          </w:p>
        </w:tc>
        <w:tc>
          <w:tcPr>
            <w:tcW w:w="1030" w:type="dxa"/>
            <w:vAlign w:val="center"/>
          </w:tcPr>
          <w:p w:rsidR="00E30324" w:rsidRPr="00710857" w:rsidRDefault="00E30324" w:rsidP="00600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Аннул</w:t>
            </w:r>
            <w:r>
              <w:rPr>
                <w:sz w:val="18"/>
                <w:szCs w:val="18"/>
              </w:rPr>
              <w:t>и</w:t>
            </w:r>
            <w:r>
              <w:rPr>
                <w:sz w:val="18"/>
                <w:szCs w:val="18"/>
              </w:rPr>
              <w:t>рованных</w:t>
            </w:r>
          </w:p>
        </w:tc>
        <w:tc>
          <w:tcPr>
            <w:tcW w:w="1030" w:type="dxa"/>
            <w:vMerge/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0" w:type="dxa"/>
            <w:vMerge/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27" w:type="dxa"/>
            <w:vMerge/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27" w:type="dxa"/>
            <w:vMerge/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1" w:type="dxa"/>
            <w:vMerge/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0" w:type="dxa"/>
            <w:vMerge/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27" w:type="dxa"/>
            <w:vAlign w:val="center"/>
          </w:tcPr>
          <w:p w:rsidR="00E30324" w:rsidRPr="00710857" w:rsidRDefault="00E30324" w:rsidP="00A01D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</w:t>
            </w:r>
            <w:r w:rsidRPr="00710857">
              <w:rPr>
                <w:sz w:val="18"/>
                <w:szCs w:val="18"/>
              </w:rPr>
              <w:t>змене</w:t>
            </w:r>
            <w:r w:rsidRPr="00710857">
              <w:rPr>
                <w:sz w:val="18"/>
                <w:szCs w:val="18"/>
              </w:rPr>
              <w:t>н</w:t>
            </w:r>
            <w:r>
              <w:rPr>
                <w:sz w:val="18"/>
                <w:szCs w:val="18"/>
              </w:rPr>
              <w:t>ных</w:t>
            </w:r>
          </w:p>
        </w:tc>
        <w:tc>
          <w:tcPr>
            <w:tcW w:w="1027" w:type="dxa"/>
            <w:vAlign w:val="center"/>
          </w:tcPr>
          <w:p w:rsidR="00E30324" w:rsidRPr="00710857" w:rsidRDefault="00E30324" w:rsidP="00A01D4D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Замене</w:t>
            </w:r>
            <w:r>
              <w:rPr>
                <w:sz w:val="18"/>
                <w:szCs w:val="18"/>
              </w:rPr>
              <w:t>н</w:t>
            </w:r>
            <w:r>
              <w:rPr>
                <w:sz w:val="18"/>
                <w:szCs w:val="18"/>
              </w:rPr>
              <w:t>ных</w:t>
            </w:r>
            <w:proofErr w:type="gramEnd"/>
          </w:p>
        </w:tc>
        <w:tc>
          <w:tcPr>
            <w:tcW w:w="1027" w:type="dxa"/>
            <w:vAlign w:val="center"/>
          </w:tcPr>
          <w:p w:rsidR="00E30324" w:rsidRPr="00710857" w:rsidRDefault="00E30324" w:rsidP="00A01D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Новых</w:t>
            </w:r>
          </w:p>
        </w:tc>
        <w:tc>
          <w:tcPr>
            <w:tcW w:w="1046" w:type="dxa"/>
            <w:vAlign w:val="center"/>
          </w:tcPr>
          <w:p w:rsidR="00E30324" w:rsidRPr="00710857" w:rsidRDefault="00E30324" w:rsidP="00A01D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Аннул</w:t>
            </w:r>
            <w:r>
              <w:rPr>
                <w:sz w:val="18"/>
                <w:szCs w:val="18"/>
              </w:rPr>
              <w:t>и</w:t>
            </w:r>
            <w:r>
              <w:rPr>
                <w:sz w:val="18"/>
                <w:szCs w:val="18"/>
              </w:rPr>
              <w:t>рованных</w:t>
            </w:r>
          </w:p>
        </w:tc>
        <w:tc>
          <w:tcPr>
            <w:tcW w:w="1030" w:type="dxa"/>
            <w:vMerge/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27" w:type="dxa"/>
            <w:vMerge/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4" w:type="dxa"/>
            <w:vMerge/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27" w:type="dxa"/>
            <w:vMerge/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27" w:type="dxa"/>
            <w:vMerge/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</w:tbl>
    <w:p w:rsidR="00077CFD" w:rsidRDefault="00997932" w:rsidP="00BE2C66">
      <w:pPr>
        <w:tabs>
          <w:tab w:val="left" w:pos="15120"/>
        </w:tabs>
        <w:jc w:val="both"/>
        <w:rPr>
          <w:rFonts w:ascii="a_Timer" w:hAnsi="a_Timer"/>
          <w:sz w:val="16"/>
        </w:rPr>
      </w:pPr>
      <w:r>
        <w:rPr>
          <w:rFonts w:ascii="a_Timer" w:hAnsi="a_Timer"/>
          <w:sz w:val="16"/>
        </w:rPr>
        <w:t xml:space="preserve"> </w:t>
      </w:r>
      <w:r w:rsidR="00BE2C66">
        <w:rPr>
          <w:rFonts w:ascii="a_Timer" w:hAnsi="a_Timer"/>
          <w:sz w:val="16"/>
        </w:rPr>
        <w:t xml:space="preserve"> </w:t>
      </w:r>
    </w:p>
    <w:sectPr w:rsidR="00077CFD" w:rsidSect="001D1262">
      <w:headerReference w:type="default" r:id="rId8"/>
      <w:footerReference w:type="default" r:id="rId9"/>
      <w:headerReference w:type="first" r:id="rId10"/>
      <w:footerReference w:type="first" r:id="rId11"/>
      <w:pgSz w:w="23814" w:h="16840" w:orient="landscape" w:code="263"/>
      <w:pgMar w:top="357" w:right="981" w:bottom="1304" w:left="1259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447D" w:rsidRDefault="00F4447D">
      <w:r>
        <w:separator/>
      </w:r>
    </w:p>
  </w:endnote>
  <w:endnote w:type="continuationSeparator" w:id="0">
    <w:p w:rsidR="00F4447D" w:rsidRDefault="00F444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_Timer">
    <w:altName w:val="Times New Roman"/>
    <w:charset w:val="CC"/>
    <w:family w:val="roman"/>
    <w:pitch w:val="variable"/>
    <w:sig w:usb0="00000201" w:usb1="00000000" w:usb2="00000000" w:usb3="00000000" w:csb0="00000004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65A" w:rsidRDefault="00A0665A">
    <w:pPr>
      <w:pStyle w:val="a4"/>
    </w:pPr>
    <w:r w:rsidRPr="00E55C53">
      <w:rPr>
        <w:noProof/>
        <w:sz w:val="20"/>
      </w:rPr>
      <w:pict>
        <v:group id="_x0000_s2096" style="position:absolute;margin-left:810pt;margin-top:-9.9pt;width:306pt;height:43.2pt;z-index:251641344" coordorigin="17280,15660" coordsize="6120,864">
          <v:shapetype id="_x0000_t202" coordsize="21600,21600" o:spt="202" path="m,l,21600r21600,l21600,xe">
            <v:stroke joinstyle="miter"/>
            <v:path gradientshapeok="t" o:connecttype="rect"/>
          </v:shapetype>
          <v:shape id="_x0000_s2089" type="#_x0000_t202" style="position:absolute;left:17280;top:15840;width:5328;height:576" o:regroupid="5" filled="f" stroked="f">
            <v:textbox style="mso-next-textbox:#_x0000_s2089">
              <w:txbxContent>
                <w:p w:rsidR="00A0665A" w:rsidRPr="009D3549" w:rsidRDefault="00A0665A" w:rsidP="00D52990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bCs/>
                      <w:sz w:val="36"/>
                      <w:szCs w:val="36"/>
                    </w:rPr>
                    <w:t>23321.362132.002</w:t>
                  </w:r>
                </w:p>
                <w:p w:rsidR="00A0665A" w:rsidRPr="00D52990" w:rsidRDefault="00A0665A" w:rsidP="00D52990">
                  <w:pPr>
                    <w:jc w:val="center"/>
                    <w:rPr>
                      <w:szCs w:val="32"/>
                    </w:rPr>
                  </w:pPr>
                </w:p>
              </w:txbxContent>
            </v:textbox>
          </v:shape>
          <v:group id="_x0000_s2095" style="position:absolute;left:22680;top:15660;width:720;height:864" coordorigin="10944,15525" coordsize="720,864">
            <v:shape id="_x0000_s2088" type="#_x0000_t202" style="position:absolute;left:10944;top:15525;width:720;height:495" o:regroupid="5" filled="f" stroked="f">
              <v:textbox style="mso-next-textbox:#_x0000_s2088">
                <w:txbxContent>
                  <w:p w:rsidR="00A0665A" w:rsidRDefault="00A0665A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Лист</w:t>
                    </w:r>
                  </w:p>
                </w:txbxContent>
              </v:textbox>
            </v:shape>
            <v:shape id="_x0000_s2090" type="#_x0000_t202" style="position:absolute;left:10944;top:15957;width:720;height:432" o:regroupid="5" filled="f" stroked="f">
              <v:textbox style="mso-next-textbox:#_x0000_s2090">
                <w:txbxContent>
                  <w:p w:rsidR="00A0665A" w:rsidRDefault="00A0665A">
                    <w:pPr>
                      <w:jc w:val="center"/>
                      <w:rPr>
                        <w:rFonts w:ascii="a_Timer" w:hAnsi="a_Timer"/>
                        <w:b/>
                        <w:sz w:val="28"/>
                      </w:rPr>
                    </w:pPr>
                    <w:r>
                      <w:rPr>
                        <w:rStyle w:val="a5"/>
                        <w:rFonts w:ascii="a_Timer" w:hAnsi="a_Timer"/>
                        <w:b/>
                        <w:sz w:val="28"/>
                      </w:rPr>
                      <w:fldChar w:fldCharType="begin"/>
                    </w:r>
                    <w:r>
                      <w:rPr>
                        <w:rStyle w:val="a5"/>
                        <w:rFonts w:ascii="a_Timer" w:hAnsi="a_Timer"/>
                        <w:b/>
                        <w:sz w:val="28"/>
                      </w:rPr>
                      <w:instrText xml:space="preserve"> PAGE </w:instrText>
                    </w:r>
                    <w:r>
                      <w:rPr>
                        <w:rStyle w:val="a5"/>
                        <w:rFonts w:ascii="a_Timer" w:hAnsi="a_Timer"/>
                        <w:b/>
                        <w:sz w:val="28"/>
                      </w:rPr>
                      <w:fldChar w:fldCharType="separate"/>
                    </w:r>
                    <w:r w:rsidR="009B1D7A">
                      <w:rPr>
                        <w:rStyle w:val="a5"/>
                        <w:rFonts w:ascii="a_Timer" w:hAnsi="a_Timer"/>
                        <w:b/>
                        <w:noProof/>
                        <w:sz w:val="28"/>
                      </w:rPr>
                      <w:t>28</w:t>
                    </w:r>
                    <w:r>
                      <w:rPr>
                        <w:rStyle w:val="a5"/>
                        <w:rFonts w:ascii="a_Timer" w:hAnsi="a_Timer"/>
                        <w:b/>
                        <w:sz w:val="28"/>
                      </w:rPr>
                      <w:fldChar w:fldCharType="end"/>
                    </w:r>
                  </w:p>
                </w:txbxContent>
              </v:textbox>
            </v:shape>
          </v:group>
        </v:group>
      </w:pict>
    </w:r>
    <w:r w:rsidRPr="00E55C53">
      <w:rPr>
        <w:noProof/>
        <w:sz w:val="20"/>
      </w:rPr>
      <w:pict>
        <v:rect id="_x0000_s2161" style="position:absolute;margin-left:2.85pt;margin-top:2.85pt;width:1184.9pt;height:836.2pt;z-index:-251632128;mso-wrap-edited:f;mso-position-horizontal-relative:page;mso-position-vertical-relative:page" wrapcoords="-14 0 -14 21600 21614 21600 21614 0 -14 0" filled="f">
          <w10:wrap anchorx="page" anchory="page"/>
          <w10:anchorlock/>
        </v:rect>
      </w:pict>
    </w:r>
    <w:r w:rsidRPr="00E55C53">
      <w:rPr>
        <w:noProof/>
        <w:sz w:val="20"/>
      </w:rPr>
      <w:pict>
        <v:group id="_x0000_s2098" style="position:absolute;margin-left:25.5pt;margin-top:493.3pt;width:34pt;height:240.95pt;z-index:251639296;mso-position-horizontal-relative:page;mso-position-vertical-relative:page" coordorigin="445,9829" coordsize="680,4819">
          <v:line id="_x0000_s2073" style="position:absolute" from="445,14648" to="1125,14648" o:regroupid="7"/>
          <v:line id="_x0000_s2074" style="position:absolute" from="445,12664" to="1125,12664" o:regroupid="7"/>
          <v:line id="_x0000_s2075" style="position:absolute" from="445,11246" to="1125,11246" o:regroupid="7"/>
          <v:line id="_x0000_s2076" style="position:absolute" from="445,9829" to="1125,9829" o:regroupid="7"/>
          <w10:wrap anchorx="page" anchory="page"/>
          <w10:anchorlock/>
        </v:group>
      </w:pict>
    </w:r>
    <w:r w:rsidRPr="00E55C53">
      <w:rPr>
        <w:noProof/>
        <w:sz w:val="20"/>
      </w:rPr>
      <w:pict>
        <v:line id="_x0000_s2052" style="position:absolute;z-index:251632128;mso-position-horizontal-relative:page;mso-position-vertical-relative:page" from="649.2pt,810.8pt" to="861.8pt,810.8pt" o:regroupid="2">
          <w10:wrap anchorx="page" anchory="page"/>
          <w10:anchorlock/>
        </v:line>
      </w:pict>
    </w:r>
    <w:r w:rsidRPr="00E55C53">
      <w:rPr>
        <w:noProof/>
        <w:sz w:val="20"/>
      </w:rPr>
      <w:pict>
        <v:group id="_x0000_s2097" style="position:absolute;margin-left:581.2pt;margin-top:810.8pt;width:219.6pt;height:14.45pt;z-index:251643392;mso-position-vertical-relative:page" coordorigin="1008,16101" coordsize="4392,289">
          <v:group id="_x0000_s2092" style="position:absolute;left:1008;top:16101;width:1152;height:289" coordorigin="1008,16101" coordsize="1152,289">
            <v:shape id="_x0000_s2083" type="#_x0000_t202" style="position:absolute;left:1008;top:16102;width:576;height:288" o:regroupid="5" filled="f" stroked="f">
              <v:textbox style="mso-next-textbox:#_x0000_s2083">
                <w:txbxContent>
                  <w:p w:rsidR="00A0665A" w:rsidRDefault="00A0665A">
                    <w:pPr>
                      <w:jc w:val="center"/>
                      <w:rPr>
                        <w:rFonts w:ascii="Garamond" w:hAnsi="Garamond"/>
                        <w:sz w:val="16"/>
                      </w:rPr>
                    </w:pPr>
                    <w:proofErr w:type="spellStart"/>
                    <w:r>
                      <w:rPr>
                        <w:rFonts w:ascii="a_Timer" w:hAnsi="a_Timer"/>
                        <w:sz w:val="14"/>
                      </w:rPr>
                      <w:t>Изм</w:t>
                    </w:r>
                    <w:proofErr w:type="spellEnd"/>
                    <w:r>
                      <w:rPr>
                        <w:rFonts w:ascii="Garamond" w:hAnsi="Garamond"/>
                        <w:sz w:val="16"/>
                      </w:rPr>
                      <w:t>.</w:t>
                    </w:r>
                  </w:p>
                </w:txbxContent>
              </v:textbox>
            </v:shape>
            <v:shape id="_x0000_s2084" type="#_x0000_t202" style="position:absolute;left:1440;top:16101;width:720;height:288" o:regroupid="5" filled="f" stroked="f">
              <v:textbox style="mso-next-textbox:#_x0000_s2084">
                <w:txbxContent>
                  <w:p w:rsidR="00A0665A" w:rsidRDefault="00A0665A">
                    <w:pPr>
                      <w:jc w:val="center"/>
                      <w:rPr>
                        <w:rFonts w:ascii="a_Timer" w:hAnsi="a_Timer"/>
                        <w:sz w:val="14"/>
                      </w:rPr>
                    </w:pPr>
                    <w:r>
                      <w:rPr>
                        <w:rFonts w:ascii="a_Timer" w:hAnsi="a_Timer"/>
                        <w:sz w:val="14"/>
                      </w:rPr>
                      <w:t>Лист</w:t>
                    </w:r>
                  </w:p>
                </w:txbxContent>
              </v:textbox>
            </v:shape>
          </v:group>
          <v:group id="_x0000_s2094" style="position:absolute;left:2160;top:16101;width:3240;height:279" coordorigin="2160,16101" coordsize="3312,288">
            <v:group id="_x0000_s2093" style="position:absolute;left:2160;top:16101;width:2736;height:288" coordorigin="2160,16101" coordsize="2736,288">
              <v:shape id="_x0000_s2085" type="#_x0000_t202" style="position:absolute;left:2160;top:16101;width:1872;height:288" o:regroupid="5" filled="f" stroked="f">
                <v:textbox style="mso-next-textbox:#_x0000_s2085">
                  <w:txbxContent>
                    <w:p w:rsidR="00A0665A" w:rsidRDefault="00A0665A">
                      <w:pPr>
                        <w:jc w:val="center"/>
                        <w:rPr>
                          <w:rFonts w:ascii="a_Timer" w:hAnsi="a_Timer"/>
                          <w:sz w:val="14"/>
                          <w:lang w:val="en-US"/>
                        </w:rPr>
                      </w:pPr>
                      <w:r>
                        <w:rPr>
                          <w:rFonts w:ascii="a_Timer" w:hAnsi="a_Timer"/>
                          <w:sz w:val="14"/>
                        </w:rPr>
                        <w:t>№ документа</w:t>
                      </w:r>
                    </w:p>
                  </w:txbxContent>
                </v:textbox>
              </v:shape>
              <v:shape id="_x0000_s2086" type="#_x0000_t202" style="position:absolute;left:3888;top:16101;width:1008;height:288" o:regroupid="5" filled="f" stroked="f">
                <v:textbox style="mso-next-textbox:#_x0000_s2086">
                  <w:txbxContent>
                    <w:p w:rsidR="00A0665A" w:rsidRDefault="00A0665A">
                      <w:pPr>
                        <w:jc w:val="center"/>
                        <w:rPr>
                          <w:rFonts w:ascii="a_Timer" w:hAnsi="a_Timer"/>
                          <w:sz w:val="14"/>
                        </w:rPr>
                      </w:pPr>
                      <w:r>
                        <w:rPr>
                          <w:rFonts w:ascii="a_Timer" w:hAnsi="a_Timer"/>
                          <w:sz w:val="14"/>
                        </w:rPr>
                        <w:t>Подпись</w:t>
                      </w:r>
                    </w:p>
                  </w:txbxContent>
                </v:textbox>
              </v:shape>
            </v:group>
            <v:shape id="_x0000_s2087" type="#_x0000_t202" style="position:absolute;left:4752;top:16101;width:720;height:288" o:regroupid="5" filled="f" stroked="f">
              <v:textbox style="mso-next-textbox:#_x0000_s2087">
                <w:txbxContent>
                  <w:p w:rsidR="00A0665A" w:rsidRDefault="00A0665A">
                    <w:pPr>
                      <w:jc w:val="center"/>
                      <w:rPr>
                        <w:rFonts w:ascii="a_Timer" w:hAnsi="a_Timer"/>
                        <w:sz w:val="14"/>
                      </w:rPr>
                    </w:pPr>
                    <w:r>
                      <w:rPr>
                        <w:rFonts w:ascii="a_Timer" w:hAnsi="a_Timer"/>
                        <w:sz w:val="14"/>
                      </w:rPr>
                      <w:t>Дата</w:t>
                    </w:r>
                  </w:p>
                </w:txbxContent>
              </v:textbox>
            </v:shape>
          </v:group>
          <w10:wrap anchory="page"/>
          <w10:anchorlock/>
        </v:group>
      </w:pict>
    </w:r>
    <w:r w:rsidRPr="00E55C53">
      <w:rPr>
        <w:noProof/>
        <w:sz w:val="20"/>
      </w:rPr>
      <w:pict>
        <v:line id="_x0000_s2056" style="position:absolute;z-index:251634176;mso-position-horizontal-relative:page;mso-position-vertical-relative:page" from="1145.35pt,799.45pt" to="1173.7pt,799.45pt" o:regroupid="4">
          <w10:wrap anchorx="page" anchory="page"/>
          <w10:anchorlock/>
        </v:line>
      </w:pict>
    </w:r>
    <w:r w:rsidRPr="00E55C53">
      <w:rPr>
        <w:noProof/>
        <w:sz w:val="20"/>
      </w:rPr>
      <w:pict>
        <v:rect id="_x0000_s2091" style="position:absolute;margin-left:59.55pt;margin-top:17pt;width:1114pt;height:807.85pt;z-index:-251674112;mso-wrap-edited:f;mso-position-horizontal-relative:page;mso-position-vertical-relative:page" wrapcoords="-14 0 -14 21600 21614 21600 21614 0 -14 0" filled="f">
          <w10:wrap anchorx="page" anchory="page"/>
          <w10:anchorlock/>
        </v:rect>
      </w:pict>
    </w:r>
    <w:r w:rsidRPr="00E55C53">
      <w:rPr>
        <w:noProof/>
        <w:sz w:val="20"/>
      </w:rPr>
      <w:pict>
        <v:group id="_x0000_s2060" style="position:absolute;margin-left:669.05pt;margin-top:782.45pt;width:192.8pt;height:42.5pt;z-index:251636224;mso-position-horizontal-relative:page;mso-position-vertical-relative:page" coordorigin="1588,15705" coordsize="3856,850" o:regroupid="6">
          <v:line id="_x0000_s2061" style="position:absolute;flip:y" from="1588,15705" to="1588,16555"/>
          <v:line id="_x0000_s2062" style="position:absolute;flip:y" from="2155,15705" to="2155,16555"/>
          <v:line id="_x0000_s2063" style="position:absolute;flip:y" from="4026,15705" to="4026,16555"/>
          <v:line id="_x0000_s2064" style="position:absolute;flip:y" from="4877,15705" to="4877,16555"/>
          <v:line id="_x0000_s2065" style="position:absolute;flip:y" from="5444,15705" to="5444,16555"/>
          <w10:wrap anchorx="page" anchory="page"/>
          <w10:anchorlock/>
        </v:group>
      </w:pict>
    </w:r>
    <w:r w:rsidRPr="00E55C53">
      <w:rPr>
        <w:noProof/>
        <w:sz w:val="20"/>
      </w:rPr>
      <w:pict>
        <v:line id="_x0000_s2057" style="position:absolute;flip:y;z-index:251635200;mso-position-horizontal-relative:page;mso-position-vertical-relative:page" from="1145.35pt,782.45pt" to="1145.35pt,824.95pt" o:regroupid="4">
          <w10:wrap anchorx="page" anchory="page"/>
          <w10:anchorlock/>
        </v:line>
      </w:pict>
    </w:r>
    <w:r w:rsidRPr="00E55C53">
      <w:rPr>
        <w:noProof/>
        <w:sz w:val="20"/>
      </w:rPr>
      <w:pict>
        <v:line id="_x0000_s2054" style="position:absolute;z-index:251633152;mso-position-horizontal-relative:page;mso-position-vertical-relative:page" from="649.2pt,796.65pt" to="861.8pt,796.65pt" o:regroupid="3">
          <w10:wrap anchorx="page" anchory="page"/>
          <w10:anchorlock/>
        </v:line>
      </w:pict>
    </w:r>
    <w:r w:rsidRPr="00E55C53">
      <w:rPr>
        <w:noProof/>
        <w:sz w:val="20"/>
      </w:rPr>
      <w:pict>
        <v:rect id="_x0000_s2050" style="position:absolute;margin-left:649.2pt;margin-top:782.45pt;width:524.4pt;height:42.5pt;z-index:-251685376;mso-wrap-edited:f;mso-position-horizontal-relative:page;mso-position-vertical-relative:page" wrapcoords="-31 0 -31 21600 21631 21600 21631 0 -31 0" o:regroupid="1">
          <w10:wrap anchorx="page" anchory="page"/>
          <w10:anchorlock/>
        </v:rect>
      </w:pict>
    </w:r>
    <w: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65A" w:rsidRDefault="00A0665A">
    <w:pPr>
      <w:pStyle w:val="a4"/>
    </w:pPr>
    <w:r w:rsidRPr="00E55C53"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9" type="#_x0000_t202" style="position:absolute;margin-left:783pt;margin-top:-72.9pt;width:324pt;height:36pt;z-index:251682304" filled="f" stroked="f">
          <v:textbox style="mso-next-textbox:#_x0000_s2159" inset=",2.3mm">
            <w:txbxContent>
              <w:p w:rsidR="00A0665A" w:rsidRDefault="00A0665A" w:rsidP="002829B5">
                <w:pPr>
                  <w:jc w:val="center"/>
                </w:pPr>
                <w:r>
                  <w:rPr>
                    <w:bCs/>
                    <w:sz w:val="36"/>
                    <w:szCs w:val="36"/>
                  </w:rPr>
                  <w:t>023321.362132.002</w:t>
                </w:r>
              </w:p>
            </w:txbxContent>
          </v:textbox>
        </v:shape>
      </w:pict>
    </w:r>
    <w:r w:rsidRPr="00E55C53">
      <w:rPr>
        <w:noProof/>
        <w:sz w:val="20"/>
      </w:rPr>
      <w:pict>
        <v:shape id="_x0000_s2158" type="#_x0000_t202" style="position:absolute;margin-left:783pt;margin-top:-36.9pt;width:182.85pt;height:65.2pt;z-index:251681280" filled="f" stroked="f">
          <v:textbox style="mso-next-textbox:#_x0000_s2158">
            <w:txbxContent>
              <w:p w:rsidR="00A0665A" w:rsidRPr="0090135D" w:rsidRDefault="00A0665A" w:rsidP="0090135D">
                <w:pPr>
                  <w:jc w:val="center"/>
                  <w:rPr>
                    <w:rFonts w:ascii="a_Timer" w:hAnsi="a_Timer"/>
                    <w:sz w:val="40"/>
                    <w:szCs w:val="40"/>
                  </w:rPr>
                </w:pPr>
                <w:r w:rsidRPr="0090135D">
                  <w:rPr>
                    <w:rFonts w:ascii="a_Timer" w:hAnsi="a_Timer"/>
                    <w:sz w:val="40"/>
                    <w:szCs w:val="40"/>
                  </w:rPr>
                  <w:t>Навесн</w:t>
                </w:r>
                <w:r>
                  <w:rPr>
                    <w:rFonts w:ascii="a_Timer" w:hAnsi="a_Timer"/>
                    <w:sz w:val="40"/>
                    <w:szCs w:val="40"/>
                  </w:rPr>
                  <w:t>ые</w:t>
                </w:r>
                <w:r w:rsidRPr="0090135D">
                  <w:rPr>
                    <w:rFonts w:ascii="a_Timer" w:hAnsi="a_Timer"/>
                    <w:sz w:val="40"/>
                    <w:szCs w:val="40"/>
                  </w:rPr>
                  <w:t xml:space="preserve"> секци</w:t>
                </w:r>
                <w:r>
                  <w:rPr>
                    <w:rFonts w:ascii="a_Timer" w:hAnsi="a_Timer"/>
                    <w:sz w:val="40"/>
                    <w:szCs w:val="40"/>
                  </w:rPr>
                  <w:t>и</w:t>
                </w:r>
              </w:p>
              <w:p w:rsidR="00A0665A" w:rsidRDefault="00A0665A"/>
            </w:txbxContent>
          </v:textbox>
        </v:shape>
      </w:pict>
    </w:r>
    <w:r w:rsidRPr="00E55C53">
      <w:rPr>
        <w:noProof/>
        <w:sz w:val="20"/>
      </w:rPr>
      <w:pict>
        <v:group id="_x0000_s2135" style="position:absolute;margin-left:648.1pt;margin-top:756.1pt;width:48.45pt;height:1in;z-index:251668992;mso-position-horizontal-relative:page;mso-position-vertical-relative:page" coordorigin="1008,14980" coordsize="1152,1440">
          <v:shape id="_x0000_s2136" type="#_x0000_t202" style="position:absolute;left:1008;top:14980;width:1152;height:288" filled="f" stroked="f">
            <v:textbox style="mso-next-textbox:#_x0000_s2136" inset=".5mm,.3mm,.5mm,.3mm">
              <w:txbxContent>
                <w:p w:rsidR="00A0665A" w:rsidRDefault="00A0665A">
                  <w:pPr>
                    <w:pStyle w:val="4"/>
                    <w:rPr>
                      <w:bCs/>
                      <w:sz w:val="16"/>
                    </w:rPr>
                  </w:pPr>
                  <w:r>
                    <w:rPr>
                      <w:bCs/>
                      <w:sz w:val="16"/>
                    </w:rPr>
                    <w:t>Разработал</w:t>
                  </w:r>
                </w:p>
              </w:txbxContent>
            </v:textbox>
          </v:shape>
          <v:shape id="_x0000_s2137" type="#_x0000_t202" style="position:absolute;left:1008;top:15268;width:1152;height:288" filled="f" stroked="f">
            <v:textbox style="mso-next-textbox:#_x0000_s2137" inset=".5mm,.3mm,.5mm,.3mm">
              <w:txbxContent>
                <w:p w:rsidR="00A0665A" w:rsidRDefault="00A0665A">
                  <w:pPr>
                    <w:pStyle w:val="4"/>
                    <w:rPr>
                      <w:bCs/>
                      <w:sz w:val="16"/>
                    </w:rPr>
                  </w:pPr>
                  <w:r>
                    <w:rPr>
                      <w:bCs/>
                      <w:sz w:val="16"/>
                    </w:rPr>
                    <w:t>Проверил</w:t>
                  </w:r>
                </w:p>
              </w:txbxContent>
            </v:textbox>
          </v:shape>
          <v:shape id="_x0000_s2138" type="#_x0000_t202" style="position:absolute;left:1008;top:15844;width:1152;height:288" filled="f" stroked="f">
            <v:textbox style="mso-next-textbox:#_x0000_s2138" inset=".5mm,.3mm,.5mm,.3mm">
              <w:txbxContent>
                <w:p w:rsidR="00A0665A" w:rsidRDefault="00A0665A">
                  <w:pPr>
                    <w:pStyle w:val="4"/>
                    <w:rPr>
                      <w:bCs/>
                      <w:sz w:val="16"/>
                    </w:rPr>
                  </w:pPr>
                  <w:proofErr w:type="spellStart"/>
                  <w:r>
                    <w:rPr>
                      <w:bCs/>
                      <w:sz w:val="16"/>
                    </w:rPr>
                    <w:t>Н.-контр</w:t>
                  </w:r>
                  <w:proofErr w:type="spellEnd"/>
                </w:p>
              </w:txbxContent>
            </v:textbox>
          </v:shape>
          <v:shape id="_x0000_s2139" type="#_x0000_t202" style="position:absolute;left:1008;top:16132;width:1152;height:288" filled="f" stroked="f">
            <v:textbox style="mso-next-textbox:#_x0000_s2139" inset=".5mm,.3mm,.5mm,.3mm">
              <w:txbxContent>
                <w:p w:rsidR="00A0665A" w:rsidRPr="00BE7ACB" w:rsidRDefault="00A0665A" w:rsidP="00BE7ACB">
                  <w:pPr>
                    <w:pStyle w:val="4"/>
                    <w:rPr>
                      <w:bCs/>
                      <w:sz w:val="18"/>
                      <w:szCs w:val="18"/>
                    </w:rPr>
                  </w:pPr>
                  <w:proofErr w:type="spellStart"/>
                  <w:r w:rsidRPr="00BE7ACB">
                    <w:rPr>
                      <w:bCs/>
                      <w:sz w:val="18"/>
                      <w:szCs w:val="18"/>
                    </w:rPr>
                    <w:t>Гл</w:t>
                  </w:r>
                  <w:proofErr w:type="gramStart"/>
                  <w:r w:rsidRPr="00BE7ACB">
                    <w:rPr>
                      <w:bCs/>
                      <w:sz w:val="18"/>
                      <w:szCs w:val="18"/>
                    </w:rPr>
                    <w:t>.к</w:t>
                  </w:r>
                  <w:proofErr w:type="gramEnd"/>
                  <w:r w:rsidRPr="00BE7ACB">
                    <w:rPr>
                      <w:bCs/>
                      <w:sz w:val="18"/>
                      <w:szCs w:val="18"/>
                    </w:rPr>
                    <w:t>онстр</w:t>
                  </w:r>
                  <w:proofErr w:type="spellEnd"/>
                  <w:r w:rsidRPr="00BE7ACB">
                    <w:rPr>
                      <w:bCs/>
                      <w:sz w:val="18"/>
                      <w:szCs w:val="18"/>
                    </w:rPr>
                    <w:t>.</w:t>
                  </w:r>
                </w:p>
                <w:p w:rsidR="00A0665A" w:rsidRDefault="00A0665A" w:rsidP="00BE7ACB">
                  <w:pPr>
                    <w:pStyle w:val="4"/>
                  </w:pPr>
                  <w:proofErr w:type="spellStart"/>
                  <w:r>
                    <w:rPr>
                      <w:bCs/>
                      <w:sz w:val="16"/>
                    </w:rPr>
                    <w:t>вердил</w:t>
                  </w:r>
                  <w:proofErr w:type="spellEnd"/>
                </w:p>
              </w:txbxContent>
            </v:textbox>
          </v:shape>
          <v:shape id="_x0000_s2140" type="#_x0000_t202" style="position:absolute;left:1008;top:15555;width:1152;height:288" filled="f" stroked="f">
            <v:textbox style="mso-next-textbox:#_x0000_s2140" inset=".5mm,.3mm,.5mm,.3mm">
              <w:txbxContent>
                <w:p w:rsidR="00A0665A" w:rsidRDefault="00A0665A">
                  <w:pPr>
                    <w:pStyle w:val="4"/>
                    <w:rPr>
                      <w:bCs/>
                      <w:sz w:val="16"/>
                    </w:rPr>
                  </w:pPr>
                  <w:r>
                    <w:rPr>
                      <w:bCs/>
                      <w:sz w:val="16"/>
                    </w:rPr>
                    <w:t>Выпустил</w:t>
                  </w:r>
                </w:p>
              </w:txbxContent>
            </v:textbox>
          </v:shape>
          <w10:wrap anchorx="page" anchory="page"/>
          <w10:anchorlock/>
        </v:group>
      </w:pict>
    </w:r>
    <w:r w:rsidRPr="00E55C53">
      <w:rPr>
        <w:noProof/>
        <w:sz w:val="20"/>
      </w:rPr>
      <w:pict>
        <v:shape id="_x0000_s2160" type="#_x0000_t202" style="position:absolute;margin-left:1035pt;margin-top:11in;width:135pt;height:36pt;z-index:251683328;mso-position-horizontal-relative:page;mso-position-vertical-relative:page" filled="f" stroked="f">
          <v:textbox style="mso-next-textbox:#_x0000_s2160">
            <w:txbxContent>
              <w:p w:rsidR="00A0665A" w:rsidRPr="006A2417" w:rsidRDefault="00A0665A" w:rsidP="00501D09">
                <w:pPr>
                  <w:spacing w:before="120"/>
                  <w:jc w:val="center"/>
                </w:pPr>
                <w:r>
                  <w:rPr>
                    <w:rFonts w:ascii="a_Timer" w:hAnsi="a_Timer"/>
                  </w:rPr>
                  <w:t>АО »ЦКБ «Нептун»</w:t>
                </w:r>
              </w:p>
            </w:txbxContent>
          </v:textbox>
          <w10:wrap anchorx="page" anchory="page"/>
          <w10:anchorlock/>
        </v:shape>
      </w:pict>
    </w:r>
    <w:r w:rsidRPr="00E55C53">
      <w:rPr>
        <w:noProof/>
        <w:sz w:val="20"/>
      </w:rPr>
      <w:pict>
        <v:shape id="_x0000_s2157" type="#_x0000_t202" style="position:absolute;margin-left:1125pt;margin-top:776.8pt;width:45pt;height:14.15pt;z-index:-251636224;mso-wrap-edited:f;mso-position-horizontal-relative:page;mso-position-vertical-relative:page" wrapcoords="0 0 21600 0 21600 21600 0 21600 0 0" filled="f" stroked="f">
          <v:textbox style="mso-next-textbox:#_x0000_s2157" inset=".5mm,.3mm,.5mm,.3mm">
            <w:txbxContent>
              <w:p w:rsidR="00A0665A" w:rsidRDefault="00A0665A" w:rsidP="00F67FF6">
                <w:pPr>
                  <w:jc w:val="center"/>
                </w:pPr>
                <w:r>
                  <w:t>28</w:t>
                </w:r>
              </w:p>
            </w:txbxContent>
          </v:textbox>
          <w10:wrap anchorx="page" anchory="page"/>
          <w10:anchorlock/>
        </v:shape>
      </w:pict>
    </w:r>
    <w:r w:rsidRPr="00E55C53">
      <w:rPr>
        <w:noProof/>
        <w:sz w:val="20"/>
      </w:rPr>
      <w:pict>
        <v:shape id="_x0000_s2156" type="#_x0000_t202" style="position:absolute;margin-left:1080.15pt;margin-top:776.8pt;width:36pt;height:14.15pt;z-index:-251637248;mso-wrap-edited:f;mso-position-horizontal-relative:page;mso-position-vertical-relative:page" wrapcoords="0 0 21600 0 21600 21600 0 21600 0 0" filled="f" stroked="f">
          <v:textbox style="mso-next-textbox:#_x0000_s2156" inset=".5mm,.3mm,.5mm,.3mm">
            <w:txbxContent>
              <w:p w:rsidR="00A0665A" w:rsidRDefault="00A0665A">
                <w:pPr>
                  <w:jc w:val="center"/>
                  <w:rPr>
                    <w:rFonts w:ascii="a_Timer" w:hAnsi="a_Timer"/>
                    <w:sz w:val="16"/>
                  </w:rPr>
                </w:pPr>
                <w:r>
                  <w:rPr>
                    <w:rStyle w:val="a5"/>
                  </w:rPr>
                  <w:fldChar w:fldCharType="begin"/>
                </w:r>
                <w:r>
                  <w:rPr>
                    <w:rStyle w:val="a5"/>
                  </w:rPr>
                  <w:instrText xml:space="preserve"> PAGE </w:instrText>
                </w:r>
                <w:r>
                  <w:rPr>
                    <w:rStyle w:val="a5"/>
                  </w:rPr>
                  <w:fldChar w:fldCharType="separate"/>
                </w:r>
                <w:r w:rsidR="009B1D7A">
                  <w:rPr>
                    <w:rStyle w:val="a5"/>
                    <w:noProof/>
                  </w:rPr>
                  <w:t>1</w:t>
                </w:r>
                <w:r>
                  <w:rPr>
                    <w:rStyle w:val="a5"/>
                  </w:rPr>
                  <w:fldChar w:fldCharType="end"/>
                </w:r>
              </w:p>
            </w:txbxContent>
          </v:textbox>
          <w10:wrap anchorx="page" anchory="page"/>
          <w10:anchorlock/>
        </v:shape>
      </w:pict>
    </w:r>
    <w:r w:rsidRPr="00E55C53">
      <w:rPr>
        <w:noProof/>
        <w:sz w:val="20"/>
      </w:rPr>
      <w:pict>
        <v:shape id="_x0000_s2154" type="#_x0000_t202" style="position:absolute;margin-left:1116pt;margin-top:756pt;width:54pt;height:14.15pt;z-index:-251638272;mso-wrap-edited:f;mso-position-horizontal-relative:page;mso-position-vertical-relative:page" wrapcoords="0 0 21600 0 21600 21600 0 21600 0 0" filled="f" stroked="f">
          <v:textbox style="mso-next-textbox:#_x0000_s2154" inset=".5mm,.3mm,.5mm,.3mm">
            <w:txbxContent>
              <w:p w:rsidR="00A0665A" w:rsidRDefault="00A0665A">
                <w:pPr>
                  <w:jc w:val="center"/>
                  <w:rPr>
                    <w:rFonts w:ascii="a_Timer" w:hAnsi="a_Timer"/>
                    <w:sz w:val="16"/>
                  </w:rPr>
                </w:pPr>
                <w:r>
                  <w:rPr>
                    <w:rFonts w:ascii="a_Timer" w:hAnsi="a_Timer"/>
                    <w:sz w:val="16"/>
                  </w:rPr>
                  <w:t>Листов</w:t>
                </w:r>
              </w:p>
            </w:txbxContent>
          </v:textbox>
          <w10:wrap anchorx="page" anchory="page"/>
          <w10:anchorlock/>
        </v:shape>
      </w:pict>
    </w:r>
    <w:r w:rsidRPr="00E55C53">
      <w:rPr>
        <w:noProof/>
        <w:sz w:val="20"/>
      </w:rPr>
      <w:pict>
        <v:shape id="_x0000_s2153" type="#_x0000_t202" style="position:absolute;margin-left:15in;margin-top:756pt;width:36pt;height:14.15pt;z-index:-251639296;mso-wrap-edited:f;mso-position-horizontal-relative:page;mso-position-vertical-relative:page" wrapcoords="0 0 21600 0 21600 21600 0 21600 0 0" filled="f" stroked="f">
          <v:textbox style="mso-next-textbox:#_x0000_s2153" inset=".5mm,.3mm,.5mm,.3mm">
            <w:txbxContent>
              <w:p w:rsidR="00A0665A" w:rsidRDefault="00A0665A">
                <w:pPr>
                  <w:jc w:val="center"/>
                  <w:rPr>
                    <w:rFonts w:ascii="a_Timer" w:hAnsi="a_Timer"/>
                    <w:sz w:val="16"/>
                  </w:rPr>
                </w:pPr>
                <w:r>
                  <w:rPr>
                    <w:rFonts w:ascii="a_Timer" w:hAnsi="a_Timer"/>
                    <w:sz w:val="16"/>
                  </w:rPr>
                  <w:t>Лист</w:t>
                </w:r>
              </w:p>
            </w:txbxContent>
          </v:textbox>
          <w10:wrap anchorx="page" anchory="page"/>
          <w10:anchorlock/>
        </v:shape>
      </w:pict>
    </w:r>
    <w:r w:rsidRPr="00E55C53">
      <w:rPr>
        <w:noProof/>
        <w:sz w:val="20"/>
      </w:rPr>
      <w:pict>
        <v:shape id="_x0000_s2152" type="#_x0000_t202" style="position:absolute;margin-left:1035pt;margin-top:756pt;width:36pt;height:14.15pt;z-index:-251640320;mso-wrap-edited:f;mso-position-horizontal-relative:page;mso-position-vertical-relative:page" wrapcoords="0 0 21600 0 21600 21600 0 21600 0 0" filled="f" stroked="f">
          <v:textbox style="mso-next-textbox:#_x0000_s2152" inset=".5mm,.3mm,.5mm,.3mm">
            <w:txbxContent>
              <w:p w:rsidR="00A0665A" w:rsidRDefault="00A0665A">
                <w:pPr>
                  <w:jc w:val="center"/>
                  <w:rPr>
                    <w:rFonts w:ascii="a_Timer" w:hAnsi="a_Timer"/>
                    <w:sz w:val="16"/>
                  </w:rPr>
                </w:pPr>
                <w:r>
                  <w:rPr>
                    <w:rFonts w:ascii="a_Timer" w:hAnsi="a_Timer"/>
                    <w:sz w:val="16"/>
                  </w:rPr>
                  <w:t>Литера</w:t>
                </w:r>
              </w:p>
            </w:txbxContent>
          </v:textbox>
          <w10:wrap anchorx="page" anchory="page"/>
          <w10:anchorlock/>
        </v:shape>
      </w:pict>
    </w:r>
    <w:r w:rsidRPr="00E55C53">
      <w:rPr>
        <w:noProof/>
        <w:sz w:val="20"/>
      </w:rPr>
      <w:pict>
        <v:shape id="_x0000_s2151" type="#_x0000_t202" style="position:absolute;margin-left:810pt;margin-top:742.75pt;width:28.35pt;height:14.15pt;z-index:-251641344;mso-wrap-edited:f;mso-position-horizontal-relative:page;mso-position-vertical-relative:page" wrapcoords="0 0 21600 0 21600 21600 0 21600 0 0" filled="f" stroked="f">
          <v:textbox style="mso-next-textbox:#_x0000_s2151" inset=".5mm,.3mm,.5mm,.3mm">
            <w:txbxContent>
              <w:p w:rsidR="00A0665A" w:rsidRDefault="00A0665A">
                <w:pPr>
                  <w:jc w:val="center"/>
                  <w:rPr>
                    <w:rFonts w:ascii="a_Timer" w:hAnsi="a_Timer"/>
                    <w:sz w:val="16"/>
                  </w:rPr>
                </w:pPr>
                <w:r>
                  <w:rPr>
                    <w:rFonts w:ascii="a_Timer" w:hAnsi="a_Timer"/>
                    <w:sz w:val="16"/>
                  </w:rPr>
                  <w:t>Дата</w:t>
                </w:r>
              </w:p>
            </w:txbxContent>
          </v:textbox>
          <w10:wrap anchorx="page" anchory="page"/>
          <w10:anchorlock/>
        </v:shape>
      </w:pict>
    </w:r>
    <w:r w:rsidRPr="00E55C53">
      <w:rPr>
        <w:noProof/>
        <w:sz w:val="20"/>
      </w:rPr>
      <w:pict>
        <v:shape id="_x0000_s2150" type="#_x0000_t202" style="position:absolute;margin-left:765pt;margin-top:742.75pt;width:45pt;height:14.15pt;z-index:-251642368;mso-wrap-edited:f;mso-position-horizontal-relative:page;mso-position-vertical-relative:page" wrapcoords="0 0 21600 0 21600 21600 0 21600 0 0" filled="f" stroked="f">
          <v:textbox style="mso-next-textbox:#_x0000_s2150" inset=".5mm,.3mm,.5mm,.3mm">
            <w:txbxContent>
              <w:p w:rsidR="00A0665A" w:rsidRDefault="00A0665A">
                <w:pPr>
                  <w:jc w:val="center"/>
                  <w:rPr>
                    <w:rFonts w:ascii="a_Timer" w:hAnsi="a_Timer"/>
                    <w:sz w:val="16"/>
                  </w:rPr>
                </w:pPr>
                <w:r>
                  <w:rPr>
                    <w:rFonts w:ascii="a_Timer" w:hAnsi="a_Timer"/>
                    <w:sz w:val="16"/>
                  </w:rPr>
                  <w:t>Подпись</w:t>
                </w:r>
              </w:p>
            </w:txbxContent>
          </v:textbox>
          <w10:wrap anchorx="page" anchory="page"/>
          <w10:anchorlock/>
        </v:shape>
      </w:pict>
    </w:r>
    <w:r w:rsidRPr="00E55C53">
      <w:rPr>
        <w:noProof/>
        <w:sz w:val="20"/>
      </w:rPr>
      <w:pict>
        <v:shape id="_x0000_s2149" type="#_x0000_t202" style="position:absolute;margin-left:693pt;margin-top:742.75pt;width:81pt;height:14.15pt;z-index:-251643392;mso-wrap-edited:f;mso-position-horizontal-relative:page;mso-position-vertical-relative:page" wrapcoords="0 0 21600 0 21600 21600 0 21600 0 0" filled="f" stroked="f">
          <v:textbox style="mso-next-textbox:#_x0000_s2149" inset=".5mm,.3mm,.5mm,.3mm">
            <w:txbxContent>
              <w:p w:rsidR="00A0665A" w:rsidRDefault="00A0665A">
                <w:pPr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№ Документ</w:t>
                </w:r>
              </w:p>
            </w:txbxContent>
          </v:textbox>
          <w10:wrap anchorx="page" anchory="page"/>
          <w10:anchorlock/>
        </v:shape>
      </w:pict>
    </w:r>
    <w:r w:rsidRPr="00E55C53">
      <w:rPr>
        <w:noProof/>
        <w:sz w:val="20"/>
      </w:rPr>
      <w:pict>
        <v:shape id="_x0000_s2148" type="#_x0000_t202" style="position:absolute;margin-left:669.05pt;margin-top:742.75pt;width:28.35pt;height:14.15pt;z-index:-251644416;mso-wrap-edited:f;mso-position-horizontal-relative:page;mso-position-vertical-relative:page" wrapcoords="0 0 21600 0 21600 21600 0 21600 0 0" filled="f" stroked="f">
          <v:textbox style="mso-next-textbox:#_x0000_s2148" inset=".5mm,.3mm,.5mm,.3mm">
            <w:txbxContent>
              <w:p w:rsidR="00A0665A" w:rsidRDefault="00A0665A">
                <w:pPr>
                  <w:jc w:val="center"/>
                  <w:rPr>
                    <w:rFonts w:ascii="a_Timer" w:hAnsi="a_Timer"/>
                    <w:sz w:val="16"/>
                  </w:rPr>
                </w:pPr>
                <w:r>
                  <w:rPr>
                    <w:rFonts w:ascii="a_Timer" w:hAnsi="a_Timer"/>
                    <w:sz w:val="16"/>
                  </w:rPr>
                  <w:t>Лист</w:t>
                </w:r>
              </w:p>
            </w:txbxContent>
          </v:textbox>
          <w10:wrap anchorx="page" anchory="page"/>
          <w10:anchorlock/>
        </v:shape>
      </w:pict>
    </w:r>
    <w:r w:rsidRPr="00E55C53">
      <w:rPr>
        <w:noProof/>
        <w:sz w:val="20"/>
      </w:rPr>
      <w:pict>
        <v:shape id="_x0000_s2147" type="#_x0000_t202" style="position:absolute;margin-left:649.2pt;margin-top:742.75pt;width:19.85pt;height:14.15pt;z-index:-251645440;mso-wrap-edited:f;mso-position-horizontal-relative:page;mso-position-vertical-relative:page" wrapcoords="0 0 21600 0 21600 21600 0 21600 0 0" filled="f" stroked="f">
          <v:textbox style="mso-next-textbox:#_x0000_s2147" inset=".5mm,.3mm,.5mm,.3mm">
            <w:txbxContent>
              <w:p w:rsidR="00A0665A" w:rsidRDefault="00A0665A">
                <w:pPr>
                  <w:rPr>
                    <w:rFonts w:ascii="a_Timer" w:hAnsi="a_Timer"/>
                    <w:sz w:val="16"/>
                  </w:rPr>
                </w:pPr>
                <w:proofErr w:type="spellStart"/>
                <w:r>
                  <w:rPr>
                    <w:rFonts w:ascii="a_Timer" w:hAnsi="a_Timer"/>
                    <w:sz w:val="14"/>
                  </w:rPr>
                  <w:t>Изм</w:t>
                </w:r>
                <w:proofErr w:type="spellEnd"/>
                <w:r>
                  <w:rPr>
                    <w:rFonts w:ascii="a_Timer" w:hAnsi="a_Timer"/>
                    <w:sz w:val="16"/>
                  </w:rPr>
                  <w:t>.</w:t>
                </w:r>
              </w:p>
            </w:txbxContent>
          </v:textbox>
          <w10:wrap anchorx="page" anchory="page"/>
          <w10:anchorlock/>
        </v:shape>
      </w:pict>
    </w:r>
    <w:r w:rsidRPr="00E55C53">
      <w:rPr>
        <w:noProof/>
        <w:sz w:val="20"/>
      </w:rPr>
      <w:pict>
        <v:group id="_x0000_s2141" style="position:absolute;margin-left:635.05pt;margin-top:756.1pt;width:1in;height:1in;z-index:251670016;mso-position-vertical-relative:page" coordorigin="1008,14980" coordsize="1152,1440">
          <v:shape id="_x0000_s2142" type="#_x0000_t202" style="position:absolute;left:1008;top:14980;width:1152;height:288" filled="f" stroked="f">
            <v:textbox style="mso-next-textbox:#_x0000_s2142" inset=".5mm,.3mm,.5mm,.3mm">
              <w:txbxContent>
                <w:p w:rsidR="00A0665A" w:rsidRPr="00C90A52" w:rsidRDefault="00A0665A">
                  <w:pPr>
                    <w:pStyle w:val="4"/>
                    <w:rPr>
                      <w:bCs/>
                      <w:sz w:val="24"/>
                    </w:rPr>
                  </w:pPr>
                  <w:proofErr w:type="spellStart"/>
                  <w:r>
                    <w:rPr>
                      <w:bCs/>
                      <w:sz w:val="24"/>
                    </w:rPr>
                    <w:t>Таранова</w:t>
                  </w:r>
                  <w:proofErr w:type="spellEnd"/>
                </w:p>
              </w:txbxContent>
            </v:textbox>
          </v:shape>
          <v:shape id="_x0000_s2143" type="#_x0000_t202" style="position:absolute;left:1008;top:15268;width:1152;height:288" filled="f" stroked="f">
            <v:textbox style="mso-next-textbox:#_x0000_s2143" inset=".5mm,.3mm,.5mm,.3mm">
              <w:txbxContent>
                <w:p w:rsidR="00A0665A" w:rsidRDefault="00A0665A">
                  <w:proofErr w:type="spellStart"/>
                  <w:r w:rsidRPr="001F6577">
                    <w:rPr>
                      <w:sz w:val="20"/>
                      <w:szCs w:val="20"/>
                    </w:rPr>
                    <w:t>Богданов</w:t>
                  </w:r>
                  <w:r>
                    <w:rPr>
                      <w:sz w:val="22"/>
                      <w:szCs w:val="22"/>
                    </w:rPr>
                    <w:t>ски</w:t>
                  </w:r>
                  <w:r>
                    <w:rPr>
                      <w:sz w:val="22"/>
                      <w:szCs w:val="22"/>
                    </w:rPr>
                    <w:t>й</w:t>
                  </w:r>
                  <w:r>
                    <w:rPr>
                      <w:sz w:val="22"/>
                      <w:szCs w:val="22"/>
                    </w:rPr>
                    <w:t>ский</w:t>
                  </w:r>
                  <w:r>
                    <w:t>ки</w:t>
                  </w:r>
                  <w:r>
                    <w:t>й</w:t>
                  </w:r>
                  <w:r>
                    <w:t>скийскиййс</w:t>
                  </w:r>
                  <w:proofErr w:type="spellEnd"/>
                </w:p>
              </w:txbxContent>
            </v:textbox>
          </v:shape>
          <v:shape id="_x0000_s2144" type="#_x0000_t202" style="position:absolute;left:1008;top:15844;width:1152;height:288" filled="f" stroked="f">
            <v:textbox style="mso-next-textbox:#_x0000_s2144" inset=".5mm,.3mm,.5mm,.3mm">
              <w:txbxContent>
                <w:p w:rsidR="00A0665A" w:rsidRDefault="00A0665A">
                  <w:proofErr w:type="spellStart"/>
                  <w:r>
                    <w:t>Таранова</w:t>
                  </w:r>
                  <w:proofErr w:type="spellEnd"/>
                </w:p>
                <w:p w:rsidR="00A0665A" w:rsidRDefault="00A0665A">
                  <w:proofErr w:type="spellStart"/>
                  <w:r>
                    <w:t>Таранова</w:t>
                  </w:r>
                  <w:proofErr w:type="spellEnd"/>
                </w:p>
              </w:txbxContent>
            </v:textbox>
          </v:shape>
          <v:shape id="_x0000_s2145" type="#_x0000_t202" style="position:absolute;left:1008;top:16132;width:1152;height:288" filled="f" stroked="f">
            <v:textbox style="mso-next-textbox:#_x0000_s2145" inset=".5mm,.3mm,.5mm,.3mm">
              <w:txbxContent>
                <w:p w:rsidR="00A0665A" w:rsidRPr="00816ED0" w:rsidRDefault="00A0665A" w:rsidP="00816ED0">
                  <w:r>
                    <w:t>Кудрявцев</w:t>
                  </w:r>
                </w:p>
              </w:txbxContent>
            </v:textbox>
          </v:shape>
          <v:shape id="_x0000_s2146" type="#_x0000_t202" style="position:absolute;left:1008;top:15555;width:1152;height:288" filled="f" stroked="f">
            <v:textbox style="mso-next-textbox:#_x0000_s2146" inset=".5mm,.3mm,.5mm,.3mm">
              <w:txbxContent>
                <w:p w:rsidR="00A0665A" w:rsidRDefault="00A0665A"/>
              </w:txbxContent>
            </v:textbox>
          </v:shape>
          <w10:wrap anchory="page"/>
          <w10:anchorlock/>
        </v:group>
      </w:pict>
    </w:r>
    <w:r w:rsidRPr="00E55C53">
      <w:rPr>
        <w:noProof/>
        <w:sz w:val="20"/>
      </w:rPr>
      <w:pict>
        <v:line id="_x0000_s2134" style="position:absolute;z-index:251667968;mso-position-horizontal-relative:page;mso-position-vertical-relative:page" from="1031.95pt,773.95pt" to="1173.7pt,773.95pt">
          <w10:wrap anchorx="page" anchory="page"/>
        </v:line>
      </w:pict>
    </w:r>
    <w:r w:rsidRPr="00E55C53">
      <w:rPr>
        <w:noProof/>
        <w:sz w:val="20"/>
      </w:rPr>
      <w:pict>
        <v:rect id="_x0000_s2133" style="position:absolute;margin-left:1117pt;margin-top:754.1pt;width:56.7pt;height:39.7pt;z-index:251666944;mso-position-horizontal-relative:page;mso-position-vertical-relative:page" filled="f">
          <w10:wrap anchorx="page" anchory="page"/>
          <w10:anchorlock/>
        </v:rect>
      </w:pict>
    </w:r>
    <w:r w:rsidRPr="00E55C53">
      <w:rPr>
        <w:noProof/>
        <w:sz w:val="20"/>
      </w:rPr>
      <w:pict>
        <v:rect id="_x0000_s2132" style="position:absolute;margin-left:1074.45pt;margin-top:754.1pt;width:42.5pt;height:39.7pt;z-index:251665920;mso-position-horizontal-relative:page;mso-position-vertical-relative:page" filled="f">
          <w10:wrap anchorx="page" anchory="page"/>
          <w10:anchorlock/>
        </v:rect>
      </w:pict>
    </w:r>
    <w:r w:rsidRPr="00E55C53">
      <w:rPr>
        <w:noProof/>
        <w:sz w:val="20"/>
      </w:rPr>
      <w:pict>
        <v:rect id="_x0000_s2131" style="position:absolute;margin-left:1031.95pt;margin-top:754.1pt;width:42.5pt;height:39.7pt;z-index:251664896;mso-position-horizontal-relative:page;mso-position-vertical-relative:page" filled="f">
          <w10:wrap anchorx="page" anchory="page"/>
          <w10:anchorlock/>
        </v:rect>
      </w:pict>
    </w:r>
    <w:r w:rsidRPr="00E55C53">
      <w:rPr>
        <w:noProof/>
        <w:sz w:val="20"/>
      </w:rPr>
      <w:pict>
        <v:line id="_x0000_s2130" style="position:absolute;flip:y;z-index:-251652608;mso-wrap-edited:f;mso-position-horizontal-relative:page;mso-position-vertical-relative:page" from="810.8pt,711.6pt" to="810.8pt,825pt" wrapcoords="0 0 0 21600 0 21600 0 0 0 0">
          <w10:wrap anchorx="page" anchory="page"/>
          <w10:anchorlock/>
        </v:line>
      </w:pict>
    </w:r>
    <w:r w:rsidRPr="00E55C53">
      <w:rPr>
        <w:noProof/>
        <w:sz w:val="20"/>
      </w:rPr>
      <w:pict>
        <v:line id="_x0000_s2129" style="position:absolute;flip:y;z-index:-251653632;mso-wrap-edited:f;mso-position-horizontal-relative:page;mso-position-vertical-relative:page" from="768.3pt,711.6pt" to="768.3pt,825pt" wrapcoords="0 0 0 21600 0 21600 0 0 0 0">
          <w10:wrap anchorx="page" anchory="page"/>
          <w10:anchorlock/>
        </v:line>
      </w:pict>
    </w:r>
    <w:r w:rsidRPr="00E55C53">
      <w:rPr>
        <w:noProof/>
        <w:sz w:val="20"/>
      </w:rPr>
      <w:pict>
        <v:line id="_x0000_s2128" style="position:absolute;flip:y;z-index:-251654656;mso-wrap-edited:f;mso-position-horizontal-relative:page;mso-position-vertical-relative:page" from="697.4pt,711.6pt" to="697.4pt,825pt" wrapcoords="0 0 0 21600 0 21600 0 0 0 0">
          <w10:wrap anchorx="page" anchory="page"/>
          <w10:anchorlock/>
        </v:line>
      </w:pict>
    </w:r>
    <w:r w:rsidRPr="00E55C53">
      <w:rPr>
        <w:noProof/>
        <w:sz w:val="20"/>
      </w:rPr>
      <w:pict>
        <v:rect id="_x0000_s2127" style="position:absolute;margin-left:649.2pt;margin-top:711.6pt;width:19.85pt;height:42.5pt;z-index:251660800;mso-position-horizontal-relative:page;mso-position-vertical-relative:page" filled="f">
          <w10:wrap anchorx="page" anchory="page"/>
          <w10:anchorlock/>
        </v:rect>
      </w:pict>
    </w:r>
    <w:r w:rsidRPr="00E55C53">
      <w:rPr>
        <w:noProof/>
        <w:sz w:val="20"/>
      </w:rPr>
      <w:pict>
        <v:rect id="_x0000_s2126" style="position:absolute;margin-left:839.15pt;margin-top:754.1pt;width:192.75pt;height:70.85pt;z-index:-251656704;mso-wrap-edited:f;mso-position-horizontal-relative:page;mso-position-vertical-relative:page" wrapcoords="-84 0 -84 21600 21684 21600 21684 0 -84 0" filled="f">
          <w10:wrap anchorx="page" anchory="page"/>
          <w10:anchorlock/>
        </v:rect>
      </w:pict>
    </w:r>
    <w:r w:rsidRPr="00E55C53">
      <w:rPr>
        <w:noProof/>
        <w:sz w:val="20"/>
      </w:rPr>
      <w:pict>
        <v:rect id="_x0000_s2125" style="position:absolute;margin-left:1031.95pt;margin-top:754.1pt;width:141.75pt;height:70.85pt;z-index:-251657728;mso-wrap-edited:f;mso-position-horizontal-relative:page;mso-position-vertical-relative:page" wrapcoords="-114 0 -114 21600 21714 21600 21714 0 -114 0" filled="f">
          <w10:wrap anchorx="page" anchory="page"/>
          <w10:anchorlock/>
        </v:rect>
      </w:pict>
    </w:r>
    <w:r w:rsidRPr="00E55C53">
      <w:rPr>
        <w:noProof/>
        <w:sz w:val="20"/>
      </w:rPr>
      <w:pict>
        <v:rect id="_x0000_s2121" style="position:absolute;margin-left:649.2pt;margin-top:711.6pt;width:189.9pt;height:14.15pt;z-index:251657728;mso-position-horizontal-relative:page;mso-position-vertical-relative:page" filled="f">
          <w10:wrap anchorx="page" anchory="page"/>
          <w10:anchorlock/>
        </v:rect>
      </w:pict>
    </w:r>
    <w:r w:rsidRPr="00E55C53">
      <w:rPr>
        <w:noProof/>
        <w:sz w:val="20"/>
      </w:rPr>
      <w:pict>
        <v:rect id="_x0000_s2120" style="position:absolute;margin-left:649.2pt;margin-top:725.75pt;width:189.9pt;height:14.15pt;z-index:251656704;mso-position-horizontal-relative:page;mso-position-vertical-relative:page" filled="f">
          <w10:wrap anchorx="page" anchory="page"/>
          <w10:anchorlock/>
        </v:rect>
      </w:pict>
    </w:r>
    <w:r w:rsidRPr="00E55C53">
      <w:rPr>
        <w:noProof/>
        <w:sz w:val="20"/>
      </w:rPr>
      <w:pict>
        <v:rect id="_x0000_s2119" style="position:absolute;margin-left:649.2pt;margin-top:739.95pt;width:189.9pt;height:14.15pt;z-index:251655680;mso-position-horizontal-relative:page;mso-position-vertical-relative:page" filled="f">
          <w10:wrap anchorx="page" anchory="page"/>
          <w10:anchorlock/>
        </v:rect>
      </w:pict>
    </w:r>
    <w:r w:rsidRPr="00E55C53">
      <w:rPr>
        <w:noProof/>
        <w:sz w:val="20"/>
      </w:rPr>
      <w:pict>
        <v:rect id="_x0000_s2118" style="position:absolute;margin-left:649.2pt;margin-top:754.1pt;width:189.9pt;height:14.15pt;z-index:251654656;mso-position-horizontal-relative:page;mso-position-vertical-relative:page" filled="f">
          <w10:wrap anchorx="page" anchory="page"/>
          <w10:anchorlock/>
        </v:rect>
      </w:pict>
    </w:r>
    <w:r w:rsidRPr="00E55C53">
      <w:rPr>
        <w:noProof/>
        <w:sz w:val="20"/>
      </w:rPr>
      <w:pict>
        <v:rect id="_x0000_s2117" style="position:absolute;margin-left:649.2pt;margin-top:768.3pt;width:189.9pt;height:14.15pt;z-index:251653632;mso-position-horizontal-relative:page;mso-position-vertical-relative:page" filled="f">
          <w10:wrap anchorx="page" anchory="page"/>
          <w10:anchorlock/>
        </v:rect>
      </w:pict>
    </w:r>
    <w:r w:rsidRPr="00E55C53">
      <w:rPr>
        <w:noProof/>
        <w:sz w:val="20"/>
      </w:rPr>
      <w:pict>
        <v:rect id="_x0000_s2116" style="position:absolute;margin-left:649.2pt;margin-top:782.45pt;width:189.9pt;height:14.15pt;z-index:251652608;mso-position-horizontal-relative:page;mso-position-vertical-relative:page" filled="f">
          <w10:wrap anchorx="page" anchory="page"/>
          <w10:anchorlock/>
        </v:rect>
      </w:pict>
    </w:r>
    <w:r w:rsidRPr="00E55C53">
      <w:rPr>
        <w:noProof/>
        <w:sz w:val="20"/>
      </w:rPr>
      <w:pict>
        <v:rect id="_x0000_s2115" style="position:absolute;margin-left:649.2pt;margin-top:796.65pt;width:189.9pt;height:14.15pt;z-index:251651584;mso-position-horizontal-relative:page;mso-position-vertical-relative:page" filled="f">
          <w10:wrap anchorx="page" anchory="page"/>
          <w10:anchorlock/>
        </v:rect>
      </w:pict>
    </w:r>
    <w:r w:rsidRPr="00E55C53">
      <w:rPr>
        <w:noProof/>
        <w:sz w:val="20"/>
      </w:rPr>
      <w:pict>
        <v:rect id="_x0000_s2114" style="position:absolute;margin-left:649.2pt;margin-top:810.8pt;width:189.9pt;height:14.15pt;z-index:251650560;mso-position-horizontal-relative:page;mso-position-vertical-relative:page" filled="f">
          <w10:wrap anchorx="page" anchory="page"/>
          <w10:anchorlock/>
        </v:rect>
      </w:pict>
    </w:r>
    <w:r w:rsidRPr="00E55C53">
      <w:rPr>
        <w:noProof/>
        <w:sz w:val="20"/>
      </w:rPr>
      <w:pict>
        <v:rect id="_x0000_s2113" style="position:absolute;margin-left:649.2pt;margin-top:711.6pt;width:524.4pt;height:113.4pt;z-index:-251666944;mso-wrap-edited:f;mso-position-horizontal-relative:page;mso-position-vertical-relative:page" wrapcoords="-31 0 -31 21600 21631 21600 21631 0 -31 0" filled="f">
          <w10:wrap anchorx="page" anchory="page"/>
          <w10:anchorlock/>
        </v:rect>
      </w:pict>
    </w:r>
    <w:r w:rsidRPr="00E55C53">
      <w:rPr>
        <w:noProof/>
        <w:sz w:val="20"/>
      </w:rPr>
      <w:pict>
        <v:line id="_x0000_s2112" style="position:absolute;flip:y;z-index:251648512;mso-position-horizontal-relative:page;mso-position-vertical-relative:page" from="45.35pt,413.9pt" to="45.35pt,824.9pt">
          <w10:wrap anchorx="page" anchory="page"/>
          <w10:anchorlock/>
        </v:line>
      </w:pict>
    </w:r>
    <w:r w:rsidRPr="00E55C53">
      <w:rPr>
        <w:noProof/>
        <w:sz w:val="20"/>
      </w:rPr>
      <w:pict>
        <v:group id="_x0000_s2107" style="position:absolute;margin-left:25.5pt;margin-top:496.15pt;width:34pt;height:240.95pt;z-index:251647488;mso-position-horizontal-relative:page;mso-position-vertical-relative:page" coordorigin="445,9829" coordsize="680,4819">
          <v:line id="_x0000_s2108" style="position:absolute" from="445,14648" to="1125,14648"/>
          <v:line id="_x0000_s2109" style="position:absolute" from="445,12664" to="1125,12664"/>
          <v:line id="_x0000_s2110" style="position:absolute" from="445,11246" to="1125,11246"/>
          <v:line id="_x0000_s2111" style="position:absolute" from="445,9829" to="1125,9829"/>
          <w10:wrap anchorx="page" anchory="page"/>
          <w10:anchorlock/>
        </v:group>
      </w:pict>
    </w:r>
    <w:r w:rsidRPr="00E55C53">
      <w:rPr>
        <w:noProof/>
        <w:sz w:val="20"/>
      </w:rPr>
      <w:pict>
        <v:group id="_x0000_s2101" style="position:absolute;margin-left:25.5pt;margin-top:413.9pt;width:21.6pt;height:410.45pt;z-index:251646464;mso-position-horizontal-relative:page;mso-position-vertical-relative:page" coordorigin="454,8351" coordsize="432,8209">
          <v:shape id="_x0000_s2102" type="#_x0000_t202" style="position:absolute;left:454;top:14832;width:432;height:1728" filled="f" stroked="f">
            <v:textbox style="layout-flow:vertical;mso-layout-flow-alt:bottom-to-top;mso-next-textbox:#_x0000_s2102">
              <w:txbxContent>
                <w:p w:rsidR="00A0665A" w:rsidRDefault="00A0665A">
                  <w:pPr>
                    <w:jc w:val="center"/>
                    <w:rPr>
                      <w:rFonts w:ascii="Garamond" w:hAnsi="Garamond"/>
                      <w:sz w:val="16"/>
                    </w:rPr>
                  </w:pPr>
                  <w:r>
                    <w:rPr>
                      <w:rFonts w:ascii="Garamond" w:hAnsi="Garamond"/>
                      <w:sz w:val="16"/>
                    </w:rPr>
                    <w:t>Инв. № подлинника</w:t>
                  </w:r>
                </w:p>
              </w:txbxContent>
            </v:textbox>
          </v:shape>
          <v:shape id="_x0000_s2103" type="#_x0000_t202" style="position:absolute;left:454;top:12959;width:432;height:1728" filled="f" stroked="f">
            <v:textbox style="layout-flow:vertical;mso-layout-flow-alt:bottom-to-top;mso-next-textbox:#_x0000_s2103">
              <w:txbxContent>
                <w:p w:rsidR="00A0665A" w:rsidRDefault="00A0665A">
                  <w:pPr>
                    <w:jc w:val="center"/>
                    <w:rPr>
                      <w:rFonts w:ascii="Garamond" w:hAnsi="Garamond"/>
                      <w:sz w:val="16"/>
                    </w:rPr>
                  </w:pPr>
                  <w:r>
                    <w:rPr>
                      <w:rFonts w:ascii="Garamond" w:hAnsi="Garamond"/>
                      <w:sz w:val="16"/>
                    </w:rPr>
                    <w:t>Подпись и дата</w:t>
                  </w:r>
                </w:p>
              </w:txbxContent>
            </v:textbox>
          </v:shape>
          <v:shape id="_x0000_s2104" type="#_x0000_t202" style="position:absolute;left:454;top:11375;width:432;height:1728" filled="f" stroked="f">
            <v:textbox style="layout-flow:vertical;mso-layout-flow-alt:bottom-to-top;mso-next-textbox:#_x0000_s2104">
              <w:txbxContent>
                <w:p w:rsidR="00A0665A" w:rsidRDefault="00A0665A">
                  <w:pPr>
                    <w:jc w:val="center"/>
                    <w:rPr>
                      <w:rFonts w:ascii="Garamond" w:hAnsi="Garamond"/>
                      <w:sz w:val="16"/>
                    </w:rPr>
                  </w:pPr>
                  <w:proofErr w:type="spellStart"/>
                  <w:r>
                    <w:rPr>
                      <w:rFonts w:ascii="Garamond" w:hAnsi="Garamond"/>
                      <w:sz w:val="16"/>
                    </w:rPr>
                    <w:t>Взам</w:t>
                  </w:r>
                  <w:proofErr w:type="spellEnd"/>
                  <w:r>
                    <w:rPr>
                      <w:rFonts w:ascii="Garamond" w:hAnsi="Garamond"/>
                      <w:sz w:val="16"/>
                    </w:rPr>
                    <w:t>. Инв. №</w:t>
                  </w:r>
                </w:p>
              </w:txbxContent>
            </v:textbox>
          </v:shape>
          <v:shape id="_x0000_s2105" type="#_x0000_t202" style="position:absolute;left:454;top:9935;width:432;height:1728" filled="f" stroked="f">
            <v:textbox style="layout-flow:vertical;mso-layout-flow-alt:bottom-to-top;mso-next-textbox:#_x0000_s2105">
              <w:txbxContent>
                <w:p w:rsidR="00A0665A" w:rsidRDefault="00A0665A">
                  <w:pPr>
                    <w:jc w:val="center"/>
                    <w:rPr>
                      <w:rFonts w:ascii="Garamond" w:hAnsi="Garamond"/>
                      <w:sz w:val="16"/>
                    </w:rPr>
                  </w:pPr>
                  <w:r>
                    <w:rPr>
                      <w:rFonts w:ascii="Garamond" w:hAnsi="Garamond"/>
                      <w:sz w:val="16"/>
                    </w:rPr>
                    <w:t>Инв. № дубликата</w:t>
                  </w:r>
                </w:p>
              </w:txbxContent>
            </v:textbox>
          </v:shape>
          <v:shape id="_x0000_s2106" type="#_x0000_t202" style="position:absolute;left:454;top:8351;width:432;height:1728" filled="f" stroked="f">
            <v:textbox style="layout-flow:vertical;mso-layout-flow-alt:bottom-to-top;mso-next-textbox:#_x0000_s2106">
              <w:txbxContent>
                <w:p w:rsidR="00A0665A" w:rsidRDefault="00A0665A">
                  <w:pPr>
                    <w:jc w:val="center"/>
                    <w:rPr>
                      <w:rFonts w:ascii="Garamond" w:hAnsi="Garamond"/>
                      <w:sz w:val="16"/>
                    </w:rPr>
                  </w:pPr>
                  <w:r>
                    <w:rPr>
                      <w:rFonts w:ascii="Garamond" w:hAnsi="Garamond"/>
                      <w:sz w:val="16"/>
                    </w:rPr>
                    <w:t>Подпись и дата</w:t>
                  </w:r>
                </w:p>
              </w:txbxContent>
            </v:textbox>
          </v:shape>
          <w10:wrap anchorx="page" anchory="page"/>
          <w10:anchorlock/>
        </v:group>
      </w:pict>
    </w:r>
    <w:r w:rsidRPr="00E55C53">
      <w:rPr>
        <w:noProof/>
        <w:sz w:val="20"/>
      </w:rPr>
      <w:pict>
        <v:rect id="_x0000_s2100" style="position:absolute;margin-left:25.5pt;margin-top:413.9pt;width:34pt;height:411pt;z-index:251645440;mso-position-horizontal-relative:page;mso-position-vertical-relative:page" filled="f">
          <w10:wrap anchorx="page" anchory="page"/>
          <w10:anchorlock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447D" w:rsidRDefault="00F4447D">
      <w:r>
        <w:separator/>
      </w:r>
    </w:p>
  </w:footnote>
  <w:footnote w:type="continuationSeparator" w:id="0">
    <w:p w:rsidR="00F4447D" w:rsidRDefault="00F444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65A" w:rsidRDefault="00A0665A">
    <w:pPr>
      <w:pStyle w:val="a3"/>
    </w:pPr>
  </w:p>
  <w:p w:rsidR="00A0665A" w:rsidRDefault="00A0665A">
    <w:pPr>
      <w:pStyle w:val="a3"/>
    </w:pPr>
    <w:r w:rsidRPr="00E55C53">
      <w:rPr>
        <w:noProof/>
        <w:sz w:val="20"/>
      </w:rPr>
      <w:pict>
        <v:line id="_x0000_s2072" style="position:absolute;flip:y;z-index:251638272;mso-position-horizontal-relative:page;mso-position-vertical-relative:page" from="39.7pt,413.9pt" to="39.7pt,824.9pt" o:regroupid="7">
          <w10:wrap anchorx="page" anchory="page"/>
          <w10:anchorlock/>
        </v:line>
      </w:pict>
    </w:r>
    <w:r w:rsidRPr="00E55C53">
      <w:rPr>
        <w:noProof/>
        <w:sz w:val="20"/>
      </w:rPr>
      <w:pict>
        <v:rect id="_x0000_s2071" style="position:absolute;margin-left:25.5pt;margin-top:413.9pt;width:34pt;height:411pt;z-index:251637248;mso-position-horizontal-relative:page;mso-position-vertical-relative:page" o:regroupid="7" filled="f">
          <w10:wrap anchorx="page" anchory="page"/>
          <w10:anchorlock/>
        </v:rect>
      </w:pict>
    </w:r>
    <w:r w:rsidRPr="00E55C53">
      <w:rPr>
        <w:noProof/>
        <w:sz w:val="20"/>
      </w:rPr>
      <w:pict>
        <v:group id="_x0000_s2077" style="position:absolute;margin-left:22.7pt;margin-top:416.75pt;width:21.6pt;height:410.45pt;z-index:251640320;mso-position-horizontal-relative:page;mso-position-vertical-relative:page" coordorigin="454,8351" coordsize="432,8209" o:regroupid="7">
          <v:shapetype id="_x0000_t202" coordsize="21600,21600" o:spt="202" path="m,l,21600r21600,l21600,xe">
            <v:stroke joinstyle="miter"/>
            <v:path gradientshapeok="t" o:connecttype="rect"/>
          </v:shapetype>
          <v:shape id="_x0000_s2078" type="#_x0000_t202" style="position:absolute;left:454;top:14832;width:432;height:1728" filled="f" stroked="f">
            <v:textbox style="layout-flow:vertical;mso-layout-flow-alt:bottom-to-top;mso-next-textbox:#_x0000_s2078">
              <w:txbxContent>
                <w:p w:rsidR="00A0665A" w:rsidRDefault="00A0665A">
                  <w:pPr>
                    <w:jc w:val="center"/>
                    <w:rPr>
                      <w:rFonts w:ascii="Garamond" w:hAnsi="Garamond"/>
                      <w:sz w:val="16"/>
                    </w:rPr>
                  </w:pPr>
                  <w:r>
                    <w:rPr>
                      <w:rFonts w:ascii="Garamond" w:hAnsi="Garamond"/>
                      <w:sz w:val="16"/>
                    </w:rPr>
                    <w:t>Инв. № подлинника</w:t>
                  </w:r>
                </w:p>
              </w:txbxContent>
            </v:textbox>
          </v:shape>
          <v:shape id="_x0000_s2079" type="#_x0000_t202" style="position:absolute;left:454;top:12959;width:432;height:1728" filled="f" stroked="f">
            <v:textbox style="layout-flow:vertical;mso-layout-flow-alt:bottom-to-top;mso-next-textbox:#_x0000_s2079">
              <w:txbxContent>
                <w:p w:rsidR="00A0665A" w:rsidRDefault="00A0665A">
                  <w:pPr>
                    <w:jc w:val="center"/>
                    <w:rPr>
                      <w:rFonts w:ascii="Garamond" w:hAnsi="Garamond"/>
                      <w:sz w:val="16"/>
                    </w:rPr>
                  </w:pPr>
                  <w:r>
                    <w:rPr>
                      <w:rFonts w:ascii="Garamond" w:hAnsi="Garamond"/>
                      <w:sz w:val="16"/>
                    </w:rPr>
                    <w:t>Подпись и дата</w:t>
                  </w:r>
                </w:p>
              </w:txbxContent>
            </v:textbox>
          </v:shape>
          <v:shape id="_x0000_s2080" type="#_x0000_t202" style="position:absolute;left:454;top:11375;width:432;height:1728" filled="f" stroked="f">
            <v:textbox style="layout-flow:vertical;mso-layout-flow-alt:bottom-to-top;mso-next-textbox:#_x0000_s2080">
              <w:txbxContent>
                <w:p w:rsidR="00A0665A" w:rsidRDefault="00A0665A">
                  <w:pPr>
                    <w:jc w:val="center"/>
                    <w:rPr>
                      <w:rFonts w:ascii="Garamond" w:hAnsi="Garamond"/>
                      <w:sz w:val="16"/>
                    </w:rPr>
                  </w:pPr>
                  <w:proofErr w:type="spellStart"/>
                  <w:r>
                    <w:rPr>
                      <w:rFonts w:ascii="Garamond" w:hAnsi="Garamond"/>
                      <w:sz w:val="16"/>
                    </w:rPr>
                    <w:t>Взам</w:t>
                  </w:r>
                  <w:proofErr w:type="spellEnd"/>
                  <w:r>
                    <w:rPr>
                      <w:rFonts w:ascii="Garamond" w:hAnsi="Garamond"/>
                      <w:sz w:val="16"/>
                    </w:rPr>
                    <w:t>. Инв. №</w:t>
                  </w:r>
                </w:p>
              </w:txbxContent>
            </v:textbox>
          </v:shape>
          <v:shape id="_x0000_s2081" type="#_x0000_t202" style="position:absolute;left:454;top:9935;width:432;height:1728" filled="f" stroked="f">
            <v:textbox style="layout-flow:vertical;mso-layout-flow-alt:bottom-to-top;mso-next-textbox:#_x0000_s2081">
              <w:txbxContent>
                <w:p w:rsidR="00A0665A" w:rsidRDefault="00A0665A">
                  <w:pPr>
                    <w:jc w:val="center"/>
                    <w:rPr>
                      <w:rFonts w:ascii="Garamond" w:hAnsi="Garamond"/>
                      <w:sz w:val="16"/>
                    </w:rPr>
                  </w:pPr>
                  <w:r>
                    <w:rPr>
                      <w:rFonts w:ascii="Garamond" w:hAnsi="Garamond"/>
                      <w:sz w:val="16"/>
                    </w:rPr>
                    <w:t>Инв. № дубликата</w:t>
                  </w:r>
                </w:p>
              </w:txbxContent>
            </v:textbox>
          </v:shape>
          <v:shape id="_x0000_s2082" type="#_x0000_t202" style="position:absolute;left:454;top:8351;width:432;height:1728" filled="f" stroked="f">
            <v:textbox style="layout-flow:vertical;mso-layout-flow-alt:bottom-to-top;mso-next-textbox:#_x0000_s2082">
              <w:txbxContent>
                <w:p w:rsidR="00A0665A" w:rsidRDefault="00A0665A">
                  <w:pPr>
                    <w:jc w:val="center"/>
                    <w:rPr>
                      <w:rFonts w:ascii="Garamond" w:hAnsi="Garamond"/>
                      <w:sz w:val="16"/>
                    </w:rPr>
                  </w:pPr>
                  <w:r>
                    <w:rPr>
                      <w:rFonts w:ascii="Garamond" w:hAnsi="Garamond"/>
                      <w:sz w:val="16"/>
                    </w:rPr>
                    <w:t>Подпись и дата</w:t>
                  </w:r>
                </w:p>
              </w:txbxContent>
            </v:textbox>
          </v:shape>
          <w10:wrap anchorx="page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65A" w:rsidRDefault="00A0665A">
    <w:pPr>
      <w:pStyle w:val="a3"/>
    </w:pPr>
    <w:r w:rsidRPr="00E55C53">
      <w:rPr>
        <w:noProof/>
        <w:sz w:val="20"/>
      </w:rPr>
      <w:pict>
        <v:rect id="_x0000_s2099" style="position:absolute;margin-left:59.55pt;margin-top:17pt;width:1114pt;height:807.85pt;z-index:-251672064;mso-wrap-edited:f;mso-position-horizontal-relative:page;mso-position-vertical-relative:page" wrapcoords="-14 0 -14 21600 21614 21600 21614 0 -14 0" filled="f">
          <w10:wrap anchorx="page" anchory="page"/>
          <w10:anchorlock/>
        </v:rect>
      </w:pict>
    </w: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D401A"/>
    <w:multiLevelType w:val="hybridMultilevel"/>
    <w:tmpl w:val="37D442AE"/>
    <w:lvl w:ilvl="0" w:tplc="74FA1A30">
      <w:start w:val="16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6850458C">
      <w:start w:val="1"/>
      <w:numFmt w:val="decimal"/>
      <w:lvlText w:val="%2"/>
      <w:lvlJc w:val="right"/>
      <w:pPr>
        <w:tabs>
          <w:tab w:val="num" w:pos="510"/>
        </w:tabs>
        <w:ind w:left="510" w:hanging="226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02400C"/>
    <w:multiLevelType w:val="multilevel"/>
    <w:tmpl w:val="D0C83FB4"/>
    <w:lvl w:ilvl="0">
      <w:start w:val="1"/>
      <w:numFmt w:val="decimal"/>
      <w:lvlText w:val="%1"/>
      <w:lvlJc w:val="right"/>
      <w:pPr>
        <w:tabs>
          <w:tab w:val="num" w:pos="510"/>
        </w:tabs>
        <w:ind w:left="510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954BFD"/>
    <w:multiLevelType w:val="hybridMultilevel"/>
    <w:tmpl w:val="B7EA3398"/>
    <w:lvl w:ilvl="0" w:tplc="C908BB6C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C8F300A"/>
    <w:multiLevelType w:val="multilevel"/>
    <w:tmpl w:val="5700F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FF14689"/>
    <w:multiLevelType w:val="hybridMultilevel"/>
    <w:tmpl w:val="4F8070E0"/>
    <w:lvl w:ilvl="0" w:tplc="B65098B2">
      <w:start w:val="1"/>
      <w:numFmt w:val="decimal"/>
      <w:lvlText w:val="%1"/>
      <w:lvlJc w:val="right"/>
      <w:pPr>
        <w:tabs>
          <w:tab w:val="num" w:pos="510"/>
        </w:tabs>
        <w:ind w:left="510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A572A29"/>
    <w:multiLevelType w:val="multilevel"/>
    <w:tmpl w:val="E39EB6B2"/>
    <w:lvl w:ilvl="0">
      <w:start w:val="16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6"/>
      <w:numFmt w:val="decimal"/>
      <w:lvlText w:val="%2"/>
      <w:lvlJc w:val="right"/>
      <w:pPr>
        <w:tabs>
          <w:tab w:val="num" w:pos="510"/>
        </w:tabs>
        <w:ind w:left="510" w:hanging="22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FA41D1F"/>
    <w:multiLevelType w:val="hybridMultilevel"/>
    <w:tmpl w:val="D0C83FB4"/>
    <w:lvl w:ilvl="0" w:tplc="64743E20">
      <w:start w:val="1"/>
      <w:numFmt w:val="decimal"/>
      <w:lvlText w:val="%1"/>
      <w:lvlJc w:val="right"/>
      <w:pPr>
        <w:tabs>
          <w:tab w:val="num" w:pos="283"/>
        </w:tabs>
        <w:ind w:left="283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13"/>
        </w:tabs>
        <w:ind w:left="121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33"/>
        </w:tabs>
        <w:ind w:left="193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53"/>
        </w:tabs>
        <w:ind w:left="265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73"/>
        </w:tabs>
        <w:ind w:left="337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93"/>
        </w:tabs>
        <w:ind w:left="409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13"/>
        </w:tabs>
        <w:ind w:left="481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33"/>
        </w:tabs>
        <w:ind w:left="553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53"/>
        </w:tabs>
        <w:ind w:left="6253" w:hanging="180"/>
      </w:pPr>
    </w:lvl>
  </w:abstractNum>
  <w:abstractNum w:abstractNumId="7">
    <w:nsid w:val="5F7422C7"/>
    <w:multiLevelType w:val="hybridMultilevel"/>
    <w:tmpl w:val="CE202264"/>
    <w:lvl w:ilvl="0" w:tplc="64743E20">
      <w:start w:val="1"/>
      <w:numFmt w:val="decimal"/>
      <w:lvlText w:val="%1"/>
      <w:lvlJc w:val="right"/>
      <w:pPr>
        <w:tabs>
          <w:tab w:val="num" w:pos="283"/>
        </w:tabs>
        <w:ind w:left="283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13"/>
        </w:tabs>
        <w:ind w:left="121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33"/>
        </w:tabs>
        <w:ind w:left="193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53"/>
        </w:tabs>
        <w:ind w:left="265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73"/>
        </w:tabs>
        <w:ind w:left="337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93"/>
        </w:tabs>
        <w:ind w:left="409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13"/>
        </w:tabs>
        <w:ind w:left="481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33"/>
        </w:tabs>
        <w:ind w:left="553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53"/>
        </w:tabs>
        <w:ind w:left="6253" w:hanging="180"/>
      </w:pPr>
    </w:lvl>
  </w:abstractNum>
  <w:abstractNum w:abstractNumId="8">
    <w:nsid w:val="6D081EF1"/>
    <w:multiLevelType w:val="hybridMultilevel"/>
    <w:tmpl w:val="635296CE"/>
    <w:lvl w:ilvl="0" w:tplc="EB6E6CAE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50E6EBC"/>
    <w:multiLevelType w:val="multilevel"/>
    <w:tmpl w:val="8EACC40E"/>
    <w:lvl w:ilvl="0">
      <w:start w:val="16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2"/>
      <w:lvlJc w:val="right"/>
      <w:pPr>
        <w:tabs>
          <w:tab w:val="num" w:pos="340"/>
        </w:tabs>
        <w:ind w:left="51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9"/>
  </w:num>
  <w:num w:numId="5">
    <w:abstractNumId w:val="5"/>
  </w:num>
  <w:num w:numId="6">
    <w:abstractNumId w:val="4"/>
  </w:num>
  <w:num w:numId="7">
    <w:abstractNumId w:val="3"/>
  </w:num>
  <w:num w:numId="8">
    <w:abstractNumId w:val="6"/>
  </w:num>
  <w:num w:numId="9">
    <w:abstractNumId w:val="1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6"/>
  <w:activeWritingStyle w:appName="MSWord" w:lang="ru-RU" w:vendorID="1" w:dllVersion="512" w:checkStyle="1"/>
  <w:proofState w:spelling="clean" w:grammar="clean"/>
  <w:attachedTemplate r:id="rId1"/>
  <w:stylePaneFormatFilter w:val="3F01"/>
  <w:defaultTabStop w:val="709"/>
  <w:autoHyphenation/>
  <w:hyphenationZone w:val="357"/>
  <w:noPunctuationKerning/>
  <w:characterSpacingControl w:val="doNotCompress"/>
  <w:hdrShapeDefaults>
    <o:shapedefaults v:ext="edit" spidmax="111618" style="mso-position-horizontal-relative:page;mso-position-vertical-relative:page" fill="f" fillcolor="white" stroke="f">
      <v:fill color="white" on="f"/>
      <v:stroke on="f"/>
    </o:shapedefaults>
    <o:shapelayout v:ext="edit">
      <o:idmap v:ext="edit" data="2"/>
      <o:regrouptable v:ext="edit">
        <o:entry new="1" old="0"/>
        <o:entry new="2" old="1"/>
        <o:entry new="3" old="2"/>
        <o:entry new="4" old="3"/>
        <o:entry new="5" old="4"/>
        <o:entry new="6" old="5"/>
        <o:entry new="7" old="6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283B69"/>
    <w:rsid w:val="00003919"/>
    <w:rsid w:val="00005012"/>
    <w:rsid w:val="00006E24"/>
    <w:rsid w:val="00011206"/>
    <w:rsid w:val="000155E5"/>
    <w:rsid w:val="0002063E"/>
    <w:rsid w:val="00020A9F"/>
    <w:rsid w:val="00021F0D"/>
    <w:rsid w:val="00022EE7"/>
    <w:rsid w:val="000300A6"/>
    <w:rsid w:val="000316DE"/>
    <w:rsid w:val="00031FE7"/>
    <w:rsid w:val="00032B2F"/>
    <w:rsid w:val="00034341"/>
    <w:rsid w:val="0003552A"/>
    <w:rsid w:val="00040CAE"/>
    <w:rsid w:val="00042424"/>
    <w:rsid w:val="00042E0E"/>
    <w:rsid w:val="00043541"/>
    <w:rsid w:val="0004359D"/>
    <w:rsid w:val="00052A6D"/>
    <w:rsid w:val="000559FA"/>
    <w:rsid w:val="00063815"/>
    <w:rsid w:val="00073278"/>
    <w:rsid w:val="0007388A"/>
    <w:rsid w:val="0007500E"/>
    <w:rsid w:val="000757C9"/>
    <w:rsid w:val="00076A96"/>
    <w:rsid w:val="00077CFD"/>
    <w:rsid w:val="00081CF1"/>
    <w:rsid w:val="0008313D"/>
    <w:rsid w:val="0008444B"/>
    <w:rsid w:val="000846D9"/>
    <w:rsid w:val="00084E9A"/>
    <w:rsid w:val="0008603C"/>
    <w:rsid w:val="00091D38"/>
    <w:rsid w:val="0009309C"/>
    <w:rsid w:val="00093D06"/>
    <w:rsid w:val="000A2B83"/>
    <w:rsid w:val="000A429F"/>
    <w:rsid w:val="000A4F9C"/>
    <w:rsid w:val="000A5855"/>
    <w:rsid w:val="000A7041"/>
    <w:rsid w:val="000B4814"/>
    <w:rsid w:val="000B4F77"/>
    <w:rsid w:val="000C0BD0"/>
    <w:rsid w:val="000C5082"/>
    <w:rsid w:val="000D1DA5"/>
    <w:rsid w:val="000D38A6"/>
    <w:rsid w:val="000D40C3"/>
    <w:rsid w:val="000D5319"/>
    <w:rsid w:val="000D58D6"/>
    <w:rsid w:val="000E0873"/>
    <w:rsid w:val="000E5A2B"/>
    <w:rsid w:val="000E5D4B"/>
    <w:rsid w:val="000E7D3B"/>
    <w:rsid w:val="000F34B3"/>
    <w:rsid w:val="001058A9"/>
    <w:rsid w:val="00106C9C"/>
    <w:rsid w:val="00110ECA"/>
    <w:rsid w:val="00111925"/>
    <w:rsid w:val="00112880"/>
    <w:rsid w:val="0011416E"/>
    <w:rsid w:val="00115F29"/>
    <w:rsid w:val="00116485"/>
    <w:rsid w:val="00117AF3"/>
    <w:rsid w:val="001205E6"/>
    <w:rsid w:val="00120EDB"/>
    <w:rsid w:val="001227D9"/>
    <w:rsid w:val="00130383"/>
    <w:rsid w:val="00131820"/>
    <w:rsid w:val="00132358"/>
    <w:rsid w:val="00133839"/>
    <w:rsid w:val="00134659"/>
    <w:rsid w:val="0014325C"/>
    <w:rsid w:val="00143973"/>
    <w:rsid w:val="00144D2B"/>
    <w:rsid w:val="0015441A"/>
    <w:rsid w:val="001561D9"/>
    <w:rsid w:val="0015724D"/>
    <w:rsid w:val="00157A63"/>
    <w:rsid w:val="00161C29"/>
    <w:rsid w:val="00162858"/>
    <w:rsid w:val="00166BDD"/>
    <w:rsid w:val="001679EE"/>
    <w:rsid w:val="001737CA"/>
    <w:rsid w:val="00174A00"/>
    <w:rsid w:val="0017520E"/>
    <w:rsid w:val="001776CB"/>
    <w:rsid w:val="00181C15"/>
    <w:rsid w:val="00185EED"/>
    <w:rsid w:val="0018768F"/>
    <w:rsid w:val="00190DE6"/>
    <w:rsid w:val="00190F5F"/>
    <w:rsid w:val="00192210"/>
    <w:rsid w:val="00192F79"/>
    <w:rsid w:val="001961EB"/>
    <w:rsid w:val="001A08ED"/>
    <w:rsid w:val="001A1A35"/>
    <w:rsid w:val="001A2DB0"/>
    <w:rsid w:val="001A5940"/>
    <w:rsid w:val="001A6355"/>
    <w:rsid w:val="001B239A"/>
    <w:rsid w:val="001C03F0"/>
    <w:rsid w:val="001C446A"/>
    <w:rsid w:val="001C5249"/>
    <w:rsid w:val="001D1126"/>
    <w:rsid w:val="001D1262"/>
    <w:rsid w:val="001D21C6"/>
    <w:rsid w:val="001D2BEA"/>
    <w:rsid w:val="001D3FE0"/>
    <w:rsid w:val="001D6173"/>
    <w:rsid w:val="001D62E8"/>
    <w:rsid w:val="001D6522"/>
    <w:rsid w:val="001D741C"/>
    <w:rsid w:val="001D794A"/>
    <w:rsid w:val="001E034F"/>
    <w:rsid w:val="001E3F74"/>
    <w:rsid w:val="001E75CA"/>
    <w:rsid w:val="001F0454"/>
    <w:rsid w:val="001F1884"/>
    <w:rsid w:val="001F3771"/>
    <w:rsid w:val="001F45C0"/>
    <w:rsid w:val="001F5B45"/>
    <w:rsid w:val="001F5F65"/>
    <w:rsid w:val="001F6577"/>
    <w:rsid w:val="001F7803"/>
    <w:rsid w:val="00200A5A"/>
    <w:rsid w:val="0020124A"/>
    <w:rsid w:val="00201266"/>
    <w:rsid w:val="00202D63"/>
    <w:rsid w:val="00204269"/>
    <w:rsid w:val="00207125"/>
    <w:rsid w:val="0020791E"/>
    <w:rsid w:val="002117A9"/>
    <w:rsid w:val="0021246F"/>
    <w:rsid w:val="00216DE6"/>
    <w:rsid w:val="00221E6A"/>
    <w:rsid w:val="00224628"/>
    <w:rsid w:val="002251E9"/>
    <w:rsid w:val="00226520"/>
    <w:rsid w:val="00227E5D"/>
    <w:rsid w:val="00233928"/>
    <w:rsid w:val="002364AF"/>
    <w:rsid w:val="002364DD"/>
    <w:rsid w:val="0024223C"/>
    <w:rsid w:val="00242297"/>
    <w:rsid w:val="002441BB"/>
    <w:rsid w:val="00252E67"/>
    <w:rsid w:val="00254A12"/>
    <w:rsid w:val="0025512E"/>
    <w:rsid w:val="002573D0"/>
    <w:rsid w:val="0026242B"/>
    <w:rsid w:val="00274594"/>
    <w:rsid w:val="002758F9"/>
    <w:rsid w:val="00276736"/>
    <w:rsid w:val="002776EB"/>
    <w:rsid w:val="00277C15"/>
    <w:rsid w:val="00277DF1"/>
    <w:rsid w:val="00280281"/>
    <w:rsid w:val="00281276"/>
    <w:rsid w:val="002829B5"/>
    <w:rsid w:val="00283B69"/>
    <w:rsid w:val="002849B5"/>
    <w:rsid w:val="00286E97"/>
    <w:rsid w:val="0029013A"/>
    <w:rsid w:val="00291667"/>
    <w:rsid w:val="002919E1"/>
    <w:rsid w:val="00293DD2"/>
    <w:rsid w:val="00294660"/>
    <w:rsid w:val="002A180E"/>
    <w:rsid w:val="002A1B71"/>
    <w:rsid w:val="002A267E"/>
    <w:rsid w:val="002A3359"/>
    <w:rsid w:val="002A448D"/>
    <w:rsid w:val="002A4703"/>
    <w:rsid w:val="002B0C8D"/>
    <w:rsid w:val="002B5FD3"/>
    <w:rsid w:val="002C0142"/>
    <w:rsid w:val="002C28DB"/>
    <w:rsid w:val="002C2A71"/>
    <w:rsid w:val="002C43FD"/>
    <w:rsid w:val="002C482D"/>
    <w:rsid w:val="002C5D26"/>
    <w:rsid w:val="002D131D"/>
    <w:rsid w:val="002D69E8"/>
    <w:rsid w:val="002E1C3C"/>
    <w:rsid w:val="002E33AE"/>
    <w:rsid w:val="002E3C27"/>
    <w:rsid w:val="002E6C05"/>
    <w:rsid w:val="002F0385"/>
    <w:rsid w:val="002F0CA6"/>
    <w:rsid w:val="002F1DA2"/>
    <w:rsid w:val="002F363B"/>
    <w:rsid w:val="002F5022"/>
    <w:rsid w:val="002F54BB"/>
    <w:rsid w:val="002F5AC7"/>
    <w:rsid w:val="00301BD9"/>
    <w:rsid w:val="00303753"/>
    <w:rsid w:val="00304B4E"/>
    <w:rsid w:val="00305732"/>
    <w:rsid w:val="003109D2"/>
    <w:rsid w:val="00310AB8"/>
    <w:rsid w:val="00310DC2"/>
    <w:rsid w:val="003142AF"/>
    <w:rsid w:val="00317629"/>
    <w:rsid w:val="0032276A"/>
    <w:rsid w:val="00322C4F"/>
    <w:rsid w:val="003245C9"/>
    <w:rsid w:val="003258D9"/>
    <w:rsid w:val="00326B07"/>
    <w:rsid w:val="003308EF"/>
    <w:rsid w:val="00330DDD"/>
    <w:rsid w:val="00331FE9"/>
    <w:rsid w:val="003320C5"/>
    <w:rsid w:val="00332B17"/>
    <w:rsid w:val="003330A2"/>
    <w:rsid w:val="00333A29"/>
    <w:rsid w:val="003359F8"/>
    <w:rsid w:val="00336B0F"/>
    <w:rsid w:val="003376DA"/>
    <w:rsid w:val="00337D4D"/>
    <w:rsid w:val="0034248D"/>
    <w:rsid w:val="0034458B"/>
    <w:rsid w:val="003457CF"/>
    <w:rsid w:val="003502F6"/>
    <w:rsid w:val="00351F54"/>
    <w:rsid w:val="00353ACE"/>
    <w:rsid w:val="00353CB6"/>
    <w:rsid w:val="00353CBF"/>
    <w:rsid w:val="00353E2C"/>
    <w:rsid w:val="0035499A"/>
    <w:rsid w:val="003608C8"/>
    <w:rsid w:val="00360C1D"/>
    <w:rsid w:val="00361081"/>
    <w:rsid w:val="0036109D"/>
    <w:rsid w:val="0036260C"/>
    <w:rsid w:val="00364FAD"/>
    <w:rsid w:val="00367688"/>
    <w:rsid w:val="003718B5"/>
    <w:rsid w:val="003733B8"/>
    <w:rsid w:val="00375CDB"/>
    <w:rsid w:val="00376E98"/>
    <w:rsid w:val="00382DF2"/>
    <w:rsid w:val="00386FC7"/>
    <w:rsid w:val="00387E6F"/>
    <w:rsid w:val="00391187"/>
    <w:rsid w:val="0039162B"/>
    <w:rsid w:val="00393F14"/>
    <w:rsid w:val="0039488F"/>
    <w:rsid w:val="003A02EE"/>
    <w:rsid w:val="003A41B6"/>
    <w:rsid w:val="003A4A4D"/>
    <w:rsid w:val="003A7CB3"/>
    <w:rsid w:val="003B0056"/>
    <w:rsid w:val="003B2409"/>
    <w:rsid w:val="003B518F"/>
    <w:rsid w:val="003B5A38"/>
    <w:rsid w:val="003B5C20"/>
    <w:rsid w:val="003C79C8"/>
    <w:rsid w:val="003D136B"/>
    <w:rsid w:val="003D4200"/>
    <w:rsid w:val="003D4863"/>
    <w:rsid w:val="003D68B2"/>
    <w:rsid w:val="003E3C9B"/>
    <w:rsid w:val="003E464E"/>
    <w:rsid w:val="003F0F5E"/>
    <w:rsid w:val="003F528E"/>
    <w:rsid w:val="00402E0E"/>
    <w:rsid w:val="00405CB8"/>
    <w:rsid w:val="00406283"/>
    <w:rsid w:val="00411345"/>
    <w:rsid w:val="00412292"/>
    <w:rsid w:val="00413D12"/>
    <w:rsid w:val="004141D5"/>
    <w:rsid w:val="0042262D"/>
    <w:rsid w:val="00425638"/>
    <w:rsid w:val="00427E27"/>
    <w:rsid w:val="004304C9"/>
    <w:rsid w:val="0043074A"/>
    <w:rsid w:val="004369EF"/>
    <w:rsid w:val="00442F02"/>
    <w:rsid w:val="004456DE"/>
    <w:rsid w:val="00451201"/>
    <w:rsid w:val="00455392"/>
    <w:rsid w:val="00456F5C"/>
    <w:rsid w:val="004609BB"/>
    <w:rsid w:val="00465699"/>
    <w:rsid w:val="00471DD2"/>
    <w:rsid w:val="00471DF7"/>
    <w:rsid w:val="00472F82"/>
    <w:rsid w:val="00474607"/>
    <w:rsid w:val="004754B1"/>
    <w:rsid w:val="0047686B"/>
    <w:rsid w:val="00482C93"/>
    <w:rsid w:val="00485049"/>
    <w:rsid w:val="00491143"/>
    <w:rsid w:val="004915F8"/>
    <w:rsid w:val="00494B14"/>
    <w:rsid w:val="00496B21"/>
    <w:rsid w:val="004A11FE"/>
    <w:rsid w:val="004A2A00"/>
    <w:rsid w:val="004A2D95"/>
    <w:rsid w:val="004A6244"/>
    <w:rsid w:val="004A7521"/>
    <w:rsid w:val="004B4457"/>
    <w:rsid w:val="004B51B8"/>
    <w:rsid w:val="004B7998"/>
    <w:rsid w:val="004C0662"/>
    <w:rsid w:val="004C2E13"/>
    <w:rsid w:val="004C32F2"/>
    <w:rsid w:val="004D0760"/>
    <w:rsid w:val="004D0CFB"/>
    <w:rsid w:val="004D0D9B"/>
    <w:rsid w:val="004D1091"/>
    <w:rsid w:val="004D3457"/>
    <w:rsid w:val="004D3B26"/>
    <w:rsid w:val="004D5E53"/>
    <w:rsid w:val="004E03F9"/>
    <w:rsid w:val="004E1E90"/>
    <w:rsid w:val="004E294C"/>
    <w:rsid w:val="004E2D1A"/>
    <w:rsid w:val="004E3B1F"/>
    <w:rsid w:val="004E4B59"/>
    <w:rsid w:val="004E546D"/>
    <w:rsid w:val="004E7057"/>
    <w:rsid w:val="004E796A"/>
    <w:rsid w:val="004F132F"/>
    <w:rsid w:val="004F7DC4"/>
    <w:rsid w:val="00500469"/>
    <w:rsid w:val="00501D09"/>
    <w:rsid w:val="00502969"/>
    <w:rsid w:val="00503389"/>
    <w:rsid w:val="00504121"/>
    <w:rsid w:val="0050690C"/>
    <w:rsid w:val="00507545"/>
    <w:rsid w:val="005122C1"/>
    <w:rsid w:val="00513322"/>
    <w:rsid w:val="005156D5"/>
    <w:rsid w:val="0052066B"/>
    <w:rsid w:val="00521286"/>
    <w:rsid w:val="00527245"/>
    <w:rsid w:val="00530646"/>
    <w:rsid w:val="005349B6"/>
    <w:rsid w:val="00535C80"/>
    <w:rsid w:val="005453EE"/>
    <w:rsid w:val="0054661A"/>
    <w:rsid w:val="0055055F"/>
    <w:rsid w:val="00551EB2"/>
    <w:rsid w:val="005526B5"/>
    <w:rsid w:val="005528A2"/>
    <w:rsid w:val="00552D3C"/>
    <w:rsid w:val="005532F6"/>
    <w:rsid w:val="00554CD4"/>
    <w:rsid w:val="00556939"/>
    <w:rsid w:val="00556965"/>
    <w:rsid w:val="00562614"/>
    <w:rsid w:val="00564A91"/>
    <w:rsid w:val="00566765"/>
    <w:rsid w:val="00566C40"/>
    <w:rsid w:val="00570D4E"/>
    <w:rsid w:val="00573A59"/>
    <w:rsid w:val="00573E2D"/>
    <w:rsid w:val="0057762F"/>
    <w:rsid w:val="00581DBF"/>
    <w:rsid w:val="005835E4"/>
    <w:rsid w:val="00586959"/>
    <w:rsid w:val="005903B5"/>
    <w:rsid w:val="005909A5"/>
    <w:rsid w:val="00594EAA"/>
    <w:rsid w:val="0059751C"/>
    <w:rsid w:val="005A0A81"/>
    <w:rsid w:val="005A2B9D"/>
    <w:rsid w:val="005A50EF"/>
    <w:rsid w:val="005C07FB"/>
    <w:rsid w:val="005C1647"/>
    <w:rsid w:val="005C35D6"/>
    <w:rsid w:val="005C37FB"/>
    <w:rsid w:val="005C41CB"/>
    <w:rsid w:val="005D170E"/>
    <w:rsid w:val="005D40F8"/>
    <w:rsid w:val="005D7B86"/>
    <w:rsid w:val="005E2E58"/>
    <w:rsid w:val="005E528A"/>
    <w:rsid w:val="005E53EF"/>
    <w:rsid w:val="005E5FF2"/>
    <w:rsid w:val="005E6A7C"/>
    <w:rsid w:val="005F0CAE"/>
    <w:rsid w:val="005F1973"/>
    <w:rsid w:val="005F5D55"/>
    <w:rsid w:val="006005F7"/>
    <w:rsid w:val="00601AC0"/>
    <w:rsid w:val="0060224C"/>
    <w:rsid w:val="00602B7A"/>
    <w:rsid w:val="00605C10"/>
    <w:rsid w:val="0060737E"/>
    <w:rsid w:val="00610ACA"/>
    <w:rsid w:val="00613E06"/>
    <w:rsid w:val="00614336"/>
    <w:rsid w:val="00615850"/>
    <w:rsid w:val="00616694"/>
    <w:rsid w:val="00616A10"/>
    <w:rsid w:val="006200F3"/>
    <w:rsid w:val="006275FA"/>
    <w:rsid w:val="00627AA8"/>
    <w:rsid w:val="006314A9"/>
    <w:rsid w:val="00633CAA"/>
    <w:rsid w:val="00636EAA"/>
    <w:rsid w:val="00642832"/>
    <w:rsid w:val="006448E9"/>
    <w:rsid w:val="006450F3"/>
    <w:rsid w:val="006471E1"/>
    <w:rsid w:val="006505A1"/>
    <w:rsid w:val="00651DA6"/>
    <w:rsid w:val="00652179"/>
    <w:rsid w:val="00654E19"/>
    <w:rsid w:val="00656B0B"/>
    <w:rsid w:val="00661BFA"/>
    <w:rsid w:val="00662ABD"/>
    <w:rsid w:val="00663EC0"/>
    <w:rsid w:val="00664A40"/>
    <w:rsid w:val="00670639"/>
    <w:rsid w:val="00671404"/>
    <w:rsid w:val="00671C9C"/>
    <w:rsid w:val="00673542"/>
    <w:rsid w:val="006737BC"/>
    <w:rsid w:val="006742DA"/>
    <w:rsid w:val="00674FAB"/>
    <w:rsid w:val="00675592"/>
    <w:rsid w:val="0067691F"/>
    <w:rsid w:val="0068012E"/>
    <w:rsid w:val="0069265B"/>
    <w:rsid w:val="0069707C"/>
    <w:rsid w:val="006A0AAC"/>
    <w:rsid w:val="006A2417"/>
    <w:rsid w:val="006A4954"/>
    <w:rsid w:val="006A6212"/>
    <w:rsid w:val="006B3665"/>
    <w:rsid w:val="006B63F7"/>
    <w:rsid w:val="006B7850"/>
    <w:rsid w:val="006C0409"/>
    <w:rsid w:val="006C0A53"/>
    <w:rsid w:val="006C2846"/>
    <w:rsid w:val="006C359D"/>
    <w:rsid w:val="006C412C"/>
    <w:rsid w:val="006C7691"/>
    <w:rsid w:val="006D31C2"/>
    <w:rsid w:val="006D3904"/>
    <w:rsid w:val="006D5758"/>
    <w:rsid w:val="006D7DEF"/>
    <w:rsid w:val="006E00C1"/>
    <w:rsid w:val="006E0530"/>
    <w:rsid w:val="006E2A7A"/>
    <w:rsid w:val="006F0C95"/>
    <w:rsid w:val="006F215C"/>
    <w:rsid w:val="006F2EEE"/>
    <w:rsid w:val="006F2FA7"/>
    <w:rsid w:val="006F3C15"/>
    <w:rsid w:val="006F4674"/>
    <w:rsid w:val="006F78C5"/>
    <w:rsid w:val="00700238"/>
    <w:rsid w:val="00700390"/>
    <w:rsid w:val="0070094D"/>
    <w:rsid w:val="00701EB4"/>
    <w:rsid w:val="00702652"/>
    <w:rsid w:val="00705D75"/>
    <w:rsid w:val="007063CA"/>
    <w:rsid w:val="00710857"/>
    <w:rsid w:val="00714B35"/>
    <w:rsid w:val="007151F6"/>
    <w:rsid w:val="00717795"/>
    <w:rsid w:val="007214ED"/>
    <w:rsid w:val="007232F7"/>
    <w:rsid w:val="00726A76"/>
    <w:rsid w:val="00727758"/>
    <w:rsid w:val="00735A12"/>
    <w:rsid w:val="007405DF"/>
    <w:rsid w:val="007511D0"/>
    <w:rsid w:val="00751A35"/>
    <w:rsid w:val="00753DDD"/>
    <w:rsid w:val="00754EC3"/>
    <w:rsid w:val="00757291"/>
    <w:rsid w:val="007618BA"/>
    <w:rsid w:val="00764259"/>
    <w:rsid w:val="007651A6"/>
    <w:rsid w:val="00766726"/>
    <w:rsid w:val="00771F34"/>
    <w:rsid w:val="007727D2"/>
    <w:rsid w:val="007733B4"/>
    <w:rsid w:val="007747C9"/>
    <w:rsid w:val="0077498C"/>
    <w:rsid w:val="0078030D"/>
    <w:rsid w:val="00781B13"/>
    <w:rsid w:val="007820EF"/>
    <w:rsid w:val="007856AB"/>
    <w:rsid w:val="00790500"/>
    <w:rsid w:val="007905D4"/>
    <w:rsid w:val="0079086D"/>
    <w:rsid w:val="007921C5"/>
    <w:rsid w:val="007929D2"/>
    <w:rsid w:val="007A1EF8"/>
    <w:rsid w:val="007A254E"/>
    <w:rsid w:val="007A58D6"/>
    <w:rsid w:val="007A7882"/>
    <w:rsid w:val="007B0EF2"/>
    <w:rsid w:val="007B3FC4"/>
    <w:rsid w:val="007B6921"/>
    <w:rsid w:val="007B6997"/>
    <w:rsid w:val="007B6D29"/>
    <w:rsid w:val="007B7170"/>
    <w:rsid w:val="007C11E9"/>
    <w:rsid w:val="007C3862"/>
    <w:rsid w:val="007C3D2F"/>
    <w:rsid w:val="007C4211"/>
    <w:rsid w:val="007C46E0"/>
    <w:rsid w:val="007D3A0E"/>
    <w:rsid w:val="007D557E"/>
    <w:rsid w:val="007D666F"/>
    <w:rsid w:val="007D6A32"/>
    <w:rsid w:val="007D6EF9"/>
    <w:rsid w:val="007E29A3"/>
    <w:rsid w:val="007E6CC8"/>
    <w:rsid w:val="007F0B6B"/>
    <w:rsid w:val="007F38E5"/>
    <w:rsid w:val="007F5944"/>
    <w:rsid w:val="007F680B"/>
    <w:rsid w:val="00800191"/>
    <w:rsid w:val="0080128B"/>
    <w:rsid w:val="00810889"/>
    <w:rsid w:val="00816403"/>
    <w:rsid w:val="00816ED0"/>
    <w:rsid w:val="0081732C"/>
    <w:rsid w:val="00822EDD"/>
    <w:rsid w:val="00824591"/>
    <w:rsid w:val="00826FB4"/>
    <w:rsid w:val="00830607"/>
    <w:rsid w:val="00830A04"/>
    <w:rsid w:val="00841D52"/>
    <w:rsid w:val="00844488"/>
    <w:rsid w:val="00845E6A"/>
    <w:rsid w:val="0084735C"/>
    <w:rsid w:val="008570B3"/>
    <w:rsid w:val="00857A1D"/>
    <w:rsid w:val="008623DF"/>
    <w:rsid w:val="008626D5"/>
    <w:rsid w:val="00863176"/>
    <w:rsid w:val="008644C3"/>
    <w:rsid w:val="008703E2"/>
    <w:rsid w:val="00870852"/>
    <w:rsid w:val="008710B2"/>
    <w:rsid w:val="008710CA"/>
    <w:rsid w:val="00880BB9"/>
    <w:rsid w:val="00880E08"/>
    <w:rsid w:val="008813D5"/>
    <w:rsid w:val="008816B4"/>
    <w:rsid w:val="00885B29"/>
    <w:rsid w:val="0088631E"/>
    <w:rsid w:val="0088654A"/>
    <w:rsid w:val="00891EB5"/>
    <w:rsid w:val="00893E41"/>
    <w:rsid w:val="008955CA"/>
    <w:rsid w:val="008960D3"/>
    <w:rsid w:val="00896CEF"/>
    <w:rsid w:val="00896D03"/>
    <w:rsid w:val="00897858"/>
    <w:rsid w:val="008A0831"/>
    <w:rsid w:val="008A0B5D"/>
    <w:rsid w:val="008A2742"/>
    <w:rsid w:val="008A50BA"/>
    <w:rsid w:val="008A57C9"/>
    <w:rsid w:val="008A5F3E"/>
    <w:rsid w:val="008B0FBD"/>
    <w:rsid w:val="008B1B5E"/>
    <w:rsid w:val="008C0995"/>
    <w:rsid w:val="008C0A68"/>
    <w:rsid w:val="008C1238"/>
    <w:rsid w:val="008C21A1"/>
    <w:rsid w:val="008C25E7"/>
    <w:rsid w:val="008C6FAB"/>
    <w:rsid w:val="008C7F56"/>
    <w:rsid w:val="008D1A1D"/>
    <w:rsid w:val="008D2536"/>
    <w:rsid w:val="008D2D22"/>
    <w:rsid w:val="008D395F"/>
    <w:rsid w:val="008D45E7"/>
    <w:rsid w:val="008D5465"/>
    <w:rsid w:val="008E15D7"/>
    <w:rsid w:val="008E224B"/>
    <w:rsid w:val="008E4215"/>
    <w:rsid w:val="008E4F29"/>
    <w:rsid w:val="008E567A"/>
    <w:rsid w:val="008E5703"/>
    <w:rsid w:val="008E7670"/>
    <w:rsid w:val="008E777E"/>
    <w:rsid w:val="008F1896"/>
    <w:rsid w:val="008F39DA"/>
    <w:rsid w:val="008F657F"/>
    <w:rsid w:val="008F7B06"/>
    <w:rsid w:val="0090135D"/>
    <w:rsid w:val="00901CF3"/>
    <w:rsid w:val="00904E6C"/>
    <w:rsid w:val="00904F12"/>
    <w:rsid w:val="00905C14"/>
    <w:rsid w:val="00914178"/>
    <w:rsid w:val="00917765"/>
    <w:rsid w:val="009203B0"/>
    <w:rsid w:val="00921FEF"/>
    <w:rsid w:val="0092665C"/>
    <w:rsid w:val="00930BE5"/>
    <w:rsid w:val="00930FE3"/>
    <w:rsid w:val="00931215"/>
    <w:rsid w:val="0093409E"/>
    <w:rsid w:val="009350FF"/>
    <w:rsid w:val="00936643"/>
    <w:rsid w:val="00937C86"/>
    <w:rsid w:val="00937D04"/>
    <w:rsid w:val="00940089"/>
    <w:rsid w:val="00941004"/>
    <w:rsid w:val="009424E2"/>
    <w:rsid w:val="00942D0D"/>
    <w:rsid w:val="00950386"/>
    <w:rsid w:val="009503B7"/>
    <w:rsid w:val="00954A5E"/>
    <w:rsid w:val="00957FF6"/>
    <w:rsid w:val="00962FB9"/>
    <w:rsid w:val="009654A8"/>
    <w:rsid w:val="009658D4"/>
    <w:rsid w:val="0096613B"/>
    <w:rsid w:val="00966ADD"/>
    <w:rsid w:val="009766FD"/>
    <w:rsid w:val="00977655"/>
    <w:rsid w:val="00980291"/>
    <w:rsid w:val="00984121"/>
    <w:rsid w:val="009841F2"/>
    <w:rsid w:val="00986A2E"/>
    <w:rsid w:val="00997393"/>
    <w:rsid w:val="00997932"/>
    <w:rsid w:val="00997DA1"/>
    <w:rsid w:val="009A095F"/>
    <w:rsid w:val="009A0E46"/>
    <w:rsid w:val="009A3DDD"/>
    <w:rsid w:val="009A4F17"/>
    <w:rsid w:val="009A5E3A"/>
    <w:rsid w:val="009A6627"/>
    <w:rsid w:val="009B1D7A"/>
    <w:rsid w:val="009B77DC"/>
    <w:rsid w:val="009B7BA2"/>
    <w:rsid w:val="009C0138"/>
    <w:rsid w:val="009C2CA0"/>
    <w:rsid w:val="009C2DEC"/>
    <w:rsid w:val="009C46E2"/>
    <w:rsid w:val="009D0EB4"/>
    <w:rsid w:val="009D3100"/>
    <w:rsid w:val="009D3549"/>
    <w:rsid w:val="009D4B22"/>
    <w:rsid w:val="009D5A07"/>
    <w:rsid w:val="009D6761"/>
    <w:rsid w:val="009D6DE4"/>
    <w:rsid w:val="009D755B"/>
    <w:rsid w:val="009E14BA"/>
    <w:rsid w:val="009E29DD"/>
    <w:rsid w:val="009E5DF0"/>
    <w:rsid w:val="009E6718"/>
    <w:rsid w:val="009F48F4"/>
    <w:rsid w:val="00A00D4A"/>
    <w:rsid w:val="00A016A6"/>
    <w:rsid w:val="00A01D4D"/>
    <w:rsid w:val="00A052B6"/>
    <w:rsid w:val="00A0561C"/>
    <w:rsid w:val="00A0569F"/>
    <w:rsid w:val="00A064D1"/>
    <w:rsid w:val="00A0665A"/>
    <w:rsid w:val="00A07307"/>
    <w:rsid w:val="00A07E28"/>
    <w:rsid w:val="00A12D2C"/>
    <w:rsid w:val="00A13043"/>
    <w:rsid w:val="00A1749A"/>
    <w:rsid w:val="00A2687D"/>
    <w:rsid w:val="00A309D6"/>
    <w:rsid w:val="00A34714"/>
    <w:rsid w:val="00A357FB"/>
    <w:rsid w:val="00A36FF6"/>
    <w:rsid w:val="00A407DC"/>
    <w:rsid w:val="00A408B7"/>
    <w:rsid w:val="00A455A9"/>
    <w:rsid w:val="00A45A76"/>
    <w:rsid w:val="00A50EB9"/>
    <w:rsid w:val="00A548C0"/>
    <w:rsid w:val="00A57E36"/>
    <w:rsid w:val="00A60527"/>
    <w:rsid w:val="00A60EA6"/>
    <w:rsid w:val="00A60F42"/>
    <w:rsid w:val="00A62C3A"/>
    <w:rsid w:val="00A63AC6"/>
    <w:rsid w:val="00A6441F"/>
    <w:rsid w:val="00A651D9"/>
    <w:rsid w:val="00A70104"/>
    <w:rsid w:val="00A7768A"/>
    <w:rsid w:val="00A8081C"/>
    <w:rsid w:val="00A80E94"/>
    <w:rsid w:val="00A849B9"/>
    <w:rsid w:val="00A86994"/>
    <w:rsid w:val="00A94A98"/>
    <w:rsid w:val="00A954FC"/>
    <w:rsid w:val="00A96775"/>
    <w:rsid w:val="00AA01F6"/>
    <w:rsid w:val="00AA2BA2"/>
    <w:rsid w:val="00AA584D"/>
    <w:rsid w:val="00AB2664"/>
    <w:rsid w:val="00AB2DFB"/>
    <w:rsid w:val="00AB4598"/>
    <w:rsid w:val="00AB5781"/>
    <w:rsid w:val="00AB7A97"/>
    <w:rsid w:val="00AC2463"/>
    <w:rsid w:val="00AC40D8"/>
    <w:rsid w:val="00AC5DFC"/>
    <w:rsid w:val="00AC6713"/>
    <w:rsid w:val="00AC6B17"/>
    <w:rsid w:val="00AC7F8C"/>
    <w:rsid w:val="00AD180C"/>
    <w:rsid w:val="00AD1B0B"/>
    <w:rsid w:val="00AD4FD9"/>
    <w:rsid w:val="00AD6221"/>
    <w:rsid w:val="00AD7566"/>
    <w:rsid w:val="00AE1EE0"/>
    <w:rsid w:val="00AE4F4F"/>
    <w:rsid w:val="00AF0370"/>
    <w:rsid w:val="00AF30EC"/>
    <w:rsid w:val="00AF3312"/>
    <w:rsid w:val="00AF4325"/>
    <w:rsid w:val="00AF70A6"/>
    <w:rsid w:val="00B01736"/>
    <w:rsid w:val="00B01E76"/>
    <w:rsid w:val="00B0327C"/>
    <w:rsid w:val="00B055BA"/>
    <w:rsid w:val="00B067A2"/>
    <w:rsid w:val="00B0761B"/>
    <w:rsid w:val="00B10D4F"/>
    <w:rsid w:val="00B110A0"/>
    <w:rsid w:val="00B1140C"/>
    <w:rsid w:val="00B15971"/>
    <w:rsid w:val="00B15D10"/>
    <w:rsid w:val="00B1757A"/>
    <w:rsid w:val="00B25A6A"/>
    <w:rsid w:val="00B279B6"/>
    <w:rsid w:val="00B3292A"/>
    <w:rsid w:val="00B3752F"/>
    <w:rsid w:val="00B3768A"/>
    <w:rsid w:val="00B406FF"/>
    <w:rsid w:val="00B42A14"/>
    <w:rsid w:val="00B435E7"/>
    <w:rsid w:val="00B44732"/>
    <w:rsid w:val="00B45781"/>
    <w:rsid w:val="00B46C8D"/>
    <w:rsid w:val="00B50DE6"/>
    <w:rsid w:val="00B54688"/>
    <w:rsid w:val="00B55384"/>
    <w:rsid w:val="00B60E72"/>
    <w:rsid w:val="00B6175E"/>
    <w:rsid w:val="00B62C7F"/>
    <w:rsid w:val="00B63984"/>
    <w:rsid w:val="00B63AD8"/>
    <w:rsid w:val="00B65686"/>
    <w:rsid w:val="00B66BCF"/>
    <w:rsid w:val="00B67AD4"/>
    <w:rsid w:val="00B704D2"/>
    <w:rsid w:val="00B7157A"/>
    <w:rsid w:val="00B71ED1"/>
    <w:rsid w:val="00B72B2C"/>
    <w:rsid w:val="00B8039B"/>
    <w:rsid w:val="00B841B2"/>
    <w:rsid w:val="00B91802"/>
    <w:rsid w:val="00B91E40"/>
    <w:rsid w:val="00B931EA"/>
    <w:rsid w:val="00B967EA"/>
    <w:rsid w:val="00BA05E3"/>
    <w:rsid w:val="00BA0CA3"/>
    <w:rsid w:val="00BA420A"/>
    <w:rsid w:val="00BA4645"/>
    <w:rsid w:val="00BA73C3"/>
    <w:rsid w:val="00BA7485"/>
    <w:rsid w:val="00BB1489"/>
    <w:rsid w:val="00BB2DFE"/>
    <w:rsid w:val="00BB59B3"/>
    <w:rsid w:val="00BB64B5"/>
    <w:rsid w:val="00BB7101"/>
    <w:rsid w:val="00BB784C"/>
    <w:rsid w:val="00BC0BA0"/>
    <w:rsid w:val="00BC2827"/>
    <w:rsid w:val="00BC2876"/>
    <w:rsid w:val="00BC4920"/>
    <w:rsid w:val="00BC585F"/>
    <w:rsid w:val="00BC690B"/>
    <w:rsid w:val="00BD23CB"/>
    <w:rsid w:val="00BD26CE"/>
    <w:rsid w:val="00BD3ED6"/>
    <w:rsid w:val="00BD50E3"/>
    <w:rsid w:val="00BD5670"/>
    <w:rsid w:val="00BE0392"/>
    <w:rsid w:val="00BE0C48"/>
    <w:rsid w:val="00BE1FF2"/>
    <w:rsid w:val="00BE22D8"/>
    <w:rsid w:val="00BE2B46"/>
    <w:rsid w:val="00BE2C66"/>
    <w:rsid w:val="00BE4CBD"/>
    <w:rsid w:val="00BE5525"/>
    <w:rsid w:val="00BE7ACB"/>
    <w:rsid w:val="00BF0141"/>
    <w:rsid w:val="00BF4716"/>
    <w:rsid w:val="00BF4854"/>
    <w:rsid w:val="00BF5772"/>
    <w:rsid w:val="00BF74B3"/>
    <w:rsid w:val="00C00626"/>
    <w:rsid w:val="00C02CF6"/>
    <w:rsid w:val="00C03030"/>
    <w:rsid w:val="00C0369C"/>
    <w:rsid w:val="00C06104"/>
    <w:rsid w:val="00C06722"/>
    <w:rsid w:val="00C1004C"/>
    <w:rsid w:val="00C1061D"/>
    <w:rsid w:val="00C12671"/>
    <w:rsid w:val="00C12BCD"/>
    <w:rsid w:val="00C1408D"/>
    <w:rsid w:val="00C1439B"/>
    <w:rsid w:val="00C16980"/>
    <w:rsid w:val="00C241E9"/>
    <w:rsid w:val="00C30CAB"/>
    <w:rsid w:val="00C354A0"/>
    <w:rsid w:val="00C35963"/>
    <w:rsid w:val="00C3776C"/>
    <w:rsid w:val="00C4030B"/>
    <w:rsid w:val="00C45B9C"/>
    <w:rsid w:val="00C502CD"/>
    <w:rsid w:val="00C504F2"/>
    <w:rsid w:val="00C526E6"/>
    <w:rsid w:val="00C526EE"/>
    <w:rsid w:val="00C52764"/>
    <w:rsid w:val="00C52F7B"/>
    <w:rsid w:val="00C536E6"/>
    <w:rsid w:val="00C53E7F"/>
    <w:rsid w:val="00C570B1"/>
    <w:rsid w:val="00C57FA5"/>
    <w:rsid w:val="00C61E64"/>
    <w:rsid w:val="00C62B09"/>
    <w:rsid w:val="00C6377A"/>
    <w:rsid w:val="00C70D5C"/>
    <w:rsid w:val="00C735B8"/>
    <w:rsid w:val="00C73D6C"/>
    <w:rsid w:val="00C7470C"/>
    <w:rsid w:val="00C754A1"/>
    <w:rsid w:val="00C77298"/>
    <w:rsid w:val="00C77B80"/>
    <w:rsid w:val="00C90A52"/>
    <w:rsid w:val="00C910F6"/>
    <w:rsid w:val="00C95B88"/>
    <w:rsid w:val="00CA53AB"/>
    <w:rsid w:val="00CA5591"/>
    <w:rsid w:val="00CA5E2F"/>
    <w:rsid w:val="00CA62E7"/>
    <w:rsid w:val="00CA646B"/>
    <w:rsid w:val="00CA6C2F"/>
    <w:rsid w:val="00CA76F4"/>
    <w:rsid w:val="00CB3917"/>
    <w:rsid w:val="00CB5CE5"/>
    <w:rsid w:val="00CB5E16"/>
    <w:rsid w:val="00CB7E18"/>
    <w:rsid w:val="00CC012C"/>
    <w:rsid w:val="00CC05D9"/>
    <w:rsid w:val="00CC0ED7"/>
    <w:rsid w:val="00CC15E6"/>
    <w:rsid w:val="00CC2467"/>
    <w:rsid w:val="00CC2985"/>
    <w:rsid w:val="00CC6716"/>
    <w:rsid w:val="00CC73F6"/>
    <w:rsid w:val="00CC75F1"/>
    <w:rsid w:val="00CD0097"/>
    <w:rsid w:val="00CD0A48"/>
    <w:rsid w:val="00CD55F9"/>
    <w:rsid w:val="00CD5C28"/>
    <w:rsid w:val="00CE2839"/>
    <w:rsid w:val="00CE50E9"/>
    <w:rsid w:val="00CE7602"/>
    <w:rsid w:val="00CE7EFF"/>
    <w:rsid w:val="00CF39C4"/>
    <w:rsid w:val="00CF55BC"/>
    <w:rsid w:val="00CF63F3"/>
    <w:rsid w:val="00D0170F"/>
    <w:rsid w:val="00D070A6"/>
    <w:rsid w:val="00D120E1"/>
    <w:rsid w:val="00D143A0"/>
    <w:rsid w:val="00D21FDA"/>
    <w:rsid w:val="00D2225A"/>
    <w:rsid w:val="00D265F6"/>
    <w:rsid w:val="00D27C07"/>
    <w:rsid w:val="00D301ED"/>
    <w:rsid w:val="00D319CC"/>
    <w:rsid w:val="00D31A35"/>
    <w:rsid w:val="00D33632"/>
    <w:rsid w:val="00D34B9C"/>
    <w:rsid w:val="00D40756"/>
    <w:rsid w:val="00D40B23"/>
    <w:rsid w:val="00D516CE"/>
    <w:rsid w:val="00D52990"/>
    <w:rsid w:val="00D53939"/>
    <w:rsid w:val="00D54BE5"/>
    <w:rsid w:val="00D563A2"/>
    <w:rsid w:val="00D579C7"/>
    <w:rsid w:val="00D61347"/>
    <w:rsid w:val="00D636ED"/>
    <w:rsid w:val="00D63F2A"/>
    <w:rsid w:val="00D64BBC"/>
    <w:rsid w:val="00D66758"/>
    <w:rsid w:val="00D708C0"/>
    <w:rsid w:val="00D70A49"/>
    <w:rsid w:val="00D71968"/>
    <w:rsid w:val="00D72110"/>
    <w:rsid w:val="00D72B8C"/>
    <w:rsid w:val="00D82492"/>
    <w:rsid w:val="00D865E7"/>
    <w:rsid w:val="00D87698"/>
    <w:rsid w:val="00D9204A"/>
    <w:rsid w:val="00D93500"/>
    <w:rsid w:val="00D93F6B"/>
    <w:rsid w:val="00D95ADE"/>
    <w:rsid w:val="00D97052"/>
    <w:rsid w:val="00DA1B69"/>
    <w:rsid w:val="00DA2610"/>
    <w:rsid w:val="00DA419C"/>
    <w:rsid w:val="00DB10D7"/>
    <w:rsid w:val="00DB23C2"/>
    <w:rsid w:val="00DB31FF"/>
    <w:rsid w:val="00DB3988"/>
    <w:rsid w:val="00DB3AEE"/>
    <w:rsid w:val="00DB3D2B"/>
    <w:rsid w:val="00DB45A5"/>
    <w:rsid w:val="00DB55D2"/>
    <w:rsid w:val="00DB7944"/>
    <w:rsid w:val="00DB7D5E"/>
    <w:rsid w:val="00DC08DE"/>
    <w:rsid w:val="00DC521D"/>
    <w:rsid w:val="00DC68B3"/>
    <w:rsid w:val="00DC73F5"/>
    <w:rsid w:val="00DD4549"/>
    <w:rsid w:val="00DD71C9"/>
    <w:rsid w:val="00DE1CC1"/>
    <w:rsid w:val="00DE6FFC"/>
    <w:rsid w:val="00DF01A9"/>
    <w:rsid w:val="00DF1388"/>
    <w:rsid w:val="00DF24A0"/>
    <w:rsid w:val="00DF253D"/>
    <w:rsid w:val="00DF407D"/>
    <w:rsid w:val="00DF4C13"/>
    <w:rsid w:val="00E0014A"/>
    <w:rsid w:val="00E021E3"/>
    <w:rsid w:val="00E0307F"/>
    <w:rsid w:val="00E03E86"/>
    <w:rsid w:val="00E07680"/>
    <w:rsid w:val="00E10FAC"/>
    <w:rsid w:val="00E11E54"/>
    <w:rsid w:val="00E127B8"/>
    <w:rsid w:val="00E129E2"/>
    <w:rsid w:val="00E14DE5"/>
    <w:rsid w:val="00E15B5A"/>
    <w:rsid w:val="00E16142"/>
    <w:rsid w:val="00E16D0A"/>
    <w:rsid w:val="00E22C96"/>
    <w:rsid w:val="00E26337"/>
    <w:rsid w:val="00E30324"/>
    <w:rsid w:val="00E31ED3"/>
    <w:rsid w:val="00E332B1"/>
    <w:rsid w:val="00E335F5"/>
    <w:rsid w:val="00E35953"/>
    <w:rsid w:val="00E3611F"/>
    <w:rsid w:val="00E422E1"/>
    <w:rsid w:val="00E46A2E"/>
    <w:rsid w:val="00E504D9"/>
    <w:rsid w:val="00E50D4C"/>
    <w:rsid w:val="00E523BC"/>
    <w:rsid w:val="00E528CF"/>
    <w:rsid w:val="00E545B2"/>
    <w:rsid w:val="00E55C53"/>
    <w:rsid w:val="00E55CB8"/>
    <w:rsid w:val="00E57C43"/>
    <w:rsid w:val="00E608D2"/>
    <w:rsid w:val="00E628C6"/>
    <w:rsid w:val="00E62967"/>
    <w:rsid w:val="00E63BC7"/>
    <w:rsid w:val="00E63D18"/>
    <w:rsid w:val="00E67740"/>
    <w:rsid w:val="00E74A95"/>
    <w:rsid w:val="00E830C4"/>
    <w:rsid w:val="00E849EA"/>
    <w:rsid w:val="00E85641"/>
    <w:rsid w:val="00E859F3"/>
    <w:rsid w:val="00E921A6"/>
    <w:rsid w:val="00E942D2"/>
    <w:rsid w:val="00E94475"/>
    <w:rsid w:val="00E96AD3"/>
    <w:rsid w:val="00E97672"/>
    <w:rsid w:val="00EA2EEC"/>
    <w:rsid w:val="00EB009A"/>
    <w:rsid w:val="00EB2651"/>
    <w:rsid w:val="00EB3673"/>
    <w:rsid w:val="00EB4A26"/>
    <w:rsid w:val="00EB5A80"/>
    <w:rsid w:val="00EB64C8"/>
    <w:rsid w:val="00EC3CF7"/>
    <w:rsid w:val="00EC3F1A"/>
    <w:rsid w:val="00EC4DFC"/>
    <w:rsid w:val="00ED06DE"/>
    <w:rsid w:val="00ED0D16"/>
    <w:rsid w:val="00ED35D7"/>
    <w:rsid w:val="00ED4ED8"/>
    <w:rsid w:val="00ED5F3C"/>
    <w:rsid w:val="00EE1C9F"/>
    <w:rsid w:val="00EE4EEC"/>
    <w:rsid w:val="00EE5890"/>
    <w:rsid w:val="00EE6188"/>
    <w:rsid w:val="00EF3599"/>
    <w:rsid w:val="00EF5B25"/>
    <w:rsid w:val="00EF61DB"/>
    <w:rsid w:val="00EF7155"/>
    <w:rsid w:val="00F02132"/>
    <w:rsid w:val="00F022CC"/>
    <w:rsid w:val="00F023E3"/>
    <w:rsid w:val="00F02567"/>
    <w:rsid w:val="00F02FFC"/>
    <w:rsid w:val="00F0416B"/>
    <w:rsid w:val="00F04C1E"/>
    <w:rsid w:val="00F052E6"/>
    <w:rsid w:val="00F0601F"/>
    <w:rsid w:val="00F06ED5"/>
    <w:rsid w:val="00F20352"/>
    <w:rsid w:val="00F22421"/>
    <w:rsid w:val="00F258C1"/>
    <w:rsid w:val="00F26BA5"/>
    <w:rsid w:val="00F32729"/>
    <w:rsid w:val="00F3543D"/>
    <w:rsid w:val="00F35B3B"/>
    <w:rsid w:val="00F443AD"/>
    <w:rsid w:val="00F4447D"/>
    <w:rsid w:val="00F44813"/>
    <w:rsid w:val="00F4639B"/>
    <w:rsid w:val="00F47A4F"/>
    <w:rsid w:val="00F506F9"/>
    <w:rsid w:val="00F52D14"/>
    <w:rsid w:val="00F53CB6"/>
    <w:rsid w:val="00F544D4"/>
    <w:rsid w:val="00F56364"/>
    <w:rsid w:val="00F570BB"/>
    <w:rsid w:val="00F62572"/>
    <w:rsid w:val="00F659A3"/>
    <w:rsid w:val="00F66B77"/>
    <w:rsid w:val="00F66D89"/>
    <w:rsid w:val="00F67AAE"/>
    <w:rsid w:val="00F67FF6"/>
    <w:rsid w:val="00F7090A"/>
    <w:rsid w:val="00F7214B"/>
    <w:rsid w:val="00F74814"/>
    <w:rsid w:val="00F75C30"/>
    <w:rsid w:val="00F90047"/>
    <w:rsid w:val="00F919EE"/>
    <w:rsid w:val="00F959A3"/>
    <w:rsid w:val="00F9738C"/>
    <w:rsid w:val="00FA01E4"/>
    <w:rsid w:val="00FA14D6"/>
    <w:rsid w:val="00FA156E"/>
    <w:rsid w:val="00FA3CDE"/>
    <w:rsid w:val="00FA4DD1"/>
    <w:rsid w:val="00FA5084"/>
    <w:rsid w:val="00FA5722"/>
    <w:rsid w:val="00FA588E"/>
    <w:rsid w:val="00FA6567"/>
    <w:rsid w:val="00FC112D"/>
    <w:rsid w:val="00FC3EEB"/>
    <w:rsid w:val="00FC6E6C"/>
    <w:rsid w:val="00FC7788"/>
    <w:rsid w:val="00FD09CC"/>
    <w:rsid w:val="00FF0DF9"/>
    <w:rsid w:val="00FF7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 style="mso-position-horizontal-relative:page;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A4703"/>
    <w:rPr>
      <w:sz w:val="24"/>
      <w:szCs w:val="24"/>
    </w:rPr>
  </w:style>
  <w:style w:type="paragraph" w:styleId="1">
    <w:name w:val="heading 1"/>
    <w:basedOn w:val="a"/>
    <w:next w:val="a"/>
    <w:qFormat/>
    <w:rsid w:val="002A4703"/>
    <w:pPr>
      <w:keepNext/>
      <w:outlineLvl w:val="0"/>
    </w:pPr>
    <w:rPr>
      <w:rFonts w:ascii="a_Timer" w:hAnsi="a_Timer"/>
      <w:sz w:val="28"/>
    </w:rPr>
  </w:style>
  <w:style w:type="paragraph" w:styleId="2">
    <w:name w:val="heading 2"/>
    <w:basedOn w:val="a"/>
    <w:next w:val="a"/>
    <w:qFormat/>
    <w:rsid w:val="002A4703"/>
    <w:pPr>
      <w:keepNext/>
      <w:tabs>
        <w:tab w:val="center" w:pos="-5465"/>
        <w:tab w:val="left" w:pos="4615"/>
      </w:tabs>
      <w:jc w:val="center"/>
      <w:outlineLvl w:val="1"/>
    </w:pPr>
    <w:rPr>
      <w:rFonts w:ascii="a_Timer" w:hAnsi="a_Timer"/>
      <w:b/>
      <w:bCs/>
      <w:sz w:val="32"/>
      <w:u w:val="single"/>
    </w:rPr>
  </w:style>
  <w:style w:type="paragraph" w:styleId="3">
    <w:name w:val="heading 3"/>
    <w:basedOn w:val="a"/>
    <w:next w:val="a"/>
    <w:qFormat/>
    <w:rsid w:val="002A4703"/>
    <w:pPr>
      <w:keepNext/>
      <w:tabs>
        <w:tab w:val="center" w:pos="-5465"/>
        <w:tab w:val="left" w:pos="4615"/>
      </w:tabs>
      <w:ind w:firstLine="745"/>
      <w:outlineLvl w:val="2"/>
    </w:pPr>
    <w:rPr>
      <w:rFonts w:ascii="a_Timer" w:hAnsi="a_Timer"/>
      <w:sz w:val="28"/>
    </w:rPr>
  </w:style>
  <w:style w:type="paragraph" w:styleId="4">
    <w:name w:val="heading 4"/>
    <w:basedOn w:val="a"/>
    <w:next w:val="a"/>
    <w:qFormat/>
    <w:rsid w:val="002A4703"/>
    <w:pPr>
      <w:keepNext/>
      <w:tabs>
        <w:tab w:val="center" w:pos="-5465"/>
        <w:tab w:val="left" w:pos="4615"/>
      </w:tabs>
      <w:ind w:firstLine="25"/>
      <w:outlineLvl w:val="3"/>
    </w:pPr>
    <w:rPr>
      <w:rFonts w:ascii="a_Timer" w:hAnsi="a_Timer"/>
      <w:sz w:val="28"/>
    </w:rPr>
  </w:style>
  <w:style w:type="paragraph" w:styleId="5">
    <w:name w:val="heading 5"/>
    <w:basedOn w:val="a"/>
    <w:next w:val="a"/>
    <w:qFormat/>
    <w:rsid w:val="002A4703"/>
    <w:pPr>
      <w:keepNext/>
      <w:jc w:val="center"/>
      <w:outlineLvl w:val="4"/>
    </w:pPr>
    <w:rPr>
      <w:rFonts w:ascii="a_Timer" w:hAnsi="a_Timer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A4703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2A4703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2A4703"/>
  </w:style>
  <w:style w:type="paragraph" w:styleId="a6">
    <w:name w:val="Body Text"/>
    <w:basedOn w:val="a"/>
    <w:rsid w:val="002A4703"/>
    <w:pPr>
      <w:jc w:val="center"/>
    </w:pPr>
    <w:rPr>
      <w:rFonts w:ascii="a_Timer" w:hAnsi="a_Timer"/>
      <w:sz w:val="28"/>
    </w:rPr>
  </w:style>
  <w:style w:type="paragraph" w:styleId="20">
    <w:name w:val="Body Text 2"/>
    <w:basedOn w:val="a"/>
    <w:rsid w:val="002A4703"/>
    <w:pPr>
      <w:jc w:val="center"/>
    </w:pPr>
    <w:rPr>
      <w:rFonts w:ascii="a_Timer" w:hAnsi="a_Timer"/>
      <w:szCs w:val="20"/>
    </w:rPr>
  </w:style>
  <w:style w:type="paragraph" w:styleId="30">
    <w:name w:val="Body Text 3"/>
    <w:basedOn w:val="a"/>
    <w:rsid w:val="002A4703"/>
    <w:rPr>
      <w:rFonts w:ascii="a_Timer" w:hAnsi="a_Timer"/>
      <w:sz w:val="16"/>
    </w:rPr>
  </w:style>
  <w:style w:type="paragraph" w:styleId="a7">
    <w:name w:val="Block Text"/>
    <w:basedOn w:val="a"/>
    <w:rsid w:val="008B1B5E"/>
    <w:pPr>
      <w:ind w:left="-108" w:right="-108"/>
      <w:jc w:val="center"/>
    </w:pPr>
    <w:rPr>
      <w:b/>
      <w:i/>
      <w:sz w:val="20"/>
      <w:szCs w:val="20"/>
    </w:rPr>
  </w:style>
  <w:style w:type="table" w:styleId="a8">
    <w:name w:val="Table Grid"/>
    <w:basedOn w:val="a1"/>
    <w:rsid w:val="00006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1057;&#1087;&#1077;&#1094;&#1080;&#1092;&#1080;&#1082;&#1072;&#1094;&#1080;&#1103;%20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A39C11-0A96-4899-A960-2203029EF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Спецификация ШАБЛОН.dotx</Template>
  <TotalTime>54</TotalTime>
  <Pages>28</Pages>
  <Words>3461</Words>
  <Characters>19733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Redan-KB</Company>
  <LinksUpToDate>false</LinksUpToDate>
  <CharactersWithSpaces>23148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PM_TaranovaLM</dc:creator>
  <cp:lastModifiedBy>Таранова Людмила Михайловна</cp:lastModifiedBy>
  <cp:revision>3</cp:revision>
  <cp:lastPrinted>2016-12-19T10:55:00Z</cp:lastPrinted>
  <dcterms:created xsi:type="dcterms:W3CDTF">2017-03-01T10:25:00Z</dcterms:created>
  <dcterms:modified xsi:type="dcterms:W3CDTF">2017-03-01T10:51:00Z</dcterms:modified>
</cp:coreProperties>
</file>