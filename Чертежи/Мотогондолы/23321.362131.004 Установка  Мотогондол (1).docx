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3C" w:rsidRPr="001E034F" w:rsidRDefault="0008603C">
      <w:pPr>
        <w:ind w:left="900"/>
        <w:rPr>
          <w:rFonts w:ascii="a_Timer" w:hAnsi="a_Timer"/>
        </w:rPr>
      </w:pPr>
    </w:p>
    <w:p w:rsidR="00425638" w:rsidRDefault="00B12D4E">
      <w:pPr>
        <w:rPr>
          <w:rFonts w:ascii="a_Timer" w:hAnsi="a_Timer"/>
        </w:rPr>
      </w:pPr>
      <w:r w:rsidRPr="00B12D4E">
        <w:rPr>
          <w:rFonts w:ascii="a_Timer" w:hAnsi="a_Timer"/>
          <w:noProof/>
          <w:sz w:val="20"/>
        </w:rPr>
        <w:pict>
          <v:group id="_x0000_s1067" style="position:absolute;margin-left:59.55pt;margin-top:691.75pt;width:99.2pt;height:34pt;z-index:251660288;mso-position-horizontal-relative:page;mso-position-vertical-relative:page" coordorigin="1191,14515" coordsize="1997,1417">
            <v:rect id="_x0000_s1068" style="position:absolute;left:1191;top:14515;width:1984;height:1417;mso-position-horizontal-relative:page;mso-position-vertical-relative:page" filled="f">
              <v:textbox inset=",3.3mm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260;top:14578;width:1928;height:1191;mso-position-vertical-relative:page" filled="f" stroked="f">
              <v:textbox style="mso-next-textbox:#_x0000_s1069" inset=",3.3mm">
                <w:txbxContent>
                  <w:p w:rsidR="00272142" w:rsidRPr="003142AF" w:rsidRDefault="00272142" w:rsidP="003142AF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w10:wrap anchorx="page" anchory="page"/>
            <w10:anchorlock/>
          </v:group>
        </w:pict>
      </w:r>
      <w:r w:rsidRPr="00B12D4E">
        <w:rPr>
          <w:rFonts w:ascii="a_Timer" w:hAnsi="a_Timer"/>
          <w:noProof/>
          <w:sz w:val="20"/>
        </w:rPr>
        <w:pict>
          <v:group id="_x0000_s1054" style="position:absolute;margin-left:158.75pt;margin-top:691.75pt;width:185pt;height:34pt;z-index:251659264;mso-position-horizontal-relative:page;mso-position-vertical-relative:page" coordorigin="3175,14515" coordsize="3700,850">
            <v:group id="_x0000_s1055" style="position:absolute;left:4649;top:14515;width:751;height:850;mso-position-horizontal-relative:page;mso-position-vertical-relative:page" coordorigin="4649,14515" coordsize="751,850">
              <v:shape id="_x0000_s1056" type="#_x0000_t202" style="position:absolute;left:4680;top:14760;width:720;height:474;mso-position-horizontal-relative:page;mso-position-vertical-relative:page" filled="f" stroked="f">
                <v:textbox style="mso-next-textbox:#_x0000_s1056" inset=".5mm,.3mm,.5mm">
                  <w:txbxContent>
                    <w:p w:rsidR="00272142" w:rsidRPr="002A698A" w:rsidRDefault="00272142" w:rsidP="002A69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-0,6</w:t>
                      </w:r>
                      <w:r w:rsidR="00AD6071">
                        <w:rPr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rect id="_x0000_s1057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58" style="position:absolute;left:5387;top:14515;width:751;height:850;mso-position-horizontal-relative:page;mso-position-vertical-relative:page" coordorigin="4649,14515" coordsize="751,850">
              <v:shape id="_x0000_s1059" type="#_x0000_t202" style="position:absolute;left:4680;top:14760;width:720;height:474;mso-position-horizontal-relative:page;mso-position-vertical-relative:page" filled="f" stroked="f">
                <v:textbox style="mso-next-textbox:#_x0000_s1059" inset=".5mm,.3mm,.5mm">
                  <w:txbxContent>
                    <w:p w:rsidR="00272142" w:rsidRPr="00B91802" w:rsidRDefault="00272142" w:rsidP="00B926B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rect id="_x0000_s1060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1" style="position:absolute;left:6124;top:14515;width:751;height:850;mso-position-horizontal-relative:page;mso-position-vertical-relative:page" coordorigin="4649,14515" coordsize="751,850">
              <v:shape id="_x0000_s1062" type="#_x0000_t202" style="position:absolute;left:4680;top:14760;width:720;height:474;mso-position-horizontal-relative:page;mso-position-vertical-relative:page" filled="f" stroked="f">
                <v:textbox style="mso-next-textbox:#_x0000_s1062" inset=".5mm,.3mm,.5mm">
                  <w:txbxContent>
                    <w:p w:rsidR="00272142" w:rsidRPr="007516AB" w:rsidRDefault="00272142" w:rsidP="007F790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0, </w:t>
                      </w:r>
                      <w:r w:rsidR="00981ECE">
                        <w:rPr>
                          <w:szCs w:val="28"/>
                        </w:rPr>
                        <w:t>43</w:t>
                      </w:r>
                    </w:p>
                  </w:txbxContent>
                </v:textbox>
              </v:shape>
              <v:rect id="_x0000_s1063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4" style="position:absolute;left:3175;top:14515;width:1474;height:850" coordorigin="3175,14515" coordsize="1474,850">
              <v:shape id="_x0000_s1065" type="#_x0000_t202" style="position:absolute;left:3175;top:14760;width:1417;height:474;mso-position-horizontal-relative:page;mso-position-vertical-relative:page" filled="f" stroked="f">
                <v:textbox style="mso-next-textbox:#_x0000_s1065" inset=".5mm,.3mm,.5mm">
                  <w:txbxContent>
                    <w:p w:rsidR="00272142" w:rsidRPr="002A698A" w:rsidRDefault="00981ECE" w:rsidP="00CC354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11,1</w:t>
                      </w:r>
                    </w:p>
                  </w:txbxContent>
                </v:textbox>
              </v:shape>
              <v:rect id="_x0000_s1066" style="position:absolute;left:3175;top:14515;width:1474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w10:wrap anchorx="page" anchory="page"/>
            <w10:anchorlock/>
          </v:group>
        </w:pict>
      </w:r>
      <w:r w:rsidRPr="00B12D4E">
        <w:rPr>
          <w:rFonts w:ascii="a_Timer" w:hAnsi="a_Timer"/>
          <w:noProof/>
          <w:sz w:val="20"/>
        </w:rPr>
        <w:pict>
          <v:group id="_x0000_s1050" style="position:absolute;margin-left:158.75pt;margin-top:725.75pt;width:185pt;height:42.5pt;z-index:251657216;mso-position-horizontal-relative:page;mso-position-vertical-relative:page" coordorigin="3175,14515" coordsize="3700,850">
            <v:group id="_x0000_s1038" style="position:absolute;left:4649;top:14515;width:751;height:850;mso-position-horizontal-relative:page;mso-position-vertical-relative:page" coordorigin="4649,14515" coordsize="751,850">
              <v:shape id="_x0000_s1035" type="#_x0000_t202" style="position:absolute;left:4680;top:14760;width:720;height:474;mso-position-horizontal-relative:page;mso-position-vertical-relative:page" filled="f" stroked="f">
                <v:textbox style="mso-next-textbox:#_x0000_s1035">
                  <w:txbxContent>
                    <w:p w:rsidR="00272142" w:rsidRDefault="00272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rect id="_x0000_s1037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39" style="position:absolute;left:5387;top:14515;width:751;height:850;mso-position-horizontal-relative:page;mso-position-vertical-relative:page" coordorigin="4649,14515" coordsize="751,850">
              <v:shape id="_x0000_s1040" type="#_x0000_t202" style="position:absolute;left:4680;top:14760;width:720;height:474;mso-position-horizontal-relative:page;mso-position-vertical-relative:page" filled="f" stroked="f">
                <v:textbox style="mso-next-textbox:#_x0000_s1040">
                  <w:txbxContent>
                    <w:p w:rsidR="00272142" w:rsidRDefault="00272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rect id="_x0000_s1041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2" style="position:absolute;left:6124;top:14515;width:751;height:850;mso-position-horizontal-relative:page;mso-position-vertical-relative:page" coordorigin="4649,14515" coordsize="751,850">
              <v:shape id="_x0000_s1043" type="#_x0000_t202" style="position:absolute;left:4680;top:14760;width:720;height:474;mso-position-horizontal-relative:page;mso-position-vertical-relative:page" filled="f" stroked="f">
                <v:textbox style="mso-next-textbox:#_x0000_s1043">
                  <w:txbxContent>
                    <w:p w:rsidR="00272142" w:rsidRDefault="002721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rect id="_x0000_s1044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9" style="position:absolute;left:3175;top:14515;width:1474;height:850" coordorigin="3175,14515" coordsize="1474,850">
              <v:shape id="_x0000_s1034" type="#_x0000_t202" style="position:absolute;left:3175;top:14760;width:1417;height:474;mso-position-horizontal-relative:page;mso-position-vertical-relative:page" filled="f" stroked="f">
                <v:textbox style="mso-next-textbox:#_x0000_s1034">
                  <w:txbxContent>
                    <w:p w:rsidR="00272142" w:rsidRPr="00C1004C" w:rsidRDefault="0027214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кГ</w:t>
                      </w:r>
                      <w:proofErr w:type="spellEnd"/>
                      <w:proofErr w:type="gramEnd"/>
                    </w:p>
                  </w:txbxContent>
                </v:textbox>
              </v:shape>
              <v:rect id="_x0000_s1045" style="position:absolute;left:3175;top:14515;width:1474;height:850;mso-wrap-edited:f;mso-position-horizontal-relative:page;mso-position-vertical-relative:page" wrapcoords="-220 0 -220 21600 21820 21600 21820 0 -220 0" filled="f"/>
            </v:group>
            <w10:wrap anchorx="page" anchory="page"/>
            <w10:anchorlock/>
          </v:group>
        </w:pict>
      </w:r>
      <w:r w:rsidRPr="00B12D4E">
        <w:rPr>
          <w:rFonts w:ascii="a_Timer" w:hAnsi="a_Timer"/>
          <w:noProof/>
          <w:sz w:val="20"/>
        </w:rPr>
        <w:pict>
          <v:group id="_x0000_s1048" style="position:absolute;margin-left:59.55pt;margin-top:725.75pt;width:99.85pt;height:70.85pt;z-index:251655168;mso-position-horizontal-relative:page;mso-position-vertical-relative:page" coordorigin="1191,14515" coordsize="1997,1417">
            <v:rect id="_x0000_s1027" style="position:absolute;left:1191;top:14515;width:1984;height:1417;mso-position-horizontal-relative:page;mso-position-vertical-relative:page" filled="f"/>
            <v:shape id="_x0000_s1031" type="#_x0000_t202" style="position:absolute;left:1260;top:14578;width:1928;height:1191;mso-position-vertical-relative:page" filled="f" stroked="f">
              <v:textbox style="mso-next-textbox:#_x0000_s1031">
                <w:txbxContent>
                  <w:p w:rsidR="00272142" w:rsidRDefault="00272142">
                    <w:pPr>
                      <w:pStyle w:val="a6"/>
                    </w:pPr>
                    <w:r>
                      <w:t>Код</w:t>
                    </w:r>
                    <w:r>
                      <w:br/>
                      <w:t>статьи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B12D4E">
        <w:rPr>
          <w:rFonts w:ascii="a_Timer" w:hAnsi="a_Timer"/>
          <w:noProof/>
          <w:sz w:val="20"/>
        </w:rPr>
        <w:pict>
          <v:shape id="_x0000_s1047" type="#_x0000_t202" style="position:absolute;margin-left:162pt;margin-top:768.3pt;width:1in;height:23.7pt;z-index:251658240;mso-position-horizontal-relative:page;mso-position-vertical-relative:page" filled="f" stroked="f">
            <v:textbox style="mso-next-textbox:#_x0000_s1047">
              <w:txbxContent>
                <w:p w:rsidR="00272142" w:rsidRDefault="00272142">
                  <w:pPr>
                    <w:jc w:val="center"/>
                  </w:pPr>
                  <w:r>
                    <w:t>Масса</w:t>
                  </w:r>
                </w:p>
              </w:txbxContent>
            </v:textbox>
            <w10:wrap anchorx="page" anchory="page"/>
            <w10:anchorlock/>
          </v:shape>
        </w:pict>
      </w:r>
      <w:r w:rsidRPr="00B12D4E">
        <w:rPr>
          <w:rFonts w:ascii="a_Timer" w:hAnsi="a_Timer"/>
          <w:noProof/>
          <w:sz w:val="20"/>
        </w:rPr>
        <w:pict>
          <v:shape id="_x0000_s1033" type="#_x0000_t202" style="position:absolute;margin-left:234pt;margin-top:768.3pt;width:108pt;height:23.7pt;z-index:251656192;mso-position-horizontal-relative:page;mso-position-vertical-relative:page" filled="f" stroked="f">
            <v:textbox>
              <w:txbxContent>
                <w:p w:rsidR="00272142" w:rsidRDefault="00272142">
                  <w:pPr>
                    <w:jc w:val="center"/>
                  </w:pPr>
                  <w:r>
                    <w:t xml:space="preserve">Плечо, </w:t>
                  </w:r>
                  <w:proofErr w:type="gramStart"/>
                  <w:r>
                    <w:t>м</w:t>
                  </w:r>
                  <w:proofErr w:type="gramEnd"/>
                </w:p>
              </w:txbxContent>
            </v:textbox>
            <w10:wrap anchorx="page" anchory="page"/>
            <w10:anchorlock/>
          </v:shape>
        </w:pict>
      </w:r>
      <w:r w:rsidRPr="00B12D4E">
        <w:rPr>
          <w:rFonts w:ascii="a_Timer" w:hAnsi="a_Timer"/>
          <w:noProof/>
          <w:sz w:val="20"/>
        </w:rPr>
        <w:pict>
          <v:shape id="_x0000_s1030" type="#_x0000_t202" style="position:absolute;margin-left:0;margin-top:800.9pt;width:279pt;height:23.8pt;z-index:251654144;mso-position-vertical-relative:page" filled="f" stroked="f">
            <v:textbox inset="1.5mm,,1.5mm">
              <w:txbxContent>
                <w:p w:rsidR="00272142" w:rsidRDefault="00272142">
                  <w:pPr>
                    <w:pStyle w:val="5"/>
                  </w:pPr>
                  <w:r>
                    <w:t>Нагрузка по РД5.0205-76</w:t>
                  </w:r>
                </w:p>
              </w:txbxContent>
            </v:textbox>
            <w10:wrap anchory="page"/>
            <w10:anchorlock/>
          </v:shape>
        </w:pict>
      </w:r>
      <w:r w:rsidRPr="00B12D4E">
        <w:rPr>
          <w:rFonts w:ascii="a_Timer" w:hAnsi="a_Timer"/>
          <w:noProof/>
          <w:sz w:val="20"/>
        </w:rPr>
        <w:pict>
          <v:rect id="_x0000_s1029" style="position:absolute;margin-left:232.45pt;margin-top:768.3pt;width:110.55pt;height:28.35pt;z-index:-251663360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B12D4E">
        <w:rPr>
          <w:rFonts w:ascii="a_Timer" w:hAnsi="a_Timer"/>
          <w:noProof/>
          <w:sz w:val="20"/>
        </w:rPr>
        <w:pict>
          <v:rect id="_x0000_s1028" style="position:absolute;margin-left:158.75pt;margin-top:768.3pt;width:73.7pt;height:28.35pt;z-index:-251664384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B12D4E">
        <w:rPr>
          <w:rFonts w:ascii="a_Timer" w:hAnsi="a_Timer"/>
          <w:noProof/>
          <w:sz w:val="20"/>
        </w:rPr>
        <w:pict>
          <v:rect id="_x0000_s1026" style="position:absolute;margin-left:59.55pt;margin-top:796.65pt;width:283.45pt;height:28.35pt;z-index:-251665408;mso-wrap-edited:f;mso-position-horizontal-relative:page;mso-position-vertical-relative:page" wrapcoords="-57 0 -57 21600 21657 21600 21657 0 -57 0" filled="f">
            <w10:wrap anchorx="page" anchory="page"/>
            <w10:anchorlock/>
          </v:rect>
        </w:pict>
      </w:r>
      <w:r w:rsidR="004D5E53">
        <w:rPr>
          <w:rFonts w:ascii="a_Timer" w:hAnsi="a_Timer"/>
        </w:rPr>
        <w:t xml:space="preserve">   </w:t>
      </w:r>
      <w:r w:rsidR="00274594">
        <w:rPr>
          <w:rFonts w:ascii="a_Timer" w:hAnsi="a_Timer"/>
        </w:rPr>
        <w:t xml:space="preserve"> </w:t>
      </w:r>
      <w:r w:rsidR="00C57FA5">
        <w:rPr>
          <w:rFonts w:ascii="a_Timer" w:hAnsi="a_Timer"/>
        </w:rPr>
        <w:t xml:space="preserve"> </w:t>
      </w:r>
      <w:r w:rsidR="00A8081C">
        <w:rPr>
          <w:rFonts w:ascii="a_Timer" w:hAnsi="a_Timer"/>
        </w:rPr>
        <w:t xml:space="preserve"> </w:t>
      </w:r>
      <w:r w:rsidR="00425638">
        <w:rPr>
          <w:rFonts w:ascii="a_Timer" w:hAnsi="a_Timer"/>
        </w:rPr>
        <w:t xml:space="preserve">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7C11E9">
        <w:rPr>
          <w:rFonts w:ascii="a_Timer" w:hAnsi="a_Timer"/>
        </w:rPr>
        <w:t xml:space="preserve"> </w:t>
      </w:r>
      <w:r>
        <w:rPr>
          <w:rFonts w:ascii="a_Timer" w:hAnsi="a_Timer"/>
        </w:rPr>
        <w:t xml:space="preserve">          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603C" w:rsidRDefault="00B42A14">
      <w:pPr>
        <w:rPr>
          <w:rFonts w:ascii="a_Timer" w:hAnsi="a_Timer"/>
          <w:sz w:val="8"/>
        </w:rPr>
      </w:pPr>
      <w:r>
        <w:rPr>
          <w:rFonts w:ascii="a_Timer" w:hAnsi="a_Timer"/>
        </w:rPr>
        <w:t xml:space="preserve"> </w:t>
      </w:r>
      <w:r w:rsidR="00930BE5">
        <w:rPr>
          <w:rFonts w:ascii="a_Timer" w:hAnsi="a_Timer"/>
        </w:rPr>
        <w:t xml:space="preserve">   </w:t>
      </w:r>
      <w:r w:rsidR="00997932">
        <w:rPr>
          <w:rFonts w:ascii="a_Timer" w:hAnsi="a_Timer"/>
        </w:rPr>
        <w:t xml:space="preserve"> </w:t>
      </w:r>
      <w:r w:rsidR="007A254E">
        <w:rPr>
          <w:rFonts w:ascii="a_Timer" w:hAnsi="a_Timer"/>
        </w:rPr>
        <w:t xml:space="preserve"> </w:t>
      </w:r>
      <w:r w:rsidR="00D97052">
        <w:rPr>
          <w:rFonts w:ascii="a_Timer" w:hAnsi="a_Timer"/>
        </w:rPr>
        <w:t xml:space="preserve"> </w:t>
      </w:r>
      <w:r w:rsidR="0008603C">
        <w:rPr>
          <w:rFonts w:ascii="a_Timer" w:hAnsi="a_Timer"/>
        </w:rPr>
        <w:br w:type="page"/>
      </w:r>
    </w:p>
    <w:tbl>
      <w:tblPr>
        <w:tblStyle w:val="a8"/>
        <w:tblW w:w="22079" w:type="dxa"/>
        <w:tblInd w:w="169" w:type="dxa"/>
        <w:tblLayout w:type="fixed"/>
        <w:tblLook w:val="01E0"/>
      </w:tblPr>
      <w:tblGrid>
        <w:gridCol w:w="479"/>
        <w:gridCol w:w="551"/>
        <w:gridCol w:w="185"/>
        <w:gridCol w:w="844"/>
        <w:gridCol w:w="1607"/>
        <w:gridCol w:w="1071"/>
        <w:gridCol w:w="1071"/>
        <w:gridCol w:w="1071"/>
        <w:gridCol w:w="1071"/>
        <w:gridCol w:w="893"/>
        <w:gridCol w:w="893"/>
        <w:gridCol w:w="554"/>
        <w:gridCol w:w="537"/>
        <w:gridCol w:w="169"/>
        <w:gridCol w:w="545"/>
        <w:gridCol w:w="164"/>
        <w:gridCol w:w="175"/>
        <w:gridCol w:w="732"/>
        <w:gridCol w:w="537"/>
        <w:gridCol w:w="537"/>
        <w:gridCol w:w="715"/>
        <w:gridCol w:w="715"/>
        <w:gridCol w:w="537"/>
        <w:gridCol w:w="892"/>
        <w:gridCol w:w="537"/>
        <w:gridCol w:w="1605"/>
        <w:gridCol w:w="1606"/>
        <w:gridCol w:w="537"/>
        <w:gridCol w:w="1249"/>
      </w:tblGrid>
      <w:tr w:rsidR="001C5249" w:rsidRPr="001C5249">
        <w:trPr>
          <w:cantSplit/>
          <w:trHeight w:val="1095"/>
          <w:tblHeader/>
        </w:trPr>
        <w:tc>
          <w:tcPr>
            <w:tcW w:w="47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lastRenderedPageBreak/>
              <w:t>Номер строки</w:t>
            </w:r>
          </w:p>
        </w:tc>
        <w:tc>
          <w:tcPr>
            <w:tcW w:w="551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Позиция</w:t>
            </w:r>
          </w:p>
        </w:tc>
        <w:tc>
          <w:tcPr>
            <w:tcW w:w="2636" w:type="dxa"/>
            <w:gridSpan w:val="3"/>
            <w:vMerge w:val="restart"/>
            <w:vAlign w:val="center"/>
          </w:tcPr>
          <w:p w:rsidR="001C5249" w:rsidRPr="001C5249" w:rsidRDefault="001C5249" w:rsidP="006D3904">
            <w:pPr>
              <w:jc w:val="center"/>
            </w:pPr>
            <w:r>
              <w:t>Обозначение</w:t>
            </w:r>
          </w:p>
        </w:tc>
        <w:tc>
          <w:tcPr>
            <w:tcW w:w="4284" w:type="dxa"/>
            <w:gridSpan w:val="4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Наименование</w:t>
            </w:r>
          </w:p>
        </w:tc>
        <w:tc>
          <w:tcPr>
            <w:tcW w:w="1786" w:type="dxa"/>
            <w:gridSpan w:val="2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 изделия или материала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 xml:space="preserve">Код ед.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Количество</w:t>
            </w:r>
          </w:p>
        </w:tc>
        <w:tc>
          <w:tcPr>
            <w:tcW w:w="1785" w:type="dxa"/>
            <w:gridSpan w:val="5"/>
            <w:vAlign w:val="center"/>
          </w:tcPr>
          <w:p w:rsidR="001C5249" w:rsidRPr="001C5249" w:rsidRDefault="001C5249" w:rsidP="001C5249">
            <w:pPr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Место расположения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Изоляция</w:t>
            </w:r>
          </w:p>
        </w:tc>
        <w:tc>
          <w:tcPr>
            <w:tcW w:w="1430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Коды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Расход м</w:t>
            </w:r>
            <w:r>
              <w:t>а</w:t>
            </w:r>
            <w:r>
              <w:t>териала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Код установки</w:t>
            </w:r>
          </w:p>
        </w:tc>
        <w:tc>
          <w:tcPr>
            <w:tcW w:w="3211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Этап, вид работ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proofErr w:type="spellStart"/>
            <w:r>
              <w:t>Оптим</w:t>
            </w:r>
            <w:proofErr w:type="spellEnd"/>
            <w:r>
              <w:t>. шифр</w:t>
            </w:r>
          </w:p>
        </w:tc>
        <w:tc>
          <w:tcPr>
            <w:tcW w:w="124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Примечание</w:t>
            </w:r>
          </w:p>
        </w:tc>
      </w:tr>
      <w:tr w:rsidR="001C5249" w:rsidRPr="001C5249">
        <w:trPr>
          <w:cantSplit/>
          <w:trHeight w:val="1446"/>
          <w:tblHeader/>
        </w:trPr>
        <w:tc>
          <w:tcPr>
            <w:tcW w:w="479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51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2636" w:type="dxa"/>
            <w:gridSpan w:val="3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4284" w:type="dxa"/>
            <w:gridSpan w:val="4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786" w:type="dxa"/>
            <w:gridSpan w:val="2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54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37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714" w:type="dxa"/>
            <w:gridSpan w:val="2"/>
            <w:vAlign w:val="center"/>
          </w:tcPr>
          <w:p w:rsidR="001C5249" w:rsidRPr="001C5249" w:rsidRDefault="001C5249" w:rsidP="001C5249">
            <w:pPr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Ед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н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цы</w:t>
            </w:r>
          </w:p>
        </w:tc>
        <w:tc>
          <w:tcPr>
            <w:tcW w:w="1071" w:type="dxa"/>
            <w:gridSpan w:val="3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Общая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Ведомость заказа</w:t>
            </w: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Покрытия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 xml:space="preserve">Код ед. </w:t>
            </w:r>
            <w:proofErr w:type="spellStart"/>
            <w:r w:rsidRPr="00ED35D7">
              <w:rPr>
                <w:sz w:val="22"/>
                <w:szCs w:val="22"/>
              </w:rPr>
              <w:t>изм</w:t>
            </w:r>
            <w:proofErr w:type="spellEnd"/>
            <w:r w:rsidRPr="00ED35D7">
              <w:rPr>
                <w:sz w:val="22"/>
                <w:szCs w:val="22"/>
              </w:rPr>
              <w:t>.</w:t>
            </w:r>
          </w:p>
        </w:tc>
        <w:tc>
          <w:tcPr>
            <w:tcW w:w="892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C5249" w:rsidRPr="00ED35D7" w:rsidRDefault="00ED35D7" w:rsidP="001C5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тельная сбо</w:t>
            </w: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ка (изготовл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ние)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1C5249" w:rsidRPr="001C5249" w:rsidRDefault="00ED35D7" w:rsidP="001C5249">
            <w:pPr>
              <w:jc w:val="center"/>
            </w:pPr>
            <w:r>
              <w:t>Монтаж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</w:tr>
      <w:tr w:rsidR="00216DE6" w:rsidRPr="001C5249">
        <w:trPr>
          <w:trHeight w:val="494"/>
          <w:tblHeader/>
        </w:trPr>
        <w:tc>
          <w:tcPr>
            <w:tcW w:w="479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</w:t>
            </w:r>
          </w:p>
        </w:tc>
        <w:tc>
          <w:tcPr>
            <w:tcW w:w="2636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3</w:t>
            </w:r>
          </w:p>
        </w:tc>
        <w:tc>
          <w:tcPr>
            <w:tcW w:w="4284" w:type="dxa"/>
            <w:gridSpan w:val="4"/>
            <w:vAlign w:val="center"/>
          </w:tcPr>
          <w:p w:rsidR="00006E24" w:rsidRPr="001C5249" w:rsidRDefault="001C5249" w:rsidP="001C5249">
            <w:pPr>
              <w:jc w:val="center"/>
            </w:pPr>
            <w:r>
              <w:t>4</w:t>
            </w:r>
          </w:p>
        </w:tc>
        <w:tc>
          <w:tcPr>
            <w:tcW w:w="1786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5</w:t>
            </w:r>
          </w:p>
        </w:tc>
        <w:tc>
          <w:tcPr>
            <w:tcW w:w="55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6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7</w:t>
            </w:r>
          </w:p>
        </w:tc>
        <w:tc>
          <w:tcPr>
            <w:tcW w:w="714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8</w:t>
            </w:r>
          </w:p>
        </w:tc>
        <w:tc>
          <w:tcPr>
            <w:tcW w:w="1071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9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10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11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12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13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14</w:t>
            </w:r>
          </w:p>
        </w:tc>
        <w:tc>
          <w:tcPr>
            <w:tcW w:w="892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15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16</w:t>
            </w:r>
          </w:p>
        </w:tc>
        <w:tc>
          <w:tcPr>
            <w:tcW w:w="160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17-19</w:t>
            </w:r>
          </w:p>
        </w:tc>
        <w:tc>
          <w:tcPr>
            <w:tcW w:w="1606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20-21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22</w:t>
            </w:r>
          </w:p>
        </w:tc>
        <w:tc>
          <w:tcPr>
            <w:tcW w:w="1249" w:type="dxa"/>
            <w:vAlign w:val="center"/>
          </w:tcPr>
          <w:p w:rsidR="001C5249" w:rsidRPr="001C5249" w:rsidRDefault="001C5249" w:rsidP="001C5249">
            <w:pPr>
              <w:jc w:val="center"/>
            </w:pPr>
            <w:r>
              <w:t>23</w:t>
            </w:r>
          </w:p>
        </w:tc>
      </w:tr>
      <w:tr w:rsidR="00ED35D7" w:rsidRPr="001C5249">
        <w:trPr>
          <w:tblHeader/>
        </w:trPr>
        <w:tc>
          <w:tcPr>
            <w:tcW w:w="2059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Конструкторская группа</w:t>
            </w:r>
          </w:p>
        </w:tc>
        <w:tc>
          <w:tcPr>
            <w:tcW w:w="1607" w:type="dxa"/>
          </w:tcPr>
          <w:p w:rsidR="00ED35D7" w:rsidRPr="001C5249" w:rsidRDefault="00ED35D7">
            <w:pPr>
              <w:jc w:val="both"/>
            </w:pPr>
            <w:r>
              <w:t>24</w:t>
            </w:r>
          </w:p>
        </w:tc>
        <w:tc>
          <w:tcPr>
            <w:tcW w:w="1071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Стр. район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25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Блок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26</w:t>
            </w:r>
          </w:p>
        </w:tc>
        <w:tc>
          <w:tcPr>
            <w:tcW w:w="893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Се</w:t>
            </w:r>
            <w:r w:rsidRPr="00ED35D7">
              <w:rPr>
                <w:sz w:val="22"/>
                <w:szCs w:val="22"/>
              </w:rPr>
              <w:t>к</w:t>
            </w:r>
            <w:r w:rsidRPr="00ED35D7">
              <w:rPr>
                <w:sz w:val="22"/>
                <w:szCs w:val="22"/>
              </w:rPr>
              <w:t>ция</w:t>
            </w:r>
          </w:p>
        </w:tc>
        <w:tc>
          <w:tcPr>
            <w:tcW w:w="893" w:type="dxa"/>
          </w:tcPr>
          <w:p w:rsidR="00ED35D7" w:rsidRPr="001C5249" w:rsidRDefault="00ED35D7">
            <w:pPr>
              <w:jc w:val="both"/>
            </w:pPr>
            <w:r>
              <w:t>27</w:t>
            </w:r>
          </w:p>
        </w:tc>
        <w:tc>
          <w:tcPr>
            <w:tcW w:w="2144" w:type="dxa"/>
            <w:gridSpan w:val="6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Технологический комплект</w:t>
            </w:r>
          </w:p>
        </w:tc>
        <w:tc>
          <w:tcPr>
            <w:tcW w:w="732" w:type="dxa"/>
          </w:tcPr>
          <w:p w:rsidR="00ED35D7" w:rsidRPr="001C5249" w:rsidRDefault="00ED35D7">
            <w:pPr>
              <w:jc w:val="both"/>
            </w:pPr>
            <w:r>
              <w:t>28</w:t>
            </w:r>
          </w:p>
        </w:tc>
        <w:tc>
          <w:tcPr>
            <w:tcW w:w="4470" w:type="dxa"/>
            <w:gridSpan w:val="7"/>
          </w:tcPr>
          <w:p w:rsidR="00ED35D7" w:rsidRPr="001C5249" w:rsidRDefault="00ED35D7">
            <w:pPr>
              <w:jc w:val="both"/>
            </w:pPr>
          </w:p>
        </w:tc>
        <w:tc>
          <w:tcPr>
            <w:tcW w:w="1605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606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537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249" w:type="dxa"/>
          </w:tcPr>
          <w:p w:rsidR="00ED35D7" w:rsidRPr="001C5249" w:rsidRDefault="00ED35D7">
            <w:pPr>
              <w:jc w:val="both"/>
            </w:pPr>
          </w:p>
        </w:tc>
      </w:tr>
      <w:tr w:rsidR="001C5249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1C5249" w:rsidRPr="001C5249" w:rsidRDefault="001C5249" w:rsidP="00CF39C4">
            <w:pPr>
              <w:numPr>
                <w:ilvl w:val="0"/>
                <w:numId w:val="8"/>
              </w:numPr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245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1C5249" w:rsidRPr="003D6EE3" w:rsidRDefault="003D6EE3" w:rsidP="003D6EE3">
            <w:pPr>
              <w:jc w:val="center"/>
              <w:rPr>
                <w:sz w:val="28"/>
                <w:szCs w:val="28"/>
                <w:u w:val="single"/>
              </w:rPr>
            </w:pPr>
            <w:r w:rsidRPr="003D6EE3">
              <w:rPr>
                <w:sz w:val="28"/>
                <w:szCs w:val="28"/>
                <w:u w:val="single"/>
              </w:rPr>
              <w:t xml:space="preserve">Крепление </w:t>
            </w:r>
            <w:proofErr w:type="spellStart"/>
            <w:r w:rsidRPr="003D6EE3">
              <w:rPr>
                <w:sz w:val="28"/>
                <w:szCs w:val="28"/>
                <w:u w:val="single"/>
              </w:rPr>
              <w:t>мотогондолы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</w:t>
            </w:r>
            <w:r w:rsidR="001F2805" w:rsidRPr="003D6EE3">
              <w:rPr>
                <w:sz w:val="28"/>
                <w:szCs w:val="28"/>
                <w:u w:val="single"/>
              </w:rPr>
              <w:t>Пр</w:t>
            </w:r>
            <w:proofErr w:type="gramStart"/>
            <w:r w:rsidR="001F2805" w:rsidRPr="003D6EE3">
              <w:rPr>
                <w:sz w:val="28"/>
                <w:szCs w:val="28"/>
                <w:u w:val="single"/>
              </w:rPr>
              <w:t>.Б</w:t>
            </w:r>
            <w:proofErr w:type="gramEnd"/>
          </w:p>
        </w:tc>
        <w:tc>
          <w:tcPr>
            <w:tcW w:w="178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5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0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09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92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6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1249" w:type="dxa"/>
          </w:tcPr>
          <w:p w:rsidR="001C5249" w:rsidRPr="001C5249" w:rsidRDefault="001C5249">
            <w:pPr>
              <w:jc w:val="both"/>
            </w:pPr>
          </w:p>
        </w:tc>
      </w:tr>
      <w:tr w:rsidR="002A698A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A698A" w:rsidRPr="001C5249" w:rsidRDefault="002A698A" w:rsidP="00CF39C4">
            <w:pPr>
              <w:numPr>
                <w:ilvl w:val="0"/>
                <w:numId w:val="8"/>
              </w:numPr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2A698A" w:rsidRPr="00C12671" w:rsidRDefault="002A698A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A698A" w:rsidRPr="00AF314C" w:rsidRDefault="002A698A" w:rsidP="00DF13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A698A" w:rsidRPr="002A698A" w:rsidRDefault="002A698A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A698A" w:rsidRPr="001C5249" w:rsidRDefault="002A698A" w:rsidP="00DF1388">
            <w:pPr>
              <w:jc w:val="both"/>
            </w:pPr>
          </w:p>
        </w:tc>
        <w:tc>
          <w:tcPr>
            <w:tcW w:w="554" w:type="dxa"/>
            <w:vAlign w:val="center"/>
          </w:tcPr>
          <w:p w:rsidR="002A698A" w:rsidRPr="0026242B" w:rsidRDefault="002A698A" w:rsidP="00DF13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A698A" w:rsidRPr="00E07680" w:rsidRDefault="002A698A" w:rsidP="00DF1388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2A698A" w:rsidRPr="001C5249" w:rsidRDefault="002A698A" w:rsidP="00DF1388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A698A" w:rsidRPr="00E07680" w:rsidRDefault="002A698A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A698A" w:rsidRPr="001C5249" w:rsidRDefault="002A698A" w:rsidP="007D3A0E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892" w:type="dxa"/>
            <w:vAlign w:val="center"/>
          </w:tcPr>
          <w:p w:rsidR="002A698A" w:rsidRPr="001C5249" w:rsidRDefault="002A698A" w:rsidP="000F34B3">
            <w:pPr>
              <w:jc w:val="center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60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606" w:type="dxa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537" w:type="dxa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249" w:type="dxa"/>
          </w:tcPr>
          <w:p w:rsidR="002A698A" w:rsidRPr="001C5249" w:rsidRDefault="002A698A" w:rsidP="007747C9">
            <w:pPr>
              <w:jc w:val="both"/>
            </w:pPr>
          </w:p>
        </w:tc>
      </w:tr>
      <w:tr w:rsidR="00FB2441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FB2441" w:rsidRPr="001C5249" w:rsidRDefault="00FB2441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FB2441" w:rsidRPr="001C5249" w:rsidRDefault="00A940C3" w:rsidP="009D3100">
            <w:pPr>
              <w:jc w:val="center"/>
            </w:pPr>
            <w:r>
              <w:t>1</w:t>
            </w:r>
          </w:p>
        </w:tc>
        <w:tc>
          <w:tcPr>
            <w:tcW w:w="2451" w:type="dxa"/>
            <w:gridSpan w:val="2"/>
            <w:vAlign w:val="center"/>
          </w:tcPr>
          <w:p w:rsidR="00FB2441" w:rsidRPr="00AF314C" w:rsidRDefault="00FB2441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B2441" w:rsidRPr="00FB2441" w:rsidRDefault="00FB2441" w:rsidP="00A940C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Обух лист </w:t>
            </w:r>
            <w:r w:rsidR="00A940C3">
              <w:rPr>
                <w:sz w:val="28"/>
                <w:szCs w:val="28"/>
              </w:rPr>
              <w:t xml:space="preserve"> ≈4х≈90х≈180</w:t>
            </w:r>
          </w:p>
        </w:tc>
        <w:tc>
          <w:tcPr>
            <w:tcW w:w="1786" w:type="dxa"/>
            <w:gridSpan w:val="2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FB2441" w:rsidRPr="0026242B" w:rsidRDefault="00A940C3" w:rsidP="009D31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FB2441" w:rsidRPr="00E07680" w:rsidRDefault="00A940C3" w:rsidP="009D3100">
            <w:pPr>
              <w:jc w:val="center"/>
            </w:pPr>
            <w:r>
              <w:t>4</w:t>
            </w:r>
          </w:p>
        </w:tc>
        <w:tc>
          <w:tcPr>
            <w:tcW w:w="709" w:type="dxa"/>
            <w:gridSpan w:val="2"/>
            <w:vAlign w:val="center"/>
          </w:tcPr>
          <w:p w:rsidR="00FB2441" w:rsidRPr="001C5249" w:rsidRDefault="00CA5770" w:rsidP="009D3100">
            <w:pPr>
              <w:jc w:val="center"/>
            </w:pPr>
            <w:r>
              <w:t>0,12</w:t>
            </w:r>
          </w:p>
        </w:tc>
        <w:tc>
          <w:tcPr>
            <w:tcW w:w="907" w:type="dxa"/>
            <w:gridSpan w:val="2"/>
            <w:vAlign w:val="center"/>
          </w:tcPr>
          <w:p w:rsidR="00FB2441" w:rsidRPr="00E07680" w:rsidRDefault="00CA5770" w:rsidP="009D31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  <w:tc>
          <w:tcPr>
            <w:tcW w:w="537" w:type="dxa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1606" w:type="dxa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537" w:type="dxa"/>
          </w:tcPr>
          <w:p w:rsidR="00FB2441" w:rsidRPr="001C5249" w:rsidRDefault="00FB2441" w:rsidP="009D3100">
            <w:pPr>
              <w:jc w:val="both"/>
            </w:pPr>
          </w:p>
        </w:tc>
        <w:tc>
          <w:tcPr>
            <w:tcW w:w="1249" w:type="dxa"/>
          </w:tcPr>
          <w:p w:rsidR="00FB2441" w:rsidRPr="001C5249" w:rsidRDefault="00FB2441" w:rsidP="009D3100">
            <w:pPr>
              <w:jc w:val="both"/>
            </w:pPr>
          </w:p>
        </w:tc>
      </w:tr>
      <w:tr w:rsidR="00A940C3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A940C3" w:rsidRPr="001C5249" w:rsidRDefault="00A940C3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A940C3" w:rsidRPr="002A698A" w:rsidRDefault="00A940C3" w:rsidP="009D310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940C3" w:rsidRPr="00353CBF" w:rsidRDefault="00A940C3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940C3" w:rsidRPr="002A698A" w:rsidRDefault="00A940C3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A940C3" w:rsidRDefault="00A940C3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A940C3" w:rsidRPr="0026242B" w:rsidRDefault="00A940C3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A940C3" w:rsidRPr="00E07680" w:rsidRDefault="00A940C3" w:rsidP="002F36E0">
            <w:pPr>
              <w:jc w:val="center"/>
            </w:pPr>
          </w:p>
        </w:tc>
        <w:tc>
          <w:tcPr>
            <w:tcW w:w="709" w:type="dxa"/>
            <w:gridSpan w:val="2"/>
          </w:tcPr>
          <w:p w:rsidR="00A940C3" w:rsidRPr="001C5249" w:rsidRDefault="00A940C3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A940C3" w:rsidRPr="008623DF" w:rsidRDefault="00A940C3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A940C3" w:rsidRPr="003C63BA" w:rsidRDefault="00A940C3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A940C3" w:rsidRPr="001C5249" w:rsidRDefault="00A940C3" w:rsidP="009D3100">
            <w:pPr>
              <w:jc w:val="both"/>
            </w:pPr>
          </w:p>
        </w:tc>
        <w:tc>
          <w:tcPr>
            <w:tcW w:w="1606" w:type="dxa"/>
            <w:vAlign w:val="center"/>
          </w:tcPr>
          <w:p w:rsidR="00A940C3" w:rsidRPr="001C5249" w:rsidRDefault="00A940C3" w:rsidP="0008313D">
            <w:pPr>
              <w:jc w:val="center"/>
            </w:pPr>
          </w:p>
        </w:tc>
        <w:tc>
          <w:tcPr>
            <w:tcW w:w="537" w:type="dxa"/>
          </w:tcPr>
          <w:p w:rsidR="00A940C3" w:rsidRPr="001C5249" w:rsidRDefault="00A940C3" w:rsidP="009D3100">
            <w:pPr>
              <w:jc w:val="both"/>
            </w:pPr>
          </w:p>
        </w:tc>
        <w:tc>
          <w:tcPr>
            <w:tcW w:w="1249" w:type="dxa"/>
          </w:tcPr>
          <w:p w:rsidR="00A940C3" w:rsidRPr="001C5249" w:rsidRDefault="00A940C3" w:rsidP="009D3100">
            <w:pPr>
              <w:jc w:val="both"/>
            </w:pPr>
          </w:p>
        </w:tc>
      </w:tr>
      <w:tr w:rsidR="00A940C3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A940C3" w:rsidRPr="001C5249" w:rsidRDefault="00A940C3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A940C3" w:rsidRPr="00C12671" w:rsidRDefault="00A940C3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A940C3" w:rsidRPr="00AF314C" w:rsidRDefault="00A940C3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940C3" w:rsidRPr="00B91802" w:rsidRDefault="00A940C3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A940C3" w:rsidRDefault="00A940C3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A940C3" w:rsidRPr="0026242B" w:rsidRDefault="00A940C3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A940C3" w:rsidRPr="00E07680" w:rsidRDefault="00A940C3" w:rsidP="002F36E0">
            <w:pPr>
              <w:jc w:val="center"/>
            </w:pPr>
          </w:p>
        </w:tc>
        <w:tc>
          <w:tcPr>
            <w:tcW w:w="709" w:type="dxa"/>
            <w:gridSpan w:val="2"/>
          </w:tcPr>
          <w:p w:rsidR="00A940C3" w:rsidRPr="001C5249" w:rsidRDefault="00A940C3" w:rsidP="002F36E0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A940C3" w:rsidRPr="008623DF" w:rsidRDefault="00A940C3" w:rsidP="002F36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A940C3" w:rsidRPr="003C63BA" w:rsidRDefault="00A940C3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940C3" w:rsidRPr="001C5249" w:rsidRDefault="00A940C3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A940C3" w:rsidRPr="001C5249" w:rsidRDefault="00A940C3" w:rsidP="007516AB">
            <w:pPr>
              <w:jc w:val="both"/>
            </w:pPr>
          </w:p>
        </w:tc>
        <w:tc>
          <w:tcPr>
            <w:tcW w:w="1606" w:type="dxa"/>
          </w:tcPr>
          <w:p w:rsidR="00A940C3" w:rsidRPr="001C5249" w:rsidRDefault="00A940C3" w:rsidP="009D3100">
            <w:pPr>
              <w:jc w:val="both"/>
            </w:pPr>
          </w:p>
        </w:tc>
        <w:tc>
          <w:tcPr>
            <w:tcW w:w="537" w:type="dxa"/>
          </w:tcPr>
          <w:p w:rsidR="00A940C3" w:rsidRPr="001C5249" w:rsidRDefault="00A940C3" w:rsidP="009D3100">
            <w:pPr>
              <w:jc w:val="both"/>
            </w:pPr>
          </w:p>
        </w:tc>
        <w:tc>
          <w:tcPr>
            <w:tcW w:w="1249" w:type="dxa"/>
          </w:tcPr>
          <w:p w:rsidR="00A940C3" w:rsidRPr="001C5249" w:rsidRDefault="00A940C3" w:rsidP="009D3100">
            <w:pPr>
              <w:jc w:val="both"/>
            </w:pPr>
          </w:p>
        </w:tc>
      </w:tr>
      <w:tr w:rsidR="00CA5770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CA5770" w:rsidRPr="001C5249" w:rsidRDefault="00CA577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CA5770" w:rsidRPr="001C5249" w:rsidRDefault="00CA5770" w:rsidP="00272142">
            <w:pPr>
              <w:jc w:val="center"/>
            </w:pPr>
            <w:r>
              <w:t>2</w:t>
            </w:r>
          </w:p>
        </w:tc>
        <w:tc>
          <w:tcPr>
            <w:tcW w:w="2451" w:type="dxa"/>
            <w:gridSpan w:val="2"/>
            <w:vAlign w:val="center"/>
          </w:tcPr>
          <w:p w:rsidR="00CA5770" w:rsidRPr="00AF314C" w:rsidRDefault="00CA5770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A5770" w:rsidRPr="00FB2441" w:rsidRDefault="00CA5770" w:rsidP="000720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Обух лист  ≈4х≈</w:t>
            </w:r>
            <w:r w:rsidR="000720D2">
              <w:rPr>
                <w:sz w:val="28"/>
                <w:szCs w:val="28"/>
              </w:rPr>
              <w:t>65</w:t>
            </w:r>
            <w:r>
              <w:rPr>
                <w:sz w:val="28"/>
                <w:szCs w:val="28"/>
              </w:rPr>
              <w:t>х≈100</w:t>
            </w:r>
          </w:p>
        </w:tc>
        <w:tc>
          <w:tcPr>
            <w:tcW w:w="1786" w:type="dxa"/>
            <w:gridSpan w:val="2"/>
          </w:tcPr>
          <w:p w:rsidR="00CA5770" w:rsidRPr="001C5249" w:rsidRDefault="00CA5770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CA5770" w:rsidRPr="0026242B" w:rsidRDefault="00CA5770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CA5770" w:rsidRPr="00E07680" w:rsidRDefault="00CA5770" w:rsidP="00272142">
            <w:pPr>
              <w:jc w:val="center"/>
            </w:pPr>
            <w:r>
              <w:t>4</w:t>
            </w:r>
          </w:p>
        </w:tc>
        <w:tc>
          <w:tcPr>
            <w:tcW w:w="709" w:type="dxa"/>
            <w:gridSpan w:val="2"/>
            <w:vAlign w:val="center"/>
          </w:tcPr>
          <w:p w:rsidR="00CA5770" w:rsidRPr="001C5249" w:rsidRDefault="00CA5770" w:rsidP="000720D2">
            <w:pPr>
              <w:jc w:val="center"/>
            </w:pPr>
            <w:r>
              <w:t>0,</w:t>
            </w:r>
            <w:r w:rsidR="000720D2">
              <w:t>05</w:t>
            </w:r>
          </w:p>
        </w:tc>
        <w:tc>
          <w:tcPr>
            <w:tcW w:w="907" w:type="dxa"/>
            <w:gridSpan w:val="2"/>
            <w:vAlign w:val="center"/>
          </w:tcPr>
          <w:p w:rsidR="00CA5770" w:rsidRPr="00E07680" w:rsidRDefault="00CA5770" w:rsidP="00072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0720D2"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CA5770" w:rsidRPr="001C5249" w:rsidRDefault="00CA5770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CA5770" w:rsidRPr="001C5249" w:rsidRDefault="00CA577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CA5770" w:rsidRPr="001C5249" w:rsidRDefault="00CA5770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CA5770" w:rsidRPr="001C5249" w:rsidRDefault="00CA5770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CA5770" w:rsidRPr="001C5249" w:rsidRDefault="00CA5770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CA5770" w:rsidRPr="001C5249" w:rsidRDefault="00CA5770" w:rsidP="001F3771">
            <w:pPr>
              <w:jc w:val="center"/>
            </w:pPr>
          </w:p>
        </w:tc>
        <w:tc>
          <w:tcPr>
            <w:tcW w:w="537" w:type="dxa"/>
          </w:tcPr>
          <w:p w:rsidR="00CA5770" w:rsidRPr="001C5249" w:rsidRDefault="00CA5770" w:rsidP="009D3100">
            <w:pPr>
              <w:jc w:val="both"/>
            </w:pPr>
          </w:p>
        </w:tc>
        <w:tc>
          <w:tcPr>
            <w:tcW w:w="1249" w:type="dxa"/>
          </w:tcPr>
          <w:p w:rsidR="00CA5770" w:rsidRPr="001C5249" w:rsidRDefault="00CA5770" w:rsidP="009D3100">
            <w:pPr>
              <w:jc w:val="both"/>
            </w:pPr>
          </w:p>
        </w:tc>
      </w:tr>
      <w:tr w:rsidR="00CA5770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CA5770" w:rsidRPr="001C5249" w:rsidRDefault="00CA577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CA5770" w:rsidRPr="002A698A" w:rsidRDefault="00CA5770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CA5770" w:rsidRPr="00353CBF" w:rsidRDefault="00CA5770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A5770" w:rsidRPr="002A698A" w:rsidRDefault="00CA5770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CA5770" w:rsidRDefault="00CA5770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CA5770" w:rsidRPr="0026242B" w:rsidRDefault="00CA5770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CA5770" w:rsidRPr="00E07680" w:rsidRDefault="00CA5770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CA5770" w:rsidRPr="001C5249" w:rsidRDefault="00CA5770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CA5770" w:rsidRPr="008623DF" w:rsidRDefault="00CA5770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A5770" w:rsidRPr="001C5249" w:rsidRDefault="00CA5770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CA5770" w:rsidRPr="001C5249" w:rsidRDefault="00CA577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CA5770" w:rsidRPr="001C5249" w:rsidRDefault="00CA5770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7516AB">
            <w:pPr>
              <w:jc w:val="both"/>
            </w:pPr>
          </w:p>
        </w:tc>
        <w:tc>
          <w:tcPr>
            <w:tcW w:w="892" w:type="dxa"/>
            <w:vAlign w:val="center"/>
          </w:tcPr>
          <w:p w:rsidR="00CA5770" w:rsidRPr="001C5249" w:rsidRDefault="00CA5770" w:rsidP="007516AB">
            <w:pPr>
              <w:jc w:val="center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7516AB">
            <w:pPr>
              <w:jc w:val="both"/>
            </w:pPr>
          </w:p>
        </w:tc>
        <w:tc>
          <w:tcPr>
            <w:tcW w:w="1605" w:type="dxa"/>
            <w:vAlign w:val="center"/>
          </w:tcPr>
          <w:p w:rsidR="00CA5770" w:rsidRPr="001C5249" w:rsidRDefault="00CA5770" w:rsidP="007516AB">
            <w:pPr>
              <w:jc w:val="both"/>
            </w:pPr>
          </w:p>
        </w:tc>
        <w:tc>
          <w:tcPr>
            <w:tcW w:w="1606" w:type="dxa"/>
          </w:tcPr>
          <w:p w:rsidR="00CA5770" w:rsidRPr="001C5249" w:rsidRDefault="00CA5770" w:rsidP="009D3100">
            <w:pPr>
              <w:jc w:val="both"/>
            </w:pPr>
          </w:p>
        </w:tc>
        <w:tc>
          <w:tcPr>
            <w:tcW w:w="537" w:type="dxa"/>
          </w:tcPr>
          <w:p w:rsidR="00CA5770" w:rsidRPr="001C5249" w:rsidRDefault="00CA577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CA5770" w:rsidRPr="001C5249" w:rsidRDefault="00CA5770" w:rsidP="009D3100">
            <w:pPr>
              <w:jc w:val="both"/>
            </w:pPr>
          </w:p>
        </w:tc>
      </w:tr>
      <w:tr w:rsidR="00CA5770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CA5770" w:rsidRPr="001C5249" w:rsidRDefault="00CA577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CA5770" w:rsidRPr="00C12671" w:rsidRDefault="00CA5770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CA5770" w:rsidRPr="00AF314C" w:rsidRDefault="00CA5770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A5770" w:rsidRPr="00B91802" w:rsidRDefault="00CA5770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CA5770" w:rsidRDefault="00CA5770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CA5770" w:rsidRPr="0026242B" w:rsidRDefault="00CA5770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CA5770" w:rsidRPr="00E07680" w:rsidRDefault="00CA5770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CA5770" w:rsidRPr="001C5249" w:rsidRDefault="00CA5770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CA5770" w:rsidRPr="008623DF" w:rsidRDefault="00CA5770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A5770" w:rsidRPr="001C5249" w:rsidRDefault="00CA5770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CA5770" w:rsidRPr="001C5249" w:rsidRDefault="00CA577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CA5770" w:rsidRPr="001C5249" w:rsidRDefault="00CA577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CA5770" w:rsidRPr="001C5249" w:rsidRDefault="00CA577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CA5770" w:rsidRPr="003C63BA" w:rsidRDefault="00CA577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CA5770" w:rsidRPr="001C5249" w:rsidRDefault="00CA577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CA5770" w:rsidRPr="001C5249" w:rsidRDefault="00CA5770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CA5770" w:rsidRPr="001C5249" w:rsidRDefault="00CA5770" w:rsidP="001F3771">
            <w:pPr>
              <w:jc w:val="center"/>
            </w:pPr>
          </w:p>
        </w:tc>
        <w:tc>
          <w:tcPr>
            <w:tcW w:w="537" w:type="dxa"/>
          </w:tcPr>
          <w:p w:rsidR="00CA5770" w:rsidRPr="001C5249" w:rsidRDefault="00CA577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CA5770" w:rsidRPr="001C5249" w:rsidRDefault="00CA5770" w:rsidP="009D3100">
            <w:pPr>
              <w:jc w:val="both"/>
            </w:pPr>
          </w:p>
        </w:tc>
      </w:tr>
      <w:tr w:rsidR="000720D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0720D2" w:rsidRPr="001C5249" w:rsidRDefault="000720D2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736" w:type="dxa"/>
            <w:gridSpan w:val="2"/>
            <w:vAlign w:val="center"/>
          </w:tcPr>
          <w:p w:rsidR="000720D2" w:rsidRPr="001C5249" w:rsidRDefault="000720D2" w:rsidP="00272142">
            <w:pPr>
              <w:jc w:val="center"/>
            </w:pPr>
            <w:r>
              <w:t>3</w:t>
            </w:r>
          </w:p>
        </w:tc>
        <w:tc>
          <w:tcPr>
            <w:tcW w:w="2451" w:type="dxa"/>
            <w:gridSpan w:val="2"/>
            <w:vAlign w:val="center"/>
          </w:tcPr>
          <w:p w:rsidR="000720D2" w:rsidRPr="00AF314C" w:rsidRDefault="000720D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720D2" w:rsidRPr="00FB2441" w:rsidRDefault="000720D2" w:rsidP="000720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Тяга лист  ≈6х≈45х≈210</w:t>
            </w:r>
          </w:p>
        </w:tc>
        <w:tc>
          <w:tcPr>
            <w:tcW w:w="1786" w:type="dxa"/>
            <w:gridSpan w:val="2"/>
          </w:tcPr>
          <w:p w:rsidR="000720D2" w:rsidRPr="001C5249" w:rsidRDefault="000720D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0720D2" w:rsidRPr="0026242B" w:rsidRDefault="000720D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0720D2" w:rsidRPr="00E07680" w:rsidRDefault="000720D2" w:rsidP="00272142">
            <w:pPr>
              <w:jc w:val="center"/>
            </w:pPr>
            <w:r>
              <w:t>8</w:t>
            </w:r>
          </w:p>
        </w:tc>
        <w:tc>
          <w:tcPr>
            <w:tcW w:w="709" w:type="dxa"/>
            <w:gridSpan w:val="2"/>
            <w:vAlign w:val="center"/>
          </w:tcPr>
          <w:p w:rsidR="000720D2" w:rsidRPr="001C5249" w:rsidRDefault="000720D2" w:rsidP="000720D2">
            <w:pPr>
              <w:jc w:val="center"/>
            </w:pPr>
            <w:r>
              <w:t>0,13</w:t>
            </w:r>
          </w:p>
        </w:tc>
        <w:tc>
          <w:tcPr>
            <w:tcW w:w="907" w:type="dxa"/>
            <w:gridSpan w:val="2"/>
            <w:vAlign w:val="center"/>
          </w:tcPr>
          <w:p w:rsidR="000720D2" w:rsidRPr="00E07680" w:rsidRDefault="000720D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1,04</w:t>
            </w:r>
          </w:p>
        </w:tc>
        <w:tc>
          <w:tcPr>
            <w:tcW w:w="537" w:type="dxa"/>
          </w:tcPr>
          <w:p w:rsidR="000720D2" w:rsidRPr="001C5249" w:rsidRDefault="000720D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0720D2" w:rsidRPr="001C5249" w:rsidRDefault="000720D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1606" w:type="dxa"/>
          </w:tcPr>
          <w:p w:rsidR="000720D2" w:rsidRPr="001C5249" w:rsidRDefault="000720D2" w:rsidP="009D3100">
            <w:pPr>
              <w:jc w:val="both"/>
            </w:pPr>
          </w:p>
        </w:tc>
        <w:tc>
          <w:tcPr>
            <w:tcW w:w="537" w:type="dxa"/>
          </w:tcPr>
          <w:p w:rsidR="000720D2" w:rsidRPr="001C5249" w:rsidRDefault="000720D2" w:rsidP="009D3100">
            <w:pPr>
              <w:jc w:val="both"/>
            </w:pPr>
          </w:p>
        </w:tc>
        <w:tc>
          <w:tcPr>
            <w:tcW w:w="1249" w:type="dxa"/>
          </w:tcPr>
          <w:p w:rsidR="000720D2" w:rsidRPr="001C5249" w:rsidRDefault="000720D2" w:rsidP="009D3100">
            <w:pPr>
              <w:jc w:val="both"/>
            </w:pPr>
          </w:p>
        </w:tc>
      </w:tr>
      <w:tr w:rsidR="000720D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0720D2" w:rsidRPr="001C5249" w:rsidRDefault="000720D2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0720D2" w:rsidRPr="002A698A" w:rsidRDefault="000720D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0720D2" w:rsidRPr="00353CBF" w:rsidRDefault="000720D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720D2" w:rsidRPr="002A698A" w:rsidRDefault="000720D2" w:rsidP="000720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 6,0х1500х4000</w:t>
            </w:r>
          </w:p>
        </w:tc>
        <w:tc>
          <w:tcPr>
            <w:tcW w:w="1786" w:type="dxa"/>
            <w:gridSpan w:val="2"/>
          </w:tcPr>
          <w:p w:rsidR="000720D2" w:rsidRDefault="000720D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0720D2" w:rsidRPr="0026242B" w:rsidRDefault="000720D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0720D2" w:rsidRPr="00E07680" w:rsidRDefault="000720D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0720D2" w:rsidRPr="001C5249" w:rsidRDefault="000720D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0720D2" w:rsidRPr="008623DF" w:rsidRDefault="000720D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720D2" w:rsidRPr="001C5249" w:rsidRDefault="000720D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0720D2" w:rsidRPr="001C5249" w:rsidRDefault="000720D2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0720D2" w:rsidRPr="001C5249" w:rsidRDefault="000720D2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0720D2" w:rsidRPr="001C5249" w:rsidRDefault="000720D2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0720D2" w:rsidRPr="001C5249" w:rsidRDefault="000720D2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0720D2" w:rsidRPr="001C5249" w:rsidRDefault="000720D2" w:rsidP="001F3771">
            <w:pPr>
              <w:jc w:val="center"/>
            </w:pPr>
          </w:p>
        </w:tc>
        <w:tc>
          <w:tcPr>
            <w:tcW w:w="537" w:type="dxa"/>
          </w:tcPr>
          <w:p w:rsidR="000720D2" w:rsidRPr="001C5249" w:rsidRDefault="000720D2" w:rsidP="007747C9">
            <w:pPr>
              <w:jc w:val="both"/>
            </w:pPr>
          </w:p>
        </w:tc>
        <w:tc>
          <w:tcPr>
            <w:tcW w:w="1249" w:type="dxa"/>
          </w:tcPr>
          <w:p w:rsidR="000720D2" w:rsidRPr="001C5249" w:rsidRDefault="000720D2" w:rsidP="007747C9">
            <w:pPr>
              <w:jc w:val="both"/>
            </w:pPr>
          </w:p>
        </w:tc>
      </w:tr>
      <w:tr w:rsidR="000720D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0720D2" w:rsidRPr="001C5249" w:rsidRDefault="000720D2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0720D2" w:rsidRPr="00C12671" w:rsidRDefault="000720D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0720D2" w:rsidRPr="00AF314C" w:rsidRDefault="000720D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720D2" w:rsidRPr="00B91802" w:rsidRDefault="000720D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0720D2" w:rsidRDefault="000720D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0720D2" w:rsidRPr="0026242B" w:rsidRDefault="000720D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0720D2" w:rsidRPr="00E07680" w:rsidRDefault="000720D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0720D2" w:rsidRPr="001C5249" w:rsidRDefault="000720D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0720D2" w:rsidRPr="008623DF" w:rsidRDefault="000720D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720D2" w:rsidRPr="001C5249" w:rsidRDefault="000720D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0720D2" w:rsidRPr="003C63BA" w:rsidRDefault="000720D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0720D2" w:rsidRPr="001C5249" w:rsidRDefault="000720D2" w:rsidP="00544F74">
            <w:pPr>
              <w:jc w:val="both"/>
            </w:pPr>
          </w:p>
        </w:tc>
        <w:tc>
          <w:tcPr>
            <w:tcW w:w="1606" w:type="dxa"/>
          </w:tcPr>
          <w:p w:rsidR="000720D2" w:rsidRPr="001C5249" w:rsidRDefault="000720D2" w:rsidP="009D3100">
            <w:pPr>
              <w:jc w:val="both"/>
            </w:pPr>
          </w:p>
        </w:tc>
        <w:tc>
          <w:tcPr>
            <w:tcW w:w="537" w:type="dxa"/>
          </w:tcPr>
          <w:p w:rsidR="000720D2" w:rsidRPr="001C5249" w:rsidRDefault="000720D2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0720D2" w:rsidRPr="001C5249" w:rsidRDefault="000720D2" w:rsidP="009D3100">
            <w:pPr>
              <w:jc w:val="both"/>
            </w:pPr>
          </w:p>
        </w:tc>
      </w:tr>
      <w:tr w:rsidR="0033502B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33502B" w:rsidRPr="001C5249" w:rsidRDefault="0033502B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33502B" w:rsidRPr="001C5249" w:rsidRDefault="0033502B" w:rsidP="00272142">
            <w:pPr>
              <w:jc w:val="center"/>
            </w:pPr>
            <w:r>
              <w:t>4</w:t>
            </w:r>
          </w:p>
        </w:tc>
        <w:tc>
          <w:tcPr>
            <w:tcW w:w="2451" w:type="dxa"/>
            <w:gridSpan w:val="2"/>
            <w:vAlign w:val="center"/>
          </w:tcPr>
          <w:p w:rsidR="0033502B" w:rsidRPr="00AF314C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3502B" w:rsidRPr="00FB2441" w:rsidRDefault="0033502B" w:rsidP="003350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Обух лист  ≈4х≈95х≈120</w:t>
            </w:r>
          </w:p>
        </w:tc>
        <w:tc>
          <w:tcPr>
            <w:tcW w:w="1786" w:type="dxa"/>
            <w:gridSpan w:val="2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33502B" w:rsidRPr="0026242B" w:rsidRDefault="0033502B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33502B" w:rsidRPr="00E07680" w:rsidRDefault="0033502B" w:rsidP="00272142">
            <w:pPr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vAlign w:val="center"/>
          </w:tcPr>
          <w:p w:rsidR="0033502B" w:rsidRPr="001C5249" w:rsidRDefault="0033502B" w:rsidP="0027214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33502B" w:rsidRPr="00E07680" w:rsidRDefault="0033502B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33502B" w:rsidRPr="001C5249" w:rsidRDefault="0033502B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33502B" w:rsidRPr="001C5249" w:rsidRDefault="0033502B" w:rsidP="001F3771">
            <w:pPr>
              <w:jc w:val="center"/>
            </w:pPr>
          </w:p>
        </w:tc>
        <w:tc>
          <w:tcPr>
            <w:tcW w:w="537" w:type="dxa"/>
          </w:tcPr>
          <w:p w:rsidR="0033502B" w:rsidRPr="001C5249" w:rsidRDefault="0033502B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33502B" w:rsidRPr="001C5249" w:rsidRDefault="0033502B" w:rsidP="009D3100">
            <w:pPr>
              <w:jc w:val="both"/>
            </w:pPr>
          </w:p>
        </w:tc>
      </w:tr>
      <w:tr w:rsidR="0033502B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33502B" w:rsidRPr="001C5249" w:rsidRDefault="0033502B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33502B" w:rsidRPr="002A698A" w:rsidRDefault="0033502B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33502B" w:rsidRPr="00353CBF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3502B" w:rsidRPr="002A698A" w:rsidRDefault="0033502B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33502B" w:rsidRDefault="0033502B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33502B" w:rsidRPr="0026242B" w:rsidRDefault="0033502B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33502B" w:rsidRPr="00E07680" w:rsidRDefault="0033502B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33502B" w:rsidRPr="008623DF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800DC">
            <w:pPr>
              <w:jc w:val="both"/>
            </w:pPr>
          </w:p>
        </w:tc>
        <w:tc>
          <w:tcPr>
            <w:tcW w:w="892" w:type="dxa"/>
            <w:vAlign w:val="center"/>
          </w:tcPr>
          <w:p w:rsidR="0033502B" w:rsidRPr="001C5249" w:rsidRDefault="0033502B" w:rsidP="005800DC">
            <w:pPr>
              <w:jc w:val="both"/>
            </w:pPr>
          </w:p>
        </w:tc>
        <w:tc>
          <w:tcPr>
            <w:tcW w:w="537" w:type="dxa"/>
          </w:tcPr>
          <w:p w:rsidR="0033502B" w:rsidRPr="001C5249" w:rsidRDefault="0033502B" w:rsidP="007747C9">
            <w:pPr>
              <w:jc w:val="both"/>
            </w:pPr>
          </w:p>
        </w:tc>
        <w:tc>
          <w:tcPr>
            <w:tcW w:w="1605" w:type="dxa"/>
          </w:tcPr>
          <w:p w:rsidR="0033502B" w:rsidRPr="001C5249" w:rsidRDefault="0033502B" w:rsidP="007747C9">
            <w:pPr>
              <w:jc w:val="both"/>
            </w:pPr>
          </w:p>
        </w:tc>
        <w:tc>
          <w:tcPr>
            <w:tcW w:w="1606" w:type="dxa"/>
          </w:tcPr>
          <w:p w:rsidR="0033502B" w:rsidRPr="001C5249" w:rsidRDefault="0033502B" w:rsidP="007747C9">
            <w:pPr>
              <w:jc w:val="both"/>
            </w:pPr>
          </w:p>
        </w:tc>
        <w:tc>
          <w:tcPr>
            <w:tcW w:w="537" w:type="dxa"/>
          </w:tcPr>
          <w:p w:rsidR="0033502B" w:rsidRPr="001C5249" w:rsidRDefault="0033502B" w:rsidP="007747C9">
            <w:pPr>
              <w:jc w:val="both"/>
            </w:pPr>
          </w:p>
        </w:tc>
        <w:tc>
          <w:tcPr>
            <w:tcW w:w="1249" w:type="dxa"/>
          </w:tcPr>
          <w:p w:rsidR="0033502B" w:rsidRPr="001C5249" w:rsidRDefault="0033502B" w:rsidP="007747C9">
            <w:pPr>
              <w:jc w:val="both"/>
            </w:pPr>
          </w:p>
        </w:tc>
      </w:tr>
      <w:tr w:rsidR="0033502B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33502B" w:rsidRPr="001C5249" w:rsidRDefault="0033502B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33502B" w:rsidRPr="00C12671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33502B" w:rsidRPr="00AF314C" w:rsidRDefault="0033502B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3502B" w:rsidRPr="00B91802" w:rsidRDefault="0033502B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33502B" w:rsidRDefault="0033502B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33502B" w:rsidRPr="0026242B" w:rsidRDefault="0033502B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33502B" w:rsidRPr="00E07680" w:rsidRDefault="0033502B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33502B" w:rsidRPr="008623DF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33502B" w:rsidRPr="003C63BA" w:rsidRDefault="0033502B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33502B" w:rsidRPr="001C5249" w:rsidRDefault="0033502B" w:rsidP="00980291">
            <w:pPr>
              <w:jc w:val="center"/>
            </w:pPr>
          </w:p>
        </w:tc>
        <w:tc>
          <w:tcPr>
            <w:tcW w:w="537" w:type="dxa"/>
          </w:tcPr>
          <w:p w:rsidR="0033502B" w:rsidRPr="001C5249" w:rsidRDefault="0033502B" w:rsidP="007747C9">
            <w:pPr>
              <w:jc w:val="both"/>
            </w:pPr>
          </w:p>
        </w:tc>
        <w:tc>
          <w:tcPr>
            <w:tcW w:w="1249" w:type="dxa"/>
          </w:tcPr>
          <w:p w:rsidR="0033502B" w:rsidRPr="001C5249" w:rsidRDefault="0033502B" w:rsidP="007747C9">
            <w:pPr>
              <w:jc w:val="both"/>
            </w:pPr>
          </w:p>
        </w:tc>
      </w:tr>
      <w:tr w:rsidR="0033502B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33502B" w:rsidRPr="001C5249" w:rsidRDefault="0033502B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33502B" w:rsidRPr="001C5249" w:rsidRDefault="0033502B" w:rsidP="00272142">
            <w:pPr>
              <w:jc w:val="center"/>
            </w:pPr>
            <w:r>
              <w:t>5</w:t>
            </w:r>
          </w:p>
        </w:tc>
        <w:tc>
          <w:tcPr>
            <w:tcW w:w="2451" w:type="dxa"/>
            <w:gridSpan w:val="2"/>
            <w:vAlign w:val="center"/>
          </w:tcPr>
          <w:p w:rsidR="0033502B" w:rsidRPr="00AF314C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3502B" w:rsidRPr="00FB2441" w:rsidRDefault="0033502B" w:rsidP="003350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лист  ≈4х≈80х≈130</w:t>
            </w:r>
          </w:p>
        </w:tc>
        <w:tc>
          <w:tcPr>
            <w:tcW w:w="1786" w:type="dxa"/>
            <w:gridSpan w:val="2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33502B" w:rsidRPr="0026242B" w:rsidRDefault="0033502B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33502B" w:rsidRPr="00E07680" w:rsidRDefault="008A3FCF" w:rsidP="00272142">
            <w:pPr>
              <w:jc w:val="center"/>
            </w:pPr>
            <w:r>
              <w:t>5</w:t>
            </w:r>
          </w:p>
        </w:tc>
        <w:tc>
          <w:tcPr>
            <w:tcW w:w="709" w:type="dxa"/>
            <w:gridSpan w:val="2"/>
            <w:vAlign w:val="center"/>
          </w:tcPr>
          <w:p w:rsidR="0033502B" w:rsidRPr="001C5249" w:rsidRDefault="008A3FCF" w:rsidP="00272142">
            <w:pPr>
              <w:jc w:val="center"/>
            </w:pPr>
            <w:r>
              <w:t>0,07</w:t>
            </w:r>
          </w:p>
        </w:tc>
        <w:tc>
          <w:tcPr>
            <w:tcW w:w="907" w:type="dxa"/>
            <w:gridSpan w:val="2"/>
            <w:vAlign w:val="center"/>
          </w:tcPr>
          <w:p w:rsidR="0033502B" w:rsidRPr="00E07680" w:rsidRDefault="0033502B" w:rsidP="008A3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A3FCF">
              <w:rPr>
                <w:sz w:val="28"/>
                <w:szCs w:val="28"/>
              </w:rPr>
              <w:t>35</w:t>
            </w:r>
          </w:p>
        </w:tc>
        <w:tc>
          <w:tcPr>
            <w:tcW w:w="537" w:type="dxa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33502B" w:rsidRPr="001C5249" w:rsidRDefault="0033502B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6" w:type="dxa"/>
          </w:tcPr>
          <w:p w:rsidR="0033502B" w:rsidRPr="001C5249" w:rsidRDefault="0033502B" w:rsidP="007747C9">
            <w:pPr>
              <w:jc w:val="both"/>
            </w:pPr>
          </w:p>
        </w:tc>
        <w:tc>
          <w:tcPr>
            <w:tcW w:w="537" w:type="dxa"/>
          </w:tcPr>
          <w:p w:rsidR="0033502B" w:rsidRPr="001C5249" w:rsidRDefault="0033502B" w:rsidP="007747C9">
            <w:pPr>
              <w:jc w:val="both"/>
            </w:pPr>
          </w:p>
        </w:tc>
        <w:tc>
          <w:tcPr>
            <w:tcW w:w="1249" w:type="dxa"/>
          </w:tcPr>
          <w:p w:rsidR="0033502B" w:rsidRPr="001C5249" w:rsidRDefault="0033502B" w:rsidP="007747C9">
            <w:pPr>
              <w:jc w:val="both"/>
            </w:pPr>
          </w:p>
        </w:tc>
      </w:tr>
      <w:tr w:rsidR="0033502B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33502B" w:rsidRPr="001C5249" w:rsidRDefault="0033502B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33502B" w:rsidRPr="002A698A" w:rsidRDefault="0033502B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33502B" w:rsidRPr="00353CBF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3502B" w:rsidRPr="002A698A" w:rsidRDefault="0033502B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33502B" w:rsidRDefault="0033502B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33502B" w:rsidRPr="0026242B" w:rsidRDefault="0033502B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33502B" w:rsidRPr="00E07680" w:rsidRDefault="0033502B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33502B" w:rsidRPr="008623DF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800DC">
            <w:pPr>
              <w:jc w:val="both"/>
            </w:pPr>
          </w:p>
        </w:tc>
        <w:tc>
          <w:tcPr>
            <w:tcW w:w="892" w:type="dxa"/>
            <w:vAlign w:val="center"/>
          </w:tcPr>
          <w:p w:rsidR="0033502B" w:rsidRPr="001C5249" w:rsidRDefault="0033502B" w:rsidP="005800DC">
            <w:pPr>
              <w:jc w:val="center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33502B" w:rsidRPr="001C5249" w:rsidRDefault="0033502B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33502B" w:rsidRPr="001C5249" w:rsidRDefault="0033502B" w:rsidP="00573A59">
            <w:pPr>
              <w:jc w:val="center"/>
            </w:pPr>
          </w:p>
        </w:tc>
        <w:tc>
          <w:tcPr>
            <w:tcW w:w="537" w:type="dxa"/>
          </w:tcPr>
          <w:p w:rsidR="0033502B" w:rsidRPr="001C5249" w:rsidRDefault="0033502B" w:rsidP="009D3100">
            <w:pPr>
              <w:jc w:val="both"/>
            </w:pPr>
          </w:p>
        </w:tc>
        <w:tc>
          <w:tcPr>
            <w:tcW w:w="1249" w:type="dxa"/>
          </w:tcPr>
          <w:p w:rsidR="0033502B" w:rsidRPr="001C5249" w:rsidRDefault="0033502B" w:rsidP="009D3100">
            <w:pPr>
              <w:jc w:val="both"/>
            </w:pPr>
          </w:p>
        </w:tc>
      </w:tr>
      <w:tr w:rsidR="0033502B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33502B" w:rsidRPr="001C5249" w:rsidRDefault="0033502B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33502B" w:rsidRPr="00C12671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33502B" w:rsidRPr="00AF314C" w:rsidRDefault="0033502B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33502B" w:rsidRPr="00B91802" w:rsidRDefault="0033502B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33502B" w:rsidRDefault="0033502B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33502B" w:rsidRPr="0026242B" w:rsidRDefault="0033502B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33502B" w:rsidRPr="00E07680" w:rsidRDefault="0033502B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33502B" w:rsidRPr="008623DF" w:rsidRDefault="0033502B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33502B" w:rsidRPr="001C5249" w:rsidRDefault="0033502B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33502B" w:rsidRPr="003C63BA" w:rsidRDefault="0033502B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33502B" w:rsidRPr="001C5249" w:rsidRDefault="0033502B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33502B" w:rsidRPr="001C5249" w:rsidRDefault="0033502B" w:rsidP="00375CDB">
            <w:pPr>
              <w:jc w:val="center"/>
            </w:pPr>
          </w:p>
        </w:tc>
        <w:tc>
          <w:tcPr>
            <w:tcW w:w="537" w:type="dxa"/>
          </w:tcPr>
          <w:p w:rsidR="0033502B" w:rsidRPr="001C5249" w:rsidRDefault="0033502B" w:rsidP="009D3100">
            <w:pPr>
              <w:jc w:val="both"/>
            </w:pPr>
          </w:p>
        </w:tc>
        <w:tc>
          <w:tcPr>
            <w:tcW w:w="1249" w:type="dxa"/>
          </w:tcPr>
          <w:p w:rsidR="0033502B" w:rsidRPr="001C5249" w:rsidRDefault="0033502B" w:rsidP="009D3100">
            <w:pPr>
              <w:jc w:val="both"/>
            </w:pPr>
          </w:p>
        </w:tc>
      </w:tr>
      <w:tr w:rsidR="008A3FCF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8A3FCF" w:rsidRPr="001C5249" w:rsidRDefault="008A3FC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8A3FCF" w:rsidRPr="001C5249" w:rsidRDefault="008A3FCF" w:rsidP="00272142">
            <w:pPr>
              <w:jc w:val="center"/>
            </w:pPr>
            <w:r>
              <w:t>6</w:t>
            </w:r>
          </w:p>
        </w:tc>
        <w:tc>
          <w:tcPr>
            <w:tcW w:w="2451" w:type="dxa"/>
            <w:gridSpan w:val="2"/>
            <w:vAlign w:val="center"/>
          </w:tcPr>
          <w:p w:rsidR="008A3FCF" w:rsidRPr="00AF314C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A3FCF" w:rsidRPr="00FB2441" w:rsidRDefault="008A3FCF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Обух лист  ≈4х≈95х≈120</w:t>
            </w:r>
          </w:p>
        </w:tc>
        <w:tc>
          <w:tcPr>
            <w:tcW w:w="1786" w:type="dxa"/>
            <w:gridSpan w:val="2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8A3FCF" w:rsidRPr="0026242B" w:rsidRDefault="008A3FCF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8A3FCF" w:rsidRPr="00E07680" w:rsidRDefault="008A3FCF" w:rsidP="00272142">
            <w:pPr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vAlign w:val="center"/>
          </w:tcPr>
          <w:p w:rsidR="008A3FCF" w:rsidRPr="001C5249" w:rsidRDefault="008A3FCF" w:rsidP="0027214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8A3FCF" w:rsidRPr="00E07680" w:rsidRDefault="008A3FCF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8A3FCF" w:rsidRPr="001C5249" w:rsidRDefault="008A3FCF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8A3FCF" w:rsidRPr="001C5249" w:rsidRDefault="008A3FCF" w:rsidP="00573A59">
            <w:pPr>
              <w:jc w:val="center"/>
            </w:pPr>
          </w:p>
        </w:tc>
        <w:tc>
          <w:tcPr>
            <w:tcW w:w="537" w:type="dxa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1249" w:type="dxa"/>
          </w:tcPr>
          <w:p w:rsidR="008A3FCF" w:rsidRPr="001C5249" w:rsidRDefault="008A3FCF" w:rsidP="009D3100">
            <w:pPr>
              <w:jc w:val="both"/>
            </w:pPr>
          </w:p>
        </w:tc>
      </w:tr>
      <w:tr w:rsidR="008A3FCF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8A3FCF" w:rsidRPr="001C5249" w:rsidRDefault="008A3FC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8A3FCF" w:rsidRPr="002A698A" w:rsidRDefault="008A3FCF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8A3FCF" w:rsidRPr="00353CBF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A3FCF" w:rsidRPr="002A698A" w:rsidRDefault="008A3FCF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8A3FCF" w:rsidRDefault="008A3FCF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8A3FCF" w:rsidRPr="0026242B" w:rsidRDefault="008A3FCF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8A3FCF" w:rsidRPr="00E07680" w:rsidRDefault="008A3FCF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8A3FCF" w:rsidRPr="008623DF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8A3FCF" w:rsidRPr="001C5249" w:rsidRDefault="008A3FCF" w:rsidP="0059751C">
            <w:pPr>
              <w:jc w:val="center"/>
            </w:pPr>
          </w:p>
        </w:tc>
        <w:tc>
          <w:tcPr>
            <w:tcW w:w="537" w:type="dxa"/>
          </w:tcPr>
          <w:p w:rsidR="008A3FCF" w:rsidRPr="001C5249" w:rsidRDefault="008A3FCF" w:rsidP="0059751C">
            <w:pPr>
              <w:jc w:val="both"/>
            </w:pPr>
          </w:p>
        </w:tc>
        <w:tc>
          <w:tcPr>
            <w:tcW w:w="1605" w:type="dxa"/>
          </w:tcPr>
          <w:p w:rsidR="008A3FCF" w:rsidRPr="001C5249" w:rsidRDefault="008A3FCF" w:rsidP="0059751C">
            <w:pPr>
              <w:jc w:val="both"/>
            </w:pPr>
          </w:p>
        </w:tc>
        <w:tc>
          <w:tcPr>
            <w:tcW w:w="1606" w:type="dxa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537" w:type="dxa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1249" w:type="dxa"/>
          </w:tcPr>
          <w:p w:rsidR="008A3FCF" w:rsidRPr="001C5249" w:rsidRDefault="008A3FCF" w:rsidP="009D3100">
            <w:pPr>
              <w:jc w:val="both"/>
            </w:pPr>
          </w:p>
        </w:tc>
      </w:tr>
      <w:tr w:rsidR="008A3FCF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8A3FCF" w:rsidRPr="001C5249" w:rsidRDefault="008A3FC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8A3FCF" w:rsidRPr="00C12671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8A3FCF" w:rsidRPr="00AF314C" w:rsidRDefault="008A3FCF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A3FCF" w:rsidRPr="00B91802" w:rsidRDefault="008A3FCF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8A3FCF" w:rsidRDefault="008A3FCF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8A3FCF" w:rsidRPr="0026242B" w:rsidRDefault="008A3FCF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8A3FCF" w:rsidRPr="00E07680" w:rsidRDefault="008A3FCF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8A3FCF" w:rsidRPr="008623DF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8A3FCF" w:rsidRPr="003C63BA" w:rsidRDefault="008A3FCF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8A3FCF" w:rsidRPr="001C5249" w:rsidRDefault="008A3FCF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8A3FCF" w:rsidRPr="001C5249" w:rsidRDefault="008A3FCF" w:rsidP="00573A59">
            <w:pPr>
              <w:jc w:val="center"/>
            </w:pPr>
          </w:p>
        </w:tc>
        <w:tc>
          <w:tcPr>
            <w:tcW w:w="537" w:type="dxa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8A3FCF" w:rsidRPr="001C5249" w:rsidRDefault="008A3FCF" w:rsidP="009D3100">
            <w:pPr>
              <w:jc w:val="both"/>
            </w:pPr>
          </w:p>
        </w:tc>
      </w:tr>
      <w:tr w:rsidR="008A3FCF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8A3FCF" w:rsidRPr="001C5249" w:rsidRDefault="008A3FC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8A3FCF" w:rsidRPr="001C5249" w:rsidRDefault="008A3FCF" w:rsidP="001F3771">
            <w:pPr>
              <w:jc w:val="center"/>
            </w:pPr>
            <w:r>
              <w:t>7</w:t>
            </w:r>
          </w:p>
        </w:tc>
        <w:tc>
          <w:tcPr>
            <w:tcW w:w="2451" w:type="dxa"/>
            <w:gridSpan w:val="2"/>
          </w:tcPr>
          <w:p w:rsidR="008A3FCF" w:rsidRPr="00AF314C" w:rsidRDefault="008A3FCF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A3FCF" w:rsidRPr="008A3FCF" w:rsidRDefault="008A3FCF" w:rsidP="0027214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Профиль (410121) </w:t>
            </w:r>
            <w:r>
              <w:rPr>
                <w:sz w:val="28"/>
                <w:szCs w:val="28"/>
                <w:lang w:val="en-US"/>
              </w:rPr>
              <w:t>l≈2673</w:t>
            </w:r>
          </w:p>
        </w:tc>
        <w:tc>
          <w:tcPr>
            <w:tcW w:w="1786" w:type="dxa"/>
            <w:gridSpan w:val="2"/>
          </w:tcPr>
          <w:p w:rsidR="008A3FCF" w:rsidRDefault="008A3FCF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8A3FCF" w:rsidRPr="0026242B" w:rsidRDefault="008A3FCF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8A3FCF" w:rsidRPr="00E07680" w:rsidRDefault="008A3FCF" w:rsidP="00272142">
            <w:pPr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8A3FCF" w:rsidRPr="008623DF" w:rsidRDefault="008A3FCF" w:rsidP="008A3F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8A3FCF" w:rsidRPr="001C5249" w:rsidRDefault="008A3FCF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1606" w:type="dxa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537" w:type="dxa"/>
          </w:tcPr>
          <w:p w:rsidR="008A3FCF" w:rsidRPr="001C5249" w:rsidRDefault="008A3FCF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8A3FCF" w:rsidRPr="001C5249" w:rsidRDefault="008A3FCF" w:rsidP="009D3100">
            <w:pPr>
              <w:jc w:val="both"/>
            </w:pPr>
          </w:p>
        </w:tc>
      </w:tr>
      <w:tr w:rsidR="008A3FCF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8A3FCF" w:rsidRPr="001C5249" w:rsidRDefault="008A3FC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8A3FCF" w:rsidRPr="00AB2664" w:rsidRDefault="008A3FCF" w:rsidP="007516AB">
            <w:pPr>
              <w:jc w:val="center"/>
            </w:pPr>
          </w:p>
        </w:tc>
        <w:tc>
          <w:tcPr>
            <w:tcW w:w="2451" w:type="dxa"/>
            <w:gridSpan w:val="2"/>
          </w:tcPr>
          <w:p w:rsidR="008A3FCF" w:rsidRPr="00AF314C" w:rsidRDefault="008A3FCF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A3FCF" w:rsidRPr="008A3FCF" w:rsidRDefault="008A3FCF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\Уголок 40х40х4</w:t>
            </w:r>
          </w:p>
        </w:tc>
        <w:tc>
          <w:tcPr>
            <w:tcW w:w="1786" w:type="dxa"/>
            <w:gridSpan w:val="2"/>
          </w:tcPr>
          <w:p w:rsidR="008A3FCF" w:rsidRDefault="008A3FCF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8A3FCF" w:rsidRPr="0026242B" w:rsidRDefault="008A3FCF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8A3FCF" w:rsidRPr="00E07680" w:rsidRDefault="008A3FCF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8A3FCF" w:rsidRPr="00DB3CFF" w:rsidRDefault="008A3FCF" w:rsidP="002721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8A3FCF" w:rsidRPr="008623DF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892" w:type="dxa"/>
            <w:vAlign w:val="center"/>
          </w:tcPr>
          <w:p w:rsidR="008A3FCF" w:rsidRPr="001C5249" w:rsidRDefault="008A3FCF" w:rsidP="007516AB">
            <w:pPr>
              <w:jc w:val="center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8A3FCF" w:rsidRPr="001C5249" w:rsidRDefault="008A3FCF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8A3FCF" w:rsidRPr="001C5249" w:rsidRDefault="008A3FCF" w:rsidP="00573A59">
            <w:pPr>
              <w:jc w:val="center"/>
            </w:pPr>
          </w:p>
        </w:tc>
        <w:tc>
          <w:tcPr>
            <w:tcW w:w="537" w:type="dxa"/>
          </w:tcPr>
          <w:p w:rsidR="008A3FCF" w:rsidRPr="001C5249" w:rsidRDefault="008A3FCF" w:rsidP="007747C9">
            <w:pPr>
              <w:jc w:val="both"/>
            </w:pPr>
          </w:p>
        </w:tc>
        <w:tc>
          <w:tcPr>
            <w:tcW w:w="1249" w:type="dxa"/>
          </w:tcPr>
          <w:p w:rsidR="008A3FCF" w:rsidRPr="001C5249" w:rsidRDefault="008A3FCF" w:rsidP="007747C9">
            <w:pPr>
              <w:jc w:val="both"/>
            </w:pPr>
          </w:p>
        </w:tc>
      </w:tr>
      <w:tr w:rsidR="008A3FCF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8A3FCF" w:rsidRPr="001C5249" w:rsidRDefault="008A3FCF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736" w:type="dxa"/>
            <w:gridSpan w:val="2"/>
            <w:vAlign w:val="center"/>
          </w:tcPr>
          <w:p w:rsidR="008A3FCF" w:rsidRPr="001C5249" w:rsidRDefault="008A3FCF" w:rsidP="007516AB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8A3FCF" w:rsidRPr="00AF314C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tcBorders>
              <w:bottom w:val="single" w:sz="4" w:space="0" w:color="auto"/>
            </w:tcBorders>
            <w:vAlign w:val="center"/>
          </w:tcPr>
          <w:p w:rsidR="008A3FCF" w:rsidRPr="00B91802" w:rsidRDefault="008A3FCF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8A3FCF" w:rsidRDefault="008A3FCF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8A3FCF" w:rsidRPr="0026242B" w:rsidRDefault="008A3FCF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8A3FCF" w:rsidRPr="00E07680" w:rsidRDefault="008A3FCF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8A3FCF" w:rsidRPr="00DB3CFF" w:rsidRDefault="008A3FCF" w:rsidP="002721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8A3FCF" w:rsidRPr="008623DF" w:rsidRDefault="008A3FCF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8A3FCF" w:rsidRPr="001C5249" w:rsidRDefault="008A3FCF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8A3FCF" w:rsidRPr="001C5249" w:rsidRDefault="008A3FCF" w:rsidP="007516AB">
            <w:pPr>
              <w:jc w:val="both"/>
            </w:pPr>
          </w:p>
        </w:tc>
        <w:tc>
          <w:tcPr>
            <w:tcW w:w="537" w:type="dxa"/>
          </w:tcPr>
          <w:p w:rsidR="008A3FCF" w:rsidRPr="001C5249" w:rsidRDefault="008A3FCF" w:rsidP="007747C9">
            <w:pPr>
              <w:jc w:val="both"/>
            </w:pPr>
          </w:p>
        </w:tc>
        <w:tc>
          <w:tcPr>
            <w:tcW w:w="1605" w:type="dxa"/>
          </w:tcPr>
          <w:p w:rsidR="008A3FCF" w:rsidRPr="001C5249" w:rsidRDefault="008A3FCF" w:rsidP="007747C9">
            <w:pPr>
              <w:jc w:val="both"/>
            </w:pPr>
          </w:p>
        </w:tc>
        <w:tc>
          <w:tcPr>
            <w:tcW w:w="1606" w:type="dxa"/>
          </w:tcPr>
          <w:p w:rsidR="008A3FCF" w:rsidRPr="001C5249" w:rsidRDefault="008A3FCF" w:rsidP="007747C9">
            <w:pPr>
              <w:jc w:val="both"/>
            </w:pPr>
          </w:p>
        </w:tc>
        <w:tc>
          <w:tcPr>
            <w:tcW w:w="537" w:type="dxa"/>
          </w:tcPr>
          <w:p w:rsidR="008A3FCF" w:rsidRPr="001C5249" w:rsidRDefault="008A3FCF" w:rsidP="007747C9">
            <w:pPr>
              <w:jc w:val="both"/>
            </w:pPr>
          </w:p>
        </w:tc>
        <w:tc>
          <w:tcPr>
            <w:tcW w:w="1249" w:type="dxa"/>
          </w:tcPr>
          <w:p w:rsidR="008A3FCF" w:rsidRPr="001C5249" w:rsidRDefault="008A3FCF" w:rsidP="007747C9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A97B29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pt;height:18pt" o:ole="">
                  <v:imagedata r:id="rId8" o:title=""/>
                </v:shape>
                <o:OLEObject Type="Embed" ProgID="AutoCAD.Drawing.17" ShapeID="_x0000_i1025" DrawAspect="Content" ObjectID="_1546778428" r:id="rId9"/>
              </w:object>
            </w:r>
            <w:r>
              <w:object w:dxaOrig="3123" w:dyaOrig="4320">
                <v:shape id="_x0000_i1026" type="#_x0000_t75" style="width:13pt;height:18pt" o:ole="">
                  <v:imagedata r:id="rId10" o:title=""/>
                </v:shape>
                <o:OLEObject Type="Embed" ProgID="AutoCAD.Drawing.17" ShapeID="_x0000_i1026" DrawAspect="Content" ObjectID="_1546778429" r:id="rId11"/>
              </w:objec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2451" w:type="dxa"/>
            <w:gridSpan w:val="2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272142" w:rsidRPr="003D6EE3" w:rsidRDefault="00272142" w:rsidP="00272142">
            <w:pPr>
              <w:jc w:val="center"/>
              <w:rPr>
                <w:sz w:val="28"/>
                <w:szCs w:val="28"/>
                <w:u w:val="single"/>
              </w:rPr>
            </w:pPr>
            <w:r w:rsidRPr="003D6EE3">
              <w:rPr>
                <w:sz w:val="28"/>
                <w:szCs w:val="28"/>
                <w:u w:val="single"/>
              </w:rPr>
              <w:t xml:space="preserve">Крепление </w:t>
            </w:r>
            <w:proofErr w:type="spellStart"/>
            <w:r w:rsidRPr="003D6EE3">
              <w:rPr>
                <w:sz w:val="28"/>
                <w:szCs w:val="28"/>
                <w:u w:val="single"/>
              </w:rPr>
              <w:t>мотогондолы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Л</w:t>
            </w:r>
            <w:r w:rsidRPr="003D6EE3">
              <w:rPr>
                <w:sz w:val="28"/>
                <w:szCs w:val="28"/>
                <w:u w:val="single"/>
              </w:rPr>
              <w:t>Б</w:t>
            </w:r>
          </w:p>
        </w:tc>
        <w:tc>
          <w:tcPr>
            <w:tcW w:w="1786" w:type="dxa"/>
            <w:gridSpan w:val="2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06" w:type="dxa"/>
            <w:gridSpan w:val="2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272142" w:rsidRPr="003C63BA" w:rsidRDefault="0027214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12671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2A698A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272142" w:rsidRPr="003C63BA" w:rsidRDefault="0027214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A97B29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8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FB2441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Обух лист  ≈4х≈90х≈180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  <w:r>
              <w:t>4</w:t>
            </w: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0,12</w:t>
            </w: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272142" w:rsidRPr="002A698A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353CB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2A698A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DE6FFC" w:rsidRDefault="0027214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A97B29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12671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DE6FFC" w:rsidRDefault="0027214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A97B29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9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FB2441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Обух лист  ≈4х≈65х≈100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  <w:r>
              <w:t>4</w:t>
            </w: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0,05</w:t>
            </w: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both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272142" w:rsidRPr="002A698A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353CB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2A698A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DE6FFC" w:rsidRDefault="0027214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both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12671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DE6FFC" w:rsidRDefault="0027214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both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10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FB2441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Тяга лист  ≈6х≈45х≈210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  <w:r>
              <w:t>8</w:t>
            </w: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0,13</w:t>
            </w: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1,04</w:t>
            </w: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both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272142" w:rsidRPr="002A698A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353CB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2A698A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 6,0х1500х4000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DE6FFC" w:rsidRDefault="0027214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12671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DE6FFC" w:rsidRDefault="00272142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11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FB2441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Обух лист  ≈4х≈95х≈120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2276A" w:rsidRDefault="0027214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272142" w:rsidRPr="002A698A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353CB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2A698A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12671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12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FB2441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лист  ≈4х≈80х≈130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  <w:r>
              <w:t>5</w:t>
            </w: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0,07</w:t>
            </w: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36109D" w:rsidRDefault="00272142" w:rsidP="00544F74">
            <w:pPr>
              <w:jc w:val="both"/>
              <w:rPr>
                <w:sz w:val="22"/>
                <w:szCs w:val="22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272142" w:rsidRPr="002A698A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353CB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2A698A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12671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13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FB2441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Обух лист  ≈4х≈95х≈120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272142" w:rsidRPr="002A698A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353CB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2A698A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Лист1561М 4,0х1500х4000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12671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2276A" w:rsidRDefault="0027214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  <w:r>
              <w:t>14</w:t>
            </w: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8A3FCF" w:rsidRDefault="00272142" w:rsidP="0027214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Профиль (410121) </w:t>
            </w:r>
            <w:r>
              <w:rPr>
                <w:sz w:val="28"/>
                <w:szCs w:val="28"/>
                <w:lang w:val="en-US"/>
              </w:rPr>
              <w:t>l≈2673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  <w:r>
              <w:t>1</w:t>
            </w:r>
          </w:p>
        </w:tc>
        <w:tc>
          <w:tcPr>
            <w:tcW w:w="709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544F74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272142" w:rsidRPr="00AB2664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</w:tcPr>
          <w:p w:rsidR="00272142" w:rsidRPr="00AF314C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8A3FCF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\Уголок 40х40х4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DB3CFF" w:rsidRDefault="00272142" w:rsidP="002721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32276A" w:rsidRDefault="00272142" w:rsidP="00544F7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272142" w:rsidRPr="0032276A" w:rsidRDefault="0027214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544F74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272142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DB3CFF" w:rsidRDefault="00272142" w:rsidP="0027214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544F74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2276A" w:rsidRDefault="00272142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 id="_x0000_i1027" type="#_x0000_t75" style="width:13pt;height:18pt" o:ole="">
                  <v:imagedata r:id="rId8" o:title=""/>
                </v:shape>
                <o:OLEObject Type="Embed" ProgID="AutoCAD.Drawing.17" ShapeID="_x0000_i1027" DrawAspect="Content" ObjectID="_1546778430" r:id="rId12"/>
              </w:object>
            </w:r>
            <w:r>
              <w:object w:dxaOrig="3123" w:dyaOrig="4320">
                <v:shape id="_x0000_i1028" type="#_x0000_t75" style="width:13pt;height:18pt" o:ole="">
                  <v:imagedata r:id="rId10" o:title=""/>
                </v:shape>
                <o:OLEObject Type="Embed" ProgID="AutoCAD.Drawing.17" ShapeID="_x0000_i1028" DrawAspect="Content" ObjectID="_1546778431" r:id="rId13"/>
              </w:object>
            </w:r>
          </w:p>
        </w:tc>
        <w:tc>
          <w:tcPr>
            <w:tcW w:w="736" w:type="dxa"/>
            <w:gridSpan w:val="2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2451" w:type="dxa"/>
            <w:gridSpan w:val="2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9B7BA2" w:rsidRDefault="00272142" w:rsidP="00EE21D6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272142" w:rsidRPr="001C5249" w:rsidRDefault="00272142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272142" w:rsidRPr="003C63BA" w:rsidRDefault="00272142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4916FB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272142" w:rsidRPr="00AB2664" w:rsidRDefault="00272142" w:rsidP="004916FB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49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9B7BA2" w:rsidRDefault="00272142" w:rsidP="00EE21D6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nil"/>
            </w:tcBorders>
            <w:vAlign w:val="center"/>
          </w:tcPr>
          <w:p w:rsidR="00272142" w:rsidRPr="001C5249" w:rsidRDefault="00272142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272142" w:rsidRPr="003C63BA" w:rsidRDefault="00272142" w:rsidP="003F0E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</w:tcPr>
          <w:p w:rsidR="00272142" w:rsidRPr="00EE21D6" w:rsidRDefault="00272142" w:rsidP="004916FB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EE21D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EE21D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nil"/>
            </w:tcBorders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272142" w:rsidRPr="004C3776" w:rsidRDefault="00272142" w:rsidP="00C51503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EE21D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EE21D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6" w:type="dxa"/>
            <w:vAlign w:val="center"/>
          </w:tcPr>
          <w:p w:rsidR="00272142" w:rsidRPr="001C5249" w:rsidRDefault="0027214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DE6FFC" w:rsidRDefault="00272142" w:rsidP="004916FB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C51503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CF267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EE21D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C51503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CF267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EE21D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EE21D6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both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6F4654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5D256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5D256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2F36E0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both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5D256D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5D256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both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0D2201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5D256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2F36E0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2F36E0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both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430494" w:rsidP="005D2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430494" w:rsidRDefault="00430494" w:rsidP="000D22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Прокладка 37х2673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430494" w:rsidRDefault="00430494" w:rsidP="005D2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430494" w:rsidRDefault="00430494" w:rsidP="005D256D">
            <w:pPr>
              <w:jc w:val="center"/>
            </w:pPr>
            <w:r>
              <w:t>2</w:t>
            </w:r>
          </w:p>
        </w:tc>
        <w:tc>
          <w:tcPr>
            <w:tcW w:w="709" w:type="dxa"/>
            <w:gridSpan w:val="2"/>
            <w:vAlign w:val="center"/>
          </w:tcPr>
          <w:p w:rsidR="00272142" w:rsidRPr="00430494" w:rsidRDefault="00430494" w:rsidP="005D256D">
            <w:pPr>
              <w:jc w:val="center"/>
            </w:pPr>
            <w:r>
              <w:t>0,34</w:t>
            </w:r>
          </w:p>
        </w:tc>
        <w:tc>
          <w:tcPr>
            <w:tcW w:w="907" w:type="dxa"/>
            <w:gridSpan w:val="2"/>
            <w:vAlign w:val="center"/>
          </w:tcPr>
          <w:p w:rsidR="00272142" w:rsidRPr="00430494" w:rsidRDefault="00430494" w:rsidP="000D2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0,68</w:t>
            </w: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DE6FFC" w:rsidRDefault="00272142" w:rsidP="004916FB">
            <w:pPr>
              <w:jc w:val="both"/>
              <w:rPr>
                <w:sz w:val="20"/>
                <w:szCs w:val="20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430494" w:rsidRDefault="00430494" w:rsidP="000D22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Пластина 1Н-1-МБС </w:t>
            </w:r>
            <w:proofErr w:type="gramStart"/>
            <w:r>
              <w:rPr>
                <w:sz w:val="28"/>
                <w:szCs w:val="28"/>
              </w:rPr>
              <w:t>–С</w:t>
            </w:r>
            <w:proofErr w:type="gramEnd"/>
            <w:r>
              <w:rPr>
                <w:sz w:val="28"/>
                <w:szCs w:val="28"/>
              </w:rPr>
              <w:t>-3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5D256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430494" w:rsidRDefault="00430494" w:rsidP="000D22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7338-90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5D256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0D22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272142" w:rsidRPr="00D87653" w:rsidRDefault="00272142" w:rsidP="00272142">
            <w:pPr>
              <w:jc w:val="center"/>
            </w:pPr>
            <w:r>
              <w:t>20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Закл.5х12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D87653" w:rsidRDefault="00272142" w:rsidP="00272142">
            <w:pPr>
              <w:jc w:val="center"/>
            </w:pPr>
            <w:r>
              <w:t>200</w:t>
            </w:r>
          </w:p>
        </w:tc>
        <w:tc>
          <w:tcPr>
            <w:tcW w:w="709" w:type="dxa"/>
            <w:gridSpan w:val="2"/>
            <w:vAlign w:val="center"/>
          </w:tcPr>
          <w:p w:rsidR="00272142" w:rsidRPr="00430494" w:rsidRDefault="00430494" w:rsidP="00272142">
            <w:pPr>
              <w:jc w:val="center"/>
              <w:rPr>
                <w:sz w:val="20"/>
                <w:szCs w:val="20"/>
              </w:rPr>
            </w:pPr>
            <w:r w:rsidRPr="00430494">
              <w:rPr>
                <w:sz w:val="20"/>
                <w:szCs w:val="20"/>
              </w:rPr>
              <w:t>0,001</w:t>
            </w: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272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272142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986A2E" w:rsidRDefault="00272142" w:rsidP="002721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E96AD3" w:rsidRDefault="00272142" w:rsidP="002721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14798-85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272142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2721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272142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E07680" w:rsidRDefault="00272142" w:rsidP="002721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6A265D" w:rsidRDefault="00272142" w:rsidP="00F92E5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5D256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F92E58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</w:tcPr>
          <w:p w:rsidR="00272142" w:rsidRPr="0036109D" w:rsidRDefault="00272142" w:rsidP="004916FB">
            <w:pPr>
              <w:jc w:val="both"/>
              <w:rPr>
                <w:sz w:val="22"/>
                <w:szCs w:val="22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272142" w:rsidRPr="00430494" w:rsidRDefault="00430494" w:rsidP="005D256D">
            <w:pPr>
              <w:jc w:val="center"/>
            </w:pPr>
            <w:r>
              <w:t>21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430494" w:rsidRDefault="00430494" w:rsidP="0043049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М8 -6</w:t>
            </w:r>
            <w:r>
              <w:rPr>
                <w:sz w:val="28"/>
                <w:szCs w:val="28"/>
                <w:lang w:val="en-US"/>
              </w:rPr>
              <w:t>g</w:t>
            </w:r>
            <w:r w:rsidRPr="004304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х</w:t>
            </w:r>
            <w:r w:rsidRPr="00430494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 xml:space="preserve">.46.Кд.15 </w:t>
            </w:r>
            <w:proofErr w:type="spellStart"/>
            <w:proofErr w:type="gramStart"/>
            <w:r>
              <w:rPr>
                <w:sz w:val="28"/>
                <w:szCs w:val="28"/>
              </w:rPr>
              <w:t>хр</w:t>
            </w:r>
            <w:proofErr w:type="spellEnd"/>
            <w:proofErr w:type="gramEnd"/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430494" w:rsidRDefault="00430494" w:rsidP="005D2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430494" w:rsidRDefault="00A318EA" w:rsidP="005D256D">
            <w:pPr>
              <w:jc w:val="center"/>
            </w:pPr>
            <w:r>
              <w:t>18</w:t>
            </w:r>
          </w:p>
        </w:tc>
        <w:tc>
          <w:tcPr>
            <w:tcW w:w="709" w:type="dxa"/>
            <w:gridSpan w:val="2"/>
            <w:vAlign w:val="center"/>
          </w:tcPr>
          <w:p w:rsidR="00272142" w:rsidRPr="00A318EA" w:rsidRDefault="00A318EA" w:rsidP="005D2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0,017</w:t>
            </w:r>
          </w:p>
        </w:tc>
        <w:tc>
          <w:tcPr>
            <w:tcW w:w="907" w:type="dxa"/>
            <w:gridSpan w:val="2"/>
            <w:vAlign w:val="center"/>
          </w:tcPr>
          <w:p w:rsidR="00272142" w:rsidRPr="00430494" w:rsidRDefault="00A318EA" w:rsidP="00743F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</w:t>
            </w: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4916FB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272142" w:rsidRPr="00CF2678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430494" w:rsidRDefault="00430494" w:rsidP="00743F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7798-70</w:t>
            </w:r>
          </w:p>
        </w:tc>
        <w:tc>
          <w:tcPr>
            <w:tcW w:w="1786" w:type="dxa"/>
            <w:gridSpan w:val="2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EE21D6" w:rsidRDefault="00272142" w:rsidP="005D256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272142" w:rsidRPr="00EE21D6" w:rsidRDefault="00272142" w:rsidP="005D256D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272142" w:rsidRPr="00EE21D6" w:rsidRDefault="00272142" w:rsidP="00743F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272142" w:rsidRPr="001C5249" w:rsidRDefault="00272142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4916FB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272142" w:rsidRPr="00AB2664" w:rsidRDefault="00272142" w:rsidP="00C5150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DA510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72142" w:rsidRDefault="0027214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C5150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DA51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AF6073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F0EF5" w:rsidRDefault="00272142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272142" w:rsidRPr="00AB2664" w:rsidRDefault="00A318EA" w:rsidP="00AF6073">
            <w:pPr>
              <w:jc w:val="center"/>
            </w:pPr>
            <w:r>
              <w:t>22</w:t>
            </w: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A318EA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Гайка М8 -7Н с </w:t>
            </w:r>
            <w:proofErr w:type="gramStart"/>
            <w:r>
              <w:rPr>
                <w:sz w:val="28"/>
                <w:szCs w:val="28"/>
              </w:rPr>
              <w:t>нейлоновым</w:t>
            </w:r>
            <w:proofErr w:type="gramEnd"/>
          </w:p>
        </w:tc>
        <w:tc>
          <w:tcPr>
            <w:tcW w:w="1786" w:type="dxa"/>
            <w:gridSpan w:val="2"/>
          </w:tcPr>
          <w:p w:rsidR="00272142" w:rsidRDefault="00272142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A318EA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A318EA" w:rsidP="00C51503">
            <w:pPr>
              <w:jc w:val="center"/>
            </w:pPr>
            <w:r>
              <w:t>18</w:t>
            </w:r>
          </w:p>
        </w:tc>
        <w:tc>
          <w:tcPr>
            <w:tcW w:w="709" w:type="dxa"/>
            <w:gridSpan w:val="2"/>
            <w:vAlign w:val="center"/>
          </w:tcPr>
          <w:p w:rsidR="00272142" w:rsidRPr="00A318EA" w:rsidRDefault="00A318EA" w:rsidP="00C51503">
            <w:pPr>
              <w:jc w:val="center"/>
              <w:rPr>
                <w:sz w:val="20"/>
                <w:szCs w:val="20"/>
              </w:rPr>
            </w:pPr>
            <w:r w:rsidRPr="00A318EA">
              <w:rPr>
                <w:sz w:val="20"/>
                <w:szCs w:val="20"/>
              </w:rPr>
              <w:t>0,006</w:t>
            </w: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A318EA" w:rsidP="00C515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272142" w:rsidRPr="00B713E2" w:rsidRDefault="00272142" w:rsidP="00545DD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A318EA" w:rsidRDefault="00A318EA" w:rsidP="00D97E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кольцом </w:t>
            </w:r>
            <w:r>
              <w:rPr>
                <w:sz w:val="28"/>
                <w:szCs w:val="28"/>
                <w:lang w:val="en-US"/>
              </w:rPr>
              <w:t xml:space="preserve">DIN 985 </w:t>
            </w:r>
            <w:r>
              <w:rPr>
                <w:sz w:val="28"/>
                <w:szCs w:val="28"/>
              </w:rPr>
              <w:t>ГОСТ 50273</w:t>
            </w:r>
          </w:p>
        </w:tc>
        <w:tc>
          <w:tcPr>
            <w:tcW w:w="1786" w:type="dxa"/>
            <w:gridSpan w:val="2"/>
          </w:tcPr>
          <w:p w:rsidR="00272142" w:rsidRDefault="00272142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545DDF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D97E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2276A" w:rsidRDefault="0027214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272142" w:rsidRPr="00B713E2" w:rsidRDefault="00272142" w:rsidP="00CA071A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B91802" w:rsidRDefault="00272142" w:rsidP="00C234F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72142" w:rsidRDefault="00272142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CA071A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272142" w:rsidRPr="001C5249" w:rsidRDefault="00272142" w:rsidP="00CA071A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C234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1C5249" w:rsidRDefault="00272142" w:rsidP="00AF6073">
            <w:pPr>
              <w:jc w:val="center"/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4916FB">
            <w:pPr>
              <w:jc w:val="both"/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272142" w:rsidRPr="00AB2664" w:rsidRDefault="00272142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272142" w:rsidRPr="00AF314C" w:rsidRDefault="00272142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72142" w:rsidRPr="00303713" w:rsidRDefault="00272142" w:rsidP="00F6587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72142" w:rsidRPr="00442E68" w:rsidRDefault="00272142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442E68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442E68" w:rsidRDefault="00272142" w:rsidP="00AF6073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442E68" w:rsidRDefault="00272142" w:rsidP="00AF607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272142" w:rsidRPr="00442E68" w:rsidRDefault="00272142" w:rsidP="00303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442E68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32276A" w:rsidRDefault="00272142" w:rsidP="004916F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272142" w:rsidRPr="0032276A" w:rsidRDefault="0027214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678C6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</w:tcPr>
          <w:p w:rsidR="00272142" w:rsidRPr="001C5249" w:rsidRDefault="00272142" w:rsidP="00AF6073">
            <w:pPr>
              <w:jc w:val="center"/>
            </w:pPr>
          </w:p>
        </w:tc>
        <w:tc>
          <w:tcPr>
            <w:tcW w:w="2451" w:type="dxa"/>
            <w:gridSpan w:val="2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4284" w:type="dxa"/>
            <w:gridSpan w:val="4"/>
          </w:tcPr>
          <w:p w:rsidR="00272142" w:rsidRPr="006A1934" w:rsidRDefault="00272142" w:rsidP="00AF607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AF6073">
            <w:pPr>
              <w:jc w:val="center"/>
            </w:pPr>
          </w:p>
        </w:tc>
        <w:tc>
          <w:tcPr>
            <w:tcW w:w="709" w:type="dxa"/>
            <w:gridSpan w:val="2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272142" w:rsidRPr="003C63BA" w:rsidRDefault="00272142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AF6073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272142" w:rsidRPr="0032276A" w:rsidRDefault="00272142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272142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272142" w:rsidRPr="001C5249" w:rsidRDefault="00272142" w:rsidP="00EE21D6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 id="_x0000_i1029" type="#_x0000_t75" style="width:13pt;height:18pt" o:ole="">
                  <v:imagedata r:id="rId8" o:title=""/>
                </v:shape>
                <o:OLEObject Type="Embed" ProgID="AutoCAD.Drawing.17" ShapeID="_x0000_i1029" DrawAspect="Content" ObjectID="_1546778432" r:id="rId14"/>
              </w:object>
            </w:r>
            <w:r>
              <w:object w:dxaOrig="3123" w:dyaOrig="4320">
                <v:shape id="_x0000_i1030" type="#_x0000_t75" style="width:13pt;height:18pt" o:ole="">
                  <v:imagedata r:id="rId10" o:title=""/>
                </v:shape>
                <o:OLEObject Type="Embed" ProgID="AutoCAD.Drawing.17" ShapeID="_x0000_i1030" DrawAspect="Content" ObjectID="_1546778433" r:id="rId15"/>
              </w:object>
            </w:r>
          </w:p>
        </w:tc>
        <w:tc>
          <w:tcPr>
            <w:tcW w:w="73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2451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272142" w:rsidRPr="000C1C8D" w:rsidRDefault="00272142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272142" w:rsidRPr="0026242B" w:rsidRDefault="00272142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272142" w:rsidRPr="00E07680" w:rsidRDefault="00272142" w:rsidP="00EE21D6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272142" w:rsidRPr="008623DF" w:rsidRDefault="00272142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272142" w:rsidRPr="003C63BA" w:rsidRDefault="00272142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1605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1606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537" w:type="dxa"/>
          </w:tcPr>
          <w:p w:rsidR="00272142" w:rsidRPr="001C5249" w:rsidRDefault="00272142" w:rsidP="00EE21D6">
            <w:pPr>
              <w:jc w:val="both"/>
            </w:pPr>
          </w:p>
        </w:tc>
        <w:tc>
          <w:tcPr>
            <w:tcW w:w="1249" w:type="dxa"/>
          </w:tcPr>
          <w:p w:rsidR="00272142" w:rsidRPr="001C5249" w:rsidRDefault="00272142" w:rsidP="00EE21D6">
            <w:pPr>
              <w:jc w:val="both"/>
            </w:pPr>
          </w:p>
        </w:tc>
      </w:tr>
      <w:tr w:rsidR="00A318EA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A318EA" w:rsidRPr="001C5249" w:rsidRDefault="00A318EA" w:rsidP="00EE21D6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A318EA" w:rsidRPr="00AB2664" w:rsidRDefault="00A318EA" w:rsidP="00964C3D">
            <w:pPr>
              <w:jc w:val="center"/>
            </w:pPr>
            <w:r>
              <w:t>2</w:t>
            </w:r>
            <w:r w:rsidR="00964C3D">
              <w:t>4</w:t>
            </w:r>
          </w:p>
        </w:tc>
        <w:tc>
          <w:tcPr>
            <w:tcW w:w="2451" w:type="dxa"/>
            <w:gridSpan w:val="2"/>
            <w:vAlign w:val="center"/>
          </w:tcPr>
          <w:p w:rsidR="00A318EA" w:rsidRPr="00AF314C" w:rsidRDefault="00A318EA" w:rsidP="009252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318EA" w:rsidRPr="00303713" w:rsidRDefault="00A318EA" w:rsidP="009252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Шайба 8 Кд 15 </w:t>
            </w:r>
            <w:proofErr w:type="spellStart"/>
            <w:proofErr w:type="gramStart"/>
            <w:r>
              <w:rPr>
                <w:sz w:val="28"/>
                <w:szCs w:val="28"/>
              </w:rPr>
              <w:t>хр</w:t>
            </w:r>
            <w:proofErr w:type="spellEnd"/>
            <w:proofErr w:type="gramEnd"/>
          </w:p>
        </w:tc>
        <w:tc>
          <w:tcPr>
            <w:tcW w:w="1786" w:type="dxa"/>
            <w:gridSpan w:val="2"/>
          </w:tcPr>
          <w:p w:rsidR="00A318EA" w:rsidRPr="00442E68" w:rsidRDefault="00A318EA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A318EA" w:rsidRPr="00442E68" w:rsidRDefault="00A318EA" w:rsidP="00EE21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A318EA" w:rsidRPr="00A318EA" w:rsidRDefault="00A318EA" w:rsidP="00EE21D6">
            <w:pPr>
              <w:jc w:val="center"/>
            </w:pPr>
            <w:r>
              <w:t>36</w:t>
            </w:r>
          </w:p>
        </w:tc>
        <w:tc>
          <w:tcPr>
            <w:tcW w:w="709" w:type="dxa"/>
            <w:gridSpan w:val="2"/>
            <w:tcBorders>
              <w:bottom w:val="nil"/>
            </w:tcBorders>
          </w:tcPr>
          <w:p w:rsidR="00A318EA" w:rsidRPr="00A318EA" w:rsidRDefault="00A318EA" w:rsidP="00EE21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0,006</w:t>
            </w:r>
          </w:p>
        </w:tc>
        <w:tc>
          <w:tcPr>
            <w:tcW w:w="907" w:type="dxa"/>
            <w:gridSpan w:val="2"/>
            <w:vAlign w:val="center"/>
          </w:tcPr>
          <w:p w:rsidR="00A318EA" w:rsidRPr="00442E68" w:rsidRDefault="00964C3D" w:rsidP="00EE21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A318EA" w:rsidRPr="003C63BA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6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A318EA" w:rsidRPr="003F0EF5" w:rsidRDefault="00A318EA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A318EA" w:rsidRPr="001C5249" w:rsidTr="00B05A2B">
        <w:trPr>
          <w:trHeight w:hRule="exact" w:val="454"/>
        </w:trPr>
        <w:tc>
          <w:tcPr>
            <w:tcW w:w="479" w:type="dxa"/>
            <w:vAlign w:val="center"/>
          </w:tcPr>
          <w:p w:rsidR="00A318EA" w:rsidRPr="001C5249" w:rsidRDefault="00A318EA" w:rsidP="00EE21D6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</w:tcPr>
          <w:p w:rsidR="00A318EA" w:rsidRPr="001C5249" w:rsidRDefault="00A318EA" w:rsidP="00925235">
            <w:pPr>
              <w:jc w:val="center"/>
            </w:pPr>
          </w:p>
        </w:tc>
        <w:tc>
          <w:tcPr>
            <w:tcW w:w="2451" w:type="dxa"/>
            <w:gridSpan w:val="2"/>
          </w:tcPr>
          <w:p w:rsidR="00A318EA" w:rsidRPr="001C5249" w:rsidRDefault="00A318EA" w:rsidP="00925235">
            <w:pPr>
              <w:jc w:val="both"/>
            </w:pPr>
          </w:p>
        </w:tc>
        <w:tc>
          <w:tcPr>
            <w:tcW w:w="4284" w:type="dxa"/>
            <w:gridSpan w:val="4"/>
          </w:tcPr>
          <w:p w:rsidR="00A318EA" w:rsidRPr="006A1934" w:rsidRDefault="00A318EA" w:rsidP="00925235">
            <w:pPr>
              <w:tabs>
                <w:tab w:val="left" w:pos="180"/>
              </w:tabs>
            </w:pPr>
            <w:r>
              <w:t>ГОСТ 6958-78</w:t>
            </w:r>
          </w:p>
        </w:tc>
        <w:tc>
          <w:tcPr>
            <w:tcW w:w="1786" w:type="dxa"/>
            <w:gridSpan w:val="2"/>
          </w:tcPr>
          <w:p w:rsidR="00A318EA" w:rsidRPr="00442E68" w:rsidRDefault="00A318EA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A318EA" w:rsidRPr="00442E68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A318EA" w:rsidRPr="00442E68" w:rsidRDefault="00A318EA" w:rsidP="00EE21D6">
            <w:pPr>
              <w:jc w:val="center"/>
            </w:pPr>
          </w:p>
        </w:tc>
        <w:tc>
          <w:tcPr>
            <w:tcW w:w="709" w:type="dxa"/>
            <w:gridSpan w:val="2"/>
            <w:tcBorders>
              <w:top w:val="nil"/>
            </w:tcBorders>
          </w:tcPr>
          <w:p w:rsidR="00A318EA" w:rsidRPr="00442E68" w:rsidRDefault="00A318EA" w:rsidP="00EE21D6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A318EA" w:rsidRPr="00442E68" w:rsidRDefault="00A318EA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A318EA" w:rsidRPr="003C63BA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6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</w:tr>
      <w:tr w:rsidR="00A318EA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A318EA" w:rsidRPr="001C5249" w:rsidRDefault="00A318EA" w:rsidP="00EE21D6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A318EA" w:rsidRPr="00AB2664" w:rsidRDefault="00A318EA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318EA" w:rsidRPr="00AF314C" w:rsidRDefault="00A318EA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318EA" w:rsidRPr="00B91802" w:rsidRDefault="00A318EA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318EA" w:rsidRDefault="00A318EA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A318EA" w:rsidRPr="0026242B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A318EA" w:rsidRPr="00E07680" w:rsidRDefault="00A318EA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A318EA" w:rsidRPr="001C5249" w:rsidRDefault="00A318EA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318EA" w:rsidRPr="008623DF" w:rsidRDefault="00A318EA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A318EA" w:rsidRPr="001C5249" w:rsidRDefault="00A318EA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6" w:type="dxa"/>
            <w:vAlign w:val="center"/>
          </w:tcPr>
          <w:p w:rsidR="00A318EA" w:rsidRPr="001C5249" w:rsidRDefault="00A318EA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A318EA" w:rsidRPr="00DE6FFC" w:rsidRDefault="00A318EA" w:rsidP="00EE21D6">
            <w:pPr>
              <w:jc w:val="both"/>
              <w:rPr>
                <w:sz w:val="20"/>
                <w:szCs w:val="20"/>
              </w:rPr>
            </w:pPr>
          </w:p>
        </w:tc>
      </w:tr>
      <w:tr w:rsidR="00A318EA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A318EA" w:rsidRPr="001C5249" w:rsidRDefault="00A318EA" w:rsidP="00EE21D6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A318EA" w:rsidRPr="00AB2664" w:rsidRDefault="00A318EA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318EA" w:rsidRPr="00AF314C" w:rsidRDefault="00A318EA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318EA" w:rsidRPr="002A698A" w:rsidRDefault="00A318EA" w:rsidP="00556AD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318EA" w:rsidRDefault="00A318EA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A318EA" w:rsidRPr="0026242B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A318EA" w:rsidRPr="00E07680" w:rsidRDefault="00A318EA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A318EA" w:rsidRPr="001C5249" w:rsidRDefault="00A318EA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318EA" w:rsidRPr="008623DF" w:rsidRDefault="00A318EA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A318EA" w:rsidRPr="003C63BA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6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A318EA" w:rsidRPr="003F0EF5" w:rsidRDefault="00A318EA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A318EA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A318EA" w:rsidRPr="001C5249" w:rsidRDefault="00A318EA" w:rsidP="00EE21D6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A318EA" w:rsidRPr="00AB2664" w:rsidRDefault="00A318EA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A318EA" w:rsidRPr="00AF314C" w:rsidRDefault="00A318EA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A318EA" w:rsidRPr="00B91802" w:rsidRDefault="00A318EA" w:rsidP="005D25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A318EA" w:rsidRDefault="00A318EA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A318EA" w:rsidRPr="0026242B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A318EA" w:rsidRPr="00E07680" w:rsidRDefault="00A318EA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A318EA" w:rsidRPr="001C5249" w:rsidRDefault="00A318EA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A318EA" w:rsidRPr="008623DF" w:rsidRDefault="00A318EA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A318EA" w:rsidRPr="003C63BA" w:rsidRDefault="00A318EA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606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537" w:type="dxa"/>
          </w:tcPr>
          <w:p w:rsidR="00A318EA" w:rsidRPr="001C5249" w:rsidRDefault="00A318EA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A318EA" w:rsidRPr="001C5249" w:rsidRDefault="00A318EA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964C3D" w:rsidRPr="00430494" w:rsidRDefault="00964C3D" w:rsidP="00925235">
            <w:pPr>
              <w:jc w:val="center"/>
            </w:pPr>
            <w:r>
              <w:t>26</w:t>
            </w: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9252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30494" w:rsidRDefault="00964C3D" w:rsidP="00964C3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Болт М6 -6</w:t>
            </w:r>
            <w:r>
              <w:rPr>
                <w:sz w:val="28"/>
                <w:szCs w:val="28"/>
                <w:lang w:val="en-US"/>
              </w:rPr>
              <w:t>g</w:t>
            </w:r>
            <w:r w:rsidRPr="004304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х25.46.Кд.15 </w:t>
            </w:r>
            <w:proofErr w:type="spellStart"/>
            <w:proofErr w:type="gramStart"/>
            <w:r>
              <w:rPr>
                <w:sz w:val="28"/>
                <w:szCs w:val="28"/>
              </w:rPr>
              <w:t>хр</w:t>
            </w:r>
            <w:proofErr w:type="spellEnd"/>
            <w:proofErr w:type="gramEnd"/>
          </w:p>
        </w:tc>
        <w:tc>
          <w:tcPr>
            <w:tcW w:w="1786" w:type="dxa"/>
            <w:gridSpan w:val="2"/>
          </w:tcPr>
          <w:p w:rsidR="00964C3D" w:rsidRPr="001C5249" w:rsidRDefault="00964C3D" w:rsidP="00925235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30494" w:rsidRDefault="00964C3D" w:rsidP="009252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964C3D" w:rsidRPr="00430494" w:rsidRDefault="00964C3D" w:rsidP="00925235">
            <w:pPr>
              <w:jc w:val="center"/>
            </w:pPr>
            <w:r>
              <w:t>52</w:t>
            </w:r>
          </w:p>
        </w:tc>
        <w:tc>
          <w:tcPr>
            <w:tcW w:w="709" w:type="dxa"/>
            <w:gridSpan w:val="2"/>
            <w:vAlign w:val="center"/>
          </w:tcPr>
          <w:p w:rsidR="00964C3D" w:rsidRPr="00A318EA" w:rsidRDefault="00964C3D" w:rsidP="00964C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0,008</w:t>
            </w:r>
          </w:p>
        </w:tc>
        <w:tc>
          <w:tcPr>
            <w:tcW w:w="907" w:type="dxa"/>
            <w:gridSpan w:val="2"/>
            <w:vAlign w:val="center"/>
          </w:tcPr>
          <w:p w:rsidR="00964C3D" w:rsidRPr="00430494" w:rsidRDefault="00964C3D" w:rsidP="00964C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</w:t>
            </w: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964C3D" w:rsidRPr="00CF2678" w:rsidRDefault="00964C3D" w:rsidP="00925235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9252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30494" w:rsidRDefault="00964C3D" w:rsidP="009252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ГОСТ 7798-70</w:t>
            </w:r>
          </w:p>
        </w:tc>
        <w:tc>
          <w:tcPr>
            <w:tcW w:w="1786" w:type="dxa"/>
            <w:gridSpan w:val="2"/>
          </w:tcPr>
          <w:p w:rsidR="00964C3D" w:rsidRPr="001C5249" w:rsidRDefault="00964C3D" w:rsidP="00925235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EE21D6" w:rsidRDefault="00964C3D" w:rsidP="0092523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E21D6" w:rsidRDefault="00964C3D" w:rsidP="00925235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64C3D" w:rsidRPr="00EE21D6" w:rsidRDefault="00964C3D" w:rsidP="00925235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64C3D" w:rsidRPr="00EE21D6" w:rsidRDefault="00964C3D" w:rsidP="0092523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5D256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5D25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5D25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5D256D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5D256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964C3D" w:rsidRPr="004100E6" w:rsidRDefault="00964C3D" w:rsidP="005D256D">
            <w:pPr>
              <w:jc w:val="center"/>
            </w:pPr>
            <w:r>
              <w:t>27</w:t>
            </w: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5D25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Резьбовая заклепка-гайка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1786" w:type="dxa"/>
            <w:gridSpan w:val="2"/>
          </w:tcPr>
          <w:p w:rsidR="00964C3D" w:rsidRDefault="00964C3D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D37545" w:rsidRDefault="00964C3D" w:rsidP="005D25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964C3D" w:rsidRPr="00D37545" w:rsidRDefault="00964C3D" w:rsidP="005D256D">
            <w:pPr>
              <w:jc w:val="center"/>
            </w:pPr>
            <w:r>
              <w:t>52</w:t>
            </w:r>
          </w:p>
        </w:tc>
        <w:tc>
          <w:tcPr>
            <w:tcW w:w="709" w:type="dxa"/>
            <w:gridSpan w:val="2"/>
            <w:vAlign w:val="center"/>
          </w:tcPr>
          <w:p w:rsidR="00964C3D" w:rsidRPr="00964C3D" w:rsidRDefault="00964C3D" w:rsidP="005D2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</w:t>
            </w: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5D25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</w:t>
            </w:r>
          </w:p>
        </w:tc>
        <w:tc>
          <w:tcPr>
            <w:tcW w:w="537" w:type="dxa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DE6FFC" w:rsidRDefault="00964C3D" w:rsidP="00EE21D6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964C3D" w:rsidRPr="004100E6" w:rsidRDefault="00964C3D" w:rsidP="005D256D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5D256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потайным фланцем М</w:t>
            </w:r>
            <w:proofErr w:type="gramStart"/>
            <w:r>
              <w:rPr>
                <w:sz w:val="28"/>
                <w:szCs w:val="28"/>
              </w:rPr>
              <w:t>6</w:t>
            </w:r>
            <w:proofErr w:type="gramEnd"/>
          </w:p>
        </w:tc>
        <w:tc>
          <w:tcPr>
            <w:tcW w:w="1786" w:type="dxa"/>
            <w:gridSpan w:val="2"/>
          </w:tcPr>
          <w:p w:rsidR="00964C3D" w:rsidRDefault="00964C3D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D37545" w:rsidRDefault="00964C3D" w:rsidP="005D25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D37545" w:rsidRDefault="00964C3D" w:rsidP="005D256D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556AD0" w:rsidRDefault="00964C3D" w:rsidP="005D25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85309E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925235">
            <w:pPr>
              <w:jc w:val="center"/>
            </w:pPr>
            <w:r>
              <w:t>28</w:t>
            </w: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9252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303713" w:rsidRDefault="00964C3D" w:rsidP="00964C3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Шайба 6 Кд 15 </w:t>
            </w:r>
            <w:proofErr w:type="spellStart"/>
            <w:proofErr w:type="gramStart"/>
            <w:r>
              <w:rPr>
                <w:sz w:val="28"/>
                <w:szCs w:val="28"/>
              </w:rPr>
              <w:t>хр</w:t>
            </w:r>
            <w:proofErr w:type="spellEnd"/>
            <w:proofErr w:type="gramEnd"/>
          </w:p>
        </w:tc>
        <w:tc>
          <w:tcPr>
            <w:tcW w:w="1786" w:type="dxa"/>
            <w:gridSpan w:val="2"/>
          </w:tcPr>
          <w:p w:rsidR="00964C3D" w:rsidRPr="00442E68" w:rsidRDefault="00964C3D" w:rsidP="00925235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42E68" w:rsidRDefault="00964C3D" w:rsidP="009252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706" w:type="dxa"/>
            <w:gridSpan w:val="2"/>
            <w:vAlign w:val="center"/>
          </w:tcPr>
          <w:p w:rsidR="00964C3D" w:rsidRPr="00A318EA" w:rsidRDefault="00964C3D" w:rsidP="00925235">
            <w:pPr>
              <w:jc w:val="center"/>
            </w:pPr>
            <w:r>
              <w:t>52</w:t>
            </w:r>
          </w:p>
        </w:tc>
        <w:tc>
          <w:tcPr>
            <w:tcW w:w="709" w:type="dxa"/>
            <w:gridSpan w:val="2"/>
          </w:tcPr>
          <w:p w:rsidR="00964C3D" w:rsidRPr="00A318EA" w:rsidRDefault="00964C3D" w:rsidP="00964C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0,003</w:t>
            </w:r>
          </w:p>
        </w:tc>
        <w:tc>
          <w:tcPr>
            <w:tcW w:w="907" w:type="dxa"/>
            <w:gridSpan w:val="2"/>
            <w:vAlign w:val="center"/>
          </w:tcPr>
          <w:p w:rsidR="00964C3D" w:rsidRPr="00442E68" w:rsidRDefault="00964C3D" w:rsidP="00925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</w:t>
            </w:r>
          </w:p>
        </w:tc>
        <w:tc>
          <w:tcPr>
            <w:tcW w:w="537" w:type="dxa"/>
          </w:tcPr>
          <w:p w:rsidR="00964C3D" w:rsidRPr="001C5249" w:rsidRDefault="00964C3D" w:rsidP="00925235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85309E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</w:tcPr>
          <w:p w:rsidR="00964C3D" w:rsidRPr="001C5249" w:rsidRDefault="00964C3D" w:rsidP="00925235">
            <w:pPr>
              <w:jc w:val="center"/>
            </w:pPr>
          </w:p>
        </w:tc>
        <w:tc>
          <w:tcPr>
            <w:tcW w:w="2451" w:type="dxa"/>
            <w:gridSpan w:val="2"/>
          </w:tcPr>
          <w:p w:rsidR="00964C3D" w:rsidRPr="001C5249" w:rsidRDefault="00964C3D" w:rsidP="00925235">
            <w:pPr>
              <w:jc w:val="both"/>
            </w:pPr>
          </w:p>
        </w:tc>
        <w:tc>
          <w:tcPr>
            <w:tcW w:w="4284" w:type="dxa"/>
            <w:gridSpan w:val="4"/>
          </w:tcPr>
          <w:p w:rsidR="00964C3D" w:rsidRPr="006A1934" w:rsidRDefault="00964C3D" w:rsidP="00925235">
            <w:pPr>
              <w:tabs>
                <w:tab w:val="left" w:pos="180"/>
              </w:tabs>
            </w:pPr>
            <w:r>
              <w:t>ГОСТ 6958-78</w:t>
            </w:r>
          </w:p>
        </w:tc>
        <w:tc>
          <w:tcPr>
            <w:tcW w:w="1786" w:type="dxa"/>
            <w:gridSpan w:val="2"/>
          </w:tcPr>
          <w:p w:rsidR="00964C3D" w:rsidRPr="00442E68" w:rsidRDefault="00964C3D" w:rsidP="00925235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42E68" w:rsidRDefault="00964C3D" w:rsidP="009252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42E68" w:rsidRDefault="00964C3D" w:rsidP="00925235">
            <w:pPr>
              <w:jc w:val="center"/>
            </w:pPr>
          </w:p>
        </w:tc>
        <w:tc>
          <w:tcPr>
            <w:tcW w:w="709" w:type="dxa"/>
            <w:gridSpan w:val="2"/>
          </w:tcPr>
          <w:p w:rsidR="00964C3D" w:rsidRPr="00442E68" w:rsidRDefault="00964C3D" w:rsidP="00925235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442E68" w:rsidRDefault="00964C3D" w:rsidP="0092523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925235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9F7B21" w:rsidRDefault="00964C3D" w:rsidP="009F7B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36109D" w:rsidRDefault="00964C3D" w:rsidP="00EE21D6">
            <w:pPr>
              <w:jc w:val="both"/>
              <w:rPr>
                <w:sz w:val="22"/>
                <w:szCs w:val="22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9F7B2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9F7B21" w:rsidRDefault="00964C3D" w:rsidP="005D256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5D25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5D256D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5D256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9F7B2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D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9F7B21" w:rsidRDefault="00964C3D" w:rsidP="009F7B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5D256D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5D25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5D256D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5D256D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9F7B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5D256D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42E68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42E68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</w:tcPr>
          <w:p w:rsidR="00964C3D" w:rsidRPr="00442E68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</w:t>
            </w:r>
            <w:r>
              <w:object w:dxaOrig="3123" w:dyaOrig="4320">
                <v:shape id="_x0000_i1031" type="#_x0000_t75" style="width:13pt;height:18pt" o:ole="">
                  <v:imagedata r:id="rId8" o:title=""/>
                </v:shape>
                <o:OLEObject Type="Embed" ProgID="AutoCAD.Drawing.17" ShapeID="_x0000_i1031" DrawAspect="Content" ObjectID="_1546778434" r:id="rId16"/>
              </w:object>
            </w:r>
            <w:r>
              <w:object w:dxaOrig="3123" w:dyaOrig="4320">
                <v:shape id="_x0000_i1032" type="#_x0000_t75" style="width:13pt;height:18pt" o:ole="">
                  <v:imagedata r:id="rId10" o:title=""/>
                </v:shape>
                <o:OLEObject Type="Embed" ProgID="AutoCAD.Drawing.17" ShapeID="_x0000_i1032" DrawAspect="Content" ObjectID="_1546778435" r:id="rId17"/>
              </w:object>
            </w:r>
          </w:p>
        </w:tc>
        <w:tc>
          <w:tcPr>
            <w:tcW w:w="736" w:type="dxa"/>
            <w:gridSpan w:val="2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2451" w:type="dxa"/>
            <w:gridSpan w:val="2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964C3D" w:rsidRPr="000C1C8D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lastRenderedPageBreak/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42E68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tcBorders>
              <w:bottom w:val="nil"/>
            </w:tcBorders>
          </w:tcPr>
          <w:p w:rsidR="00964C3D" w:rsidRPr="00442E68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964C3D" w:rsidRPr="00C831B7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42E68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tcBorders>
              <w:top w:val="nil"/>
            </w:tcBorders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DE6FFC" w:rsidRDefault="00964C3D" w:rsidP="00EE21D6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both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DE6FFC" w:rsidRDefault="00964C3D" w:rsidP="00EE21D6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36109D" w:rsidRDefault="00964C3D" w:rsidP="00EE21D6">
            <w:pPr>
              <w:jc w:val="both"/>
              <w:rPr>
                <w:sz w:val="22"/>
                <w:szCs w:val="22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EE21D6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42E68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42E68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</w:tcPr>
          <w:p w:rsidR="00964C3D" w:rsidRPr="00442E68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1</w:t>
            </w:r>
            <w:r>
              <w:object w:dxaOrig="3123" w:dyaOrig="4320">
                <v:shape id="_x0000_i1033" type="#_x0000_t75" style="width:13pt;height:18pt" o:ole="">
                  <v:imagedata r:id="rId8" o:title=""/>
                </v:shape>
                <o:OLEObject Type="Embed" ProgID="AutoCAD.Drawing.17" ShapeID="_x0000_i1033" DrawAspect="Content" ObjectID="_1546778436" r:id="rId18"/>
              </w:object>
            </w:r>
            <w:r>
              <w:object w:dxaOrig="3123" w:dyaOrig="4320">
                <v:shape id="_x0000_i1034" type="#_x0000_t75" style="width:13pt;height:18pt" o:ole="">
                  <v:imagedata r:id="rId10" o:title=""/>
                </v:shape>
                <o:OLEObject Type="Embed" ProgID="AutoCAD.Drawing.17" ShapeID="_x0000_i1034" DrawAspect="Content" ObjectID="_1546778437" r:id="rId19"/>
              </w:object>
            </w:r>
          </w:p>
        </w:tc>
        <w:tc>
          <w:tcPr>
            <w:tcW w:w="736" w:type="dxa"/>
            <w:gridSpan w:val="2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2451" w:type="dxa"/>
            <w:gridSpan w:val="2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964C3D" w:rsidRPr="000C1C8D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E21D6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EE21D6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E21D6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EE21D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EE21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442E68" w:rsidRDefault="00964C3D" w:rsidP="00EE21D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42E68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tcBorders>
              <w:bottom w:val="nil"/>
            </w:tcBorders>
          </w:tcPr>
          <w:p w:rsidR="00964C3D" w:rsidRPr="00442E68" w:rsidRDefault="00964C3D" w:rsidP="00EE21D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442E68" w:rsidRDefault="00964C3D" w:rsidP="00EE21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964C3D" w:rsidRPr="003C63BA" w:rsidRDefault="00964C3D" w:rsidP="00EE21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EE21D6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F0EF5" w:rsidRDefault="00964C3D" w:rsidP="00EE21D6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lastRenderedPageBreak/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C515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C5150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B713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DE6FFC" w:rsidRDefault="00964C3D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C5150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C515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C5150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C5150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B713E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DE6FFC" w:rsidRDefault="00964C3D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C5150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C515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C5150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21695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2169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both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964C3D" w:rsidRPr="0008313D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353CB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0C1C8D" w:rsidRDefault="00964C3D" w:rsidP="00CA1B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A1B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CA1B37">
            <w:pPr>
              <w:jc w:val="center"/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DE6FFC" w:rsidRDefault="00964C3D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both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42E68" w:rsidRDefault="00964C3D" w:rsidP="00CA1B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A1B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CA1B37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CA1B37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DE6FFC" w:rsidRDefault="00964C3D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both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964C3D" w:rsidRPr="00442E68" w:rsidRDefault="00964C3D" w:rsidP="00CA1B37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964C3D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A1B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CA1B37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CA1B37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both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964C3D" w:rsidRPr="0008313D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353CB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276B5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276B5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442E68" w:rsidRDefault="00964C3D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DE6FFC" w:rsidRDefault="00964C3D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964C3D" w:rsidRPr="0008313D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353CB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276B5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276B5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442E68" w:rsidRDefault="00964C3D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DE6FFC" w:rsidRDefault="00964C3D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08313D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353CB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276B5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276B5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442E68" w:rsidRDefault="00964C3D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964C3D" w:rsidRPr="0008313D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353CBF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4276B5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4276B5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4276B5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442E68" w:rsidRDefault="00964C3D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0E204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0E20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E20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E2041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0E204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0E2041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0E20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E20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E2041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0E2041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36109D" w:rsidRDefault="00964C3D" w:rsidP="00544F74">
            <w:pPr>
              <w:jc w:val="both"/>
              <w:rPr>
                <w:sz w:val="22"/>
                <w:szCs w:val="22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545DD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953F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545DDF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953F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545DD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953FC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545DDF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953F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442E68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442E68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545DD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F511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545DDF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F511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44F74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964C3D" w:rsidRPr="00B713E2" w:rsidRDefault="00964C3D" w:rsidP="00545DDF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F511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545DDF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545DDF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F511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</w:tcPr>
          <w:p w:rsidR="00964C3D" w:rsidRPr="001C5249" w:rsidRDefault="00964C3D" w:rsidP="00E678C6">
            <w:pPr>
              <w:jc w:val="center"/>
            </w:pPr>
          </w:p>
        </w:tc>
        <w:tc>
          <w:tcPr>
            <w:tcW w:w="2451" w:type="dxa"/>
            <w:gridSpan w:val="2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4284" w:type="dxa"/>
            <w:gridSpan w:val="4"/>
          </w:tcPr>
          <w:p w:rsidR="00964C3D" w:rsidRPr="006A1934" w:rsidRDefault="00964C3D" w:rsidP="00E678C6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E678C6">
            <w:pPr>
              <w:jc w:val="center"/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E678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E678C6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548C0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CA1B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A1B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9B7BA2" w:rsidRDefault="00964C3D" w:rsidP="00CA1B37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CA1B37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E07680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44F74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544F74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548C0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CA1B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CA1B3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9B7BA2" w:rsidRDefault="00964C3D" w:rsidP="00CA1B37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CA1B37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E07680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544F7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Pr="001C5249" w:rsidRDefault="00964C3D" w:rsidP="00E678C6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964C3D" w:rsidRPr="00D8625A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EE21D6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545DDF">
            <w:pPr>
              <w:jc w:val="center"/>
            </w:pPr>
            <w:r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964C3D" w:rsidRPr="00D8625A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EE21D6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45DDF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545DDF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964C3D" w:rsidRPr="00D8625A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EE21D6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45DDF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545DDF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964C3D" w:rsidRPr="00D8625A" w:rsidRDefault="00964C3D" w:rsidP="00CA1B37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CA1B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CA1B37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64C3D" w:rsidRPr="001C5249" w:rsidRDefault="00964C3D" w:rsidP="00CA1B37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EE21D6" w:rsidRDefault="00964C3D" w:rsidP="00CA1B3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64C3D" w:rsidRPr="00EE21D6" w:rsidRDefault="00964C3D" w:rsidP="00CA1B3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45DDF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545DDF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lastRenderedPageBreak/>
              <w:t>4</w:t>
            </w:r>
          </w:p>
        </w:tc>
        <w:tc>
          <w:tcPr>
            <w:tcW w:w="736" w:type="dxa"/>
            <w:gridSpan w:val="2"/>
            <w:vAlign w:val="center"/>
          </w:tcPr>
          <w:p w:rsidR="00964C3D" w:rsidRPr="00333601" w:rsidRDefault="00964C3D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CC3541" w:rsidRDefault="00964C3D" w:rsidP="000D0DE3">
            <w:pPr>
              <w:jc w:val="center"/>
              <w:rPr>
                <w:sz w:val="28"/>
                <w:szCs w:val="28"/>
                <w:u w:val="single"/>
              </w:rPr>
            </w:pPr>
            <w:r w:rsidRPr="00CC3541">
              <w:rPr>
                <w:sz w:val="28"/>
                <w:szCs w:val="28"/>
                <w:u w:val="single"/>
              </w:rPr>
              <w:t>Сводные данные</w:t>
            </w:r>
          </w:p>
        </w:tc>
        <w:tc>
          <w:tcPr>
            <w:tcW w:w="1786" w:type="dxa"/>
            <w:gridSpan w:val="2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t>5</w:t>
            </w:r>
          </w:p>
        </w:tc>
        <w:tc>
          <w:tcPr>
            <w:tcW w:w="736" w:type="dxa"/>
            <w:gridSpan w:val="2"/>
            <w:vAlign w:val="center"/>
          </w:tcPr>
          <w:p w:rsidR="00964C3D" w:rsidRPr="0008313D" w:rsidRDefault="00964C3D" w:rsidP="00D273F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3C63BA" w:rsidRDefault="00964C3D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AF6073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t>6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2A698A" w:rsidRDefault="00964C3D" w:rsidP="00981E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</w:t>
            </w:r>
            <w:r w:rsidR="00981EC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,0х1500х4000</w:t>
            </w:r>
          </w:p>
        </w:tc>
        <w:tc>
          <w:tcPr>
            <w:tcW w:w="1786" w:type="dxa"/>
            <w:gridSpan w:val="2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706" w:type="dxa"/>
            <w:gridSpan w:val="2"/>
            <w:vAlign w:val="center"/>
          </w:tcPr>
          <w:p w:rsidR="00964C3D" w:rsidRPr="009B7BA2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6200F3" w:rsidRDefault="00964C3D" w:rsidP="000D0DE3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64C3D" w:rsidRPr="003F294C" w:rsidRDefault="0094469F" w:rsidP="000D0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t>7</w:t>
            </w:r>
          </w:p>
        </w:tc>
        <w:tc>
          <w:tcPr>
            <w:tcW w:w="736" w:type="dxa"/>
            <w:gridSpan w:val="2"/>
            <w:vAlign w:val="center"/>
          </w:tcPr>
          <w:p w:rsidR="00964C3D" w:rsidRPr="00507545" w:rsidRDefault="00964C3D" w:rsidP="00AF6073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64C3D" w:rsidRPr="00AF314C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0D0D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DE6FFC" w:rsidRDefault="00964C3D" w:rsidP="000D0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t>8</w:t>
            </w:r>
          </w:p>
        </w:tc>
        <w:tc>
          <w:tcPr>
            <w:tcW w:w="736" w:type="dxa"/>
            <w:gridSpan w:val="2"/>
            <w:vAlign w:val="center"/>
          </w:tcPr>
          <w:p w:rsidR="00964C3D" w:rsidRPr="00AB2664" w:rsidRDefault="00964C3D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986A2E" w:rsidRDefault="00964C3D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B91802" w:rsidRDefault="00964C3D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64C3D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5135FB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249" w:type="dxa"/>
          </w:tcPr>
          <w:p w:rsidR="00964C3D" w:rsidRPr="00B91E40" w:rsidRDefault="00964C3D" w:rsidP="00AF6073">
            <w:pPr>
              <w:jc w:val="both"/>
              <w:rPr>
                <w:sz w:val="20"/>
                <w:szCs w:val="20"/>
              </w:rPr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t>9</w:t>
            </w:r>
          </w:p>
        </w:tc>
        <w:tc>
          <w:tcPr>
            <w:tcW w:w="736" w:type="dxa"/>
            <w:gridSpan w:val="2"/>
            <w:vAlign w:val="center"/>
          </w:tcPr>
          <w:p w:rsidR="00964C3D" w:rsidRDefault="00964C3D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64C3D" w:rsidRPr="00986A2E" w:rsidRDefault="00964C3D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981E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</w:t>
            </w:r>
            <w:r w:rsidR="00981ECE">
              <w:rPr>
                <w:sz w:val="28"/>
                <w:szCs w:val="28"/>
              </w:rPr>
              <w:t>121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E07680" w:rsidRDefault="0094469F" w:rsidP="000D0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</w:t>
            </w: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AF6073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t>10</w:t>
            </w:r>
          </w:p>
        </w:tc>
        <w:tc>
          <w:tcPr>
            <w:tcW w:w="736" w:type="dxa"/>
            <w:gridSpan w:val="2"/>
            <w:vAlign w:val="center"/>
          </w:tcPr>
          <w:p w:rsidR="00964C3D" w:rsidRPr="00F6587F" w:rsidRDefault="00964C3D" w:rsidP="002F36E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64C3D" w:rsidRPr="00986A2E" w:rsidRDefault="00964C3D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64C3D" w:rsidRPr="006A265D" w:rsidRDefault="00964C3D" w:rsidP="00981E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(уголок </w:t>
            </w:r>
            <w:r w:rsidR="00981ECE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х</w:t>
            </w:r>
            <w:r w:rsidR="00981ECE"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х</w:t>
            </w:r>
            <w:r w:rsidR="00981EC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2F36E0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249" w:type="dxa"/>
          </w:tcPr>
          <w:p w:rsidR="00964C3D" w:rsidRPr="001C5249" w:rsidRDefault="00964C3D" w:rsidP="00AF6073">
            <w:pPr>
              <w:jc w:val="both"/>
            </w:pPr>
          </w:p>
        </w:tc>
      </w:tr>
      <w:tr w:rsidR="00964C3D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64C3D" w:rsidRDefault="00964C3D" w:rsidP="00AF6073">
            <w:pPr>
              <w:jc w:val="center"/>
            </w:pPr>
            <w:r>
              <w:t>11</w:t>
            </w:r>
          </w:p>
        </w:tc>
        <w:tc>
          <w:tcPr>
            <w:tcW w:w="736" w:type="dxa"/>
            <w:gridSpan w:val="2"/>
            <w:vAlign w:val="center"/>
          </w:tcPr>
          <w:p w:rsidR="00964C3D" w:rsidRDefault="00964C3D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64C3D" w:rsidRPr="00986A2E" w:rsidRDefault="00964C3D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964C3D" w:rsidRPr="006A1934" w:rsidRDefault="00964C3D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964C3D" w:rsidRDefault="00964C3D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64C3D" w:rsidRPr="0026242B" w:rsidRDefault="00964C3D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64C3D" w:rsidRPr="00E07680" w:rsidRDefault="00964C3D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64C3D" w:rsidRPr="001C5249" w:rsidRDefault="00964C3D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64C3D" w:rsidRPr="008623DF" w:rsidRDefault="00964C3D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64C3D" w:rsidRPr="001C5249" w:rsidRDefault="00964C3D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64C3D" w:rsidRPr="001C5249" w:rsidRDefault="00964C3D" w:rsidP="00AF6073">
            <w:pPr>
              <w:jc w:val="center"/>
            </w:pPr>
          </w:p>
        </w:tc>
        <w:tc>
          <w:tcPr>
            <w:tcW w:w="537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5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1606" w:type="dxa"/>
          </w:tcPr>
          <w:p w:rsidR="00964C3D" w:rsidRPr="001C5249" w:rsidRDefault="00964C3D" w:rsidP="00AF6073">
            <w:pPr>
              <w:jc w:val="both"/>
            </w:pPr>
          </w:p>
        </w:tc>
        <w:tc>
          <w:tcPr>
            <w:tcW w:w="537" w:type="dxa"/>
          </w:tcPr>
          <w:p w:rsidR="00964C3D" w:rsidRPr="0032276A" w:rsidRDefault="00964C3D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64C3D" w:rsidRPr="0032276A" w:rsidRDefault="00964C3D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12</w:t>
            </w:r>
          </w:p>
        </w:tc>
        <w:tc>
          <w:tcPr>
            <w:tcW w:w="736" w:type="dxa"/>
            <w:gridSpan w:val="2"/>
            <w:vAlign w:val="center"/>
          </w:tcPr>
          <w:p w:rsidR="00981ECE" w:rsidRPr="00F6587F" w:rsidRDefault="00981ECE" w:rsidP="002F36E0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81ECE" w:rsidRPr="00986A2E" w:rsidRDefault="00981ECE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2A698A" w:rsidRDefault="00981ECE" w:rsidP="00981EC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 6,0х1500х4000</w:t>
            </w:r>
          </w:p>
        </w:tc>
        <w:tc>
          <w:tcPr>
            <w:tcW w:w="1786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4469F" w:rsidP="000D0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2F36E0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2F36E0">
            <w:pPr>
              <w:jc w:val="both"/>
            </w:pPr>
          </w:p>
        </w:tc>
        <w:tc>
          <w:tcPr>
            <w:tcW w:w="1605" w:type="dxa"/>
          </w:tcPr>
          <w:p w:rsidR="00981ECE" w:rsidRPr="001C5249" w:rsidRDefault="00981ECE" w:rsidP="002F36E0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81ECE" w:rsidRPr="0032276A" w:rsidRDefault="00981ECE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981ECE" w:rsidRPr="001C5249" w:rsidTr="00A44A5B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13</w:t>
            </w:r>
          </w:p>
        </w:tc>
        <w:tc>
          <w:tcPr>
            <w:tcW w:w="736" w:type="dxa"/>
            <w:gridSpan w:val="2"/>
            <w:vAlign w:val="center"/>
          </w:tcPr>
          <w:p w:rsidR="00981ECE" w:rsidRDefault="00981ECE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B91802" w:rsidRDefault="00981ECE" w:rsidP="009252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  <w:vAlign w:val="center"/>
          </w:tcPr>
          <w:p w:rsidR="00981ECE" w:rsidRPr="005B2526" w:rsidRDefault="00981ECE" w:rsidP="000D0DE3"/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81ECE" w:rsidRPr="0032276A" w:rsidRDefault="00981ECE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14</w:t>
            </w:r>
          </w:p>
        </w:tc>
        <w:tc>
          <w:tcPr>
            <w:tcW w:w="736" w:type="dxa"/>
            <w:gridSpan w:val="2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981ECE" w:rsidRPr="006A1934" w:rsidRDefault="00981ECE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15</w:t>
            </w:r>
          </w:p>
        </w:tc>
        <w:tc>
          <w:tcPr>
            <w:tcW w:w="736" w:type="dxa"/>
            <w:gridSpan w:val="2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303713" w:rsidRDefault="00981ECE" w:rsidP="00CA1B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16</w:t>
            </w:r>
          </w:p>
        </w:tc>
        <w:tc>
          <w:tcPr>
            <w:tcW w:w="736" w:type="dxa"/>
            <w:gridSpan w:val="2"/>
            <w:vAlign w:val="center"/>
          </w:tcPr>
          <w:p w:rsidR="00981ECE" w:rsidRPr="00AB2664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B91802" w:rsidRDefault="00981ECE" w:rsidP="005243C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17</w:t>
            </w:r>
          </w:p>
        </w:tc>
        <w:tc>
          <w:tcPr>
            <w:tcW w:w="736" w:type="dxa"/>
            <w:gridSpan w:val="2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C831B7" w:rsidRDefault="00981ECE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9B7BA2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18</w:t>
            </w:r>
          </w:p>
        </w:tc>
        <w:tc>
          <w:tcPr>
            <w:tcW w:w="736" w:type="dxa"/>
            <w:gridSpan w:val="2"/>
            <w:vAlign w:val="center"/>
          </w:tcPr>
          <w:p w:rsidR="00981ECE" w:rsidRPr="00AB2664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981ECE" w:rsidRPr="00442E68" w:rsidRDefault="00981ECE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981ECE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844488" w:rsidRDefault="00981ECE" w:rsidP="000D0D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844488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81ECE" w:rsidRPr="00754EC3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7" w:type="dxa"/>
            <w:gridSpan w:val="2"/>
            <w:vAlign w:val="center"/>
          </w:tcPr>
          <w:p w:rsidR="00981ECE" w:rsidRPr="00844488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19</w:t>
            </w:r>
          </w:p>
        </w:tc>
        <w:tc>
          <w:tcPr>
            <w:tcW w:w="736" w:type="dxa"/>
            <w:gridSpan w:val="2"/>
            <w:vAlign w:val="center"/>
          </w:tcPr>
          <w:p w:rsidR="00981ECE" w:rsidRDefault="00981ECE" w:rsidP="00AF6073">
            <w:pPr>
              <w:jc w:val="both"/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442E68" w:rsidRDefault="00981ECE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20</w:t>
            </w:r>
          </w:p>
        </w:tc>
        <w:tc>
          <w:tcPr>
            <w:tcW w:w="736" w:type="dxa"/>
            <w:gridSpan w:val="2"/>
            <w:vAlign w:val="center"/>
          </w:tcPr>
          <w:p w:rsidR="00981ECE" w:rsidRPr="00AB2664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4284" w:type="dxa"/>
            <w:gridSpan w:val="4"/>
          </w:tcPr>
          <w:p w:rsidR="00981ECE" w:rsidRPr="00442E68" w:rsidRDefault="00981ECE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706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21</w:t>
            </w:r>
          </w:p>
        </w:tc>
        <w:tc>
          <w:tcPr>
            <w:tcW w:w="736" w:type="dxa"/>
            <w:gridSpan w:val="2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2451" w:type="dxa"/>
            <w:gridSpan w:val="2"/>
          </w:tcPr>
          <w:p w:rsidR="00981ECE" w:rsidRPr="00AF314C" w:rsidRDefault="00981ECE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9A5E3A" w:rsidRDefault="00981ECE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892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22</w:t>
            </w:r>
          </w:p>
        </w:tc>
        <w:tc>
          <w:tcPr>
            <w:tcW w:w="736" w:type="dxa"/>
            <w:gridSpan w:val="2"/>
            <w:vAlign w:val="center"/>
          </w:tcPr>
          <w:p w:rsidR="00981ECE" w:rsidRPr="00A07E28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</w:tcPr>
          <w:p w:rsidR="00981ECE" w:rsidRPr="00AF314C" w:rsidRDefault="00981ECE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9A5E3A" w:rsidRDefault="00981ECE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Default="00981ECE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AF607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AF6073">
            <w:pPr>
              <w:jc w:val="center"/>
            </w:pPr>
            <w:r>
              <w:t>23</w:t>
            </w:r>
          </w:p>
        </w:tc>
        <w:tc>
          <w:tcPr>
            <w:tcW w:w="736" w:type="dxa"/>
            <w:gridSpan w:val="2"/>
            <w:vAlign w:val="center"/>
          </w:tcPr>
          <w:p w:rsidR="00981ECE" w:rsidRPr="00A07E28" w:rsidRDefault="00981ECE" w:rsidP="00AF6073">
            <w:pPr>
              <w:jc w:val="center"/>
            </w:pPr>
          </w:p>
        </w:tc>
        <w:tc>
          <w:tcPr>
            <w:tcW w:w="2451" w:type="dxa"/>
            <w:gridSpan w:val="2"/>
          </w:tcPr>
          <w:p w:rsidR="00981ECE" w:rsidRPr="00AF314C" w:rsidRDefault="00981ECE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9A5E3A" w:rsidRDefault="00981ECE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Default="00981ECE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AF607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AF6073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5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537" w:type="dxa"/>
          </w:tcPr>
          <w:p w:rsidR="00981ECE" w:rsidRPr="001C5249" w:rsidRDefault="00981ECE" w:rsidP="00AF6073">
            <w:pPr>
              <w:jc w:val="both"/>
            </w:pPr>
          </w:p>
        </w:tc>
        <w:tc>
          <w:tcPr>
            <w:tcW w:w="1249" w:type="dxa"/>
          </w:tcPr>
          <w:p w:rsidR="00981ECE" w:rsidRPr="001C5249" w:rsidRDefault="00981ECE" w:rsidP="00AF6073">
            <w:pPr>
              <w:jc w:val="both"/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E30324">
            <w:pPr>
              <w:jc w:val="center"/>
            </w:pPr>
            <w:r>
              <w:t>1</w:t>
            </w:r>
          </w:p>
        </w:tc>
        <w:tc>
          <w:tcPr>
            <w:tcW w:w="736" w:type="dxa"/>
            <w:gridSpan w:val="2"/>
            <w:vAlign w:val="center"/>
          </w:tcPr>
          <w:p w:rsidR="00981ECE" w:rsidRPr="001C5249" w:rsidRDefault="00981ECE" w:rsidP="00C00626">
            <w:pPr>
              <w:jc w:val="center"/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9A5E3A" w:rsidRDefault="00981ECE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Default="00981ECE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C00626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C00626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E07680" w:rsidRDefault="00981ECE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C00626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1605" w:type="dxa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C00626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81ECE" w:rsidRPr="0032276A" w:rsidRDefault="00981ECE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E30324">
            <w:pPr>
              <w:jc w:val="center"/>
            </w:pPr>
            <w:r>
              <w:t>2</w:t>
            </w:r>
          </w:p>
        </w:tc>
        <w:tc>
          <w:tcPr>
            <w:tcW w:w="736" w:type="dxa"/>
            <w:gridSpan w:val="2"/>
            <w:vAlign w:val="center"/>
          </w:tcPr>
          <w:p w:rsidR="00981ECE" w:rsidRPr="00A548C0" w:rsidRDefault="00981ECE" w:rsidP="00654E19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81ECE" w:rsidRPr="00442E68" w:rsidRDefault="00981ECE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</w:tcPr>
          <w:p w:rsidR="00981ECE" w:rsidRPr="001C5249" w:rsidRDefault="00981ECE" w:rsidP="000D0DE3">
            <w:pPr>
              <w:jc w:val="both"/>
            </w:pPr>
          </w:p>
        </w:tc>
        <w:tc>
          <w:tcPr>
            <w:tcW w:w="907" w:type="dxa"/>
            <w:gridSpan w:val="2"/>
            <w:vAlign w:val="center"/>
          </w:tcPr>
          <w:p w:rsidR="00981ECE" w:rsidRPr="008623DF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654E19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1F3771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1F3771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81ECE" w:rsidRPr="0032276A" w:rsidRDefault="00981ECE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981ECE" w:rsidRPr="001C5249" w:rsidTr="00430494">
        <w:trPr>
          <w:trHeight w:hRule="exact" w:val="454"/>
        </w:trPr>
        <w:tc>
          <w:tcPr>
            <w:tcW w:w="479" w:type="dxa"/>
            <w:vAlign w:val="center"/>
          </w:tcPr>
          <w:p w:rsidR="00981ECE" w:rsidRDefault="00981ECE" w:rsidP="00E30324">
            <w:pPr>
              <w:jc w:val="center"/>
            </w:pPr>
            <w:r>
              <w:t>3</w:t>
            </w:r>
          </w:p>
        </w:tc>
        <w:tc>
          <w:tcPr>
            <w:tcW w:w="736" w:type="dxa"/>
            <w:gridSpan w:val="2"/>
            <w:vAlign w:val="center"/>
          </w:tcPr>
          <w:p w:rsidR="00981ECE" w:rsidRPr="00A548C0" w:rsidRDefault="00981ECE" w:rsidP="00654E19">
            <w:pPr>
              <w:jc w:val="center"/>
              <w:rPr>
                <w:lang w:val="en-US"/>
              </w:rPr>
            </w:pPr>
          </w:p>
        </w:tc>
        <w:tc>
          <w:tcPr>
            <w:tcW w:w="2451" w:type="dxa"/>
            <w:gridSpan w:val="2"/>
            <w:vAlign w:val="center"/>
          </w:tcPr>
          <w:p w:rsidR="00981ECE" w:rsidRPr="00AF314C" w:rsidRDefault="00981ECE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981ECE" w:rsidRPr="00442E68" w:rsidRDefault="00981ECE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981ECE" w:rsidRDefault="00981ECE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981ECE" w:rsidRPr="0026242B" w:rsidRDefault="00981ECE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dxa"/>
            <w:gridSpan w:val="2"/>
            <w:vAlign w:val="center"/>
          </w:tcPr>
          <w:p w:rsidR="00981ECE" w:rsidRPr="00E07680" w:rsidRDefault="00981ECE" w:rsidP="000D0DE3"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 w:rsidR="00981ECE" w:rsidRPr="001C5249" w:rsidRDefault="00981ECE" w:rsidP="000D0DE3">
            <w:pPr>
              <w:jc w:val="center"/>
            </w:pPr>
          </w:p>
        </w:tc>
        <w:tc>
          <w:tcPr>
            <w:tcW w:w="907" w:type="dxa"/>
            <w:gridSpan w:val="2"/>
            <w:vAlign w:val="center"/>
          </w:tcPr>
          <w:p w:rsidR="00981ECE" w:rsidRPr="008623DF" w:rsidRDefault="00981ECE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981ECE" w:rsidRPr="001C5249" w:rsidRDefault="00981ECE" w:rsidP="00654E19">
            <w:pPr>
              <w:jc w:val="center"/>
            </w:pPr>
          </w:p>
        </w:tc>
        <w:tc>
          <w:tcPr>
            <w:tcW w:w="537" w:type="dxa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1605" w:type="dxa"/>
            <w:vAlign w:val="center"/>
          </w:tcPr>
          <w:p w:rsidR="00981ECE" w:rsidRPr="001C5249" w:rsidRDefault="00981ECE" w:rsidP="00654E19">
            <w:pPr>
              <w:jc w:val="both"/>
            </w:pPr>
          </w:p>
        </w:tc>
        <w:tc>
          <w:tcPr>
            <w:tcW w:w="1606" w:type="dxa"/>
          </w:tcPr>
          <w:p w:rsidR="00981ECE" w:rsidRPr="001C5249" w:rsidRDefault="00981ECE" w:rsidP="001F3771">
            <w:pPr>
              <w:jc w:val="both"/>
            </w:pPr>
          </w:p>
        </w:tc>
        <w:tc>
          <w:tcPr>
            <w:tcW w:w="537" w:type="dxa"/>
          </w:tcPr>
          <w:p w:rsidR="00981ECE" w:rsidRPr="0032276A" w:rsidRDefault="00981ECE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81ECE" w:rsidRPr="0032276A" w:rsidRDefault="00981ECE" w:rsidP="00C00626">
            <w:pPr>
              <w:jc w:val="both"/>
              <w:rPr>
                <w:sz w:val="18"/>
                <w:szCs w:val="18"/>
              </w:rPr>
            </w:pPr>
          </w:p>
        </w:tc>
      </w:tr>
    </w:tbl>
    <w:tbl>
      <w:tblPr>
        <w:tblStyle w:val="a8"/>
        <w:tblpPr w:leftFromText="180" w:rightFromText="180" w:vertAnchor="page" w:horzAnchor="margin" w:tblpY="1121"/>
        <w:tblW w:w="21724" w:type="dxa"/>
        <w:tblLayout w:type="fixed"/>
        <w:tblLook w:val="01E0"/>
      </w:tblPr>
      <w:tblGrid>
        <w:gridCol w:w="1036"/>
        <w:gridCol w:w="1030"/>
        <w:gridCol w:w="1030"/>
        <w:gridCol w:w="1029"/>
        <w:gridCol w:w="1030"/>
        <w:gridCol w:w="1030"/>
        <w:gridCol w:w="1030"/>
        <w:gridCol w:w="1027"/>
        <w:gridCol w:w="1027"/>
        <w:gridCol w:w="1031"/>
        <w:gridCol w:w="1032"/>
        <w:gridCol w:w="1030"/>
        <w:gridCol w:w="1027"/>
        <w:gridCol w:w="1027"/>
        <w:gridCol w:w="1027"/>
        <w:gridCol w:w="1046"/>
        <w:gridCol w:w="1030"/>
        <w:gridCol w:w="1027"/>
        <w:gridCol w:w="1124"/>
        <w:gridCol w:w="1027"/>
        <w:gridCol w:w="1027"/>
      </w:tblGrid>
      <w:tr w:rsidR="00CB0C0A" w:rsidRPr="006005F7" w:rsidTr="00CB0C0A">
        <w:tc>
          <w:tcPr>
            <w:tcW w:w="1036" w:type="dxa"/>
            <w:vMerge w:val="restart"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19" w:type="dxa"/>
            <w:gridSpan w:val="4"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30" w:type="dxa"/>
            <w:vMerge w:val="restart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027" w:type="dxa"/>
            <w:vMerge w:val="restart"/>
            <w:vAlign w:val="center"/>
          </w:tcPr>
          <w:p w:rsidR="00CB0C0A" w:rsidRPr="00997393" w:rsidRDefault="00CB0C0A" w:rsidP="00CB0C0A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опровод</w:t>
            </w:r>
            <w:proofErr w:type="spellEnd"/>
            <w:r>
              <w:rPr>
                <w:sz w:val="16"/>
                <w:szCs w:val="16"/>
              </w:rPr>
              <w:t>. докум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и дата</w:t>
            </w:r>
          </w:p>
        </w:tc>
        <w:tc>
          <w:tcPr>
            <w:tcW w:w="1027" w:type="dxa"/>
            <w:vMerge w:val="restart"/>
            <w:vAlign w:val="center"/>
          </w:tcPr>
          <w:p w:rsidR="00CB0C0A" w:rsidRPr="00997393" w:rsidRDefault="00CB0C0A" w:rsidP="00CB0C0A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31" w:type="dxa"/>
            <w:vMerge w:val="restart"/>
            <w:vAlign w:val="center"/>
          </w:tcPr>
          <w:p w:rsidR="00CB0C0A" w:rsidRPr="00EE6188" w:rsidRDefault="00CB0C0A" w:rsidP="00CB0C0A">
            <w:pPr>
              <w:jc w:val="center"/>
            </w:pPr>
            <w:r>
              <w:t>Дата</w:t>
            </w: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 w:val="restart"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27" w:type="dxa"/>
            <w:gridSpan w:val="4"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27" w:type="dxa"/>
            <w:vMerge w:val="restart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124" w:type="dxa"/>
            <w:vMerge w:val="restart"/>
            <w:vAlign w:val="center"/>
          </w:tcPr>
          <w:p w:rsidR="00CB0C0A" w:rsidRPr="00997393" w:rsidRDefault="00CB0C0A" w:rsidP="00CB0C0A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провод</w:t>
            </w:r>
            <w:proofErr w:type="spellEnd"/>
            <w:r>
              <w:rPr>
                <w:sz w:val="16"/>
                <w:szCs w:val="16"/>
              </w:rPr>
              <w:t>.</w:t>
            </w:r>
            <w:proofErr w:type="gramStart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>докум..и дата</w:t>
            </w:r>
          </w:p>
        </w:tc>
        <w:tc>
          <w:tcPr>
            <w:tcW w:w="1027" w:type="dxa"/>
            <w:vMerge w:val="restart"/>
            <w:vAlign w:val="center"/>
          </w:tcPr>
          <w:p w:rsidR="00CB0C0A" w:rsidRPr="00997393" w:rsidRDefault="00CB0C0A" w:rsidP="00CB0C0A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27" w:type="dxa"/>
            <w:vMerge w:val="restart"/>
            <w:vAlign w:val="center"/>
          </w:tcPr>
          <w:p w:rsidR="00CB0C0A" w:rsidRPr="00EE6188" w:rsidRDefault="00CB0C0A" w:rsidP="00CB0C0A">
            <w:pPr>
              <w:jc w:val="center"/>
            </w:pPr>
            <w:r>
              <w:t>Дата</w:t>
            </w:r>
          </w:p>
        </w:tc>
      </w:tr>
      <w:tr w:rsidR="00CB0C0A" w:rsidRPr="006005F7" w:rsidTr="00CB0C0A">
        <w:tc>
          <w:tcPr>
            <w:tcW w:w="1036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30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9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30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27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7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46" w:type="dxa"/>
            <w:vAlign w:val="center"/>
          </w:tcPr>
          <w:p w:rsidR="00CB0C0A" w:rsidRPr="00710857" w:rsidRDefault="00CB0C0A" w:rsidP="00CB0C0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CB0C0A" w:rsidRPr="006005F7" w:rsidRDefault="00CB0C0A" w:rsidP="00CB0C0A">
            <w:pPr>
              <w:jc w:val="center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  <w:tr w:rsidR="00CB0C0A" w:rsidRPr="006005F7" w:rsidTr="00CB0C0A">
        <w:tc>
          <w:tcPr>
            <w:tcW w:w="103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CB0C0A" w:rsidRPr="006005F7" w:rsidRDefault="00CB0C0A" w:rsidP="00CB0C0A">
            <w:pPr>
              <w:jc w:val="both"/>
              <w:rPr>
                <w:sz w:val="28"/>
                <w:szCs w:val="28"/>
              </w:rPr>
            </w:pPr>
          </w:p>
        </w:tc>
      </w:tr>
    </w:tbl>
    <w:p w:rsidR="0034248D" w:rsidRDefault="0034248D" w:rsidP="0034248D">
      <w:pPr>
        <w:jc w:val="center"/>
      </w:pPr>
      <w:r>
        <w:t>Лист регистрации изменений</w:t>
      </w:r>
    </w:p>
    <w:p w:rsidR="00077CFD" w:rsidRDefault="00997932" w:rsidP="00BE2C66">
      <w:pPr>
        <w:tabs>
          <w:tab w:val="left" w:pos="15120"/>
        </w:tabs>
        <w:jc w:val="both"/>
        <w:rPr>
          <w:rFonts w:ascii="a_Timer" w:hAnsi="a_Timer"/>
          <w:sz w:val="16"/>
        </w:rPr>
      </w:pPr>
      <w:r>
        <w:rPr>
          <w:rFonts w:ascii="a_Timer" w:hAnsi="a_Timer"/>
          <w:sz w:val="16"/>
        </w:rPr>
        <w:t xml:space="preserve"> </w:t>
      </w:r>
      <w:r w:rsidR="00BE2C66">
        <w:rPr>
          <w:rFonts w:ascii="a_Timer" w:hAnsi="a_Timer"/>
          <w:sz w:val="16"/>
        </w:rPr>
        <w:t xml:space="preserve"> </w:t>
      </w:r>
    </w:p>
    <w:sectPr w:rsidR="00077CFD" w:rsidSect="001D126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23814" w:h="16840" w:orient="landscape" w:code="263"/>
      <w:pgMar w:top="357" w:right="981" w:bottom="1304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479" w:rsidRDefault="00FE4479">
      <w:r>
        <w:separator/>
      </w:r>
    </w:p>
  </w:endnote>
  <w:endnote w:type="continuationSeparator" w:id="0">
    <w:p w:rsidR="00FE4479" w:rsidRDefault="00FE4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82D" w:rsidRDefault="0094182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42" w:rsidRDefault="00B12D4E">
    <w:pPr>
      <w:pStyle w:val="a4"/>
    </w:pPr>
    <w:r w:rsidRPr="00B12D4E">
      <w:rPr>
        <w:noProof/>
        <w:sz w:val="20"/>
      </w:rPr>
      <w:pict>
        <v:group id="_x0000_s2096" style="position:absolute;margin-left:810pt;margin-top:-9.9pt;width:306pt;height:43.2pt;z-index:251641344" coordorigin="17280,15660" coordsize="6120,864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17280;top:15840;width:5328;height:576" o:regroupid="5" filled="f" stroked="f">
            <v:textbox style="mso-next-textbox:#_x0000_s2089">
              <w:txbxContent>
                <w:p w:rsidR="00272142" w:rsidRPr="00A36FF6" w:rsidRDefault="00272142" w:rsidP="00D52990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bCs/>
                      <w:sz w:val="36"/>
                      <w:szCs w:val="36"/>
                    </w:rPr>
                    <w:t>23321.362131.004</w:t>
                  </w:r>
                </w:p>
                <w:p w:rsidR="00272142" w:rsidRPr="00D52990" w:rsidRDefault="00272142" w:rsidP="00D52990">
                  <w:pPr>
                    <w:jc w:val="center"/>
                    <w:rPr>
                      <w:szCs w:val="32"/>
                    </w:rPr>
                  </w:pPr>
                </w:p>
              </w:txbxContent>
            </v:textbox>
          </v:shape>
          <v:group id="_x0000_s2095" style="position:absolute;left:22680;top:15660;width:720;height:864" coordorigin="10944,15525" coordsize="720,864">
            <v:shape id="_x0000_s2088" type="#_x0000_t202" style="position:absolute;left:10944;top:15525;width:720;height:495" o:regroupid="5" filled="f" stroked="f">
              <v:textbox style="mso-next-textbox:#_x0000_s2088">
                <w:txbxContent>
                  <w:p w:rsidR="00272142" w:rsidRDefault="00272142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  <v:shape id="_x0000_s2090" type="#_x0000_t202" style="position:absolute;left:10944;top:15957;width:720;height:432" o:regroupid="5" filled="f" stroked="f">
              <v:textbox style="mso-next-textbox:#_x0000_s2090">
                <w:txbxContent>
                  <w:p w:rsidR="00272142" w:rsidRDefault="00B12D4E">
                    <w:pPr>
                      <w:jc w:val="center"/>
                      <w:rPr>
                        <w:rFonts w:ascii="a_Timer" w:hAnsi="a_Timer"/>
                        <w:b/>
                        <w:sz w:val="28"/>
                      </w:rPr>
                    </w:pP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begin"/>
                    </w:r>
                    <w:r w:rsidR="00272142"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instrText xml:space="preserve"> PAGE </w:instrTex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separate"/>
                    </w:r>
                    <w:r w:rsidR="00262D28">
                      <w:rPr>
                        <w:rStyle w:val="a5"/>
                        <w:rFonts w:ascii="a_Timer" w:hAnsi="a_Timer"/>
                        <w:b/>
                        <w:noProof/>
                        <w:sz w:val="28"/>
                      </w:rPr>
                      <w:t>9</w: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</v:shape>
          </v:group>
        </v:group>
      </w:pict>
    </w:r>
    <w:r w:rsidRPr="00B12D4E">
      <w:rPr>
        <w:noProof/>
        <w:sz w:val="20"/>
      </w:rPr>
      <w:pict>
        <v:rect id="_x0000_s2161" style="position:absolute;margin-left:2.85pt;margin-top:2.85pt;width:1184.9pt;height:836.2pt;z-index:-251632128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B12D4E">
      <w:rPr>
        <w:noProof/>
        <w:sz w:val="20"/>
      </w:rPr>
      <w:pict>
        <v:group id="_x0000_s2098" style="position:absolute;margin-left:25.5pt;margin-top:493.3pt;width:34pt;height:240.95pt;z-index:251639296;mso-position-horizontal-relative:page;mso-position-vertical-relative:page" coordorigin="445,9829" coordsize="680,4819">
          <v:line id="_x0000_s2073" style="position:absolute" from="445,14648" to="1125,14648" o:regroupid="7"/>
          <v:line id="_x0000_s2074" style="position:absolute" from="445,12664" to="1125,12664" o:regroupid="7"/>
          <v:line id="_x0000_s2075" style="position:absolute" from="445,11246" to="1125,11246" o:regroupid="7"/>
          <v:line id="_x0000_s2076" style="position:absolute" from="445,9829" to="1125,9829" o:regroupid="7"/>
          <w10:wrap anchorx="page" anchory="page"/>
          <w10:anchorlock/>
        </v:group>
      </w:pict>
    </w:r>
    <w:r w:rsidRPr="00B12D4E">
      <w:rPr>
        <w:noProof/>
        <w:sz w:val="20"/>
      </w:rPr>
      <w:pict>
        <v:line id="_x0000_s2052" style="position:absolute;z-index:251632128;mso-position-horizontal-relative:page;mso-position-vertical-relative:page" from="649.2pt,810.8pt" to="861.8pt,810.8pt" o:regroupid="2">
          <w10:wrap anchorx="page" anchory="page"/>
          <w10:anchorlock/>
        </v:line>
      </w:pict>
    </w:r>
    <w:r w:rsidRPr="00B12D4E">
      <w:rPr>
        <w:noProof/>
        <w:sz w:val="20"/>
      </w:rPr>
      <w:pict>
        <v:group id="_x0000_s2097" style="position:absolute;margin-left:581.2pt;margin-top:810.8pt;width:219.6pt;height:14.45pt;z-index:251643392;mso-position-vertical-relative:page" coordorigin="1008,16101" coordsize="4392,289">
          <v:group id="_x0000_s2092" style="position:absolute;left:1008;top:16101;width:1152;height:289" coordorigin="1008,16101" coordsize="1152,289">
            <v:shape id="_x0000_s2083" type="#_x0000_t202" style="position:absolute;left:1008;top:16102;width:576;height:288" o:regroupid="5" filled="f" stroked="f">
              <v:textbox style="mso-next-textbox:#_x0000_s2083">
                <w:txbxContent>
                  <w:p w:rsidR="00272142" w:rsidRDefault="00272142">
                    <w:pPr>
                      <w:jc w:val="center"/>
                      <w:rPr>
                        <w:rFonts w:ascii="Garamond" w:hAnsi="Garamond"/>
                        <w:sz w:val="16"/>
                      </w:rPr>
                    </w:pPr>
                    <w:proofErr w:type="spellStart"/>
                    <w:r>
                      <w:rPr>
                        <w:rFonts w:ascii="a_Timer" w:hAnsi="a_Timer"/>
                        <w:sz w:val="14"/>
                      </w:rPr>
                      <w:t>Изм</w:t>
                    </w:r>
                    <w:proofErr w:type="spellEnd"/>
                    <w:r>
                      <w:rPr>
                        <w:rFonts w:ascii="Garamond" w:hAnsi="Garamond"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84" type="#_x0000_t202" style="position:absolute;left:1440;top:16101;width:720;height:288" o:regroupid="5" filled="f" stroked="f">
              <v:textbox style="mso-next-textbox:#_x0000_s2084">
                <w:txbxContent>
                  <w:p w:rsidR="00272142" w:rsidRDefault="00272142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Лист</w:t>
                    </w:r>
                  </w:p>
                </w:txbxContent>
              </v:textbox>
            </v:shape>
          </v:group>
          <v:group id="_x0000_s2094" style="position:absolute;left:2160;top:16101;width:3240;height:279" coordorigin="2160,16101" coordsize="3312,288">
            <v:group id="_x0000_s2093" style="position:absolute;left:2160;top:16101;width:2736;height:288" coordorigin="2160,16101" coordsize="2736,288">
              <v:shape id="_x0000_s2085" type="#_x0000_t202" style="position:absolute;left:2160;top:16101;width:1872;height:288" o:regroupid="5" filled="f" stroked="f">
                <v:textbox style="mso-next-textbox:#_x0000_s2085">
                  <w:txbxContent>
                    <w:p w:rsidR="00272142" w:rsidRDefault="00272142">
                      <w:pPr>
                        <w:jc w:val="center"/>
                        <w:rPr>
                          <w:rFonts w:ascii="a_Timer" w:hAnsi="a_Timer"/>
                          <w:sz w:val="14"/>
                          <w:lang w:val="en-US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№ документа</w:t>
                      </w:r>
                    </w:p>
                  </w:txbxContent>
                </v:textbox>
              </v:shape>
              <v:shape id="_x0000_s2086" type="#_x0000_t202" style="position:absolute;left:3888;top:16101;width:1008;height:288" o:regroupid="5" filled="f" stroked="f">
                <v:textbox style="mso-next-textbox:#_x0000_s2086">
                  <w:txbxContent>
                    <w:p w:rsidR="00272142" w:rsidRDefault="00272142">
                      <w:pPr>
                        <w:jc w:val="center"/>
                        <w:rPr>
                          <w:rFonts w:ascii="a_Timer" w:hAnsi="a_Timer"/>
                          <w:sz w:val="14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Подпись</w:t>
                      </w:r>
                    </w:p>
                  </w:txbxContent>
                </v:textbox>
              </v:shape>
            </v:group>
            <v:shape id="_x0000_s2087" type="#_x0000_t202" style="position:absolute;left:4752;top:16101;width:720;height:288" o:regroupid="5" filled="f" stroked="f">
              <v:textbox style="mso-next-textbox:#_x0000_s2087">
                <w:txbxContent>
                  <w:p w:rsidR="00272142" w:rsidRDefault="00272142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Дата</w:t>
                    </w:r>
                  </w:p>
                </w:txbxContent>
              </v:textbox>
            </v:shape>
          </v:group>
          <w10:wrap anchory="page"/>
          <w10:anchorlock/>
        </v:group>
      </w:pict>
    </w:r>
    <w:r w:rsidRPr="00B12D4E">
      <w:rPr>
        <w:noProof/>
        <w:sz w:val="20"/>
      </w:rPr>
      <w:pict>
        <v:line id="_x0000_s2056" style="position:absolute;z-index:251634176;mso-position-horizontal-relative:page;mso-position-vertical-relative:page" from="1145.35pt,799.45pt" to="1173.7pt,799.45pt" o:regroupid="4">
          <w10:wrap anchorx="page" anchory="page"/>
          <w10:anchorlock/>
        </v:line>
      </w:pict>
    </w:r>
    <w:r w:rsidRPr="00B12D4E">
      <w:rPr>
        <w:noProof/>
        <w:sz w:val="20"/>
      </w:rPr>
      <w:pict>
        <v:rect id="_x0000_s2091" style="position:absolute;margin-left:59.55pt;margin-top:17pt;width:1114pt;height:807.85pt;z-index:-251674112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B12D4E">
      <w:rPr>
        <w:noProof/>
        <w:sz w:val="20"/>
      </w:rPr>
      <w:pict>
        <v:group id="_x0000_s2060" style="position:absolute;margin-left:669.05pt;margin-top:782.45pt;width:192.8pt;height:42.5pt;z-index:251636224;mso-position-horizontal-relative:page;mso-position-vertical-relative:page" coordorigin="1588,15705" coordsize="3856,850" o:regroupid="6">
          <v:line id="_x0000_s2061" style="position:absolute;flip:y" from="1588,15705" to="1588,16555"/>
          <v:line id="_x0000_s2062" style="position:absolute;flip:y" from="2155,15705" to="2155,16555"/>
          <v:line id="_x0000_s2063" style="position:absolute;flip:y" from="4026,15705" to="4026,16555"/>
          <v:line id="_x0000_s2064" style="position:absolute;flip:y" from="4877,15705" to="4877,16555"/>
          <v:line id="_x0000_s2065" style="position:absolute;flip:y" from="5444,15705" to="5444,16555"/>
          <w10:wrap anchorx="page" anchory="page"/>
          <w10:anchorlock/>
        </v:group>
      </w:pict>
    </w:r>
    <w:r w:rsidRPr="00B12D4E">
      <w:rPr>
        <w:noProof/>
        <w:sz w:val="20"/>
      </w:rPr>
      <w:pict>
        <v:line id="_x0000_s2057" style="position:absolute;flip:y;z-index:251635200;mso-position-horizontal-relative:page;mso-position-vertical-relative:page" from="1145.35pt,782.45pt" to="1145.35pt,824.95pt" o:regroupid="4">
          <w10:wrap anchorx="page" anchory="page"/>
          <w10:anchorlock/>
        </v:line>
      </w:pict>
    </w:r>
    <w:r w:rsidRPr="00B12D4E">
      <w:rPr>
        <w:noProof/>
        <w:sz w:val="20"/>
      </w:rPr>
      <w:pict>
        <v:line id="_x0000_s2054" style="position:absolute;z-index:251633152;mso-position-horizontal-relative:page;mso-position-vertical-relative:page" from="649.2pt,796.65pt" to="861.8pt,796.65pt" o:regroupid="3">
          <w10:wrap anchorx="page" anchory="page"/>
          <w10:anchorlock/>
        </v:line>
      </w:pict>
    </w:r>
    <w:r w:rsidRPr="00B12D4E">
      <w:rPr>
        <w:noProof/>
        <w:sz w:val="20"/>
      </w:rPr>
      <w:pict>
        <v:rect id="_x0000_s2050" style="position:absolute;margin-left:649.2pt;margin-top:782.45pt;width:524.4pt;height:42.5pt;z-index:-251685376;mso-wrap-edited:f;mso-position-horizontal-relative:page;mso-position-vertical-relative:page" wrapcoords="-31 0 -31 21600 21631 21600 21631 0 -31 0" o:regroupid="1">
          <w10:wrap anchorx="page" anchory="page"/>
          <w10:anchorlock/>
        </v:rect>
      </w:pict>
    </w:r>
    <w:r w:rsidR="00272142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42" w:rsidRDefault="00B12D4E">
    <w:pPr>
      <w:pStyle w:val="a4"/>
    </w:pPr>
    <w:r w:rsidRPr="00B12D4E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783pt;margin-top:-72.9pt;width:324pt;height:36pt;z-index:251682304" filled="f" stroked="f">
          <v:textbox style="mso-next-textbox:#_x0000_s2159" inset=",2.3mm">
            <w:txbxContent>
              <w:p w:rsidR="00272142" w:rsidRPr="00B42A14" w:rsidRDefault="00272142" w:rsidP="00816ED0">
                <w:pPr>
                  <w:jc w:val="center"/>
                  <w:rPr>
                    <w:sz w:val="36"/>
                    <w:szCs w:val="36"/>
                  </w:rPr>
                </w:pPr>
                <w:r>
                  <w:rPr>
                    <w:bCs/>
                    <w:sz w:val="36"/>
                    <w:szCs w:val="36"/>
                  </w:rPr>
                  <w:t>23321. 362131.004</w:t>
                </w:r>
              </w:p>
            </w:txbxContent>
          </v:textbox>
        </v:shape>
      </w:pict>
    </w:r>
    <w:r w:rsidRPr="00B12D4E">
      <w:rPr>
        <w:noProof/>
        <w:sz w:val="20"/>
      </w:rPr>
      <w:pict>
        <v:shape id="_x0000_s2158" type="#_x0000_t202" style="position:absolute;margin-left:783pt;margin-top:-36.9pt;width:182.85pt;height:65.2pt;z-index:251681280" filled="f" stroked="f">
          <v:textbox style="mso-next-textbox:#_x0000_s2158">
            <w:txbxContent>
              <w:p w:rsidR="00272142" w:rsidRDefault="00272142" w:rsidP="008D0B65">
                <w:pPr>
                  <w:jc w:val="center"/>
                </w:pPr>
                <w:r w:rsidRPr="00152FC2">
                  <w:rPr>
                    <w:rFonts w:ascii="a_Timer" w:hAnsi="a_Timer"/>
                    <w:sz w:val="56"/>
                    <w:szCs w:val="56"/>
                  </w:rPr>
                  <w:t xml:space="preserve">Установка </w:t>
                </w:r>
                <w:proofErr w:type="spellStart"/>
                <w:r>
                  <w:rPr>
                    <w:rFonts w:ascii="a_Timer" w:hAnsi="a_Timer"/>
                    <w:sz w:val="48"/>
                    <w:szCs w:val="48"/>
                  </w:rPr>
                  <w:t>мотогондол</w:t>
                </w:r>
                <w:proofErr w:type="spellEnd"/>
              </w:p>
            </w:txbxContent>
          </v:textbox>
        </v:shape>
      </w:pict>
    </w:r>
    <w:r w:rsidRPr="00B12D4E">
      <w:rPr>
        <w:noProof/>
        <w:sz w:val="20"/>
      </w:rPr>
      <w:pict>
        <v:group id="_x0000_s2135" style="position:absolute;margin-left:648.1pt;margin-top:756.1pt;width:48.45pt;height:1in;z-index:251668992;mso-position-horizontal-relative:page;mso-position-vertical-relative:page" coordorigin="1008,14980" coordsize="1152,1440">
          <v:shape id="_x0000_s2136" type="#_x0000_t202" style="position:absolute;left:1008;top:14980;width:1152;height:288" filled="f" stroked="f">
            <v:textbox style="mso-next-textbox:#_x0000_s2136" inset=".5mm,.3mm,.5mm,.3mm">
              <w:txbxContent>
                <w:p w:rsidR="00272142" w:rsidRDefault="00272142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Разработал</w:t>
                  </w:r>
                </w:p>
              </w:txbxContent>
            </v:textbox>
          </v:shape>
          <v:shape id="_x0000_s2137" type="#_x0000_t202" style="position:absolute;left:1008;top:15268;width:1152;height:288" filled="f" stroked="f">
            <v:textbox style="mso-next-textbox:#_x0000_s2137" inset=".5mm,.3mm,.5mm,.3mm">
              <w:txbxContent>
                <w:p w:rsidR="00272142" w:rsidRDefault="00272142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Проверил</w:t>
                  </w:r>
                </w:p>
              </w:txbxContent>
            </v:textbox>
          </v:shape>
          <v:shape id="_x0000_s2138" type="#_x0000_t202" style="position:absolute;left:1008;top:15844;width:1152;height:288" filled="f" stroked="f">
            <v:textbox style="mso-next-textbox:#_x0000_s2138" inset=".5mm,.3mm,.5mm,.3mm">
              <w:txbxContent>
                <w:p w:rsidR="00272142" w:rsidRDefault="00272142">
                  <w:pPr>
                    <w:pStyle w:val="4"/>
                    <w:rPr>
                      <w:bCs/>
                      <w:sz w:val="16"/>
                    </w:rPr>
                  </w:pPr>
                  <w:proofErr w:type="spellStart"/>
                  <w:r>
                    <w:rPr>
                      <w:bCs/>
                      <w:sz w:val="16"/>
                    </w:rPr>
                    <w:t>Н.-контр</w:t>
                  </w:r>
                  <w:proofErr w:type="spellEnd"/>
                </w:p>
              </w:txbxContent>
            </v:textbox>
          </v:shape>
          <v:shape id="_x0000_s2139" type="#_x0000_t202" style="position:absolute;left:1008;top:16132;width:1152;height:288" filled="f" stroked="f">
            <v:textbox style="mso-next-textbox:#_x0000_s2139" inset=".5mm,.3mm,.5mm,.3mm">
              <w:txbxContent>
                <w:p w:rsidR="00272142" w:rsidRDefault="00272142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Утвердил</w:t>
                  </w:r>
                </w:p>
              </w:txbxContent>
            </v:textbox>
          </v:shape>
          <v:shape id="_x0000_s2140" type="#_x0000_t202" style="position:absolute;left:1008;top:15555;width:1152;height:288" filled="f" stroked="f">
            <v:textbox style="mso-next-textbox:#_x0000_s2140" inset=".5mm,.3mm,.5mm,.3mm">
              <w:txbxContent>
                <w:p w:rsidR="00272142" w:rsidRDefault="00272142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Выпустил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B12D4E">
      <w:rPr>
        <w:noProof/>
        <w:sz w:val="20"/>
      </w:rPr>
      <w:pict>
        <v:shape id="_x0000_s2160" type="#_x0000_t202" style="position:absolute;margin-left:1035pt;margin-top:11in;width:135pt;height:36pt;z-index:251683328;mso-position-horizontal-relative:page;mso-position-vertical-relative:page" filled="f" stroked="f">
          <v:textbox style="mso-next-textbox:#_x0000_s2160">
            <w:txbxContent>
              <w:p w:rsidR="00272142" w:rsidRPr="006A2417" w:rsidRDefault="00272142" w:rsidP="00501D09">
                <w:pPr>
                  <w:spacing w:before="120"/>
                  <w:jc w:val="center"/>
                </w:pPr>
                <w:r w:rsidRPr="006A2417">
                  <w:rPr>
                    <w:rFonts w:ascii="a_Timer" w:hAnsi="a_Timer"/>
                  </w:rPr>
                  <w:t>АО</w:t>
                </w:r>
                <w:r w:rsidR="0094182D">
                  <w:rPr>
                    <w:rFonts w:ascii="a_Timer" w:hAnsi="a_Timer"/>
                  </w:rPr>
                  <w:t>»ЦКБ</w:t>
                </w:r>
                <w:r w:rsidRPr="006A2417">
                  <w:rPr>
                    <w:rFonts w:ascii="a_Timer" w:hAnsi="a_Timer"/>
                  </w:rPr>
                  <w:t xml:space="preserve"> </w:t>
                </w:r>
                <w:r>
                  <w:rPr>
                    <w:rFonts w:ascii="a_Timer" w:hAnsi="a_Timer"/>
                  </w:rPr>
                  <w:t>«Нептун»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57" type="#_x0000_t202" style="position:absolute;margin-left:1125pt;margin-top:776.8pt;width:45pt;height:14.15pt;z-index:-251636224;mso-wrap-edited:f;mso-position-horizontal-relative:page;mso-position-vertical-relative:page" wrapcoords="0 0 21600 0 21600 21600 0 21600 0 0" filled="f" stroked="f">
          <v:textbox style="mso-next-textbox:#_x0000_s2157" inset=".5mm,.3mm,.5mm,.3mm">
            <w:txbxContent>
              <w:p w:rsidR="00272142" w:rsidRPr="00B926BF" w:rsidRDefault="0094182D">
                <w:pPr>
                  <w:jc w:val="center"/>
                </w:pPr>
                <w:r>
                  <w:t>9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56" type="#_x0000_t202" style="position:absolute;margin-left:1080.15pt;margin-top:776.8pt;width:36pt;height:14.15pt;z-index:-251637248;mso-wrap-edited:f;mso-position-horizontal-relative:page;mso-position-vertical-relative:page" wrapcoords="0 0 21600 0 21600 21600 0 21600 0 0" filled="f" stroked="f">
          <v:textbox style="mso-next-textbox:#_x0000_s2156" inset=".5mm,.3mm,.5mm,.3mm">
            <w:txbxContent>
              <w:p w:rsidR="00272142" w:rsidRDefault="00B12D4E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Style w:val="a5"/>
                  </w:rPr>
                  <w:fldChar w:fldCharType="begin"/>
                </w:r>
                <w:r w:rsidR="00272142"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262D28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54" type="#_x0000_t202" style="position:absolute;margin-left:1116pt;margin-top:756pt;width:54pt;height:14.15pt;z-index:-251638272;mso-wrap-edited:f;mso-position-horizontal-relative:page;mso-position-vertical-relative:page" wrapcoords="0 0 21600 0 21600 21600 0 21600 0 0" filled="f" stroked="f">
          <v:textbox style="mso-next-textbox:#_x0000_s2154" inset=".5mm,.3mm,.5mm,.3mm">
            <w:txbxContent>
              <w:p w:rsidR="00272142" w:rsidRDefault="00272142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Листов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53" type="#_x0000_t202" style="position:absolute;margin-left:15in;margin-top:756pt;width:36pt;height:14.15pt;z-index:-251639296;mso-wrap-edited:f;mso-position-horizontal-relative:page;mso-position-vertical-relative:page" wrapcoords="0 0 21600 0 21600 21600 0 21600 0 0" filled="f" stroked="f">
          <v:textbox style="mso-next-textbox:#_x0000_s2153" inset=".5mm,.3mm,.5mm,.3mm">
            <w:txbxContent>
              <w:p w:rsidR="00272142" w:rsidRDefault="00272142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52" type="#_x0000_t202" style="position:absolute;margin-left:1035pt;margin-top:756pt;width:36pt;height:14.15pt;z-index:-251640320;mso-wrap-edited:f;mso-position-horizontal-relative:page;mso-position-vertical-relative:page" wrapcoords="0 0 21600 0 21600 21600 0 21600 0 0" filled="f" stroked="f">
          <v:textbox style="mso-next-textbox:#_x0000_s2152" inset=".5mm,.3mm,.5mm,.3mm">
            <w:txbxContent>
              <w:p w:rsidR="00272142" w:rsidRDefault="00272142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Литера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51" type="#_x0000_t202" style="position:absolute;margin-left:810pt;margin-top:742.75pt;width:28.35pt;height:14.15pt;z-index:-251641344;mso-wrap-edited:f;mso-position-horizontal-relative:page;mso-position-vertical-relative:page" wrapcoords="0 0 21600 0 21600 21600 0 21600 0 0" filled="f" stroked="f">
          <v:textbox style="mso-next-textbox:#_x0000_s2151" inset=".5mm,.3mm,.5mm,.3mm">
            <w:txbxContent>
              <w:p w:rsidR="00272142" w:rsidRDefault="00272142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Дата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50" type="#_x0000_t202" style="position:absolute;margin-left:765pt;margin-top:742.75pt;width:45pt;height:14.15pt;z-index:-251642368;mso-wrap-edited:f;mso-position-horizontal-relative:page;mso-position-vertical-relative:page" wrapcoords="0 0 21600 0 21600 21600 0 21600 0 0" filled="f" stroked="f">
          <v:textbox style="mso-next-textbox:#_x0000_s2150" inset=".5mm,.3mm,.5mm,.3mm">
            <w:txbxContent>
              <w:p w:rsidR="00272142" w:rsidRDefault="00272142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Подпись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49" type="#_x0000_t202" style="position:absolute;margin-left:693pt;margin-top:742.75pt;width:81pt;height:14.15pt;z-index:-251643392;mso-wrap-edited:f;mso-position-horizontal-relative:page;mso-position-vertical-relative:page" wrapcoords="0 0 21600 0 21600 21600 0 21600 0 0" filled="f" stroked="f">
          <v:textbox style="mso-next-textbox:#_x0000_s2149" inset=".5mm,.3mm,.5mm,.3mm">
            <w:txbxContent>
              <w:p w:rsidR="00272142" w:rsidRDefault="00272142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№ Документ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48" type="#_x0000_t202" style="position:absolute;margin-left:669.05pt;margin-top:742.75pt;width:28.35pt;height:14.15pt;z-index:-251644416;mso-wrap-edited:f;mso-position-horizontal-relative:page;mso-position-vertical-relative:page" wrapcoords="0 0 21600 0 21600 21600 0 21600 0 0" filled="f" stroked="f">
          <v:textbox style="mso-next-textbox:#_x0000_s2148" inset=".5mm,.3mm,.5mm,.3mm">
            <w:txbxContent>
              <w:p w:rsidR="00272142" w:rsidRDefault="00272142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shape id="_x0000_s2147" type="#_x0000_t202" style="position:absolute;margin-left:649.2pt;margin-top:742.75pt;width:19.85pt;height:14.15pt;z-index:-251645440;mso-wrap-edited:f;mso-position-horizontal-relative:page;mso-position-vertical-relative:page" wrapcoords="0 0 21600 0 21600 21600 0 21600 0 0" filled="f" stroked="f">
          <v:textbox style="mso-next-textbox:#_x0000_s2147" inset=".5mm,.3mm,.5mm,.3mm">
            <w:txbxContent>
              <w:p w:rsidR="00272142" w:rsidRDefault="00272142">
                <w:pPr>
                  <w:rPr>
                    <w:rFonts w:ascii="a_Timer" w:hAnsi="a_Timer"/>
                    <w:sz w:val="16"/>
                  </w:rPr>
                </w:pPr>
                <w:proofErr w:type="spellStart"/>
                <w:r>
                  <w:rPr>
                    <w:rFonts w:ascii="a_Timer" w:hAnsi="a_Timer"/>
                    <w:sz w:val="14"/>
                  </w:rPr>
                  <w:t>Изм</w:t>
                </w:r>
                <w:proofErr w:type="spellEnd"/>
                <w:r>
                  <w:rPr>
                    <w:rFonts w:ascii="a_Timer" w:hAnsi="a_Timer"/>
                    <w:sz w:val="16"/>
                  </w:rPr>
                  <w:t>.</w:t>
                </w:r>
              </w:p>
            </w:txbxContent>
          </v:textbox>
          <w10:wrap anchorx="page" anchory="page"/>
          <w10:anchorlock/>
        </v:shape>
      </w:pict>
    </w:r>
    <w:r w:rsidRPr="00B12D4E">
      <w:rPr>
        <w:noProof/>
        <w:sz w:val="20"/>
      </w:rPr>
      <w:pict>
        <v:group id="_x0000_s2141" style="position:absolute;margin-left:635.05pt;margin-top:756.1pt;width:1in;height:1in;z-index:251670016;mso-position-vertical-relative:page" coordorigin="1008,14980" coordsize="1152,1440">
          <v:shape id="_x0000_s2142" type="#_x0000_t202" style="position:absolute;left:1008;top:14980;width:1152;height:288" filled="f" stroked="f">
            <v:textbox style="mso-next-textbox:#_x0000_s2142" inset=".5mm,.3mm,.5mm,.3mm">
              <w:txbxContent>
                <w:p w:rsidR="00272142" w:rsidRPr="00C90A52" w:rsidRDefault="00272142" w:rsidP="00B926BF">
                  <w:pPr>
                    <w:pStyle w:val="4"/>
                    <w:rPr>
                      <w:bCs/>
                      <w:sz w:val="24"/>
                    </w:rPr>
                  </w:pPr>
                  <w:proofErr w:type="spellStart"/>
                  <w:r>
                    <w:rPr>
                      <w:bCs/>
                      <w:sz w:val="24"/>
                    </w:rPr>
                    <w:t>Таранова</w:t>
                  </w:r>
                  <w:proofErr w:type="spellEnd"/>
                </w:p>
                <w:p w:rsidR="00272142" w:rsidRDefault="00272142" w:rsidP="00B926BF">
                  <w:pPr>
                    <w:pStyle w:val="4"/>
                  </w:pPr>
                  <w:proofErr w:type="spellStart"/>
                  <w:r>
                    <w:rPr>
                      <w:bCs/>
                      <w:sz w:val="24"/>
                    </w:rPr>
                    <w:t>пронюк</w:t>
                  </w:r>
                  <w:proofErr w:type="spellEnd"/>
                </w:p>
              </w:txbxContent>
            </v:textbox>
          </v:shape>
          <v:shape id="_x0000_s2143" type="#_x0000_t202" style="position:absolute;left:1008;top:15268;width:1152;height:288" filled="f" stroked="f">
            <v:textbox style="mso-next-textbox:#_x0000_s2143" inset=".5mm,.3mm,.5mm,.3mm">
              <w:txbxContent>
                <w:p w:rsidR="00272142" w:rsidRPr="00B926BF" w:rsidRDefault="00981ECE" w:rsidP="00B926BF">
                  <w:proofErr w:type="spellStart"/>
                  <w:r w:rsidRPr="00981ECE">
                    <w:rPr>
                      <w:sz w:val="22"/>
                      <w:szCs w:val="22"/>
                    </w:rPr>
                    <w:t>Богдановск</w:t>
                  </w:r>
                  <w:r>
                    <w:t>ий</w:t>
                  </w:r>
                  <w:proofErr w:type="spellEnd"/>
                </w:p>
              </w:txbxContent>
            </v:textbox>
          </v:shape>
          <v:shape id="_x0000_s2144" type="#_x0000_t202" style="position:absolute;left:1008;top:15844;width:1152;height:288" filled="f" stroked="f">
            <v:textbox style="mso-next-textbox:#_x0000_s2144" inset=".5mm,.3mm,.5mm,.3mm">
              <w:txbxContent>
                <w:p w:rsidR="00272142" w:rsidRPr="00C13E59" w:rsidRDefault="00272142" w:rsidP="00C13E59">
                  <w:pPr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Таранова</w:t>
                  </w:r>
                  <w:proofErr w:type="spellEnd"/>
                </w:p>
              </w:txbxContent>
            </v:textbox>
          </v:shape>
          <v:shape id="_x0000_s2145" type="#_x0000_t202" style="position:absolute;left:1008;top:16132;width:1152;height:288" filled="f" stroked="f">
            <v:textbox style="mso-next-textbox:#_x0000_s2145" inset=".5mm,.3mm,.5mm,.3mm">
              <w:txbxContent>
                <w:p w:rsidR="00272142" w:rsidRPr="00816ED0" w:rsidRDefault="00272142" w:rsidP="00816ED0">
                  <w:r>
                    <w:t>Кудрявцев</w:t>
                  </w:r>
                </w:p>
              </w:txbxContent>
            </v:textbox>
          </v:shape>
          <v:shape id="_x0000_s2146" type="#_x0000_t202" style="position:absolute;left:1008;top:15555;width:1152;height:288" filled="f" stroked="f">
            <v:textbox style="mso-next-textbox:#_x0000_s2146" inset=".5mm,.3mm,.5mm,.3mm">
              <w:txbxContent>
                <w:p w:rsidR="00272142" w:rsidRPr="00CA1B37" w:rsidRDefault="00272142" w:rsidP="00CA1B37">
                  <w:pPr>
                    <w:rPr>
                      <w:szCs w:val="20"/>
                    </w:rPr>
                  </w:pPr>
                </w:p>
              </w:txbxContent>
            </v:textbox>
          </v:shape>
          <w10:wrap anchory="page"/>
          <w10:anchorlock/>
        </v:group>
      </w:pict>
    </w:r>
    <w:r w:rsidRPr="00B12D4E">
      <w:rPr>
        <w:noProof/>
        <w:sz w:val="20"/>
      </w:rPr>
      <w:pict>
        <v:line id="_x0000_s2134" style="position:absolute;z-index:251667968;mso-position-horizontal-relative:page;mso-position-vertical-relative:page" from="1031.95pt,773.95pt" to="1173.7pt,773.95pt">
          <w10:wrap anchorx="page" anchory="page"/>
        </v:line>
      </w:pict>
    </w:r>
    <w:r w:rsidRPr="00B12D4E">
      <w:rPr>
        <w:noProof/>
        <w:sz w:val="20"/>
      </w:rPr>
      <w:pict>
        <v:rect id="_x0000_s2133" style="position:absolute;margin-left:1117pt;margin-top:754.1pt;width:56.7pt;height:39.7pt;z-index:251666944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32" style="position:absolute;margin-left:1074.45pt;margin-top:754.1pt;width:42.5pt;height:39.7pt;z-index:251665920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31" style="position:absolute;margin-left:1031.95pt;margin-top:754.1pt;width:42.5pt;height:39.7pt;z-index:251664896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line id="_x0000_s2130" style="position:absolute;flip:y;z-index:-251652608;mso-wrap-edited:f;mso-position-horizontal-relative:page;mso-position-vertical-relative:page" from="810.8pt,711.6pt" to="810.8pt,825pt" wrapcoords="0 0 0 21600 0 21600 0 0 0 0">
          <w10:wrap anchorx="page" anchory="page"/>
          <w10:anchorlock/>
        </v:line>
      </w:pict>
    </w:r>
    <w:r w:rsidRPr="00B12D4E">
      <w:rPr>
        <w:noProof/>
        <w:sz w:val="20"/>
      </w:rPr>
      <w:pict>
        <v:line id="_x0000_s2129" style="position:absolute;flip:y;z-index:-251653632;mso-wrap-edited:f;mso-position-horizontal-relative:page;mso-position-vertical-relative:page" from="768.3pt,711.6pt" to="768.3pt,825pt" wrapcoords="0 0 0 21600 0 21600 0 0 0 0">
          <w10:wrap anchorx="page" anchory="page"/>
          <w10:anchorlock/>
        </v:line>
      </w:pict>
    </w:r>
    <w:r w:rsidRPr="00B12D4E">
      <w:rPr>
        <w:noProof/>
        <w:sz w:val="20"/>
      </w:rPr>
      <w:pict>
        <v:line id="_x0000_s2128" style="position:absolute;flip:y;z-index:-251654656;mso-wrap-edited:f;mso-position-horizontal-relative:page;mso-position-vertical-relative:page" from="697.4pt,711.6pt" to="697.4pt,825pt" wrapcoords="0 0 0 21600 0 21600 0 0 0 0">
          <w10:wrap anchorx="page" anchory="page"/>
          <w10:anchorlock/>
        </v:line>
      </w:pict>
    </w:r>
    <w:r w:rsidRPr="00B12D4E">
      <w:rPr>
        <w:noProof/>
        <w:sz w:val="20"/>
      </w:rPr>
      <w:pict>
        <v:rect id="_x0000_s2127" style="position:absolute;margin-left:649.2pt;margin-top:711.6pt;width:19.85pt;height:42.5pt;z-index:251660800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26" style="position:absolute;margin-left:839.15pt;margin-top:754.1pt;width:192.75pt;height:70.85pt;z-index:-251656704;mso-wrap-edited:f;mso-position-horizontal-relative:page;mso-position-vertical-relative:page" wrapcoords="-84 0 -84 21600 21684 21600 21684 0 -84 0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25" style="position:absolute;margin-left:1031.95pt;margin-top:754.1pt;width:141.75pt;height:70.85pt;z-index:-251657728;mso-wrap-edited:f;mso-position-horizontal-relative:page;mso-position-vertical-relative:page" wrapcoords="-114 0 -114 21600 21714 21600 21714 0 -114 0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21" style="position:absolute;margin-left:649.2pt;margin-top:711.6pt;width:189.9pt;height:14.15pt;z-index:251657728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20" style="position:absolute;margin-left:649.2pt;margin-top:725.75pt;width:189.9pt;height:14.15pt;z-index:251656704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19" style="position:absolute;margin-left:649.2pt;margin-top:739.95pt;width:189.9pt;height:14.15pt;z-index:251655680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18" style="position:absolute;margin-left:649.2pt;margin-top:754.1pt;width:189.9pt;height:14.15pt;z-index:251654656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17" style="position:absolute;margin-left:649.2pt;margin-top:768.3pt;width:189.9pt;height:14.15pt;z-index:251653632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16" style="position:absolute;margin-left:649.2pt;margin-top:782.45pt;width:189.9pt;height:14.15pt;z-index:251652608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15" style="position:absolute;margin-left:649.2pt;margin-top:796.65pt;width:189.9pt;height:14.15pt;z-index:251651584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14" style="position:absolute;margin-left:649.2pt;margin-top:810.8pt;width:189.9pt;height:14.15pt;z-index:251650560;mso-position-horizontal-relative:page;mso-position-vertical-relative:page" filled="f">
          <w10:wrap anchorx="page" anchory="page"/>
          <w10:anchorlock/>
        </v:rect>
      </w:pict>
    </w:r>
    <w:r w:rsidRPr="00B12D4E">
      <w:rPr>
        <w:noProof/>
        <w:sz w:val="20"/>
      </w:rPr>
      <w:pict>
        <v:rect id="_x0000_s2113" style="position:absolute;margin-left:649.2pt;margin-top:711.6pt;width:524.4pt;height:113.4pt;z-index:-251666944;mso-wrap-edited:f;mso-position-horizontal-relative:page;mso-position-vertical-relative:page" wrapcoords="-31 0 -31 21600 21631 21600 21631 0 -31 0" filled="f">
          <w10:wrap anchorx="page" anchory="page"/>
          <w10:anchorlock/>
        </v:rect>
      </w:pict>
    </w:r>
    <w:r w:rsidRPr="00B12D4E">
      <w:rPr>
        <w:noProof/>
        <w:sz w:val="20"/>
      </w:rPr>
      <w:pict>
        <v:line id="_x0000_s2112" style="position:absolute;flip:y;z-index:251648512;mso-position-horizontal-relative:page;mso-position-vertical-relative:page" from="45.35pt,413.9pt" to="45.35pt,824.9pt">
          <w10:wrap anchorx="page" anchory="page"/>
          <w10:anchorlock/>
        </v:line>
      </w:pict>
    </w:r>
    <w:r w:rsidRPr="00B12D4E">
      <w:rPr>
        <w:noProof/>
        <w:sz w:val="20"/>
      </w:rPr>
      <w:pict>
        <v:group id="_x0000_s2107" style="position:absolute;margin-left:25.5pt;margin-top:496.15pt;width:34pt;height:240.95pt;z-index:251647488;mso-position-horizontal-relative:page;mso-position-vertical-relative:page" coordorigin="445,9829" coordsize="680,4819">
          <v:line id="_x0000_s2108" style="position:absolute" from="445,14648" to="1125,14648"/>
          <v:line id="_x0000_s2109" style="position:absolute" from="445,12664" to="1125,12664"/>
          <v:line id="_x0000_s2110" style="position:absolute" from="445,11246" to="1125,11246"/>
          <v:line id="_x0000_s2111" style="position:absolute" from="445,9829" to="1125,9829"/>
          <w10:wrap anchorx="page" anchory="page"/>
          <w10:anchorlock/>
        </v:group>
      </w:pict>
    </w:r>
    <w:r w:rsidRPr="00B12D4E">
      <w:rPr>
        <w:noProof/>
        <w:sz w:val="20"/>
      </w:rPr>
      <w:pict>
        <v:group id="_x0000_s2101" style="position:absolute;margin-left:25.5pt;margin-top:413.9pt;width:21.6pt;height:410.45pt;z-index:251646464;mso-position-horizontal-relative:page;mso-position-vertical-relative:page" coordorigin="454,8351" coordsize="432,8209">
          <v:shape id="_x0000_s2102" type="#_x0000_t202" style="position:absolute;left:454;top:14832;width:432;height:1728" filled="f" stroked="f">
            <v:textbox style="layout-flow:vertical;mso-layout-flow-alt:bottom-to-top;mso-next-textbox:#_x0000_s2102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103" type="#_x0000_t202" style="position:absolute;left:454;top:12959;width:432;height:1728" filled="f" stroked="f">
            <v:textbox style="layout-flow:vertical;mso-layout-flow-alt:bottom-to-top;mso-next-textbox:#_x0000_s2103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104" type="#_x0000_t202" style="position:absolute;left:454;top:11375;width:432;height:1728" filled="f" stroked="f">
            <v:textbox style="layout-flow:vertical;mso-layout-flow-alt:bottom-to-top;mso-next-textbox:#_x0000_s2104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105" type="#_x0000_t202" style="position:absolute;left:454;top:9935;width:432;height:1728" filled="f" stroked="f">
            <v:textbox style="layout-flow:vertical;mso-layout-flow-alt:bottom-to-top;mso-next-textbox:#_x0000_s2105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106" type="#_x0000_t202" style="position:absolute;left:454;top:8351;width:432;height:1728" filled="f" stroked="f">
            <v:textbox style="layout-flow:vertical;mso-layout-flow-alt:bottom-to-top;mso-next-textbox:#_x0000_s2106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B12D4E">
      <w:rPr>
        <w:noProof/>
        <w:sz w:val="20"/>
      </w:rPr>
      <w:pict>
        <v:rect id="_x0000_s2100" style="position:absolute;margin-left:25.5pt;margin-top:413.9pt;width:34pt;height:411pt;z-index:251645440;mso-position-horizontal-relative:page;mso-position-vertical-relative:page" filled="f">
          <w10:wrap anchorx="page" anchory="page"/>
          <w10:anchorlock/>
        </v:rect>
      </w:pict>
    </w:r>
    <w:r w:rsidR="00272142"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479" w:rsidRDefault="00FE4479">
      <w:r>
        <w:separator/>
      </w:r>
    </w:p>
  </w:footnote>
  <w:footnote w:type="continuationSeparator" w:id="0">
    <w:p w:rsidR="00FE4479" w:rsidRDefault="00FE4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82D" w:rsidRDefault="0094182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42" w:rsidRDefault="00272142">
    <w:pPr>
      <w:pStyle w:val="a3"/>
    </w:pPr>
  </w:p>
  <w:p w:rsidR="00272142" w:rsidRDefault="00B12D4E">
    <w:pPr>
      <w:pStyle w:val="a3"/>
    </w:pPr>
    <w:r w:rsidRPr="00B12D4E">
      <w:rPr>
        <w:noProof/>
        <w:sz w:val="20"/>
      </w:rPr>
      <w:pict>
        <v:line id="_x0000_s2072" style="position:absolute;flip:y;z-index:251638272;mso-position-horizontal-relative:page;mso-position-vertical-relative:page" from="39.7pt,413.9pt" to="39.7pt,824.9pt" o:regroupid="7">
          <w10:wrap anchorx="page" anchory="page"/>
          <w10:anchorlock/>
        </v:line>
      </w:pict>
    </w:r>
    <w:r w:rsidRPr="00B12D4E">
      <w:rPr>
        <w:noProof/>
        <w:sz w:val="20"/>
      </w:rPr>
      <w:pict>
        <v:rect id="_x0000_s2071" style="position:absolute;margin-left:25.5pt;margin-top:413.9pt;width:34pt;height:411pt;z-index:251637248;mso-position-horizontal-relative:page;mso-position-vertical-relative:page" o:regroupid="7" filled="f">
          <w10:wrap anchorx="page" anchory="page"/>
          <w10:anchorlock/>
        </v:rect>
      </w:pict>
    </w:r>
    <w:r w:rsidRPr="00B12D4E">
      <w:rPr>
        <w:noProof/>
        <w:sz w:val="20"/>
      </w:rPr>
      <w:pict>
        <v:group id="_x0000_s2077" style="position:absolute;margin-left:22.7pt;margin-top:416.75pt;width:21.6pt;height:410.45pt;z-index:251640320;mso-position-horizontal-relative:page;mso-position-vertical-relative:page" coordorigin="454,8351" coordsize="432,8209" o:regroupid="7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454;top:14832;width:432;height:1728" filled="f" stroked="f">
            <v:textbox style="layout-flow:vertical;mso-layout-flow-alt:bottom-to-top;mso-next-textbox:#_x0000_s2078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079" type="#_x0000_t202" style="position:absolute;left:454;top:12959;width:432;height:1728" filled="f" stroked="f">
            <v:textbox style="layout-flow:vertical;mso-layout-flow-alt:bottom-to-top;mso-next-textbox:#_x0000_s2079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080" type="#_x0000_t202" style="position:absolute;left:454;top:11375;width:432;height:1728" filled="f" stroked="f">
            <v:textbox style="layout-flow:vertical;mso-layout-flow-alt:bottom-to-top;mso-next-textbox:#_x0000_s2080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081" type="#_x0000_t202" style="position:absolute;left:454;top:9935;width:432;height:1728" filled="f" stroked="f">
            <v:textbox style="layout-flow:vertical;mso-layout-flow-alt:bottom-to-top;mso-next-textbox:#_x0000_s2081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082" type="#_x0000_t202" style="position:absolute;left:454;top:8351;width:432;height:1728" filled="f" stroked="f">
            <v:textbox style="layout-flow:vertical;mso-layout-flow-alt:bottom-to-top;mso-next-textbox:#_x0000_s2082">
              <w:txbxContent>
                <w:p w:rsidR="00272142" w:rsidRDefault="00272142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142" w:rsidRDefault="00B12D4E">
    <w:pPr>
      <w:pStyle w:val="a3"/>
    </w:pPr>
    <w:r w:rsidRPr="00B12D4E">
      <w:rPr>
        <w:noProof/>
        <w:sz w:val="20"/>
      </w:rPr>
      <w:pict>
        <v:rect id="_x0000_s2099" style="position:absolute;margin-left:59.55pt;margin-top:17pt;width:1114pt;height:807.85pt;z-index:-251672064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="00272142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CB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">
    <w:nsid w:val="09E012FD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>
    <w:nsid w:val="120D401A"/>
    <w:multiLevelType w:val="hybridMultilevel"/>
    <w:tmpl w:val="37D442AE"/>
    <w:lvl w:ilvl="0" w:tplc="74FA1A3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6850458C">
      <w:start w:val="1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2400C"/>
    <w:multiLevelType w:val="multilevel"/>
    <w:tmpl w:val="D0C83FB4"/>
    <w:lvl w:ilvl="0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954BFD"/>
    <w:multiLevelType w:val="hybridMultilevel"/>
    <w:tmpl w:val="B7EA3398"/>
    <w:lvl w:ilvl="0" w:tplc="C908BB6C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C385B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6">
    <w:nsid w:val="2C8F300A"/>
    <w:multiLevelType w:val="multilevel"/>
    <w:tmpl w:val="570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F14689"/>
    <w:multiLevelType w:val="hybridMultilevel"/>
    <w:tmpl w:val="4F8070E0"/>
    <w:lvl w:ilvl="0" w:tplc="B65098B2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572A29"/>
    <w:multiLevelType w:val="multilevel"/>
    <w:tmpl w:val="E39EB6B2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6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A41D1F"/>
    <w:multiLevelType w:val="hybridMultilevel"/>
    <w:tmpl w:val="D0C83FB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0">
    <w:nsid w:val="53856F6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1">
    <w:nsid w:val="5F7422C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2">
    <w:nsid w:val="6D081EF1"/>
    <w:multiLevelType w:val="hybridMultilevel"/>
    <w:tmpl w:val="635296CE"/>
    <w:lvl w:ilvl="0" w:tplc="EB6E6CAE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0E6EBC"/>
    <w:multiLevelType w:val="multilevel"/>
    <w:tmpl w:val="8EACC40E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right"/>
      <w:pPr>
        <w:tabs>
          <w:tab w:val="num" w:pos="340"/>
        </w:tabs>
        <w:ind w:left="5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ru-RU" w:vendorID="1" w:dllVersion="512" w:checkStyle="1"/>
  <w:proofState w:spelling="clean" w:grammar="clean"/>
  <w:attachedTemplate r:id="rId1"/>
  <w:stylePaneFormatFilter w:val="3F01"/>
  <w:defaultTabStop w:val="709"/>
  <w:autoHyphenation/>
  <w:hyphenationZone w:val="357"/>
  <w:noPunctuationKerning/>
  <w:characterSpacingControl w:val="doNotCompress"/>
  <w:hdrShapeDefaults>
    <o:shapedefaults v:ext="edit" spidmax="28674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097EED"/>
    <w:rsid w:val="00003919"/>
    <w:rsid w:val="00006E24"/>
    <w:rsid w:val="00011206"/>
    <w:rsid w:val="000155E5"/>
    <w:rsid w:val="000173C7"/>
    <w:rsid w:val="000204B2"/>
    <w:rsid w:val="0002056E"/>
    <w:rsid w:val="00022EE7"/>
    <w:rsid w:val="000300A6"/>
    <w:rsid w:val="00032AA3"/>
    <w:rsid w:val="00032B2F"/>
    <w:rsid w:val="00033E9A"/>
    <w:rsid w:val="00040431"/>
    <w:rsid w:val="000407A7"/>
    <w:rsid w:val="00040CAE"/>
    <w:rsid w:val="00042424"/>
    <w:rsid w:val="00042E0E"/>
    <w:rsid w:val="00043541"/>
    <w:rsid w:val="00046FCE"/>
    <w:rsid w:val="00063815"/>
    <w:rsid w:val="000720D2"/>
    <w:rsid w:val="000722C2"/>
    <w:rsid w:val="00073278"/>
    <w:rsid w:val="00073359"/>
    <w:rsid w:val="00074541"/>
    <w:rsid w:val="00076A96"/>
    <w:rsid w:val="00077CFD"/>
    <w:rsid w:val="00081CF1"/>
    <w:rsid w:val="0008313D"/>
    <w:rsid w:val="0008603C"/>
    <w:rsid w:val="00096610"/>
    <w:rsid w:val="00097EED"/>
    <w:rsid w:val="000A2B83"/>
    <w:rsid w:val="000A5855"/>
    <w:rsid w:val="000B4814"/>
    <w:rsid w:val="000C1C8D"/>
    <w:rsid w:val="000C3451"/>
    <w:rsid w:val="000D0DE3"/>
    <w:rsid w:val="000D2201"/>
    <w:rsid w:val="000D58D6"/>
    <w:rsid w:val="000E0873"/>
    <w:rsid w:val="000E10DE"/>
    <w:rsid w:val="000E1939"/>
    <w:rsid w:val="000E1B89"/>
    <w:rsid w:val="000E2041"/>
    <w:rsid w:val="000E3AA9"/>
    <w:rsid w:val="000E7D3B"/>
    <w:rsid w:val="000F17C9"/>
    <w:rsid w:val="000F34B3"/>
    <w:rsid w:val="001026FC"/>
    <w:rsid w:val="001205E6"/>
    <w:rsid w:val="001227D9"/>
    <w:rsid w:val="00131E0D"/>
    <w:rsid w:val="00133839"/>
    <w:rsid w:val="00142443"/>
    <w:rsid w:val="00144D2B"/>
    <w:rsid w:val="00152FC2"/>
    <w:rsid w:val="00161C29"/>
    <w:rsid w:val="00162858"/>
    <w:rsid w:val="001679EE"/>
    <w:rsid w:val="0017167B"/>
    <w:rsid w:val="001737CA"/>
    <w:rsid w:val="0017520E"/>
    <w:rsid w:val="001801FE"/>
    <w:rsid w:val="00181C15"/>
    <w:rsid w:val="001823E7"/>
    <w:rsid w:val="001831AE"/>
    <w:rsid w:val="00190DE6"/>
    <w:rsid w:val="001A1A35"/>
    <w:rsid w:val="001A5940"/>
    <w:rsid w:val="001A6355"/>
    <w:rsid w:val="001B02B4"/>
    <w:rsid w:val="001C5249"/>
    <w:rsid w:val="001D1262"/>
    <w:rsid w:val="001D6173"/>
    <w:rsid w:val="001D6522"/>
    <w:rsid w:val="001E034F"/>
    <w:rsid w:val="001F1884"/>
    <w:rsid w:val="001F2805"/>
    <w:rsid w:val="001F3771"/>
    <w:rsid w:val="001F45C0"/>
    <w:rsid w:val="001F5B45"/>
    <w:rsid w:val="001F5F65"/>
    <w:rsid w:val="00200A5A"/>
    <w:rsid w:val="00201266"/>
    <w:rsid w:val="00207125"/>
    <w:rsid w:val="002117A9"/>
    <w:rsid w:val="00213FEA"/>
    <w:rsid w:val="00216956"/>
    <w:rsid w:val="00216DE6"/>
    <w:rsid w:val="00221E6A"/>
    <w:rsid w:val="002251E9"/>
    <w:rsid w:val="00227688"/>
    <w:rsid w:val="00227E5D"/>
    <w:rsid w:val="002456E5"/>
    <w:rsid w:val="0024672B"/>
    <w:rsid w:val="0025452D"/>
    <w:rsid w:val="0026242B"/>
    <w:rsid w:val="00262D28"/>
    <w:rsid w:val="00263250"/>
    <w:rsid w:val="00270765"/>
    <w:rsid w:val="00272142"/>
    <w:rsid w:val="00274594"/>
    <w:rsid w:val="002758F9"/>
    <w:rsid w:val="002776EB"/>
    <w:rsid w:val="002808C7"/>
    <w:rsid w:val="00281276"/>
    <w:rsid w:val="0028435C"/>
    <w:rsid w:val="002849B5"/>
    <w:rsid w:val="0029013A"/>
    <w:rsid w:val="002958DC"/>
    <w:rsid w:val="002A1FB4"/>
    <w:rsid w:val="002A267E"/>
    <w:rsid w:val="002A3359"/>
    <w:rsid w:val="002A448D"/>
    <w:rsid w:val="002A594E"/>
    <w:rsid w:val="002A698A"/>
    <w:rsid w:val="002B0C8D"/>
    <w:rsid w:val="002C5D26"/>
    <w:rsid w:val="002D131D"/>
    <w:rsid w:val="002D69E8"/>
    <w:rsid w:val="002E17E3"/>
    <w:rsid w:val="002E33AE"/>
    <w:rsid w:val="002E3C27"/>
    <w:rsid w:val="002E4D51"/>
    <w:rsid w:val="002F363B"/>
    <w:rsid w:val="002F36E0"/>
    <w:rsid w:val="002F54BB"/>
    <w:rsid w:val="002F5AC7"/>
    <w:rsid w:val="00303713"/>
    <w:rsid w:val="00303753"/>
    <w:rsid w:val="00305732"/>
    <w:rsid w:val="00307DE7"/>
    <w:rsid w:val="003142AF"/>
    <w:rsid w:val="00317629"/>
    <w:rsid w:val="0032276A"/>
    <w:rsid w:val="00331FE9"/>
    <w:rsid w:val="00332B17"/>
    <w:rsid w:val="00333601"/>
    <w:rsid w:val="0033502B"/>
    <w:rsid w:val="003359F8"/>
    <w:rsid w:val="0033779A"/>
    <w:rsid w:val="00337D4D"/>
    <w:rsid w:val="0034248D"/>
    <w:rsid w:val="0034458B"/>
    <w:rsid w:val="003457CF"/>
    <w:rsid w:val="003502F6"/>
    <w:rsid w:val="00351F54"/>
    <w:rsid w:val="00353CB6"/>
    <w:rsid w:val="00353CBF"/>
    <w:rsid w:val="0035499A"/>
    <w:rsid w:val="003608C8"/>
    <w:rsid w:val="0036109D"/>
    <w:rsid w:val="0036260C"/>
    <w:rsid w:val="003718B5"/>
    <w:rsid w:val="003733B8"/>
    <w:rsid w:val="00373C5C"/>
    <w:rsid w:val="00375CDB"/>
    <w:rsid w:val="003805D4"/>
    <w:rsid w:val="00381119"/>
    <w:rsid w:val="00391187"/>
    <w:rsid w:val="00393F14"/>
    <w:rsid w:val="00394B77"/>
    <w:rsid w:val="003A02EE"/>
    <w:rsid w:val="003A0C93"/>
    <w:rsid w:val="003A7CB3"/>
    <w:rsid w:val="003B2409"/>
    <w:rsid w:val="003C3EAF"/>
    <w:rsid w:val="003C63BA"/>
    <w:rsid w:val="003C79C8"/>
    <w:rsid w:val="003D4200"/>
    <w:rsid w:val="003D4324"/>
    <w:rsid w:val="003D4863"/>
    <w:rsid w:val="003D6EE3"/>
    <w:rsid w:val="003F0EF5"/>
    <w:rsid w:val="003F2086"/>
    <w:rsid w:val="003F294C"/>
    <w:rsid w:val="003F349C"/>
    <w:rsid w:val="003F528E"/>
    <w:rsid w:val="004025B8"/>
    <w:rsid w:val="00406283"/>
    <w:rsid w:val="004100E6"/>
    <w:rsid w:val="00411345"/>
    <w:rsid w:val="004141D5"/>
    <w:rsid w:val="0041474E"/>
    <w:rsid w:val="00425638"/>
    <w:rsid w:val="0042577A"/>
    <w:rsid w:val="004276B5"/>
    <w:rsid w:val="00430494"/>
    <w:rsid w:val="004304C9"/>
    <w:rsid w:val="00442E68"/>
    <w:rsid w:val="00442F02"/>
    <w:rsid w:val="004456DE"/>
    <w:rsid w:val="00455392"/>
    <w:rsid w:val="00460B2A"/>
    <w:rsid w:val="00465699"/>
    <w:rsid w:val="00474D44"/>
    <w:rsid w:val="00480378"/>
    <w:rsid w:val="00482C93"/>
    <w:rsid w:val="004915F8"/>
    <w:rsid w:val="004916FB"/>
    <w:rsid w:val="00494B14"/>
    <w:rsid w:val="004A11FE"/>
    <w:rsid w:val="004A7521"/>
    <w:rsid w:val="004B0553"/>
    <w:rsid w:val="004C3776"/>
    <w:rsid w:val="004D3B26"/>
    <w:rsid w:val="004D5E53"/>
    <w:rsid w:val="004E1E90"/>
    <w:rsid w:val="004E2575"/>
    <w:rsid w:val="004E2D1A"/>
    <w:rsid w:val="004E3B1F"/>
    <w:rsid w:val="004E4B59"/>
    <w:rsid w:val="004F132F"/>
    <w:rsid w:val="004F7DC4"/>
    <w:rsid w:val="00500469"/>
    <w:rsid w:val="00501D09"/>
    <w:rsid w:val="0050690C"/>
    <w:rsid w:val="00507545"/>
    <w:rsid w:val="0051067F"/>
    <w:rsid w:val="00513322"/>
    <w:rsid w:val="005135FB"/>
    <w:rsid w:val="005243C4"/>
    <w:rsid w:val="00527245"/>
    <w:rsid w:val="00535C80"/>
    <w:rsid w:val="005429B1"/>
    <w:rsid w:val="00544F74"/>
    <w:rsid w:val="00545DDF"/>
    <w:rsid w:val="0054661A"/>
    <w:rsid w:val="0055055F"/>
    <w:rsid w:val="005523F0"/>
    <w:rsid w:val="00554CD4"/>
    <w:rsid w:val="00555CD1"/>
    <w:rsid w:val="00556965"/>
    <w:rsid w:val="00556AD0"/>
    <w:rsid w:val="005571A2"/>
    <w:rsid w:val="00564A91"/>
    <w:rsid w:val="00565688"/>
    <w:rsid w:val="00566765"/>
    <w:rsid w:val="00570D4E"/>
    <w:rsid w:val="00573A59"/>
    <w:rsid w:val="005800DC"/>
    <w:rsid w:val="005835E4"/>
    <w:rsid w:val="005909A5"/>
    <w:rsid w:val="00594EAA"/>
    <w:rsid w:val="0059751C"/>
    <w:rsid w:val="00597960"/>
    <w:rsid w:val="005A1283"/>
    <w:rsid w:val="005A50EF"/>
    <w:rsid w:val="005A73E9"/>
    <w:rsid w:val="005C07FB"/>
    <w:rsid w:val="005C1647"/>
    <w:rsid w:val="005C2DFC"/>
    <w:rsid w:val="005C41CB"/>
    <w:rsid w:val="005D256D"/>
    <w:rsid w:val="005D3DD3"/>
    <w:rsid w:val="005D7B86"/>
    <w:rsid w:val="005E2E58"/>
    <w:rsid w:val="005E528A"/>
    <w:rsid w:val="005E53EF"/>
    <w:rsid w:val="005F1973"/>
    <w:rsid w:val="005F5D55"/>
    <w:rsid w:val="006005F7"/>
    <w:rsid w:val="00601AC0"/>
    <w:rsid w:val="00602B7A"/>
    <w:rsid w:val="0060737E"/>
    <w:rsid w:val="00614336"/>
    <w:rsid w:val="00616A10"/>
    <w:rsid w:val="006200F3"/>
    <w:rsid w:val="00620AFD"/>
    <w:rsid w:val="00630670"/>
    <w:rsid w:val="006314A9"/>
    <w:rsid w:val="00633CAA"/>
    <w:rsid w:val="00636EAA"/>
    <w:rsid w:val="006405A9"/>
    <w:rsid w:val="006471E1"/>
    <w:rsid w:val="006505A1"/>
    <w:rsid w:val="00651DA6"/>
    <w:rsid w:val="00652179"/>
    <w:rsid w:val="00654E19"/>
    <w:rsid w:val="00662ABD"/>
    <w:rsid w:val="00662D7E"/>
    <w:rsid w:val="006631FE"/>
    <w:rsid w:val="00670639"/>
    <w:rsid w:val="006742DA"/>
    <w:rsid w:val="00674FAB"/>
    <w:rsid w:val="00675592"/>
    <w:rsid w:val="00677973"/>
    <w:rsid w:val="00681657"/>
    <w:rsid w:val="006902D6"/>
    <w:rsid w:val="0069707C"/>
    <w:rsid w:val="006A1934"/>
    <w:rsid w:val="006A2417"/>
    <w:rsid w:val="006A265D"/>
    <w:rsid w:val="006A3AD0"/>
    <w:rsid w:val="006A6212"/>
    <w:rsid w:val="006B2395"/>
    <w:rsid w:val="006B3A60"/>
    <w:rsid w:val="006B455D"/>
    <w:rsid w:val="006C2268"/>
    <w:rsid w:val="006C2846"/>
    <w:rsid w:val="006C359D"/>
    <w:rsid w:val="006C412C"/>
    <w:rsid w:val="006D3904"/>
    <w:rsid w:val="006D5758"/>
    <w:rsid w:val="006D7DEF"/>
    <w:rsid w:val="006E1516"/>
    <w:rsid w:val="006E2A7A"/>
    <w:rsid w:val="006E34A6"/>
    <w:rsid w:val="006E5D35"/>
    <w:rsid w:val="006F0C95"/>
    <w:rsid w:val="006F215C"/>
    <w:rsid w:val="006F2EEE"/>
    <w:rsid w:val="006F3C15"/>
    <w:rsid w:val="006F4654"/>
    <w:rsid w:val="006F78C5"/>
    <w:rsid w:val="0070094D"/>
    <w:rsid w:val="00706723"/>
    <w:rsid w:val="00710857"/>
    <w:rsid w:val="007151F6"/>
    <w:rsid w:val="00716607"/>
    <w:rsid w:val="00717795"/>
    <w:rsid w:val="007214ED"/>
    <w:rsid w:val="007232F7"/>
    <w:rsid w:val="00726A76"/>
    <w:rsid w:val="00732B7C"/>
    <w:rsid w:val="00735A12"/>
    <w:rsid w:val="00743F3F"/>
    <w:rsid w:val="007516AB"/>
    <w:rsid w:val="007538DE"/>
    <w:rsid w:val="00754EC3"/>
    <w:rsid w:val="007618BA"/>
    <w:rsid w:val="00764259"/>
    <w:rsid w:val="007727D2"/>
    <w:rsid w:val="007747C9"/>
    <w:rsid w:val="00776AA7"/>
    <w:rsid w:val="00780866"/>
    <w:rsid w:val="00783B6F"/>
    <w:rsid w:val="00786BC3"/>
    <w:rsid w:val="0079086D"/>
    <w:rsid w:val="007929D2"/>
    <w:rsid w:val="00793688"/>
    <w:rsid w:val="007A1EF8"/>
    <w:rsid w:val="007A254E"/>
    <w:rsid w:val="007A2CB1"/>
    <w:rsid w:val="007B0EF2"/>
    <w:rsid w:val="007B26CF"/>
    <w:rsid w:val="007B6921"/>
    <w:rsid w:val="007C11E9"/>
    <w:rsid w:val="007C3862"/>
    <w:rsid w:val="007C3D2F"/>
    <w:rsid w:val="007C74AB"/>
    <w:rsid w:val="007D01E9"/>
    <w:rsid w:val="007D09EC"/>
    <w:rsid w:val="007D1211"/>
    <w:rsid w:val="007D3A0E"/>
    <w:rsid w:val="007D557E"/>
    <w:rsid w:val="007D666F"/>
    <w:rsid w:val="007E29A3"/>
    <w:rsid w:val="007E55A3"/>
    <w:rsid w:val="007E7BA7"/>
    <w:rsid w:val="007E7FA3"/>
    <w:rsid w:val="007F0B6B"/>
    <w:rsid w:val="007F38E5"/>
    <w:rsid w:val="007F7904"/>
    <w:rsid w:val="0080128B"/>
    <w:rsid w:val="00805BA1"/>
    <w:rsid w:val="00810889"/>
    <w:rsid w:val="00811F44"/>
    <w:rsid w:val="00816ED0"/>
    <w:rsid w:val="0081732C"/>
    <w:rsid w:val="00822EDD"/>
    <w:rsid w:val="008241E0"/>
    <w:rsid w:val="00824591"/>
    <w:rsid w:val="00830A04"/>
    <w:rsid w:val="00841D52"/>
    <w:rsid w:val="00844488"/>
    <w:rsid w:val="00852842"/>
    <w:rsid w:val="008623DF"/>
    <w:rsid w:val="008626D5"/>
    <w:rsid w:val="00863176"/>
    <w:rsid w:val="00867404"/>
    <w:rsid w:val="008703E2"/>
    <w:rsid w:val="00870852"/>
    <w:rsid w:val="008710B2"/>
    <w:rsid w:val="008816B4"/>
    <w:rsid w:val="00885B29"/>
    <w:rsid w:val="00887D0A"/>
    <w:rsid w:val="00890558"/>
    <w:rsid w:val="00893E41"/>
    <w:rsid w:val="00896D03"/>
    <w:rsid w:val="008A2742"/>
    <w:rsid w:val="008A3FCF"/>
    <w:rsid w:val="008A57C9"/>
    <w:rsid w:val="008A58B0"/>
    <w:rsid w:val="008B0FBD"/>
    <w:rsid w:val="008B1B5E"/>
    <w:rsid w:val="008C0A68"/>
    <w:rsid w:val="008C21A1"/>
    <w:rsid w:val="008C25E7"/>
    <w:rsid w:val="008C466E"/>
    <w:rsid w:val="008C4D16"/>
    <w:rsid w:val="008C5298"/>
    <w:rsid w:val="008C7F56"/>
    <w:rsid w:val="008D0B65"/>
    <w:rsid w:val="008D1A1D"/>
    <w:rsid w:val="008D2D22"/>
    <w:rsid w:val="008D5465"/>
    <w:rsid w:val="008E224B"/>
    <w:rsid w:val="008E2DF6"/>
    <w:rsid w:val="008E3029"/>
    <w:rsid w:val="008E7670"/>
    <w:rsid w:val="008F04E5"/>
    <w:rsid w:val="008F150D"/>
    <w:rsid w:val="008F37D9"/>
    <w:rsid w:val="008F39DA"/>
    <w:rsid w:val="008F657F"/>
    <w:rsid w:val="008F7B06"/>
    <w:rsid w:val="0090462A"/>
    <w:rsid w:val="00904E6C"/>
    <w:rsid w:val="00905C14"/>
    <w:rsid w:val="00916DEE"/>
    <w:rsid w:val="009203B0"/>
    <w:rsid w:val="00930BE5"/>
    <w:rsid w:val="00930FE3"/>
    <w:rsid w:val="0093409E"/>
    <w:rsid w:val="00937AD2"/>
    <w:rsid w:val="00937C86"/>
    <w:rsid w:val="00937D04"/>
    <w:rsid w:val="0094182D"/>
    <w:rsid w:val="009424E2"/>
    <w:rsid w:val="0094469F"/>
    <w:rsid w:val="00950386"/>
    <w:rsid w:val="00953FCD"/>
    <w:rsid w:val="00964C3D"/>
    <w:rsid w:val="009658D4"/>
    <w:rsid w:val="00980291"/>
    <w:rsid w:val="00981ECE"/>
    <w:rsid w:val="00984121"/>
    <w:rsid w:val="00984A0D"/>
    <w:rsid w:val="00986A2E"/>
    <w:rsid w:val="009877EC"/>
    <w:rsid w:val="00997393"/>
    <w:rsid w:val="00997932"/>
    <w:rsid w:val="009A095F"/>
    <w:rsid w:val="009A0E46"/>
    <w:rsid w:val="009A3DDD"/>
    <w:rsid w:val="009A5E3A"/>
    <w:rsid w:val="009B48B8"/>
    <w:rsid w:val="009B7BA2"/>
    <w:rsid w:val="009C2CA0"/>
    <w:rsid w:val="009C2DEC"/>
    <w:rsid w:val="009C46E2"/>
    <w:rsid w:val="009C7D6E"/>
    <w:rsid w:val="009D06B2"/>
    <w:rsid w:val="009D0EB4"/>
    <w:rsid w:val="009D2662"/>
    <w:rsid w:val="009D3100"/>
    <w:rsid w:val="009D6DE4"/>
    <w:rsid w:val="009E14BA"/>
    <w:rsid w:val="009E5DF0"/>
    <w:rsid w:val="009E6C62"/>
    <w:rsid w:val="009F7B21"/>
    <w:rsid w:val="00A01D4D"/>
    <w:rsid w:val="00A052B6"/>
    <w:rsid w:val="00A053C8"/>
    <w:rsid w:val="00A064D1"/>
    <w:rsid w:val="00A07E28"/>
    <w:rsid w:val="00A12D2C"/>
    <w:rsid w:val="00A12DC7"/>
    <w:rsid w:val="00A2687D"/>
    <w:rsid w:val="00A318EA"/>
    <w:rsid w:val="00A36FF6"/>
    <w:rsid w:val="00A37CF5"/>
    <w:rsid w:val="00A548C0"/>
    <w:rsid w:val="00A57107"/>
    <w:rsid w:val="00A57E36"/>
    <w:rsid w:val="00A63AC6"/>
    <w:rsid w:val="00A735C9"/>
    <w:rsid w:val="00A8081C"/>
    <w:rsid w:val="00A80E94"/>
    <w:rsid w:val="00A86994"/>
    <w:rsid w:val="00A91509"/>
    <w:rsid w:val="00A940C3"/>
    <w:rsid w:val="00A94A98"/>
    <w:rsid w:val="00A96775"/>
    <w:rsid w:val="00A97B29"/>
    <w:rsid w:val="00AA01F6"/>
    <w:rsid w:val="00AB2664"/>
    <w:rsid w:val="00AB2DFB"/>
    <w:rsid w:val="00AB7A97"/>
    <w:rsid w:val="00AC2463"/>
    <w:rsid w:val="00AC6679"/>
    <w:rsid w:val="00AD6071"/>
    <w:rsid w:val="00AE4F4F"/>
    <w:rsid w:val="00AF4325"/>
    <w:rsid w:val="00AF525A"/>
    <w:rsid w:val="00AF6073"/>
    <w:rsid w:val="00B0327C"/>
    <w:rsid w:val="00B055BA"/>
    <w:rsid w:val="00B067A2"/>
    <w:rsid w:val="00B0761B"/>
    <w:rsid w:val="00B110A0"/>
    <w:rsid w:val="00B1140C"/>
    <w:rsid w:val="00B12D4E"/>
    <w:rsid w:val="00B15971"/>
    <w:rsid w:val="00B24799"/>
    <w:rsid w:val="00B2571C"/>
    <w:rsid w:val="00B3292A"/>
    <w:rsid w:val="00B3752F"/>
    <w:rsid w:val="00B3768A"/>
    <w:rsid w:val="00B42A14"/>
    <w:rsid w:val="00B44732"/>
    <w:rsid w:val="00B44CA8"/>
    <w:rsid w:val="00B54688"/>
    <w:rsid w:val="00B60E72"/>
    <w:rsid w:val="00B67AD4"/>
    <w:rsid w:val="00B703BB"/>
    <w:rsid w:val="00B704D2"/>
    <w:rsid w:val="00B713E2"/>
    <w:rsid w:val="00B7157A"/>
    <w:rsid w:val="00B71ED1"/>
    <w:rsid w:val="00B72B2C"/>
    <w:rsid w:val="00B8039B"/>
    <w:rsid w:val="00B841B2"/>
    <w:rsid w:val="00B91802"/>
    <w:rsid w:val="00B91E40"/>
    <w:rsid w:val="00B926BF"/>
    <w:rsid w:val="00B967EA"/>
    <w:rsid w:val="00B96E58"/>
    <w:rsid w:val="00BA25AF"/>
    <w:rsid w:val="00BB1489"/>
    <w:rsid w:val="00BB1C63"/>
    <w:rsid w:val="00BB3339"/>
    <w:rsid w:val="00BB59B3"/>
    <w:rsid w:val="00BB7101"/>
    <w:rsid w:val="00BC0BA0"/>
    <w:rsid w:val="00BC2827"/>
    <w:rsid w:val="00BC2876"/>
    <w:rsid w:val="00BC3574"/>
    <w:rsid w:val="00BC4920"/>
    <w:rsid w:val="00BC585F"/>
    <w:rsid w:val="00BD26CE"/>
    <w:rsid w:val="00BD50E3"/>
    <w:rsid w:val="00BD5670"/>
    <w:rsid w:val="00BD7C4A"/>
    <w:rsid w:val="00BE0C48"/>
    <w:rsid w:val="00BE1FF2"/>
    <w:rsid w:val="00BE2793"/>
    <w:rsid w:val="00BE2C66"/>
    <w:rsid w:val="00BE4CBD"/>
    <w:rsid w:val="00BE5525"/>
    <w:rsid w:val="00C00626"/>
    <w:rsid w:val="00C02CF6"/>
    <w:rsid w:val="00C03030"/>
    <w:rsid w:val="00C06104"/>
    <w:rsid w:val="00C1004C"/>
    <w:rsid w:val="00C1061D"/>
    <w:rsid w:val="00C1157F"/>
    <w:rsid w:val="00C12671"/>
    <w:rsid w:val="00C12BCD"/>
    <w:rsid w:val="00C12D32"/>
    <w:rsid w:val="00C13E59"/>
    <w:rsid w:val="00C1408D"/>
    <w:rsid w:val="00C1439B"/>
    <w:rsid w:val="00C16980"/>
    <w:rsid w:val="00C21C87"/>
    <w:rsid w:val="00C22D2B"/>
    <w:rsid w:val="00C234F4"/>
    <w:rsid w:val="00C30CAB"/>
    <w:rsid w:val="00C3776C"/>
    <w:rsid w:val="00C4030B"/>
    <w:rsid w:val="00C45B9C"/>
    <w:rsid w:val="00C51503"/>
    <w:rsid w:val="00C52764"/>
    <w:rsid w:val="00C57FA5"/>
    <w:rsid w:val="00C61E64"/>
    <w:rsid w:val="00C6377A"/>
    <w:rsid w:val="00C7470C"/>
    <w:rsid w:val="00C77298"/>
    <w:rsid w:val="00C772E7"/>
    <w:rsid w:val="00C831B7"/>
    <w:rsid w:val="00C90A52"/>
    <w:rsid w:val="00C95B88"/>
    <w:rsid w:val="00C97BB7"/>
    <w:rsid w:val="00CA071A"/>
    <w:rsid w:val="00CA1B37"/>
    <w:rsid w:val="00CA2523"/>
    <w:rsid w:val="00CA5766"/>
    <w:rsid w:val="00CA5770"/>
    <w:rsid w:val="00CA76F4"/>
    <w:rsid w:val="00CB0C0A"/>
    <w:rsid w:val="00CB3917"/>
    <w:rsid w:val="00CB5CE5"/>
    <w:rsid w:val="00CC3541"/>
    <w:rsid w:val="00CD0A48"/>
    <w:rsid w:val="00CD49BE"/>
    <w:rsid w:val="00CE4622"/>
    <w:rsid w:val="00CE7602"/>
    <w:rsid w:val="00CF2678"/>
    <w:rsid w:val="00CF39C4"/>
    <w:rsid w:val="00CF55BC"/>
    <w:rsid w:val="00D06B14"/>
    <w:rsid w:val="00D21FDA"/>
    <w:rsid w:val="00D273F3"/>
    <w:rsid w:val="00D301ED"/>
    <w:rsid w:val="00D319CC"/>
    <w:rsid w:val="00D37545"/>
    <w:rsid w:val="00D42F20"/>
    <w:rsid w:val="00D466B1"/>
    <w:rsid w:val="00D52990"/>
    <w:rsid w:val="00D54BE5"/>
    <w:rsid w:val="00D552CC"/>
    <w:rsid w:val="00D563A2"/>
    <w:rsid w:val="00D63F2A"/>
    <w:rsid w:val="00D64BBC"/>
    <w:rsid w:val="00D66714"/>
    <w:rsid w:val="00D708C0"/>
    <w:rsid w:val="00D718A2"/>
    <w:rsid w:val="00D71968"/>
    <w:rsid w:val="00D72B8C"/>
    <w:rsid w:val="00D73FEF"/>
    <w:rsid w:val="00D8625A"/>
    <w:rsid w:val="00D87653"/>
    <w:rsid w:val="00D87698"/>
    <w:rsid w:val="00D93F6B"/>
    <w:rsid w:val="00D95ADE"/>
    <w:rsid w:val="00D97052"/>
    <w:rsid w:val="00D97E84"/>
    <w:rsid w:val="00DA3668"/>
    <w:rsid w:val="00DA510F"/>
    <w:rsid w:val="00DB10D7"/>
    <w:rsid w:val="00DB3CFF"/>
    <w:rsid w:val="00DB45A5"/>
    <w:rsid w:val="00DB55D2"/>
    <w:rsid w:val="00DB7634"/>
    <w:rsid w:val="00DB7944"/>
    <w:rsid w:val="00DC0789"/>
    <w:rsid w:val="00DC08DE"/>
    <w:rsid w:val="00DC0EF4"/>
    <w:rsid w:val="00DE1CC1"/>
    <w:rsid w:val="00DE3F62"/>
    <w:rsid w:val="00DE6FFC"/>
    <w:rsid w:val="00DF01A9"/>
    <w:rsid w:val="00DF1388"/>
    <w:rsid w:val="00DF3252"/>
    <w:rsid w:val="00DF4C13"/>
    <w:rsid w:val="00E01CB7"/>
    <w:rsid w:val="00E021E3"/>
    <w:rsid w:val="00E07680"/>
    <w:rsid w:val="00E10AB2"/>
    <w:rsid w:val="00E10FE2"/>
    <w:rsid w:val="00E11E54"/>
    <w:rsid w:val="00E123C5"/>
    <w:rsid w:val="00E127B8"/>
    <w:rsid w:val="00E129E2"/>
    <w:rsid w:val="00E16142"/>
    <w:rsid w:val="00E2219C"/>
    <w:rsid w:val="00E26337"/>
    <w:rsid w:val="00E30324"/>
    <w:rsid w:val="00E315C0"/>
    <w:rsid w:val="00E35F1E"/>
    <w:rsid w:val="00E40ABD"/>
    <w:rsid w:val="00E422E1"/>
    <w:rsid w:val="00E504D9"/>
    <w:rsid w:val="00E5281A"/>
    <w:rsid w:val="00E55836"/>
    <w:rsid w:val="00E608D2"/>
    <w:rsid w:val="00E60EAB"/>
    <w:rsid w:val="00E628C6"/>
    <w:rsid w:val="00E63D18"/>
    <w:rsid w:val="00E678C6"/>
    <w:rsid w:val="00E74A95"/>
    <w:rsid w:val="00E762EE"/>
    <w:rsid w:val="00E81C0E"/>
    <w:rsid w:val="00E830C4"/>
    <w:rsid w:val="00E849EA"/>
    <w:rsid w:val="00E859F3"/>
    <w:rsid w:val="00E942D2"/>
    <w:rsid w:val="00EA2EEC"/>
    <w:rsid w:val="00EA4443"/>
    <w:rsid w:val="00EA7EAD"/>
    <w:rsid w:val="00EB2651"/>
    <w:rsid w:val="00EB3673"/>
    <w:rsid w:val="00EB743C"/>
    <w:rsid w:val="00EC22A0"/>
    <w:rsid w:val="00EC3CF7"/>
    <w:rsid w:val="00EC3F1A"/>
    <w:rsid w:val="00EC6518"/>
    <w:rsid w:val="00ED29E3"/>
    <w:rsid w:val="00ED35D7"/>
    <w:rsid w:val="00ED4ED8"/>
    <w:rsid w:val="00ED5F3C"/>
    <w:rsid w:val="00EE21D6"/>
    <w:rsid w:val="00EE476A"/>
    <w:rsid w:val="00EE4EEC"/>
    <w:rsid w:val="00EE5B08"/>
    <w:rsid w:val="00EE6188"/>
    <w:rsid w:val="00EE6C8B"/>
    <w:rsid w:val="00EF5363"/>
    <w:rsid w:val="00EF61DB"/>
    <w:rsid w:val="00EF7155"/>
    <w:rsid w:val="00F023E3"/>
    <w:rsid w:val="00F052E6"/>
    <w:rsid w:val="00F06ED5"/>
    <w:rsid w:val="00F07331"/>
    <w:rsid w:val="00F25A49"/>
    <w:rsid w:val="00F26BA5"/>
    <w:rsid w:val="00F323D6"/>
    <w:rsid w:val="00F37E80"/>
    <w:rsid w:val="00F44813"/>
    <w:rsid w:val="00F45EEB"/>
    <w:rsid w:val="00F506F9"/>
    <w:rsid w:val="00F511B6"/>
    <w:rsid w:val="00F544D4"/>
    <w:rsid w:val="00F57E61"/>
    <w:rsid w:val="00F6587F"/>
    <w:rsid w:val="00F659A3"/>
    <w:rsid w:val="00F66B77"/>
    <w:rsid w:val="00F67AAE"/>
    <w:rsid w:val="00F7214B"/>
    <w:rsid w:val="00F74814"/>
    <w:rsid w:val="00F80ECC"/>
    <w:rsid w:val="00F92E58"/>
    <w:rsid w:val="00F949DB"/>
    <w:rsid w:val="00F959A3"/>
    <w:rsid w:val="00F9738C"/>
    <w:rsid w:val="00F97C82"/>
    <w:rsid w:val="00FA01E4"/>
    <w:rsid w:val="00FA14D6"/>
    <w:rsid w:val="00FA156E"/>
    <w:rsid w:val="00FA5722"/>
    <w:rsid w:val="00FB2441"/>
    <w:rsid w:val="00FC112D"/>
    <w:rsid w:val="00FC3EEB"/>
    <w:rsid w:val="00FC73FD"/>
    <w:rsid w:val="00FC7788"/>
    <w:rsid w:val="00FD02B1"/>
    <w:rsid w:val="00FE1203"/>
    <w:rsid w:val="00FE4479"/>
    <w:rsid w:val="00FF0DF9"/>
    <w:rsid w:val="00FF3C19"/>
    <w:rsid w:val="00FF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8B0"/>
    <w:rPr>
      <w:sz w:val="24"/>
      <w:szCs w:val="24"/>
    </w:rPr>
  </w:style>
  <w:style w:type="paragraph" w:styleId="1">
    <w:name w:val="heading 1"/>
    <w:basedOn w:val="a"/>
    <w:next w:val="a"/>
    <w:qFormat/>
    <w:rsid w:val="008A58B0"/>
    <w:pPr>
      <w:keepNext/>
      <w:outlineLvl w:val="0"/>
    </w:pPr>
    <w:rPr>
      <w:rFonts w:ascii="a_Timer" w:hAnsi="a_Timer"/>
      <w:sz w:val="28"/>
    </w:rPr>
  </w:style>
  <w:style w:type="paragraph" w:styleId="2">
    <w:name w:val="heading 2"/>
    <w:basedOn w:val="a"/>
    <w:next w:val="a"/>
    <w:qFormat/>
    <w:rsid w:val="008A58B0"/>
    <w:pPr>
      <w:keepNext/>
      <w:tabs>
        <w:tab w:val="center" w:pos="-5465"/>
        <w:tab w:val="left" w:pos="4615"/>
      </w:tabs>
      <w:jc w:val="center"/>
      <w:outlineLvl w:val="1"/>
    </w:pPr>
    <w:rPr>
      <w:rFonts w:ascii="a_Timer" w:hAnsi="a_Timer"/>
      <w:b/>
      <w:bCs/>
      <w:sz w:val="32"/>
      <w:u w:val="single"/>
    </w:rPr>
  </w:style>
  <w:style w:type="paragraph" w:styleId="3">
    <w:name w:val="heading 3"/>
    <w:basedOn w:val="a"/>
    <w:next w:val="a"/>
    <w:qFormat/>
    <w:rsid w:val="008A58B0"/>
    <w:pPr>
      <w:keepNext/>
      <w:tabs>
        <w:tab w:val="center" w:pos="-5465"/>
        <w:tab w:val="left" w:pos="4615"/>
      </w:tabs>
      <w:ind w:firstLine="745"/>
      <w:outlineLvl w:val="2"/>
    </w:pPr>
    <w:rPr>
      <w:rFonts w:ascii="a_Timer" w:hAnsi="a_Timer"/>
      <w:sz w:val="28"/>
    </w:rPr>
  </w:style>
  <w:style w:type="paragraph" w:styleId="4">
    <w:name w:val="heading 4"/>
    <w:basedOn w:val="a"/>
    <w:next w:val="a"/>
    <w:qFormat/>
    <w:rsid w:val="008A58B0"/>
    <w:pPr>
      <w:keepNext/>
      <w:tabs>
        <w:tab w:val="center" w:pos="-5465"/>
        <w:tab w:val="left" w:pos="4615"/>
      </w:tabs>
      <w:ind w:firstLine="25"/>
      <w:outlineLvl w:val="3"/>
    </w:pPr>
    <w:rPr>
      <w:rFonts w:ascii="a_Timer" w:hAnsi="a_Timer"/>
      <w:sz w:val="28"/>
    </w:rPr>
  </w:style>
  <w:style w:type="paragraph" w:styleId="5">
    <w:name w:val="heading 5"/>
    <w:basedOn w:val="a"/>
    <w:next w:val="a"/>
    <w:qFormat/>
    <w:rsid w:val="008A58B0"/>
    <w:pPr>
      <w:keepNext/>
      <w:jc w:val="center"/>
      <w:outlineLvl w:val="4"/>
    </w:pPr>
    <w:rPr>
      <w:rFonts w:ascii="a_Timer" w:hAnsi="a_Timer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58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A58B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A58B0"/>
  </w:style>
  <w:style w:type="paragraph" w:styleId="a6">
    <w:name w:val="Body Text"/>
    <w:basedOn w:val="a"/>
    <w:rsid w:val="008A58B0"/>
    <w:pPr>
      <w:jc w:val="center"/>
    </w:pPr>
    <w:rPr>
      <w:rFonts w:ascii="a_Timer" w:hAnsi="a_Timer"/>
      <w:sz w:val="28"/>
    </w:rPr>
  </w:style>
  <w:style w:type="paragraph" w:styleId="20">
    <w:name w:val="Body Text 2"/>
    <w:basedOn w:val="a"/>
    <w:rsid w:val="008A58B0"/>
    <w:pPr>
      <w:jc w:val="center"/>
    </w:pPr>
    <w:rPr>
      <w:rFonts w:ascii="a_Timer" w:hAnsi="a_Timer"/>
      <w:szCs w:val="20"/>
    </w:rPr>
  </w:style>
  <w:style w:type="paragraph" w:styleId="30">
    <w:name w:val="Body Text 3"/>
    <w:basedOn w:val="a"/>
    <w:rsid w:val="008A58B0"/>
    <w:rPr>
      <w:rFonts w:ascii="a_Timer" w:hAnsi="a_Timer"/>
      <w:sz w:val="16"/>
    </w:rPr>
  </w:style>
  <w:style w:type="paragraph" w:styleId="a7">
    <w:name w:val="Block Text"/>
    <w:basedOn w:val="a"/>
    <w:rsid w:val="008B1B5E"/>
    <w:pPr>
      <w:ind w:left="-108" w:right="-108"/>
      <w:jc w:val="center"/>
    </w:pPr>
    <w:rPr>
      <w:b/>
      <w:i/>
      <w:sz w:val="20"/>
      <w:szCs w:val="20"/>
    </w:rPr>
  </w:style>
  <w:style w:type="table" w:styleId="a8">
    <w:name w:val="Table Grid"/>
    <w:basedOn w:val="a1"/>
    <w:rsid w:val="0000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7;&#1087;&#1077;&#1094;&#1080;&#1092;&#1080;&#1082;&#1072;&#1094;&#1080;&#1103;%20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2BEA5-93DD-4261-A5F8-A93226A9B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ШАБЛОН.dotx</Template>
  <TotalTime>0</TotalTime>
  <Pages>9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Redan-KB</Company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PM_TaranovaLM</dc:creator>
  <cp:lastModifiedBy>Таранова Людмила Михайловна</cp:lastModifiedBy>
  <cp:revision>2</cp:revision>
  <cp:lastPrinted>2016-08-01T06:31:00Z</cp:lastPrinted>
  <dcterms:created xsi:type="dcterms:W3CDTF">2017-01-24T12:53:00Z</dcterms:created>
  <dcterms:modified xsi:type="dcterms:W3CDTF">2017-01-24T12:53:00Z</dcterms:modified>
</cp:coreProperties>
</file>