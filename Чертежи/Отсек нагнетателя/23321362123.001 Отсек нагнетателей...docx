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03C" w:rsidRPr="001E034F" w:rsidRDefault="0008603C">
      <w:pPr>
        <w:ind w:left="900"/>
        <w:rPr>
          <w:rFonts w:ascii="a_Timer" w:hAnsi="a_Timer"/>
        </w:rPr>
      </w:pPr>
    </w:p>
    <w:p w:rsidR="00425638" w:rsidRDefault="009219A2">
      <w:pPr>
        <w:rPr>
          <w:rFonts w:ascii="a_Timer" w:hAnsi="a_Timer"/>
        </w:rPr>
      </w:pPr>
      <w:r w:rsidRPr="009219A2">
        <w:rPr>
          <w:rFonts w:ascii="a_Timer" w:hAnsi="a_Timer"/>
          <w:noProof/>
          <w:sz w:val="20"/>
        </w:rPr>
        <w:pict>
          <v:group id="_x0000_s1067" style="position:absolute;margin-left:59.55pt;margin-top:691.75pt;width:99.2pt;height:34pt;z-index:251660288;mso-position-horizontal-relative:page;mso-position-vertical-relative:page" coordorigin="1191,14515" coordsize="1997,1417">
            <v:rect id="_x0000_s1068" style="position:absolute;left:1191;top:14515;width:1984;height:1417;mso-position-horizontal-relative:page;mso-position-vertical-relative:page" filled="f">
              <v:textbox inset=",3.3mm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1260;top:14578;width:1928;height:1191;mso-position-vertical-relative:page" filled="f" stroked="f">
              <v:textbox style="mso-next-textbox:#_x0000_s1069" inset=",3.3mm">
                <w:txbxContent>
                  <w:p w:rsidR="00D73DDB" w:rsidRPr="003142AF" w:rsidRDefault="00D73DDB" w:rsidP="003142AF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  <w10:wrap anchorx="page" anchory="page"/>
            <w10:anchorlock/>
          </v:group>
        </w:pict>
      </w:r>
      <w:r w:rsidRPr="009219A2">
        <w:rPr>
          <w:rFonts w:ascii="a_Timer" w:hAnsi="a_Timer"/>
          <w:noProof/>
          <w:sz w:val="20"/>
        </w:rPr>
        <w:pict>
          <v:group id="_x0000_s1054" style="position:absolute;margin-left:158.75pt;margin-top:691.75pt;width:185pt;height:34pt;z-index:251659264;mso-position-horizontal-relative:page;mso-position-vertical-relative:page" coordorigin="3175,14515" coordsize="3700,850">
            <v:group id="_x0000_s1055" style="position:absolute;left:4649;top:14515;width:751;height:850;mso-position-horizontal-relative:page;mso-position-vertical-relative:page" coordorigin="4649,14515" coordsize="751,850">
              <v:shape id="_x0000_s1056" type="#_x0000_t202" style="position:absolute;left:4680;top:14760;width:720;height:474;mso-position-horizontal-relative:page;mso-position-vertical-relative:page" filled="f" stroked="f">
                <v:textbox style="mso-next-textbox:#_x0000_s1056" inset=".5mm,.3mm,.5mm">
                  <w:txbxContent>
                    <w:p w:rsidR="00D73DDB" w:rsidRPr="006812FB" w:rsidRDefault="00D73DDB" w:rsidP="008E2A9C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-2,85</w:t>
                      </w:r>
                    </w:p>
                  </w:txbxContent>
                </v:textbox>
              </v:shape>
              <v:rect id="_x0000_s1057" style="position:absolute;left:4649;top:14515;width:737;height:850;mso-wrap-edited:f;mso-position-horizontal-relative:page;mso-position-vertical-relative:page" wrapcoords="-220 0 -220 21600 21820 21600 21820 0 -220 0" filled="f">
                <v:textbox inset=".5mm,.3mm,.5mm"/>
              </v:rect>
            </v:group>
            <v:group id="_x0000_s1058" style="position:absolute;left:5387;top:14515;width:751;height:850;mso-position-horizontal-relative:page;mso-position-vertical-relative:page" coordorigin="4649,14515" coordsize="751,850">
              <v:shape id="_x0000_s1059" type="#_x0000_t202" style="position:absolute;left:4680;top:14760;width:720;height:474;mso-position-horizontal-relative:page;mso-position-vertical-relative:page" filled="f" stroked="f">
                <v:textbox style="mso-next-textbox:#_x0000_s1059" inset=".5mm,.3mm,.5mm">
                  <w:txbxContent>
                    <w:p w:rsidR="00D73DDB" w:rsidRPr="00B91802" w:rsidRDefault="00D73DDB" w:rsidP="00B926BF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  <v:rect id="_x0000_s1060" style="position:absolute;left:4649;top:14515;width:737;height:850;mso-wrap-edited:f;mso-position-horizontal-relative:page;mso-position-vertical-relative:page" wrapcoords="-220 0 -220 21600 21820 21600 21820 0 -220 0" filled="f">
                <v:textbox inset=".5mm,.3mm,.5mm"/>
              </v:rect>
            </v:group>
            <v:group id="_x0000_s1061" style="position:absolute;left:6124;top:14515;width:751;height:850;mso-position-horizontal-relative:page;mso-position-vertical-relative:page" coordorigin="4649,14515" coordsize="751,850">
              <v:shape id="_x0000_s1062" type="#_x0000_t202" style="position:absolute;left:4680;top:14760;width:720;height:474;mso-position-horizontal-relative:page;mso-position-vertical-relative:page" filled="f" stroked="f">
                <v:textbox style="mso-next-textbox:#_x0000_s1062" inset=".5mm,.3mm,.5mm">
                  <w:txbxContent>
                    <w:p w:rsidR="00D73DDB" w:rsidRPr="006812FB" w:rsidRDefault="00D73DDB" w:rsidP="008E2A9C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0,69</w:t>
                      </w:r>
                    </w:p>
                  </w:txbxContent>
                </v:textbox>
              </v:shape>
              <v:rect id="_x0000_s1063" style="position:absolute;left:4649;top:14515;width:737;height:850;mso-wrap-edited:f;mso-position-horizontal-relative:page;mso-position-vertical-relative:page" wrapcoords="-220 0 -220 21600 21820 21600 21820 0 -220 0" filled="f">
                <v:textbox inset=".5mm,.3mm,.5mm"/>
              </v:rect>
            </v:group>
            <v:group id="_x0000_s1064" style="position:absolute;left:3175;top:14515;width:1474;height:850" coordorigin="3175,14515" coordsize="1474,850">
              <v:shape id="_x0000_s1065" type="#_x0000_t202" style="position:absolute;left:3175;top:14760;width:1417;height:474;mso-position-horizontal-relative:page;mso-position-vertical-relative:page" filled="f" stroked="f">
                <v:textbox style="mso-next-textbox:#_x0000_s1065" inset=".5mm,.3mm,.5mm">
                  <w:txbxContent>
                    <w:p w:rsidR="00D73DDB" w:rsidRPr="00125460" w:rsidRDefault="00125460" w:rsidP="00125460">
                      <w:pPr>
                        <w:jc w:val="center"/>
                        <w:rPr>
                          <w:color w:val="FF0000"/>
                          <w:szCs w:val="28"/>
                        </w:rPr>
                      </w:pPr>
                      <w:r w:rsidRPr="00125460">
                        <w:rPr>
                          <w:color w:val="FF0000"/>
                          <w:szCs w:val="28"/>
                        </w:rPr>
                        <w:t>87,8</w:t>
                      </w:r>
                    </w:p>
                  </w:txbxContent>
                </v:textbox>
              </v:shape>
              <v:rect id="_x0000_s1066" style="position:absolute;left:3175;top:14515;width:1474;height:850;mso-wrap-edited:f;mso-position-horizontal-relative:page;mso-position-vertical-relative:page" wrapcoords="-220 0 -220 21600 21820 21600 21820 0 -220 0" filled="f">
                <v:textbox inset=".5mm,.3mm,.5mm"/>
              </v:rect>
            </v:group>
            <w10:wrap anchorx="page" anchory="page"/>
            <w10:anchorlock/>
          </v:group>
        </w:pict>
      </w:r>
      <w:r w:rsidRPr="009219A2">
        <w:rPr>
          <w:rFonts w:ascii="a_Timer" w:hAnsi="a_Timer"/>
          <w:noProof/>
          <w:sz w:val="20"/>
        </w:rPr>
        <w:pict>
          <v:group id="_x0000_s1050" style="position:absolute;margin-left:158.75pt;margin-top:725.75pt;width:185pt;height:42.5pt;z-index:251657216;mso-position-horizontal-relative:page;mso-position-vertical-relative:page" coordorigin="3175,14515" coordsize="3700,850">
            <v:group id="_x0000_s1038" style="position:absolute;left:4649;top:14515;width:751;height:850;mso-position-horizontal-relative:page;mso-position-vertical-relative:page" coordorigin="4649,14515" coordsize="751,850">
              <v:shape id="_x0000_s1035" type="#_x0000_t202" style="position:absolute;left:4680;top:14760;width:720;height:474;mso-position-horizontal-relative:page;mso-position-vertical-relative:page" filled="f" stroked="f">
                <v:textbox style="mso-next-textbox:#_x0000_s1035">
                  <w:txbxContent>
                    <w:p w:rsidR="00D73DDB" w:rsidRDefault="00D73D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  <v:rect id="_x0000_s1037" style="position:absolute;left:4649;top:14515;width:737;height:850;mso-wrap-edited:f;mso-position-horizontal-relative:page;mso-position-vertical-relative:page" wrapcoords="-220 0 -220 21600 21820 21600 21820 0 -220 0" filled="f"/>
            </v:group>
            <v:group id="_x0000_s1039" style="position:absolute;left:5387;top:14515;width:751;height:850;mso-position-horizontal-relative:page;mso-position-vertical-relative:page" coordorigin="4649,14515" coordsize="751,850">
              <v:shape id="_x0000_s1040" type="#_x0000_t202" style="position:absolute;left:4680;top:14760;width:720;height:474;mso-position-horizontal-relative:page;mso-position-vertical-relative:page" filled="f" stroked="f">
                <v:textbox style="mso-next-textbox:#_x0000_s1040">
                  <w:txbxContent>
                    <w:p w:rsidR="00D73DDB" w:rsidRDefault="00D73D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  <v:rect id="_x0000_s1041" style="position:absolute;left:4649;top:14515;width:737;height:850;mso-wrap-edited:f;mso-position-horizontal-relative:page;mso-position-vertical-relative:page" wrapcoords="-220 0 -220 21600 21820 21600 21820 0 -220 0" filled="f"/>
            </v:group>
            <v:group id="_x0000_s1042" style="position:absolute;left:6124;top:14515;width:751;height:850;mso-position-horizontal-relative:page;mso-position-vertical-relative:page" coordorigin="4649,14515" coordsize="751,850">
              <v:shape id="_x0000_s1043" type="#_x0000_t202" style="position:absolute;left:4680;top:14760;width:720;height:474;mso-position-horizontal-relative:page;mso-position-vertical-relative:page" filled="f" stroked="f">
                <v:textbox style="mso-next-textbox:#_x0000_s1043">
                  <w:txbxContent>
                    <w:p w:rsidR="00D73DDB" w:rsidRDefault="00D73D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  <v:rect id="_x0000_s1044" style="position:absolute;left:4649;top:14515;width:737;height:850;mso-wrap-edited:f;mso-position-horizontal-relative:page;mso-position-vertical-relative:page" wrapcoords="-220 0 -220 21600 21820 21600 21820 0 -220 0" filled="f"/>
            </v:group>
            <v:group id="_x0000_s1049" style="position:absolute;left:3175;top:14515;width:1474;height:850" coordorigin="3175,14515" coordsize="1474,850">
              <v:shape id="_x0000_s1034" type="#_x0000_t202" style="position:absolute;left:3175;top:14760;width:1417;height:474;mso-position-horizontal-relative:page;mso-position-vertical-relative:page" filled="f" stroked="f">
                <v:textbox style="mso-next-textbox:#_x0000_s1034">
                  <w:txbxContent>
                    <w:p w:rsidR="00D73DDB" w:rsidRPr="00C1004C" w:rsidRDefault="00D73DD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</w:t>
                      </w:r>
                      <w:proofErr w:type="gramStart"/>
                      <w:r>
                        <w:t>,</w:t>
                      </w:r>
                      <w:proofErr w:type="spellStart"/>
                      <w:r>
                        <w:t>кГ</w:t>
                      </w:r>
                      <w:proofErr w:type="spellEnd"/>
                      <w:proofErr w:type="gramEnd"/>
                    </w:p>
                  </w:txbxContent>
                </v:textbox>
              </v:shape>
              <v:rect id="_x0000_s1045" style="position:absolute;left:3175;top:14515;width:1474;height:850;mso-wrap-edited:f;mso-position-horizontal-relative:page;mso-position-vertical-relative:page" wrapcoords="-220 0 -220 21600 21820 21600 21820 0 -220 0" filled="f"/>
            </v:group>
            <w10:wrap anchorx="page" anchory="page"/>
            <w10:anchorlock/>
          </v:group>
        </w:pict>
      </w:r>
      <w:r w:rsidRPr="009219A2">
        <w:rPr>
          <w:rFonts w:ascii="a_Timer" w:hAnsi="a_Timer"/>
          <w:noProof/>
          <w:sz w:val="20"/>
        </w:rPr>
        <w:pict>
          <v:group id="_x0000_s1048" style="position:absolute;margin-left:59.55pt;margin-top:725.75pt;width:99.85pt;height:70.85pt;z-index:251655168;mso-position-horizontal-relative:page;mso-position-vertical-relative:page" coordorigin="1191,14515" coordsize="1997,1417">
            <v:rect id="_x0000_s1027" style="position:absolute;left:1191;top:14515;width:1984;height:1417;mso-position-horizontal-relative:page;mso-position-vertical-relative:page" filled="f"/>
            <v:shape id="_x0000_s1031" type="#_x0000_t202" style="position:absolute;left:1260;top:14578;width:1928;height:1191;mso-position-vertical-relative:page" filled="f" stroked="f">
              <v:textbox style="mso-next-textbox:#_x0000_s1031">
                <w:txbxContent>
                  <w:p w:rsidR="00D73DDB" w:rsidRDefault="00D73DDB">
                    <w:pPr>
                      <w:pStyle w:val="a6"/>
                    </w:pPr>
                    <w:r>
                      <w:t>Код</w:t>
                    </w:r>
                    <w:r>
                      <w:br/>
                      <w:t>статьи</w:t>
                    </w:r>
                  </w:p>
                </w:txbxContent>
              </v:textbox>
            </v:shape>
            <w10:wrap anchorx="page" anchory="page"/>
            <w10:anchorlock/>
          </v:group>
        </w:pict>
      </w:r>
      <w:r w:rsidRPr="009219A2">
        <w:rPr>
          <w:rFonts w:ascii="a_Timer" w:hAnsi="a_Timer"/>
          <w:noProof/>
          <w:sz w:val="20"/>
        </w:rPr>
        <w:pict>
          <v:shape id="_x0000_s1047" type="#_x0000_t202" style="position:absolute;margin-left:162pt;margin-top:768.3pt;width:1in;height:23.7pt;z-index:251658240;mso-position-horizontal-relative:page;mso-position-vertical-relative:page" filled="f" stroked="f">
            <v:textbox style="mso-next-textbox:#_x0000_s1047">
              <w:txbxContent>
                <w:p w:rsidR="00D73DDB" w:rsidRDefault="00D73DDB">
                  <w:pPr>
                    <w:jc w:val="center"/>
                  </w:pPr>
                  <w:r>
                    <w:t>Масса</w:t>
                  </w:r>
                </w:p>
              </w:txbxContent>
            </v:textbox>
            <w10:wrap anchorx="page" anchory="page"/>
            <w10:anchorlock/>
          </v:shape>
        </w:pict>
      </w:r>
      <w:r w:rsidRPr="009219A2">
        <w:rPr>
          <w:rFonts w:ascii="a_Timer" w:hAnsi="a_Timer"/>
          <w:noProof/>
          <w:sz w:val="20"/>
        </w:rPr>
        <w:pict>
          <v:shape id="_x0000_s1033" type="#_x0000_t202" style="position:absolute;margin-left:234pt;margin-top:768.3pt;width:108pt;height:23.7pt;z-index:251656192;mso-position-horizontal-relative:page;mso-position-vertical-relative:page" filled="f" stroked="f">
            <v:textbox>
              <w:txbxContent>
                <w:p w:rsidR="00D73DDB" w:rsidRDefault="00D73DDB">
                  <w:pPr>
                    <w:jc w:val="center"/>
                  </w:pPr>
                  <w:r>
                    <w:t xml:space="preserve">Плечо, </w:t>
                  </w:r>
                  <w:proofErr w:type="gramStart"/>
                  <w:r>
                    <w:t>м</w:t>
                  </w:r>
                  <w:proofErr w:type="gramEnd"/>
                </w:p>
              </w:txbxContent>
            </v:textbox>
            <w10:wrap anchorx="page" anchory="page"/>
            <w10:anchorlock/>
          </v:shape>
        </w:pict>
      </w:r>
      <w:r w:rsidRPr="009219A2">
        <w:rPr>
          <w:rFonts w:ascii="a_Timer" w:hAnsi="a_Timer"/>
          <w:noProof/>
          <w:sz w:val="20"/>
        </w:rPr>
        <w:pict>
          <v:shape id="_x0000_s1030" type="#_x0000_t202" style="position:absolute;margin-left:0;margin-top:800.9pt;width:279pt;height:23.8pt;z-index:251654144;mso-position-vertical-relative:page" filled="f" stroked="f">
            <v:textbox inset="1.5mm,,1.5mm">
              <w:txbxContent>
                <w:p w:rsidR="00D73DDB" w:rsidRDefault="00D73DDB">
                  <w:pPr>
                    <w:pStyle w:val="5"/>
                  </w:pPr>
                  <w:r>
                    <w:t>Нагрузка по РД5.0205-76</w:t>
                  </w:r>
                </w:p>
              </w:txbxContent>
            </v:textbox>
            <w10:wrap anchory="page"/>
            <w10:anchorlock/>
          </v:shape>
        </w:pict>
      </w:r>
      <w:r w:rsidRPr="009219A2">
        <w:rPr>
          <w:rFonts w:ascii="a_Timer" w:hAnsi="a_Timer"/>
          <w:noProof/>
          <w:sz w:val="20"/>
        </w:rPr>
        <w:pict>
          <v:rect id="_x0000_s1029" style="position:absolute;margin-left:232.45pt;margin-top:768.3pt;width:110.55pt;height:28.35pt;z-index:-251663360;mso-wrap-edited:f;mso-position-horizontal-relative:page;mso-position-vertical-relative:page" wrapcoords="-220 0 -220 21600 21820 21600 21820 0 -220 0" filled="f">
            <w10:wrap anchorx="page" anchory="page"/>
            <w10:anchorlock/>
          </v:rect>
        </w:pict>
      </w:r>
      <w:r w:rsidRPr="009219A2">
        <w:rPr>
          <w:rFonts w:ascii="a_Timer" w:hAnsi="a_Timer"/>
          <w:noProof/>
          <w:sz w:val="20"/>
        </w:rPr>
        <w:pict>
          <v:rect id="_x0000_s1028" style="position:absolute;margin-left:158.75pt;margin-top:768.3pt;width:73.7pt;height:28.35pt;z-index:-251664384;mso-wrap-edited:f;mso-position-horizontal-relative:page;mso-position-vertical-relative:page" wrapcoords="-220 0 -220 21600 21820 21600 21820 0 -220 0" filled="f">
            <w10:wrap anchorx="page" anchory="page"/>
            <w10:anchorlock/>
          </v:rect>
        </w:pict>
      </w:r>
      <w:r w:rsidRPr="009219A2">
        <w:rPr>
          <w:rFonts w:ascii="a_Timer" w:hAnsi="a_Timer"/>
          <w:noProof/>
          <w:sz w:val="20"/>
        </w:rPr>
        <w:pict>
          <v:rect id="_x0000_s1026" style="position:absolute;margin-left:59.55pt;margin-top:796.65pt;width:283.45pt;height:28.35pt;z-index:-251665408;mso-wrap-edited:f;mso-position-horizontal-relative:page;mso-position-vertical-relative:page" wrapcoords="-57 0 -57 21600 21657 21600 21657 0 -57 0" filled="f">
            <w10:wrap anchorx="page" anchory="page"/>
            <w10:anchorlock/>
          </v:rect>
        </w:pict>
      </w:r>
      <w:r w:rsidR="004D5E53">
        <w:rPr>
          <w:rFonts w:ascii="a_Timer" w:hAnsi="a_Timer"/>
        </w:rPr>
        <w:t xml:space="preserve">   </w:t>
      </w:r>
      <w:r w:rsidR="00274594">
        <w:rPr>
          <w:rFonts w:ascii="a_Timer" w:hAnsi="a_Timer"/>
        </w:rPr>
        <w:t xml:space="preserve"> </w:t>
      </w:r>
      <w:r w:rsidR="00C57FA5">
        <w:rPr>
          <w:rFonts w:ascii="a_Timer" w:hAnsi="a_Timer"/>
        </w:rPr>
        <w:t xml:space="preserve"> </w:t>
      </w:r>
      <w:r w:rsidR="00A8081C">
        <w:rPr>
          <w:rFonts w:ascii="a_Timer" w:hAnsi="a_Timer"/>
        </w:rPr>
        <w:t xml:space="preserve"> </w:t>
      </w:r>
      <w:r w:rsidR="00425638">
        <w:rPr>
          <w:rFonts w:ascii="a_Timer" w:hAnsi="a_Timer"/>
        </w:rPr>
        <w:t xml:space="preserve">                   </w:t>
      </w: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  <w:r>
        <w:rPr>
          <w:rFonts w:ascii="a_Timer" w:hAnsi="a_Timer"/>
        </w:rPr>
        <w:t xml:space="preserve">                         </w:t>
      </w: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  <w:r>
        <w:rPr>
          <w:rFonts w:ascii="a_Timer" w:hAnsi="a_Timer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="007C11E9">
        <w:rPr>
          <w:rFonts w:ascii="a_Timer" w:hAnsi="a_Timer"/>
        </w:rPr>
        <w:t xml:space="preserve"> </w:t>
      </w:r>
      <w:r>
        <w:rPr>
          <w:rFonts w:ascii="a_Timer" w:hAnsi="a_Timer"/>
        </w:rPr>
        <w:t xml:space="preserve">                                   </w:t>
      </w: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  <w:r>
        <w:rPr>
          <w:rFonts w:ascii="a_Timer" w:hAnsi="a_Time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pPr w:leftFromText="180" w:rightFromText="180" w:vertAnchor="page" w:horzAnchor="page" w:tblpX="15353" w:tblpY="99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8"/>
      </w:tblGrid>
      <w:tr w:rsidR="00425638" w:rsidRPr="000801CF" w:rsidTr="00620AFD">
        <w:trPr>
          <w:trHeight w:val="279"/>
        </w:trPr>
        <w:tc>
          <w:tcPr>
            <w:tcW w:w="258" w:type="dxa"/>
            <w:vAlign w:val="center"/>
          </w:tcPr>
          <w:p w:rsidR="00425638" w:rsidRPr="00735A12" w:rsidRDefault="00425638" w:rsidP="00620AFD">
            <w:pPr>
              <w:rPr>
                <w:sz w:val="28"/>
                <w:szCs w:val="28"/>
              </w:rPr>
            </w:pPr>
          </w:p>
        </w:tc>
      </w:tr>
    </w:tbl>
    <w:p w:rsidR="0008603C" w:rsidRDefault="00B42A14">
      <w:pPr>
        <w:rPr>
          <w:rFonts w:ascii="a_Timer" w:hAnsi="a_Timer"/>
          <w:sz w:val="8"/>
        </w:rPr>
      </w:pPr>
      <w:r>
        <w:rPr>
          <w:rFonts w:ascii="a_Timer" w:hAnsi="a_Timer"/>
        </w:rPr>
        <w:t xml:space="preserve"> </w:t>
      </w:r>
      <w:r w:rsidR="00930BE5">
        <w:rPr>
          <w:rFonts w:ascii="a_Timer" w:hAnsi="a_Timer"/>
        </w:rPr>
        <w:t xml:space="preserve">   </w:t>
      </w:r>
      <w:r w:rsidR="00997932">
        <w:rPr>
          <w:rFonts w:ascii="a_Timer" w:hAnsi="a_Timer"/>
        </w:rPr>
        <w:t xml:space="preserve"> </w:t>
      </w:r>
      <w:r w:rsidR="007A254E">
        <w:rPr>
          <w:rFonts w:ascii="a_Timer" w:hAnsi="a_Timer"/>
        </w:rPr>
        <w:t xml:space="preserve"> </w:t>
      </w:r>
      <w:r w:rsidR="00D97052">
        <w:rPr>
          <w:rFonts w:ascii="a_Timer" w:hAnsi="a_Timer"/>
        </w:rPr>
        <w:t xml:space="preserve"> </w:t>
      </w:r>
      <w:r w:rsidR="0008603C">
        <w:rPr>
          <w:rFonts w:ascii="a_Timer" w:hAnsi="a_Timer"/>
        </w:rPr>
        <w:br w:type="page"/>
      </w:r>
    </w:p>
    <w:tbl>
      <w:tblPr>
        <w:tblStyle w:val="a8"/>
        <w:tblW w:w="22079" w:type="dxa"/>
        <w:tblInd w:w="169" w:type="dxa"/>
        <w:tblLayout w:type="fixed"/>
        <w:tblLook w:val="01E0"/>
      </w:tblPr>
      <w:tblGrid>
        <w:gridCol w:w="478"/>
        <w:gridCol w:w="550"/>
        <w:gridCol w:w="42"/>
        <w:gridCol w:w="986"/>
        <w:gridCol w:w="1607"/>
        <w:gridCol w:w="1071"/>
        <w:gridCol w:w="1071"/>
        <w:gridCol w:w="1071"/>
        <w:gridCol w:w="1071"/>
        <w:gridCol w:w="893"/>
        <w:gridCol w:w="893"/>
        <w:gridCol w:w="554"/>
        <w:gridCol w:w="537"/>
        <w:gridCol w:w="30"/>
        <w:gridCol w:w="684"/>
        <w:gridCol w:w="167"/>
        <w:gridCol w:w="172"/>
        <w:gridCol w:w="735"/>
        <w:gridCol w:w="537"/>
        <w:gridCol w:w="537"/>
        <w:gridCol w:w="715"/>
        <w:gridCol w:w="715"/>
        <w:gridCol w:w="537"/>
        <w:gridCol w:w="892"/>
        <w:gridCol w:w="537"/>
        <w:gridCol w:w="1605"/>
        <w:gridCol w:w="1606"/>
        <w:gridCol w:w="537"/>
        <w:gridCol w:w="1249"/>
      </w:tblGrid>
      <w:tr w:rsidR="001C5249" w:rsidRPr="001C5249" w:rsidTr="00AD129C">
        <w:trPr>
          <w:cantSplit/>
          <w:trHeight w:val="1095"/>
          <w:tblHeader/>
        </w:trPr>
        <w:tc>
          <w:tcPr>
            <w:tcW w:w="478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lastRenderedPageBreak/>
              <w:t>Номер строки</w:t>
            </w:r>
          </w:p>
        </w:tc>
        <w:tc>
          <w:tcPr>
            <w:tcW w:w="550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Позиция</w:t>
            </w:r>
          </w:p>
        </w:tc>
        <w:tc>
          <w:tcPr>
            <w:tcW w:w="2635" w:type="dxa"/>
            <w:gridSpan w:val="3"/>
            <w:vMerge w:val="restart"/>
            <w:vAlign w:val="center"/>
          </w:tcPr>
          <w:p w:rsidR="001C5249" w:rsidRPr="001C5249" w:rsidRDefault="001C5249" w:rsidP="006D3904">
            <w:pPr>
              <w:jc w:val="center"/>
            </w:pPr>
            <w:r>
              <w:t>Обозначение</w:t>
            </w:r>
          </w:p>
        </w:tc>
        <w:tc>
          <w:tcPr>
            <w:tcW w:w="4284" w:type="dxa"/>
            <w:gridSpan w:val="4"/>
            <w:vMerge w:val="restart"/>
            <w:vAlign w:val="center"/>
          </w:tcPr>
          <w:p w:rsidR="001C5249" w:rsidRPr="001C5249" w:rsidRDefault="001C5249" w:rsidP="001C5249">
            <w:pPr>
              <w:jc w:val="center"/>
            </w:pPr>
            <w:r>
              <w:t>Наименование</w:t>
            </w:r>
          </w:p>
        </w:tc>
        <w:tc>
          <w:tcPr>
            <w:tcW w:w="1786" w:type="dxa"/>
            <w:gridSpan w:val="2"/>
            <w:vMerge w:val="restart"/>
            <w:vAlign w:val="center"/>
          </w:tcPr>
          <w:p w:rsidR="001C5249" w:rsidRPr="001C5249" w:rsidRDefault="001C5249" w:rsidP="001C5249">
            <w:pPr>
              <w:jc w:val="center"/>
            </w:pPr>
            <w:r>
              <w:t>Код изделия или материала</w:t>
            </w:r>
          </w:p>
        </w:tc>
        <w:tc>
          <w:tcPr>
            <w:tcW w:w="554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 xml:space="preserve">Код ед. </w:t>
            </w:r>
            <w:proofErr w:type="spellStart"/>
            <w:r>
              <w:t>изм</w:t>
            </w:r>
            <w:proofErr w:type="spellEnd"/>
            <w:r>
              <w:t>.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Количество</w:t>
            </w:r>
          </w:p>
        </w:tc>
        <w:tc>
          <w:tcPr>
            <w:tcW w:w="1788" w:type="dxa"/>
            <w:gridSpan w:val="5"/>
            <w:vAlign w:val="center"/>
          </w:tcPr>
          <w:p w:rsidR="001C5249" w:rsidRPr="001C5249" w:rsidRDefault="001C5249" w:rsidP="001C5249">
            <w:pPr>
              <w:jc w:val="center"/>
            </w:pPr>
            <w:r>
              <w:t xml:space="preserve">Масса, </w:t>
            </w:r>
            <w:proofErr w:type="gramStart"/>
            <w:r>
              <w:t>кг</w:t>
            </w:r>
            <w:proofErr w:type="gramEnd"/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 w:rsidRPr="001C5249">
              <w:rPr>
                <w:sz w:val="22"/>
                <w:szCs w:val="22"/>
              </w:rPr>
              <w:t>Место расположения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Изоляция</w:t>
            </w:r>
          </w:p>
        </w:tc>
        <w:tc>
          <w:tcPr>
            <w:tcW w:w="1430" w:type="dxa"/>
            <w:gridSpan w:val="2"/>
            <w:shd w:val="clear" w:color="auto" w:fill="auto"/>
            <w:vAlign w:val="center"/>
          </w:tcPr>
          <w:p w:rsidR="001C5249" w:rsidRPr="001C5249" w:rsidRDefault="001C5249" w:rsidP="001C5249">
            <w:pPr>
              <w:jc w:val="center"/>
            </w:pPr>
            <w:r>
              <w:t>Коды</w:t>
            </w:r>
          </w:p>
        </w:tc>
        <w:tc>
          <w:tcPr>
            <w:tcW w:w="1429" w:type="dxa"/>
            <w:gridSpan w:val="2"/>
            <w:shd w:val="clear" w:color="auto" w:fill="auto"/>
            <w:vAlign w:val="center"/>
          </w:tcPr>
          <w:p w:rsidR="001C5249" w:rsidRPr="001C5249" w:rsidRDefault="001C5249" w:rsidP="001C5249">
            <w:pPr>
              <w:jc w:val="center"/>
            </w:pPr>
            <w:r>
              <w:t>Расход м</w:t>
            </w:r>
            <w:r>
              <w:t>а</w:t>
            </w:r>
            <w:r>
              <w:t>териала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Код установки</w:t>
            </w:r>
          </w:p>
        </w:tc>
        <w:tc>
          <w:tcPr>
            <w:tcW w:w="3211" w:type="dxa"/>
            <w:gridSpan w:val="2"/>
            <w:shd w:val="clear" w:color="auto" w:fill="auto"/>
            <w:vAlign w:val="center"/>
          </w:tcPr>
          <w:p w:rsidR="001C5249" w:rsidRPr="001C5249" w:rsidRDefault="001C5249" w:rsidP="001C5249">
            <w:pPr>
              <w:jc w:val="center"/>
            </w:pPr>
            <w:r>
              <w:t>Этап, вид работ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proofErr w:type="spellStart"/>
            <w:r>
              <w:t>Оптим</w:t>
            </w:r>
            <w:proofErr w:type="spellEnd"/>
            <w:r>
              <w:t>. шифр</w:t>
            </w:r>
          </w:p>
        </w:tc>
        <w:tc>
          <w:tcPr>
            <w:tcW w:w="1249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Примечание</w:t>
            </w:r>
          </w:p>
        </w:tc>
      </w:tr>
      <w:tr w:rsidR="001C5249" w:rsidRPr="001C5249" w:rsidTr="00AD129C">
        <w:trPr>
          <w:cantSplit/>
          <w:trHeight w:val="1446"/>
          <w:tblHeader/>
        </w:trPr>
        <w:tc>
          <w:tcPr>
            <w:tcW w:w="478" w:type="dxa"/>
            <w:vMerge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</w:p>
        </w:tc>
        <w:tc>
          <w:tcPr>
            <w:tcW w:w="550" w:type="dxa"/>
            <w:vMerge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</w:p>
        </w:tc>
        <w:tc>
          <w:tcPr>
            <w:tcW w:w="2635" w:type="dxa"/>
            <w:gridSpan w:val="3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4284" w:type="dxa"/>
            <w:gridSpan w:val="4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1786" w:type="dxa"/>
            <w:gridSpan w:val="2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554" w:type="dxa"/>
            <w:vMerge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</w:p>
        </w:tc>
        <w:tc>
          <w:tcPr>
            <w:tcW w:w="537" w:type="dxa"/>
            <w:vMerge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</w:p>
        </w:tc>
        <w:tc>
          <w:tcPr>
            <w:tcW w:w="714" w:type="dxa"/>
            <w:gridSpan w:val="2"/>
            <w:vAlign w:val="center"/>
          </w:tcPr>
          <w:p w:rsidR="001C5249" w:rsidRPr="001C5249" w:rsidRDefault="001C5249" w:rsidP="001C5249">
            <w:pPr>
              <w:jc w:val="center"/>
              <w:rPr>
                <w:sz w:val="22"/>
                <w:szCs w:val="22"/>
              </w:rPr>
            </w:pPr>
            <w:r w:rsidRPr="001C5249">
              <w:rPr>
                <w:sz w:val="22"/>
                <w:szCs w:val="22"/>
              </w:rPr>
              <w:t>Ед</w:t>
            </w:r>
            <w:r w:rsidRPr="001C5249">
              <w:rPr>
                <w:sz w:val="22"/>
                <w:szCs w:val="22"/>
              </w:rPr>
              <w:t>и</w:t>
            </w:r>
            <w:r w:rsidRPr="001C5249">
              <w:rPr>
                <w:sz w:val="22"/>
                <w:szCs w:val="22"/>
              </w:rPr>
              <w:t>н</w:t>
            </w:r>
            <w:r w:rsidRPr="001C5249">
              <w:rPr>
                <w:sz w:val="22"/>
                <w:szCs w:val="22"/>
              </w:rPr>
              <w:t>и</w:t>
            </w:r>
            <w:r w:rsidRPr="001C5249">
              <w:rPr>
                <w:sz w:val="22"/>
                <w:szCs w:val="22"/>
              </w:rPr>
              <w:t>цы</w:t>
            </w:r>
          </w:p>
        </w:tc>
        <w:tc>
          <w:tcPr>
            <w:tcW w:w="1074" w:type="dxa"/>
            <w:gridSpan w:val="3"/>
            <w:vAlign w:val="center"/>
          </w:tcPr>
          <w:p w:rsidR="001C5249" w:rsidRPr="001C5249" w:rsidRDefault="001C5249" w:rsidP="001C5249">
            <w:pPr>
              <w:jc w:val="center"/>
            </w:pPr>
            <w:r>
              <w:t>Общая</w:t>
            </w:r>
          </w:p>
        </w:tc>
        <w:tc>
          <w:tcPr>
            <w:tcW w:w="537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537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715" w:type="dxa"/>
            <w:shd w:val="clear" w:color="auto" w:fill="auto"/>
            <w:textDirection w:val="btLr"/>
            <w:vAlign w:val="center"/>
          </w:tcPr>
          <w:p w:rsidR="001C5249" w:rsidRPr="00ED35D7" w:rsidRDefault="00ED35D7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Ведомость заказа</w:t>
            </w:r>
          </w:p>
        </w:tc>
        <w:tc>
          <w:tcPr>
            <w:tcW w:w="715" w:type="dxa"/>
            <w:shd w:val="clear" w:color="auto" w:fill="auto"/>
            <w:textDirection w:val="btLr"/>
            <w:vAlign w:val="center"/>
          </w:tcPr>
          <w:p w:rsidR="001C5249" w:rsidRPr="00ED35D7" w:rsidRDefault="00ED35D7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Покрытия</w:t>
            </w:r>
          </w:p>
        </w:tc>
        <w:tc>
          <w:tcPr>
            <w:tcW w:w="537" w:type="dxa"/>
            <w:shd w:val="clear" w:color="auto" w:fill="auto"/>
            <w:textDirection w:val="btLr"/>
            <w:vAlign w:val="center"/>
          </w:tcPr>
          <w:p w:rsidR="001C5249" w:rsidRPr="00ED35D7" w:rsidRDefault="00ED35D7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 w:rsidRPr="00ED35D7">
              <w:rPr>
                <w:sz w:val="22"/>
                <w:szCs w:val="22"/>
              </w:rPr>
              <w:t xml:space="preserve">Код ед. </w:t>
            </w:r>
            <w:proofErr w:type="spellStart"/>
            <w:r w:rsidRPr="00ED35D7">
              <w:rPr>
                <w:sz w:val="22"/>
                <w:szCs w:val="22"/>
              </w:rPr>
              <w:t>изм</w:t>
            </w:r>
            <w:proofErr w:type="spellEnd"/>
            <w:r w:rsidRPr="00ED35D7">
              <w:rPr>
                <w:sz w:val="22"/>
                <w:szCs w:val="22"/>
              </w:rPr>
              <w:t>.</w:t>
            </w:r>
          </w:p>
        </w:tc>
        <w:tc>
          <w:tcPr>
            <w:tcW w:w="892" w:type="dxa"/>
            <w:shd w:val="clear" w:color="auto" w:fill="auto"/>
            <w:textDirection w:val="btLr"/>
            <w:vAlign w:val="center"/>
          </w:tcPr>
          <w:p w:rsidR="001C5249" w:rsidRPr="00ED35D7" w:rsidRDefault="00ED35D7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</w:t>
            </w:r>
          </w:p>
        </w:tc>
        <w:tc>
          <w:tcPr>
            <w:tcW w:w="537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1C5249" w:rsidRPr="00ED35D7" w:rsidRDefault="00ED35D7" w:rsidP="001C5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</w:t>
            </w:r>
            <w:r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тельная сбо</w:t>
            </w:r>
            <w:r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</w:rPr>
              <w:t>ка (изготовл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ние)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1C5249" w:rsidRPr="001C5249" w:rsidRDefault="00ED35D7" w:rsidP="001C5249">
            <w:pPr>
              <w:jc w:val="center"/>
            </w:pPr>
            <w:r>
              <w:t>Монтаж</w:t>
            </w:r>
          </w:p>
        </w:tc>
        <w:tc>
          <w:tcPr>
            <w:tcW w:w="537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</w:tr>
      <w:tr w:rsidR="00216DE6" w:rsidRPr="001C5249" w:rsidTr="00AD129C">
        <w:trPr>
          <w:trHeight w:val="494"/>
          <w:tblHeader/>
        </w:trPr>
        <w:tc>
          <w:tcPr>
            <w:tcW w:w="478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</w:t>
            </w:r>
          </w:p>
        </w:tc>
        <w:tc>
          <w:tcPr>
            <w:tcW w:w="550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2</w:t>
            </w:r>
          </w:p>
        </w:tc>
        <w:tc>
          <w:tcPr>
            <w:tcW w:w="2635" w:type="dxa"/>
            <w:gridSpan w:val="3"/>
            <w:vAlign w:val="center"/>
          </w:tcPr>
          <w:p w:rsidR="00006E24" w:rsidRPr="001C5249" w:rsidRDefault="001C5249" w:rsidP="001C5249">
            <w:pPr>
              <w:jc w:val="center"/>
            </w:pPr>
            <w:r>
              <w:t>3</w:t>
            </w:r>
          </w:p>
        </w:tc>
        <w:tc>
          <w:tcPr>
            <w:tcW w:w="4284" w:type="dxa"/>
            <w:gridSpan w:val="4"/>
            <w:vAlign w:val="center"/>
          </w:tcPr>
          <w:p w:rsidR="00006E24" w:rsidRPr="001C5249" w:rsidRDefault="001C5249" w:rsidP="001C5249">
            <w:pPr>
              <w:jc w:val="center"/>
            </w:pPr>
            <w:r>
              <w:t>4</w:t>
            </w:r>
          </w:p>
        </w:tc>
        <w:tc>
          <w:tcPr>
            <w:tcW w:w="1786" w:type="dxa"/>
            <w:gridSpan w:val="2"/>
            <w:vAlign w:val="center"/>
          </w:tcPr>
          <w:p w:rsidR="00006E24" w:rsidRPr="001C5249" w:rsidRDefault="001C5249" w:rsidP="001C5249">
            <w:pPr>
              <w:jc w:val="center"/>
            </w:pPr>
            <w:r>
              <w:t>5</w:t>
            </w:r>
          </w:p>
        </w:tc>
        <w:tc>
          <w:tcPr>
            <w:tcW w:w="554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6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7</w:t>
            </w:r>
          </w:p>
        </w:tc>
        <w:tc>
          <w:tcPr>
            <w:tcW w:w="714" w:type="dxa"/>
            <w:gridSpan w:val="2"/>
            <w:vAlign w:val="center"/>
          </w:tcPr>
          <w:p w:rsidR="00006E24" w:rsidRPr="001C5249" w:rsidRDefault="001C5249" w:rsidP="001C5249">
            <w:pPr>
              <w:jc w:val="center"/>
            </w:pPr>
            <w:r>
              <w:t>8</w:t>
            </w:r>
          </w:p>
        </w:tc>
        <w:tc>
          <w:tcPr>
            <w:tcW w:w="1074" w:type="dxa"/>
            <w:gridSpan w:val="3"/>
            <w:vAlign w:val="center"/>
          </w:tcPr>
          <w:p w:rsidR="00006E24" w:rsidRPr="001C5249" w:rsidRDefault="001C5249" w:rsidP="001C5249">
            <w:pPr>
              <w:jc w:val="center"/>
            </w:pPr>
            <w:r>
              <w:t>9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10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11</w:t>
            </w:r>
          </w:p>
        </w:tc>
        <w:tc>
          <w:tcPr>
            <w:tcW w:w="715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12</w:t>
            </w:r>
          </w:p>
        </w:tc>
        <w:tc>
          <w:tcPr>
            <w:tcW w:w="715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13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14</w:t>
            </w:r>
          </w:p>
        </w:tc>
        <w:tc>
          <w:tcPr>
            <w:tcW w:w="892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15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16</w:t>
            </w:r>
          </w:p>
        </w:tc>
        <w:tc>
          <w:tcPr>
            <w:tcW w:w="1605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17-19</w:t>
            </w:r>
          </w:p>
        </w:tc>
        <w:tc>
          <w:tcPr>
            <w:tcW w:w="1606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20-21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22</w:t>
            </w:r>
          </w:p>
        </w:tc>
        <w:tc>
          <w:tcPr>
            <w:tcW w:w="1249" w:type="dxa"/>
            <w:vAlign w:val="center"/>
          </w:tcPr>
          <w:p w:rsidR="001C5249" w:rsidRPr="001C5249" w:rsidRDefault="001C5249" w:rsidP="001C5249">
            <w:pPr>
              <w:jc w:val="center"/>
            </w:pPr>
            <w:r>
              <w:t>23</w:t>
            </w:r>
          </w:p>
        </w:tc>
      </w:tr>
      <w:tr w:rsidR="00ED35D7" w:rsidRPr="001C5249" w:rsidTr="00AD129C">
        <w:trPr>
          <w:tblHeader/>
        </w:trPr>
        <w:tc>
          <w:tcPr>
            <w:tcW w:w="2056" w:type="dxa"/>
            <w:gridSpan w:val="4"/>
          </w:tcPr>
          <w:p w:rsidR="00ED35D7" w:rsidRPr="00ED35D7" w:rsidRDefault="00ED35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Конструкторская группа</w:t>
            </w:r>
          </w:p>
        </w:tc>
        <w:tc>
          <w:tcPr>
            <w:tcW w:w="1607" w:type="dxa"/>
          </w:tcPr>
          <w:p w:rsidR="00ED35D7" w:rsidRPr="001C5249" w:rsidRDefault="00ED35D7">
            <w:pPr>
              <w:jc w:val="both"/>
            </w:pPr>
            <w:r>
              <w:t>24</w:t>
            </w:r>
          </w:p>
        </w:tc>
        <w:tc>
          <w:tcPr>
            <w:tcW w:w="1071" w:type="dxa"/>
          </w:tcPr>
          <w:p w:rsidR="00ED35D7" w:rsidRPr="00ED35D7" w:rsidRDefault="00ED35D7">
            <w:pPr>
              <w:jc w:val="both"/>
              <w:rPr>
                <w:sz w:val="22"/>
                <w:szCs w:val="22"/>
              </w:rPr>
            </w:pPr>
            <w:r w:rsidRPr="00ED35D7">
              <w:rPr>
                <w:sz w:val="22"/>
                <w:szCs w:val="22"/>
              </w:rPr>
              <w:t>Стр. район</w:t>
            </w:r>
          </w:p>
        </w:tc>
        <w:tc>
          <w:tcPr>
            <w:tcW w:w="1071" w:type="dxa"/>
          </w:tcPr>
          <w:p w:rsidR="00ED35D7" w:rsidRPr="001C5249" w:rsidRDefault="00ED35D7">
            <w:pPr>
              <w:jc w:val="both"/>
            </w:pPr>
            <w:r>
              <w:t>25</w:t>
            </w:r>
          </w:p>
        </w:tc>
        <w:tc>
          <w:tcPr>
            <w:tcW w:w="1071" w:type="dxa"/>
          </w:tcPr>
          <w:p w:rsidR="00ED35D7" w:rsidRPr="001C5249" w:rsidRDefault="00ED35D7">
            <w:pPr>
              <w:jc w:val="both"/>
            </w:pPr>
            <w:r>
              <w:t>Блок</w:t>
            </w:r>
          </w:p>
        </w:tc>
        <w:tc>
          <w:tcPr>
            <w:tcW w:w="1071" w:type="dxa"/>
          </w:tcPr>
          <w:p w:rsidR="00ED35D7" w:rsidRPr="001C5249" w:rsidRDefault="00ED35D7">
            <w:pPr>
              <w:jc w:val="both"/>
            </w:pPr>
            <w:r>
              <w:t>26</w:t>
            </w:r>
          </w:p>
        </w:tc>
        <w:tc>
          <w:tcPr>
            <w:tcW w:w="893" w:type="dxa"/>
          </w:tcPr>
          <w:p w:rsidR="00ED35D7" w:rsidRPr="00ED35D7" w:rsidRDefault="00ED35D7">
            <w:pPr>
              <w:jc w:val="both"/>
              <w:rPr>
                <w:sz w:val="22"/>
                <w:szCs w:val="22"/>
              </w:rPr>
            </w:pPr>
            <w:r w:rsidRPr="00ED35D7">
              <w:rPr>
                <w:sz w:val="22"/>
                <w:szCs w:val="22"/>
              </w:rPr>
              <w:t>Се</w:t>
            </w:r>
            <w:r w:rsidRPr="00ED35D7">
              <w:rPr>
                <w:sz w:val="22"/>
                <w:szCs w:val="22"/>
              </w:rPr>
              <w:t>к</w:t>
            </w:r>
            <w:r w:rsidRPr="00ED35D7">
              <w:rPr>
                <w:sz w:val="22"/>
                <w:szCs w:val="22"/>
              </w:rPr>
              <w:t>ция</w:t>
            </w:r>
          </w:p>
        </w:tc>
        <w:tc>
          <w:tcPr>
            <w:tcW w:w="893" w:type="dxa"/>
          </w:tcPr>
          <w:p w:rsidR="00ED35D7" w:rsidRPr="001C5249" w:rsidRDefault="00ED35D7">
            <w:pPr>
              <w:jc w:val="both"/>
            </w:pPr>
            <w:r>
              <w:t>27</w:t>
            </w:r>
          </w:p>
        </w:tc>
        <w:tc>
          <w:tcPr>
            <w:tcW w:w="2144" w:type="dxa"/>
            <w:gridSpan w:val="6"/>
          </w:tcPr>
          <w:p w:rsidR="00ED35D7" w:rsidRPr="00ED35D7" w:rsidRDefault="00ED35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Технологический комплект</w:t>
            </w:r>
          </w:p>
        </w:tc>
        <w:tc>
          <w:tcPr>
            <w:tcW w:w="735" w:type="dxa"/>
          </w:tcPr>
          <w:p w:rsidR="00ED35D7" w:rsidRPr="001C5249" w:rsidRDefault="00ED35D7">
            <w:pPr>
              <w:jc w:val="both"/>
            </w:pPr>
            <w:r>
              <w:t>28</w:t>
            </w:r>
          </w:p>
        </w:tc>
        <w:tc>
          <w:tcPr>
            <w:tcW w:w="4470" w:type="dxa"/>
            <w:gridSpan w:val="7"/>
          </w:tcPr>
          <w:p w:rsidR="00ED35D7" w:rsidRPr="001C5249" w:rsidRDefault="00ED35D7">
            <w:pPr>
              <w:jc w:val="both"/>
            </w:pPr>
          </w:p>
        </w:tc>
        <w:tc>
          <w:tcPr>
            <w:tcW w:w="1605" w:type="dxa"/>
          </w:tcPr>
          <w:p w:rsidR="00ED35D7" w:rsidRPr="001C5249" w:rsidRDefault="00ED35D7">
            <w:pPr>
              <w:jc w:val="both"/>
            </w:pPr>
          </w:p>
        </w:tc>
        <w:tc>
          <w:tcPr>
            <w:tcW w:w="1606" w:type="dxa"/>
          </w:tcPr>
          <w:p w:rsidR="00ED35D7" w:rsidRPr="001C5249" w:rsidRDefault="00ED35D7">
            <w:pPr>
              <w:jc w:val="both"/>
            </w:pPr>
          </w:p>
        </w:tc>
        <w:tc>
          <w:tcPr>
            <w:tcW w:w="537" w:type="dxa"/>
          </w:tcPr>
          <w:p w:rsidR="00ED35D7" w:rsidRPr="001C5249" w:rsidRDefault="00ED35D7">
            <w:pPr>
              <w:jc w:val="both"/>
            </w:pPr>
          </w:p>
        </w:tc>
        <w:tc>
          <w:tcPr>
            <w:tcW w:w="1249" w:type="dxa"/>
          </w:tcPr>
          <w:p w:rsidR="00ED35D7" w:rsidRPr="001C5249" w:rsidRDefault="00ED35D7">
            <w:pPr>
              <w:jc w:val="both"/>
            </w:pPr>
          </w:p>
        </w:tc>
      </w:tr>
      <w:tr w:rsidR="001C5249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1C5249" w:rsidRPr="001C5249" w:rsidRDefault="001C5249" w:rsidP="00CF39C4">
            <w:pPr>
              <w:numPr>
                <w:ilvl w:val="0"/>
                <w:numId w:val="8"/>
              </w:numPr>
              <w:ind w:left="454" w:hanging="284"/>
              <w:jc w:val="center"/>
            </w:pPr>
          </w:p>
        </w:tc>
        <w:tc>
          <w:tcPr>
            <w:tcW w:w="592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2593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1C5249" w:rsidRPr="009323CA" w:rsidRDefault="001C5249" w:rsidP="009323CA">
            <w:pPr>
              <w:jc w:val="center"/>
              <w:rPr>
                <w:sz w:val="40"/>
                <w:szCs w:val="40"/>
                <w:u w:val="single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54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67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851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715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715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892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1605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1606" w:type="dxa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</w:tcPr>
          <w:p w:rsidR="001C5249" w:rsidRPr="001C5249" w:rsidRDefault="001C5249">
            <w:pPr>
              <w:jc w:val="both"/>
            </w:pPr>
          </w:p>
        </w:tc>
        <w:tc>
          <w:tcPr>
            <w:tcW w:w="1249" w:type="dxa"/>
          </w:tcPr>
          <w:p w:rsidR="001C5249" w:rsidRPr="001C5249" w:rsidRDefault="001C5249">
            <w:pPr>
              <w:jc w:val="both"/>
            </w:pPr>
          </w:p>
        </w:tc>
      </w:tr>
      <w:tr w:rsidR="002A698A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2A698A" w:rsidRPr="001C5249" w:rsidRDefault="002A698A" w:rsidP="00CF39C4">
            <w:pPr>
              <w:numPr>
                <w:ilvl w:val="0"/>
                <w:numId w:val="8"/>
              </w:numPr>
              <w:ind w:left="454" w:hanging="284"/>
              <w:jc w:val="both"/>
            </w:pPr>
          </w:p>
        </w:tc>
        <w:tc>
          <w:tcPr>
            <w:tcW w:w="592" w:type="dxa"/>
            <w:gridSpan w:val="2"/>
            <w:vAlign w:val="center"/>
          </w:tcPr>
          <w:p w:rsidR="002A698A" w:rsidRPr="00C12671" w:rsidRDefault="002A698A" w:rsidP="00DF13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</w:tcPr>
          <w:p w:rsidR="002A698A" w:rsidRPr="00AF314C" w:rsidRDefault="002A698A" w:rsidP="00DF138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A698A" w:rsidRPr="002A698A" w:rsidRDefault="002A698A" w:rsidP="009323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</w:t>
            </w:r>
            <w:r w:rsidR="00EC6518">
              <w:rPr>
                <w:sz w:val="28"/>
                <w:szCs w:val="28"/>
              </w:rPr>
              <w:t>1561</w:t>
            </w:r>
            <w:r w:rsidR="009323CA">
              <w:rPr>
                <w:sz w:val="28"/>
                <w:szCs w:val="28"/>
              </w:rPr>
              <w:t xml:space="preserve">М </w:t>
            </w:r>
            <w:r>
              <w:rPr>
                <w:sz w:val="28"/>
                <w:szCs w:val="28"/>
              </w:rPr>
              <w:t xml:space="preserve"> </w:t>
            </w:r>
            <w:r w:rsidR="009323C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,0х1500х4000</w:t>
            </w:r>
          </w:p>
        </w:tc>
        <w:tc>
          <w:tcPr>
            <w:tcW w:w="1786" w:type="dxa"/>
            <w:gridSpan w:val="2"/>
          </w:tcPr>
          <w:p w:rsidR="002A698A" w:rsidRPr="001C5249" w:rsidRDefault="002A698A" w:rsidP="00DF1388">
            <w:pPr>
              <w:jc w:val="both"/>
            </w:pPr>
          </w:p>
        </w:tc>
        <w:tc>
          <w:tcPr>
            <w:tcW w:w="554" w:type="dxa"/>
            <w:vAlign w:val="center"/>
          </w:tcPr>
          <w:p w:rsidR="002A698A" w:rsidRPr="0026242B" w:rsidRDefault="002A698A" w:rsidP="00DF13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A698A" w:rsidRPr="00E07680" w:rsidRDefault="002A698A" w:rsidP="00DF1388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2A698A" w:rsidRPr="001C5249" w:rsidRDefault="002A698A" w:rsidP="00DF138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2A698A" w:rsidRPr="00E07680" w:rsidRDefault="002A698A" w:rsidP="00DF13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A698A" w:rsidRPr="001C5249" w:rsidRDefault="002A698A" w:rsidP="007D3A0E">
            <w:pPr>
              <w:jc w:val="both"/>
            </w:pPr>
          </w:p>
        </w:tc>
        <w:tc>
          <w:tcPr>
            <w:tcW w:w="537" w:type="dxa"/>
            <w:vAlign w:val="center"/>
          </w:tcPr>
          <w:p w:rsidR="002A698A" w:rsidRPr="001C5249" w:rsidRDefault="002A698A" w:rsidP="007747C9">
            <w:pPr>
              <w:jc w:val="both"/>
            </w:pPr>
          </w:p>
        </w:tc>
        <w:tc>
          <w:tcPr>
            <w:tcW w:w="715" w:type="dxa"/>
            <w:vAlign w:val="center"/>
          </w:tcPr>
          <w:p w:rsidR="002A698A" w:rsidRPr="001C5249" w:rsidRDefault="002A698A" w:rsidP="007747C9">
            <w:pPr>
              <w:jc w:val="both"/>
            </w:pPr>
          </w:p>
        </w:tc>
        <w:tc>
          <w:tcPr>
            <w:tcW w:w="715" w:type="dxa"/>
            <w:vAlign w:val="center"/>
          </w:tcPr>
          <w:p w:rsidR="002A698A" w:rsidRPr="001C5249" w:rsidRDefault="002A698A" w:rsidP="007747C9">
            <w:pPr>
              <w:jc w:val="both"/>
            </w:pPr>
          </w:p>
        </w:tc>
        <w:tc>
          <w:tcPr>
            <w:tcW w:w="537" w:type="dxa"/>
            <w:vAlign w:val="center"/>
          </w:tcPr>
          <w:p w:rsidR="002A698A" w:rsidRPr="001C5249" w:rsidRDefault="002A698A" w:rsidP="007747C9">
            <w:pPr>
              <w:jc w:val="both"/>
            </w:pPr>
          </w:p>
        </w:tc>
        <w:tc>
          <w:tcPr>
            <w:tcW w:w="892" w:type="dxa"/>
            <w:vAlign w:val="center"/>
          </w:tcPr>
          <w:p w:rsidR="002A698A" w:rsidRPr="001C5249" w:rsidRDefault="002A698A" w:rsidP="000F34B3">
            <w:pPr>
              <w:jc w:val="center"/>
            </w:pPr>
          </w:p>
        </w:tc>
        <w:tc>
          <w:tcPr>
            <w:tcW w:w="537" w:type="dxa"/>
            <w:vAlign w:val="center"/>
          </w:tcPr>
          <w:p w:rsidR="002A698A" w:rsidRPr="001C5249" w:rsidRDefault="002A698A" w:rsidP="007747C9">
            <w:pPr>
              <w:jc w:val="both"/>
            </w:pPr>
          </w:p>
        </w:tc>
        <w:tc>
          <w:tcPr>
            <w:tcW w:w="1605" w:type="dxa"/>
            <w:vAlign w:val="center"/>
          </w:tcPr>
          <w:p w:rsidR="002A698A" w:rsidRPr="001C5249" w:rsidRDefault="002A698A" w:rsidP="007747C9">
            <w:pPr>
              <w:jc w:val="both"/>
            </w:pPr>
          </w:p>
        </w:tc>
        <w:tc>
          <w:tcPr>
            <w:tcW w:w="1606" w:type="dxa"/>
          </w:tcPr>
          <w:p w:rsidR="002A698A" w:rsidRPr="001C5249" w:rsidRDefault="002A698A" w:rsidP="007747C9">
            <w:pPr>
              <w:jc w:val="both"/>
            </w:pPr>
          </w:p>
        </w:tc>
        <w:tc>
          <w:tcPr>
            <w:tcW w:w="537" w:type="dxa"/>
          </w:tcPr>
          <w:p w:rsidR="002A698A" w:rsidRPr="001C5249" w:rsidRDefault="002A698A" w:rsidP="007747C9">
            <w:pPr>
              <w:jc w:val="both"/>
            </w:pPr>
          </w:p>
        </w:tc>
        <w:tc>
          <w:tcPr>
            <w:tcW w:w="1249" w:type="dxa"/>
          </w:tcPr>
          <w:p w:rsidR="002A698A" w:rsidRPr="001C5249" w:rsidRDefault="002A698A" w:rsidP="007747C9">
            <w:pPr>
              <w:jc w:val="both"/>
            </w:pPr>
          </w:p>
        </w:tc>
      </w:tr>
      <w:tr w:rsidR="002A698A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2A698A" w:rsidRPr="001C5249" w:rsidRDefault="002A698A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center"/>
            </w:pPr>
          </w:p>
        </w:tc>
        <w:tc>
          <w:tcPr>
            <w:tcW w:w="592" w:type="dxa"/>
            <w:gridSpan w:val="2"/>
            <w:vAlign w:val="center"/>
          </w:tcPr>
          <w:p w:rsidR="002A698A" w:rsidRPr="001C5249" w:rsidRDefault="002A698A" w:rsidP="009D3100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2A698A" w:rsidRPr="00AF314C" w:rsidRDefault="002A698A" w:rsidP="009D31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A698A" w:rsidRPr="00B91802" w:rsidRDefault="002A698A" w:rsidP="009323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  <w:r w:rsidR="009323C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86" w:type="dxa"/>
            <w:gridSpan w:val="2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554" w:type="dxa"/>
            <w:vAlign w:val="center"/>
          </w:tcPr>
          <w:p w:rsidR="002A698A" w:rsidRPr="0026242B" w:rsidRDefault="002A698A" w:rsidP="009D310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A698A" w:rsidRPr="00E07680" w:rsidRDefault="002A698A" w:rsidP="009D310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2A698A" w:rsidRPr="001C5249" w:rsidRDefault="002A698A" w:rsidP="009D310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2A698A" w:rsidRPr="00E07680" w:rsidRDefault="002A698A" w:rsidP="009D31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892" w:type="dxa"/>
            <w:vAlign w:val="center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1605" w:type="dxa"/>
            <w:vAlign w:val="center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1606" w:type="dxa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537" w:type="dxa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1249" w:type="dxa"/>
          </w:tcPr>
          <w:p w:rsidR="002A698A" w:rsidRPr="001C5249" w:rsidRDefault="002A698A" w:rsidP="009D3100">
            <w:pPr>
              <w:jc w:val="both"/>
            </w:pPr>
          </w:p>
        </w:tc>
      </w:tr>
      <w:tr w:rsidR="002A698A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2A698A" w:rsidRPr="001C5249" w:rsidRDefault="002A698A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592" w:type="dxa"/>
            <w:gridSpan w:val="2"/>
            <w:vAlign w:val="center"/>
          </w:tcPr>
          <w:p w:rsidR="002A698A" w:rsidRPr="002A698A" w:rsidRDefault="002A698A" w:rsidP="009D3100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2A698A" w:rsidRPr="00353CBF" w:rsidRDefault="002A698A" w:rsidP="009D31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A698A" w:rsidRPr="00B91802" w:rsidRDefault="009323CA" w:rsidP="009323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Обшивка  </w:t>
            </w:r>
            <w:r w:rsidR="00365B4B">
              <w:rPr>
                <w:sz w:val="28"/>
                <w:szCs w:val="28"/>
              </w:rPr>
              <w:t>канала</w:t>
            </w:r>
            <w:r>
              <w:rPr>
                <w:sz w:val="28"/>
                <w:szCs w:val="28"/>
              </w:rPr>
              <w:t xml:space="preserve">              ЛБ</w:t>
            </w:r>
          </w:p>
        </w:tc>
        <w:tc>
          <w:tcPr>
            <w:tcW w:w="1786" w:type="dxa"/>
            <w:gridSpan w:val="2"/>
          </w:tcPr>
          <w:p w:rsidR="002A698A" w:rsidRDefault="002A698A" w:rsidP="009D3100">
            <w:pPr>
              <w:jc w:val="both"/>
            </w:pPr>
          </w:p>
        </w:tc>
        <w:tc>
          <w:tcPr>
            <w:tcW w:w="554" w:type="dxa"/>
            <w:vAlign w:val="center"/>
          </w:tcPr>
          <w:p w:rsidR="002A698A" w:rsidRPr="0026242B" w:rsidRDefault="002A698A" w:rsidP="002F36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A698A" w:rsidRPr="00E07680" w:rsidRDefault="002A698A" w:rsidP="002F36E0">
            <w:pPr>
              <w:jc w:val="center"/>
            </w:pPr>
          </w:p>
        </w:tc>
        <w:tc>
          <w:tcPr>
            <w:tcW w:w="851" w:type="dxa"/>
            <w:gridSpan w:val="2"/>
          </w:tcPr>
          <w:p w:rsidR="002A698A" w:rsidRPr="001C5249" w:rsidRDefault="002A698A" w:rsidP="002F36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2A698A" w:rsidRPr="008623DF" w:rsidRDefault="002A698A" w:rsidP="002F36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A698A" w:rsidRPr="001C5249" w:rsidRDefault="002A698A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A698A" w:rsidRPr="001C5249" w:rsidRDefault="002A698A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2A698A" w:rsidRPr="001C5249" w:rsidRDefault="002A698A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2A698A" w:rsidRPr="001C5249" w:rsidRDefault="002A698A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A698A" w:rsidRPr="001C5249" w:rsidRDefault="002A698A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A698A" w:rsidRPr="003C63BA" w:rsidRDefault="002A698A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A698A" w:rsidRPr="001C5249" w:rsidRDefault="002A698A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1606" w:type="dxa"/>
            <w:vAlign w:val="center"/>
          </w:tcPr>
          <w:p w:rsidR="002A698A" w:rsidRPr="001C5249" w:rsidRDefault="002A698A" w:rsidP="0008313D">
            <w:pPr>
              <w:jc w:val="center"/>
            </w:pPr>
          </w:p>
        </w:tc>
        <w:tc>
          <w:tcPr>
            <w:tcW w:w="537" w:type="dxa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1249" w:type="dxa"/>
          </w:tcPr>
          <w:p w:rsidR="002A698A" w:rsidRPr="001C5249" w:rsidRDefault="002A698A" w:rsidP="009D3100">
            <w:pPr>
              <w:jc w:val="both"/>
            </w:pPr>
          </w:p>
        </w:tc>
      </w:tr>
      <w:tr w:rsidR="002F36E0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2F36E0" w:rsidRPr="001C5249" w:rsidRDefault="002F36E0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592" w:type="dxa"/>
            <w:gridSpan w:val="2"/>
            <w:vAlign w:val="center"/>
          </w:tcPr>
          <w:p w:rsidR="002F36E0" w:rsidRPr="00CB67E6" w:rsidRDefault="009323CA" w:rsidP="009D3100">
            <w:pPr>
              <w:jc w:val="center"/>
              <w:rPr>
                <w:color w:val="FF0000"/>
                <w:sz w:val="28"/>
                <w:szCs w:val="28"/>
              </w:rPr>
            </w:pPr>
            <w:r w:rsidRPr="00CB67E6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2593" w:type="dxa"/>
            <w:gridSpan w:val="2"/>
          </w:tcPr>
          <w:p w:rsidR="002F36E0" w:rsidRPr="00AF314C" w:rsidRDefault="002F36E0" w:rsidP="009D31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F36E0" w:rsidRPr="00B91802" w:rsidRDefault="009323CA" w:rsidP="00CB67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≈685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CB67E6">
              <w:rPr>
                <w:sz w:val="28"/>
                <w:szCs w:val="28"/>
              </w:rPr>
              <w:t>≈</w:t>
            </w:r>
            <w:r w:rsidR="00CB67E6" w:rsidRPr="00CB67E6">
              <w:rPr>
                <w:color w:val="FF0000"/>
                <w:sz w:val="28"/>
                <w:szCs w:val="28"/>
              </w:rPr>
              <w:t>1710</w:t>
            </w:r>
            <w:r w:rsidR="006B2F02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86" w:type="dxa"/>
            <w:gridSpan w:val="2"/>
          </w:tcPr>
          <w:p w:rsidR="002F36E0" w:rsidRDefault="002F36E0" w:rsidP="002F36E0">
            <w:pPr>
              <w:jc w:val="both"/>
            </w:pPr>
          </w:p>
        </w:tc>
        <w:tc>
          <w:tcPr>
            <w:tcW w:w="554" w:type="dxa"/>
            <w:vAlign w:val="center"/>
          </w:tcPr>
          <w:p w:rsidR="002F36E0" w:rsidRPr="0026242B" w:rsidRDefault="002F36E0" w:rsidP="002F36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2F36E0" w:rsidRPr="00E07680" w:rsidRDefault="002F36E0" w:rsidP="002F36E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</w:tcPr>
          <w:p w:rsidR="002F36E0" w:rsidRPr="001C5249" w:rsidRDefault="002F36E0" w:rsidP="002F36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2F36E0" w:rsidRPr="00CB67E6" w:rsidRDefault="00CB67E6" w:rsidP="002F36E0">
            <w:pPr>
              <w:jc w:val="center"/>
              <w:rPr>
                <w:color w:val="FF0000"/>
                <w:sz w:val="28"/>
                <w:szCs w:val="28"/>
              </w:rPr>
            </w:pPr>
            <w:r w:rsidRPr="00CB67E6">
              <w:rPr>
                <w:color w:val="FF0000"/>
                <w:sz w:val="28"/>
                <w:szCs w:val="28"/>
              </w:rPr>
              <w:t>6,2</w:t>
            </w:r>
          </w:p>
        </w:tc>
        <w:tc>
          <w:tcPr>
            <w:tcW w:w="537" w:type="dxa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F36E0" w:rsidRPr="003C63BA" w:rsidRDefault="002F36E0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2F36E0" w:rsidRPr="001C5249" w:rsidRDefault="002F36E0" w:rsidP="007516AB">
            <w:pPr>
              <w:jc w:val="both"/>
            </w:pPr>
          </w:p>
        </w:tc>
        <w:tc>
          <w:tcPr>
            <w:tcW w:w="1606" w:type="dxa"/>
          </w:tcPr>
          <w:p w:rsidR="002F36E0" w:rsidRPr="001C5249" w:rsidRDefault="002F36E0" w:rsidP="009D3100">
            <w:pPr>
              <w:jc w:val="both"/>
            </w:pPr>
          </w:p>
        </w:tc>
        <w:tc>
          <w:tcPr>
            <w:tcW w:w="537" w:type="dxa"/>
          </w:tcPr>
          <w:p w:rsidR="002F36E0" w:rsidRPr="001C5249" w:rsidRDefault="002F36E0" w:rsidP="009D3100">
            <w:pPr>
              <w:jc w:val="both"/>
            </w:pPr>
          </w:p>
        </w:tc>
        <w:tc>
          <w:tcPr>
            <w:tcW w:w="1249" w:type="dxa"/>
          </w:tcPr>
          <w:p w:rsidR="002F36E0" w:rsidRPr="001C5249" w:rsidRDefault="002F36E0" w:rsidP="009D3100">
            <w:pPr>
              <w:jc w:val="both"/>
            </w:pPr>
          </w:p>
        </w:tc>
      </w:tr>
      <w:tr w:rsidR="002F36E0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2F36E0" w:rsidRPr="001C5249" w:rsidRDefault="002F36E0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592" w:type="dxa"/>
            <w:gridSpan w:val="2"/>
            <w:vAlign w:val="center"/>
          </w:tcPr>
          <w:p w:rsidR="002F36E0" w:rsidRPr="00CB67E6" w:rsidRDefault="009323CA" w:rsidP="002F36E0">
            <w:pPr>
              <w:jc w:val="center"/>
              <w:rPr>
                <w:color w:val="FF0000"/>
                <w:sz w:val="28"/>
                <w:szCs w:val="28"/>
              </w:rPr>
            </w:pPr>
            <w:r w:rsidRPr="00CB67E6"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2593" w:type="dxa"/>
            <w:gridSpan w:val="2"/>
          </w:tcPr>
          <w:p w:rsidR="002F36E0" w:rsidRPr="00AF314C" w:rsidRDefault="002F36E0" w:rsidP="002F36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F36E0" w:rsidRPr="00B91802" w:rsidRDefault="009323CA" w:rsidP="00AB3AC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2F36E0">
              <w:rPr>
                <w:sz w:val="28"/>
                <w:szCs w:val="28"/>
              </w:rPr>
              <w:t xml:space="preserve"> </w:t>
            </w:r>
            <w:proofErr w:type="spellStart"/>
            <w:r w:rsidR="002F36E0">
              <w:rPr>
                <w:sz w:val="28"/>
                <w:szCs w:val="28"/>
              </w:rPr>
              <w:t>х</w:t>
            </w:r>
            <w:proofErr w:type="spellEnd"/>
            <w:r w:rsidR="002F36E0">
              <w:rPr>
                <w:sz w:val="28"/>
                <w:szCs w:val="28"/>
              </w:rPr>
              <w:t xml:space="preserve"> ≈</w:t>
            </w:r>
            <w:r>
              <w:rPr>
                <w:sz w:val="28"/>
                <w:szCs w:val="28"/>
              </w:rPr>
              <w:t>68</w:t>
            </w:r>
            <w:r w:rsidR="002F36E0">
              <w:rPr>
                <w:sz w:val="28"/>
                <w:szCs w:val="28"/>
              </w:rPr>
              <w:t>5х≈</w:t>
            </w:r>
            <w:r w:rsidRPr="00AB3AC1">
              <w:rPr>
                <w:color w:val="FF0000"/>
                <w:sz w:val="28"/>
                <w:szCs w:val="28"/>
              </w:rPr>
              <w:t>2</w:t>
            </w:r>
            <w:r w:rsidR="00AB3AC1" w:rsidRPr="00AB3AC1">
              <w:rPr>
                <w:color w:val="FF0000"/>
                <w:sz w:val="28"/>
                <w:szCs w:val="28"/>
              </w:rPr>
              <w:t>04</w:t>
            </w:r>
            <w:r w:rsidRPr="00AB3AC1">
              <w:rPr>
                <w:color w:val="FF0000"/>
                <w:sz w:val="28"/>
                <w:szCs w:val="28"/>
              </w:rPr>
              <w:t>0</w:t>
            </w:r>
            <w:r w:rsidR="002F36E0" w:rsidRPr="00AB3AC1">
              <w:rPr>
                <w:color w:val="FF0000"/>
                <w:sz w:val="28"/>
                <w:szCs w:val="28"/>
              </w:rPr>
              <w:t xml:space="preserve"> </w:t>
            </w:r>
            <w:r w:rsidR="006B2F02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86" w:type="dxa"/>
            <w:gridSpan w:val="2"/>
          </w:tcPr>
          <w:p w:rsidR="002F36E0" w:rsidRDefault="002F36E0" w:rsidP="002F36E0">
            <w:pPr>
              <w:jc w:val="both"/>
            </w:pPr>
          </w:p>
        </w:tc>
        <w:tc>
          <w:tcPr>
            <w:tcW w:w="554" w:type="dxa"/>
            <w:vAlign w:val="center"/>
          </w:tcPr>
          <w:p w:rsidR="002F36E0" w:rsidRPr="0026242B" w:rsidRDefault="002F36E0" w:rsidP="002F36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2F36E0" w:rsidRPr="00E07680" w:rsidRDefault="002F36E0" w:rsidP="002F36E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</w:tcPr>
          <w:p w:rsidR="002F36E0" w:rsidRPr="001C5249" w:rsidRDefault="002F36E0" w:rsidP="002F36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2F36E0" w:rsidRPr="00AB3AC1" w:rsidRDefault="00AB3AC1" w:rsidP="002F36E0">
            <w:pPr>
              <w:jc w:val="center"/>
              <w:rPr>
                <w:color w:val="FF0000"/>
                <w:sz w:val="28"/>
                <w:szCs w:val="28"/>
              </w:rPr>
            </w:pPr>
            <w:r w:rsidRPr="00AB3AC1">
              <w:rPr>
                <w:color w:val="FF0000"/>
                <w:sz w:val="28"/>
                <w:szCs w:val="28"/>
              </w:rPr>
              <w:t>7,4</w:t>
            </w:r>
          </w:p>
        </w:tc>
        <w:tc>
          <w:tcPr>
            <w:tcW w:w="537" w:type="dxa"/>
          </w:tcPr>
          <w:p w:rsidR="002F36E0" w:rsidRPr="001C5249" w:rsidRDefault="002F36E0" w:rsidP="002F36E0">
            <w:pPr>
              <w:jc w:val="both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2F36E0" w:rsidRPr="001C5249" w:rsidRDefault="002F36E0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2F36E0" w:rsidRPr="001C5249" w:rsidRDefault="002F36E0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1F3771">
            <w:pPr>
              <w:jc w:val="both"/>
            </w:pPr>
          </w:p>
        </w:tc>
        <w:tc>
          <w:tcPr>
            <w:tcW w:w="892" w:type="dxa"/>
            <w:vAlign w:val="center"/>
          </w:tcPr>
          <w:p w:rsidR="002F36E0" w:rsidRPr="001C5249" w:rsidRDefault="002F36E0" w:rsidP="001F3771">
            <w:pPr>
              <w:jc w:val="center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1F3771">
            <w:pPr>
              <w:jc w:val="both"/>
            </w:pPr>
          </w:p>
        </w:tc>
        <w:tc>
          <w:tcPr>
            <w:tcW w:w="1605" w:type="dxa"/>
            <w:vAlign w:val="center"/>
          </w:tcPr>
          <w:p w:rsidR="002F36E0" w:rsidRPr="001C5249" w:rsidRDefault="002F36E0" w:rsidP="001F3771">
            <w:pPr>
              <w:jc w:val="both"/>
            </w:pPr>
          </w:p>
        </w:tc>
        <w:tc>
          <w:tcPr>
            <w:tcW w:w="1606" w:type="dxa"/>
            <w:vAlign w:val="center"/>
          </w:tcPr>
          <w:p w:rsidR="002F36E0" w:rsidRPr="001C5249" w:rsidRDefault="002F36E0" w:rsidP="001F3771">
            <w:pPr>
              <w:jc w:val="center"/>
            </w:pPr>
          </w:p>
        </w:tc>
        <w:tc>
          <w:tcPr>
            <w:tcW w:w="537" w:type="dxa"/>
          </w:tcPr>
          <w:p w:rsidR="002F36E0" w:rsidRPr="001C5249" w:rsidRDefault="002F36E0" w:rsidP="009D3100">
            <w:pPr>
              <w:jc w:val="both"/>
            </w:pPr>
          </w:p>
        </w:tc>
        <w:tc>
          <w:tcPr>
            <w:tcW w:w="1249" w:type="dxa"/>
          </w:tcPr>
          <w:p w:rsidR="002F36E0" w:rsidRPr="001C5249" w:rsidRDefault="002F36E0" w:rsidP="009D3100">
            <w:pPr>
              <w:jc w:val="both"/>
            </w:pPr>
          </w:p>
        </w:tc>
      </w:tr>
      <w:tr w:rsidR="002F36E0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2F36E0" w:rsidRPr="001C5249" w:rsidRDefault="002F36E0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592" w:type="dxa"/>
            <w:gridSpan w:val="2"/>
            <w:vAlign w:val="center"/>
          </w:tcPr>
          <w:p w:rsidR="002F36E0" w:rsidRPr="00CB67E6" w:rsidRDefault="009323CA" w:rsidP="002F36E0">
            <w:pPr>
              <w:jc w:val="center"/>
              <w:rPr>
                <w:color w:val="FF0000"/>
                <w:sz w:val="28"/>
                <w:szCs w:val="28"/>
              </w:rPr>
            </w:pPr>
            <w:r w:rsidRPr="00CB67E6"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2593" w:type="dxa"/>
            <w:gridSpan w:val="2"/>
          </w:tcPr>
          <w:p w:rsidR="002F36E0" w:rsidRPr="00AF314C" w:rsidRDefault="002F36E0" w:rsidP="002F36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F36E0" w:rsidRPr="00B91802" w:rsidRDefault="009323CA" w:rsidP="00AB3AC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2F36E0">
              <w:rPr>
                <w:sz w:val="28"/>
                <w:szCs w:val="28"/>
              </w:rPr>
              <w:t>х ≈</w:t>
            </w:r>
            <w:r w:rsidR="00AB3AC1" w:rsidRPr="00AB3AC1">
              <w:rPr>
                <w:color w:val="FF0000"/>
                <w:sz w:val="28"/>
                <w:szCs w:val="28"/>
              </w:rPr>
              <w:t>230</w:t>
            </w:r>
            <w:r w:rsidR="002F36E0">
              <w:rPr>
                <w:sz w:val="28"/>
                <w:szCs w:val="28"/>
              </w:rPr>
              <w:t>х≈</w:t>
            </w:r>
            <w:r w:rsidR="00AB3AC1" w:rsidRPr="00AB3AC1">
              <w:rPr>
                <w:color w:val="FF0000"/>
                <w:sz w:val="28"/>
                <w:szCs w:val="28"/>
              </w:rPr>
              <w:t>685</w:t>
            </w:r>
            <w:r w:rsidR="006B2F02" w:rsidRPr="00AB3AC1">
              <w:rPr>
                <w:color w:val="FF0000"/>
                <w:sz w:val="28"/>
                <w:szCs w:val="28"/>
              </w:rPr>
              <w:t xml:space="preserve"> </w:t>
            </w:r>
            <w:r w:rsidR="006B2F02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86" w:type="dxa"/>
            <w:gridSpan w:val="2"/>
          </w:tcPr>
          <w:p w:rsidR="002F36E0" w:rsidRDefault="002F36E0" w:rsidP="002F36E0">
            <w:pPr>
              <w:jc w:val="both"/>
            </w:pPr>
          </w:p>
        </w:tc>
        <w:tc>
          <w:tcPr>
            <w:tcW w:w="554" w:type="dxa"/>
            <w:vAlign w:val="center"/>
          </w:tcPr>
          <w:p w:rsidR="002F36E0" w:rsidRPr="0026242B" w:rsidRDefault="002F36E0" w:rsidP="002F36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2F36E0" w:rsidRPr="00E07680" w:rsidRDefault="002F36E0" w:rsidP="002F36E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</w:tcPr>
          <w:p w:rsidR="002F36E0" w:rsidRPr="001C5249" w:rsidRDefault="002F36E0" w:rsidP="002F36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2F36E0" w:rsidRPr="008623DF" w:rsidRDefault="00CB67E6" w:rsidP="002F36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0,85</w:t>
            </w:r>
          </w:p>
        </w:tc>
        <w:tc>
          <w:tcPr>
            <w:tcW w:w="537" w:type="dxa"/>
          </w:tcPr>
          <w:p w:rsidR="002F36E0" w:rsidRPr="001C5249" w:rsidRDefault="002F36E0" w:rsidP="007516AB">
            <w:pPr>
              <w:jc w:val="both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7516AB">
            <w:pPr>
              <w:jc w:val="both"/>
            </w:pPr>
          </w:p>
        </w:tc>
        <w:tc>
          <w:tcPr>
            <w:tcW w:w="715" w:type="dxa"/>
            <w:vAlign w:val="center"/>
          </w:tcPr>
          <w:p w:rsidR="002F36E0" w:rsidRPr="001C5249" w:rsidRDefault="002F36E0" w:rsidP="007516AB">
            <w:pPr>
              <w:jc w:val="both"/>
            </w:pPr>
          </w:p>
        </w:tc>
        <w:tc>
          <w:tcPr>
            <w:tcW w:w="715" w:type="dxa"/>
            <w:vAlign w:val="center"/>
          </w:tcPr>
          <w:p w:rsidR="002F36E0" w:rsidRPr="001C5249" w:rsidRDefault="002F36E0" w:rsidP="007516AB">
            <w:pPr>
              <w:jc w:val="both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7516AB">
            <w:pPr>
              <w:jc w:val="both"/>
            </w:pPr>
          </w:p>
        </w:tc>
        <w:tc>
          <w:tcPr>
            <w:tcW w:w="892" w:type="dxa"/>
            <w:vAlign w:val="center"/>
          </w:tcPr>
          <w:p w:rsidR="002F36E0" w:rsidRPr="001C5249" w:rsidRDefault="002F36E0" w:rsidP="007516AB">
            <w:pPr>
              <w:jc w:val="center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7516AB">
            <w:pPr>
              <w:jc w:val="both"/>
            </w:pPr>
          </w:p>
        </w:tc>
        <w:tc>
          <w:tcPr>
            <w:tcW w:w="1605" w:type="dxa"/>
            <w:vAlign w:val="center"/>
          </w:tcPr>
          <w:p w:rsidR="002F36E0" w:rsidRPr="001C5249" w:rsidRDefault="002F36E0" w:rsidP="007516AB">
            <w:pPr>
              <w:jc w:val="both"/>
            </w:pPr>
          </w:p>
        </w:tc>
        <w:tc>
          <w:tcPr>
            <w:tcW w:w="1606" w:type="dxa"/>
          </w:tcPr>
          <w:p w:rsidR="002F36E0" w:rsidRPr="001C5249" w:rsidRDefault="002F36E0" w:rsidP="009D3100">
            <w:pPr>
              <w:jc w:val="both"/>
            </w:pPr>
          </w:p>
        </w:tc>
        <w:tc>
          <w:tcPr>
            <w:tcW w:w="537" w:type="dxa"/>
          </w:tcPr>
          <w:p w:rsidR="002F36E0" w:rsidRPr="001C5249" w:rsidRDefault="002F36E0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2F36E0" w:rsidRPr="001C5249" w:rsidRDefault="002F36E0" w:rsidP="009D3100">
            <w:pPr>
              <w:jc w:val="both"/>
            </w:pPr>
          </w:p>
        </w:tc>
      </w:tr>
      <w:tr w:rsidR="002F36E0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2F36E0" w:rsidRPr="001C5249" w:rsidRDefault="002F36E0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592" w:type="dxa"/>
            <w:gridSpan w:val="2"/>
            <w:vAlign w:val="center"/>
          </w:tcPr>
          <w:p w:rsidR="002F36E0" w:rsidRPr="00C12671" w:rsidRDefault="002F36E0" w:rsidP="002F36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</w:tcPr>
          <w:p w:rsidR="002F36E0" w:rsidRPr="00AF314C" w:rsidRDefault="002F36E0" w:rsidP="002F36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F36E0" w:rsidRPr="00A52247" w:rsidRDefault="002F36E0" w:rsidP="002F36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2F36E0" w:rsidRDefault="002F36E0" w:rsidP="002F36E0">
            <w:pPr>
              <w:jc w:val="both"/>
            </w:pPr>
          </w:p>
        </w:tc>
        <w:tc>
          <w:tcPr>
            <w:tcW w:w="554" w:type="dxa"/>
            <w:vAlign w:val="center"/>
          </w:tcPr>
          <w:p w:rsidR="002F36E0" w:rsidRPr="0026242B" w:rsidRDefault="002F36E0" w:rsidP="002F36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F36E0" w:rsidRPr="00E07680" w:rsidRDefault="002F36E0" w:rsidP="002F36E0">
            <w:pPr>
              <w:jc w:val="center"/>
            </w:pPr>
          </w:p>
        </w:tc>
        <w:tc>
          <w:tcPr>
            <w:tcW w:w="851" w:type="dxa"/>
            <w:gridSpan w:val="2"/>
          </w:tcPr>
          <w:p w:rsidR="002F36E0" w:rsidRPr="001C5249" w:rsidRDefault="002F36E0" w:rsidP="002F36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2F36E0" w:rsidRPr="00A52247" w:rsidRDefault="002F36E0" w:rsidP="00A522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F36E0" w:rsidRPr="003C63BA" w:rsidRDefault="002F36E0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1606" w:type="dxa"/>
            <w:vAlign w:val="center"/>
          </w:tcPr>
          <w:p w:rsidR="002F36E0" w:rsidRPr="001C5249" w:rsidRDefault="002F36E0" w:rsidP="001F3771">
            <w:pPr>
              <w:jc w:val="center"/>
            </w:pPr>
          </w:p>
        </w:tc>
        <w:tc>
          <w:tcPr>
            <w:tcW w:w="537" w:type="dxa"/>
          </w:tcPr>
          <w:p w:rsidR="002F36E0" w:rsidRPr="001C5249" w:rsidRDefault="002F36E0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2F36E0" w:rsidRPr="001C5249" w:rsidRDefault="002F36E0" w:rsidP="009D3100">
            <w:pPr>
              <w:jc w:val="both"/>
            </w:pPr>
          </w:p>
        </w:tc>
      </w:tr>
      <w:tr w:rsidR="002F36E0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2F36E0" w:rsidRPr="001C5249" w:rsidRDefault="002F36E0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592" w:type="dxa"/>
            <w:gridSpan w:val="2"/>
            <w:vAlign w:val="center"/>
          </w:tcPr>
          <w:p w:rsidR="002F36E0" w:rsidRPr="00C12671" w:rsidRDefault="002F36E0" w:rsidP="002F36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</w:tcPr>
          <w:p w:rsidR="002F36E0" w:rsidRPr="00AF314C" w:rsidRDefault="002F36E0" w:rsidP="002F36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F36E0" w:rsidRPr="00B91802" w:rsidRDefault="002F36E0" w:rsidP="002F36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2F36E0" w:rsidRDefault="002F36E0" w:rsidP="002F36E0">
            <w:pPr>
              <w:jc w:val="both"/>
            </w:pPr>
          </w:p>
        </w:tc>
        <w:tc>
          <w:tcPr>
            <w:tcW w:w="554" w:type="dxa"/>
            <w:vAlign w:val="center"/>
          </w:tcPr>
          <w:p w:rsidR="002F36E0" w:rsidRPr="0026242B" w:rsidRDefault="002F36E0" w:rsidP="002F36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F36E0" w:rsidRPr="00E07680" w:rsidRDefault="002F36E0" w:rsidP="002F36E0">
            <w:pPr>
              <w:jc w:val="center"/>
            </w:pPr>
          </w:p>
        </w:tc>
        <w:tc>
          <w:tcPr>
            <w:tcW w:w="851" w:type="dxa"/>
            <w:gridSpan w:val="2"/>
          </w:tcPr>
          <w:p w:rsidR="002F36E0" w:rsidRPr="001C5249" w:rsidRDefault="002F36E0" w:rsidP="002F36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2F36E0" w:rsidRPr="008623DF" w:rsidRDefault="002F36E0" w:rsidP="002F36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F36E0" w:rsidRPr="001C5249" w:rsidRDefault="002F36E0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1606" w:type="dxa"/>
          </w:tcPr>
          <w:p w:rsidR="002F36E0" w:rsidRPr="001C5249" w:rsidRDefault="002F36E0" w:rsidP="009D3100">
            <w:pPr>
              <w:jc w:val="both"/>
            </w:pPr>
          </w:p>
        </w:tc>
        <w:tc>
          <w:tcPr>
            <w:tcW w:w="537" w:type="dxa"/>
          </w:tcPr>
          <w:p w:rsidR="002F36E0" w:rsidRPr="001C5249" w:rsidRDefault="002F36E0" w:rsidP="009D3100">
            <w:pPr>
              <w:jc w:val="both"/>
            </w:pPr>
          </w:p>
        </w:tc>
        <w:tc>
          <w:tcPr>
            <w:tcW w:w="1249" w:type="dxa"/>
          </w:tcPr>
          <w:p w:rsidR="002F36E0" w:rsidRPr="001C5249" w:rsidRDefault="002F36E0" w:rsidP="009D3100">
            <w:pPr>
              <w:jc w:val="both"/>
            </w:pPr>
          </w:p>
        </w:tc>
      </w:tr>
      <w:tr w:rsidR="009323CA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9323CA" w:rsidRPr="001C5249" w:rsidRDefault="009323CA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511" w:hanging="284"/>
              <w:jc w:val="center"/>
            </w:pPr>
          </w:p>
        </w:tc>
        <w:tc>
          <w:tcPr>
            <w:tcW w:w="592" w:type="dxa"/>
            <w:gridSpan w:val="2"/>
            <w:vAlign w:val="center"/>
          </w:tcPr>
          <w:p w:rsidR="009323CA" w:rsidRPr="00C12671" w:rsidRDefault="009323CA" w:rsidP="002F36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</w:tcPr>
          <w:p w:rsidR="009323CA" w:rsidRPr="00AF314C" w:rsidRDefault="009323CA" w:rsidP="002F36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323CA" w:rsidRPr="002A698A" w:rsidRDefault="009323CA" w:rsidP="009323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Лист1561М  3,0х1500х4000</w:t>
            </w:r>
          </w:p>
        </w:tc>
        <w:tc>
          <w:tcPr>
            <w:tcW w:w="1786" w:type="dxa"/>
            <w:gridSpan w:val="2"/>
          </w:tcPr>
          <w:p w:rsidR="009323CA" w:rsidRDefault="009323CA" w:rsidP="002F36E0">
            <w:pPr>
              <w:jc w:val="both"/>
            </w:pPr>
          </w:p>
        </w:tc>
        <w:tc>
          <w:tcPr>
            <w:tcW w:w="554" w:type="dxa"/>
            <w:vAlign w:val="center"/>
          </w:tcPr>
          <w:p w:rsidR="009323CA" w:rsidRPr="0026242B" w:rsidRDefault="009323CA" w:rsidP="002F36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9323CA" w:rsidRPr="00E07680" w:rsidRDefault="009323CA" w:rsidP="002F36E0">
            <w:pPr>
              <w:jc w:val="center"/>
            </w:pPr>
          </w:p>
        </w:tc>
        <w:tc>
          <w:tcPr>
            <w:tcW w:w="851" w:type="dxa"/>
            <w:gridSpan w:val="2"/>
          </w:tcPr>
          <w:p w:rsidR="009323CA" w:rsidRPr="001C5249" w:rsidRDefault="009323CA" w:rsidP="002F36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9323CA" w:rsidRPr="008623DF" w:rsidRDefault="009323CA" w:rsidP="002F36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323CA" w:rsidRPr="001C5249" w:rsidRDefault="009323CA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9323CA" w:rsidRPr="001C5249" w:rsidRDefault="009323CA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9323CA" w:rsidRPr="001C5249" w:rsidRDefault="009323CA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9323CA" w:rsidRPr="001C5249" w:rsidRDefault="009323CA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9323CA" w:rsidRPr="001C5249" w:rsidRDefault="009323CA" w:rsidP="001F3771">
            <w:pPr>
              <w:jc w:val="both"/>
            </w:pPr>
          </w:p>
        </w:tc>
        <w:tc>
          <w:tcPr>
            <w:tcW w:w="892" w:type="dxa"/>
            <w:vAlign w:val="center"/>
          </w:tcPr>
          <w:p w:rsidR="009323CA" w:rsidRPr="001C5249" w:rsidRDefault="009323CA" w:rsidP="001F3771">
            <w:pPr>
              <w:jc w:val="center"/>
            </w:pPr>
          </w:p>
        </w:tc>
        <w:tc>
          <w:tcPr>
            <w:tcW w:w="537" w:type="dxa"/>
            <w:vAlign w:val="center"/>
          </w:tcPr>
          <w:p w:rsidR="009323CA" w:rsidRPr="001C5249" w:rsidRDefault="009323CA" w:rsidP="001F3771">
            <w:pPr>
              <w:jc w:val="both"/>
            </w:pPr>
          </w:p>
        </w:tc>
        <w:tc>
          <w:tcPr>
            <w:tcW w:w="1605" w:type="dxa"/>
            <w:vAlign w:val="center"/>
          </w:tcPr>
          <w:p w:rsidR="009323CA" w:rsidRPr="001C5249" w:rsidRDefault="009323CA" w:rsidP="001F3771">
            <w:pPr>
              <w:jc w:val="both"/>
            </w:pPr>
          </w:p>
        </w:tc>
        <w:tc>
          <w:tcPr>
            <w:tcW w:w="1606" w:type="dxa"/>
            <w:vAlign w:val="center"/>
          </w:tcPr>
          <w:p w:rsidR="009323CA" w:rsidRPr="001C5249" w:rsidRDefault="009323CA" w:rsidP="001F3771">
            <w:pPr>
              <w:jc w:val="center"/>
            </w:pPr>
          </w:p>
        </w:tc>
        <w:tc>
          <w:tcPr>
            <w:tcW w:w="537" w:type="dxa"/>
          </w:tcPr>
          <w:p w:rsidR="009323CA" w:rsidRPr="001C5249" w:rsidRDefault="009323CA" w:rsidP="007747C9">
            <w:pPr>
              <w:jc w:val="both"/>
            </w:pPr>
          </w:p>
        </w:tc>
        <w:tc>
          <w:tcPr>
            <w:tcW w:w="1249" w:type="dxa"/>
          </w:tcPr>
          <w:p w:rsidR="009323CA" w:rsidRPr="001C5249" w:rsidRDefault="009323CA" w:rsidP="007747C9">
            <w:pPr>
              <w:jc w:val="both"/>
            </w:pPr>
          </w:p>
        </w:tc>
      </w:tr>
      <w:tr w:rsidR="009323CA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9323CA" w:rsidRPr="001C5249" w:rsidRDefault="009323CA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511" w:hanging="284"/>
              <w:jc w:val="center"/>
            </w:pPr>
          </w:p>
        </w:tc>
        <w:tc>
          <w:tcPr>
            <w:tcW w:w="592" w:type="dxa"/>
            <w:gridSpan w:val="2"/>
            <w:vAlign w:val="center"/>
          </w:tcPr>
          <w:p w:rsidR="009323CA" w:rsidRPr="001C5249" w:rsidRDefault="009323CA" w:rsidP="00C00626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9323CA" w:rsidRPr="00AF314C" w:rsidRDefault="009323CA" w:rsidP="00C006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323CA" w:rsidRPr="00B91802" w:rsidRDefault="009323CA" w:rsidP="00AC31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ОСТ1-92073-82 </w:t>
            </w:r>
            <w:r w:rsidR="005C2199">
              <w:rPr>
                <w:sz w:val="28"/>
                <w:szCs w:val="28"/>
              </w:rPr>
              <w:t xml:space="preserve"> полоса</w:t>
            </w:r>
          </w:p>
        </w:tc>
        <w:tc>
          <w:tcPr>
            <w:tcW w:w="1786" w:type="dxa"/>
            <w:gridSpan w:val="2"/>
          </w:tcPr>
          <w:p w:rsidR="009323CA" w:rsidRDefault="009323CA" w:rsidP="002F36E0">
            <w:pPr>
              <w:jc w:val="both"/>
            </w:pPr>
          </w:p>
        </w:tc>
        <w:tc>
          <w:tcPr>
            <w:tcW w:w="554" w:type="dxa"/>
            <w:vAlign w:val="center"/>
          </w:tcPr>
          <w:p w:rsidR="009323CA" w:rsidRPr="0026242B" w:rsidRDefault="009323CA" w:rsidP="002F36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9323CA" w:rsidRPr="00E07680" w:rsidRDefault="009323CA" w:rsidP="002F36E0">
            <w:pPr>
              <w:jc w:val="center"/>
            </w:pPr>
          </w:p>
        </w:tc>
        <w:tc>
          <w:tcPr>
            <w:tcW w:w="851" w:type="dxa"/>
            <w:gridSpan w:val="2"/>
          </w:tcPr>
          <w:p w:rsidR="009323CA" w:rsidRPr="001C5249" w:rsidRDefault="009323CA" w:rsidP="002F36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9323CA" w:rsidRPr="008623DF" w:rsidRDefault="009323CA" w:rsidP="002F36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323CA" w:rsidRPr="001C5249" w:rsidRDefault="009323CA" w:rsidP="002F36E0">
            <w:pPr>
              <w:jc w:val="both"/>
            </w:pPr>
          </w:p>
        </w:tc>
        <w:tc>
          <w:tcPr>
            <w:tcW w:w="537" w:type="dxa"/>
            <w:vAlign w:val="center"/>
          </w:tcPr>
          <w:p w:rsidR="009323CA" w:rsidRPr="001C5249" w:rsidRDefault="009323CA" w:rsidP="002F36E0">
            <w:pPr>
              <w:jc w:val="both"/>
            </w:pPr>
          </w:p>
        </w:tc>
        <w:tc>
          <w:tcPr>
            <w:tcW w:w="715" w:type="dxa"/>
            <w:vAlign w:val="center"/>
          </w:tcPr>
          <w:p w:rsidR="009323CA" w:rsidRPr="001C5249" w:rsidRDefault="009323CA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9323CA" w:rsidRPr="001C5249" w:rsidRDefault="009323CA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9323CA" w:rsidRPr="001C5249" w:rsidRDefault="009323CA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9323CA" w:rsidRPr="003C63BA" w:rsidRDefault="009323CA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323CA" w:rsidRPr="001C5249" w:rsidRDefault="009323CA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9323CA" w:rsidRPr="001C5249" w:rsidRDefault="009323CA" w:rsidP="00544F74">
            <w:pPr>
              <w:jc w:val="both"/>
            </w:pPr>
          </w:p>
        </w:tc>
        <w:tc>
          <w:tcPr>
            <w:tcW w:w="1606" w:type="dxa"/>
          </w:tcPr>
          <w:p w:rsidR="009323CA" w:rsidRPr="001C5249" w:rsidRDefault="009323CA" w:rsidP="009D3100">
            <w:pPr>
              <w:jc w:val="both"/>
            </w:pPr>
          </w:p>
        </w:tc>
        <w:tc>
          <w:tcPr>
            <w:tcW w:w="537" w:type="dxa"/>
          </w:tcPr>
          <w:p w:rsidR="009323CA" w:rsidRPr="001C5249" w:rsidRDefault="009323CA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9323CA" w:rsidRPr="001C5249" w:rsidRDefault="009323CA" w:rsidP="009D3100">
            <w:pPr>
              <w:jc w:val="both"/>
            </w:pPr>
          </w:p>
        </w:tc>
      </w:tr>
      <w:tr w:rsidR="005C2199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5C2199" w:rsidRPr="001C5249" w:rsidRDefault="005C2199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92" w:type="dxa"/>
            <w:gridSpan w:val="2"/>
            <w:vAlign w:val="center"/>
          </w:tcPr>
          <w:p w:rsidR="005C2199" w:rsidRPr="00AB3AC1" w:rsidRDefault="005C2199" w:rsidP="00AF525A">
            <w:pPr>
              <w:jc w:val="center"/>
              <w:rPr>
                <w:color w:val="FF0000"/>
              </w:rPr>
            </w:pPr>
            <w:r w:rsidRPr="00AB3AC1">
              <w:rPr>
                <w:color w:val="FF0000"/>
              </w:rPr>
              <w:t>5</w:t>
            </w:r>
          </w:p>
        </w:tc>
        <w:tc>
          <w:tcPr>
            <w:tcW w:w="2593" w:type="dxa"/>
            <w:gridSpan w:val="2"/>
            <w:vAlign w:val="center"/>
          </w:tcPr>
          <w:p w:rsidR="005C2199" w:rsidRPr="00AF314C" w:rsidRDefault="005C2199" w:rsidP="00AF52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C2199" w:rsidRPr="00B91802" w:rsidRDefault="005C2199" w:rsidP="00AF525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3х30х≈685</w:t>
            </w:r>
          </w:p>
        </w:tc>
        <w:tc>
          <w:tcPr>
            <w:tcW w:w="1786" w:type="dxa"/>
            <w:gridSpan w:val="2"/>
          </w:tcPr>
          <w:p w:rsidR="005C2199" w:rsidRDefault="005C2199" w:rsidP="00AF525A">
            <w:pPr>
              <w:jc w:val="both"/>
            </w:pPr>
          </w:p>
        </w:tc>
        <w:tc>
          <w:tcPr>
            <w:tcW w:w="554" w:type="dxa"/>
            <w:vAlign w:val="center"/>
          </w:tcPr>
          <w:p w:rsidR="005C2199" w:rsidRPr="0026242B" w:rsidRDefault="005C2199" w:rsidP="00AC31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5C2199" w:rsidRPr="00E07680" w:rsidRDefault="005C2199" w:rsidP="00AC31E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</w:tcPr>
          <w:p w:rsidR="005C2199" w:rsidRPr="001C5249" w:rsidRDefault="005C2199" w:rsidP="00AC31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5C2199" w:rsidRPr="008623DF" w:rsidRDefault="005C2199" w:rsidP="00AC31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0,17</w:t>
            </w:r>
          </w:p>
        </w:tc>
        <w:tc>
          <w:tcPr>
            <w:tcW w:w="537" w:type="dxa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5C2199" w:rsidRPr="001C5249" w:rsidRDefault="005C2199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1606" w:type="dxa"/>
            <w:vAlign w:val="center"/>
          </w:tcPr>
          <w:p w:rsidR="005C2199" w:rsidRPr="001C5249" w:rsidRDefault="005C2199" w:rsidP="001F3771">
            <w:pPr>
              <w:jc w:val="center"/>
            </w:pPr>
          </w:p>
        </w:tc>
        <w:tc>
          <w:tcPr>
            <w:tcW w:w="537" w:type="dxa"/>
          </w:tcPr>
          <w:p w:rsidR="005C2199" w:rsidRPr="001C5249" w:rsidRDefault="005C2199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5C2199" w:rsidRPr="001C5249" w:rsidRDefault="005C2199" w:rsidP="009D3100">
            <w:pPr>
              <w:jc w:val="both"/>
            </w:pPr>
          </w:p>
        </w:tc>
      </w:tr>
      <w:tr w:rsidR="005C2199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5C2199" w:rsidRPr="001C5249" w:rsidRDefault="005C2199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92" w:type="dxa"/>
            <w:gridSpan w:val="2"/>
            <w:vAlign w:val="center"/>
          </w:tcPr>
          <w:p w:rsidR="005C2199" w:rsidRPr="00AB3AC1" w:rsidRDefault="005C2199" w:rsidP="00AC31E0">
            <w:pPr>
              <w:jc w:val="center"/>
              <w:rPr>
                <w:color w:val="FF0000"/>
              </w:rPr>
            </w:pPr>
            <w:r w:rsidRPr="00AB3AC1">
              <w:rPr>
                <w:color w:val="FF0000"/>
              </w:rPr>
              <w:t>6</w:t>
            </w:r>
          </w:p>
        </w:tc>
        <w:tc>
          <w:tcPr>
            <w:tcW w:w="2593" w:type="dxa"/>
            <w:gridSpan w:val="2"/>
            <w:vAlign w:val="center"/>
          </w:tcPr>
          <w:p w:rsidR="005C2199" w:rsidRPr="00AF314C" w:rsidRDefault="005C2199" w:rsidP="00AC31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C2199" w:rsidRPr="00B91802" w:rsidRDefault="005C2199" w:rsidP="00AC31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3х30х≈685</w:t>
            </w:r>
          </w:p>
        </w:tc>
        <w:tc>
          <w:tcPr>
            <w:tcW w:w="1786" w:type="dxa"/>
            <w:gridSpan w:val="2"/>
          </w:tcPr>
          <w:p w:rsidR="005C2199" w:rsidRDefault="005C2199" w:rsidP="00AC31E0">
            <w:pPr>
              <w:jc w:val="both"/>
            </w:pPr>
          </w:p>
        </w:tc>
        <w:tc>
          <w:tcPr>
            <w:tcW w:w="554" w:type="dxa"/>
            <w:vAlign w:val="center"/>
          </w:tcPr>
          <w:p w:rsidR="005C2199" w:rsidRPr="0026242B" w:rsidRDefault="005C2199" w:rsidP="00AC31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5C2199" w:rsidRPr="00E07680" w:rsidRDefault="005C2199" w:rsidP="00AC31E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</w:tcPr>
          <w:p w:rsidR="005C2199" w:rsidRPr="001C5249" w:rsidRDefault="005C2199" w:rsidP="00AC31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5C2199" w:rsidRPr="008623DF" w:rsidRDefault="005C2199" w:rsidP="00AC31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0,17</w:t>
            </w:r>
          </w:p>
        </w:tc>
        <w:tc>
          <w:tcPr>
            <w:tcW w:w="537" w:type="dxa"/>
          </w:tcPr>
          <w:p w:rsidR="005C2199" w:rsidRPr="001C5249" w:rsidRDefault="005C2199" w:rsidP="005800DC">
            <w:pPr>
              <w:jc w:val="both"/>
            </w:pPr>
          </w:p>
        </w:tc>
        <w:tc>
          <w:tcPr>
            <w:tcW w:w="537" w:type="dxa"/>
            <w:vAlign w:val="center"/>
          </w:tcPr>
          <w:p w:rsidR="005C2199" w:rsidRPr="001C5249" w:rsidRDefault="005C2199" w:rsidP="005800DC">
            <w:pPr>
              <w:jc w:val="both"/>
            </w:pPr>
          </w:p>
        </w:tc>
        <w:tc>
          <w:tcPr>
            <w:tcW w:w="715" w:type="dxa"/>
            <w:vAlign w:val="center"/>
          </w:tcPr>
          <w:p w:rsidR="005C2199" w:rsidRPr="001C5249" w:rsidRDefault="005C2199" w:rsidP="005800DC">
            <w:pPr>
              <w:jc w:val="both"/>
            </w:pPr>
          </w:p>
        </w:tc>
        <w:tc>
          <w:tcPr>
            <w:tcW w:w="715" w:type="dxa"/>
            <w:vAlign w:val="center"/>
          </w:tcPr>
          <w:p w:rsidR="005C2199" w:rsidRPr="001C5249" w:rsidRDefault="005C2199" w:rsidP="005800DC">
            <w:pPr>
              <w:jc w:val="both"/>
            </w:pPr>
          </w:p>
        </w:tc>
        <w:tc>
          <w:tcPr>
            <w:tcW w:w="537" w:type="dxa"/>
            <w:vAlign w:val="center"/>
          </w:tcPr>
          <w:p w:rsidR="005C2199" w:rsidRPr="001C5249" w:rsidRDefault="005C2199" w:rsidP="005800DC">
            <w:pPr>
              <w:jc w:val="both"/>
            </w:pPr>
          </w:p>
        </w:tc>
        <w:tc>
          <w:tcPr>
            <w:tcW w:w="892" w:type="dxa"/>
            <w:vAlign w:val="center"/>
          </w:tcPr>
          <w:p w:rsidR="005C2199" w:rsidRPr="001C5249" w:rsidRDefault="005C2199" w:rsidP="005800DC">
            <w:pPr>
              <w:jc w:val="both"/>
            </w:pPr>
          </w:p>
        </w:tc>
        <w:tc>
          <w:tcPr>
            <w:tcW w:w="537" w:type="dxa"/>
          </w:tcPr>
          <w:p w:rsidR="005C2199" w:rsidRPr="001C5249" w:rsidRDefault="005C2199" w:rsidP="007747C9">
            <w:pPr>
              <w:jc w:val="both"/>
            </w:pPr>
          </w:p>
        </w:tc>
        <w:tc>
          <w:tcPr>
            <w:tcW w:w="1605" w:type="dxa"/>
          </w:tcPr>
          <w:p w:rsidR="005C2199" w:rsidRPr="001C5249" w:rsidRDefault="005C2199" w:rsidP="007747C9">
            <w:pPr>
              <w:jc w:val="both"/>
            </w:pPr>
          </w:p>
        </w:tc>
        <w:tc>
          <w:tcPr>
            <w:tcW w:w="1606" w:type="dxa"/>
          </w:tcPr>
          <w:p w:rsidR="005C2199" w:rsidRPr="001C5249" w:rsidRDefault="005C2199" w:rsidP="007747C9">
            <w:pPr>
              <w:jc w:val="both"/>
            </w:pPr>
          </w:p>
        </w:tc>
        <w:tc>
          <w:tcPr>
            <w:tcW w:w="537" w:type="dxa"/>
          </w:tcPr>
          <w:p w:rsidR="005C2199" w:rsidRPr="001C5249" w:rsidRDefault="005C2199" w:rsidP="007747C9">
            <w:pPr>
              <w:jc w:val="both"/>
            </w:pPr>
          </w:p>
        </w:tc>
        <w:tc>
          <w:tcPr>
            <w:tcW w:w="1249" w:type="dxa"/>
          </w:tcPr>
          <w:p w:rsidR="005C2199" w:rsidRPr="001C5249" w:rsidRDefault="005C2199" w:rsidP="007747C9">
            <w:pPr>
              <w:jc w:val="both"/>
            </w:pPr>
          </w:p>
        </w:tc>
      </w:tr>
      <w:tr w:rsidR="005C2199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5C2199" w:rsidRPr="001C5249" w:rsidRDefault="005C2199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92" w:type="dxa"/>
            <w:gridSpan w:val="2"/>
            <w:vAlign w:val="center"/>
          </w:tcPr>
          <w:p w:rsidR="005C2199" w:rsidRPr="00AB3AC1" w:rsidRDefault="005C2199" w:rsidP="00AC31E0">
            <w:pPr>
              <w:jc w:val="center"/>
              <w:rPr>
                <w:color w:val="FF0000"/>
              </w:rPr>
            </w:pPr>
            <w:r w:rsidRPr="00AB3AC1">
              <w:rPr>
                <w:color w:val="FF0000"/>
              </w:rPr>
              <w:t>7</w:t>
            </w:r>
          </w:p>
        </w:tc>
        <w:tc>
          <w:tcPr>
            <w:tcW w:w="2593" w:type="dxa"/>
            <w:gridSpan w:val="2"/>
            <w:vAlign w:val="center"/>
          </w:tcPr>
          <w:p w:rsidR="005C2199" w:rsidRPr="00AF314C" w:rsidRDefault="005C2199" w:rsidP="00AC31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C2199" w:rsidRPr="00B91802" w:rsidRDefault="005C2199" w:rsidP="00AC31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3х30х≈685</w:t>
            </w:r>
          </w:p>
        </w:tc>
        <w:tc>
          <w:tcPr>
            <w:tcW w:w="1786" w:type="dxa"/>
            <w:gridSpan w:val="2"/>
          </w:tcPr>
          <w:p w:rsidR="005C2199" w:rsidRDefault="005C2199" w:rsidP="00AC31E0">
            <w:pPr>
              <w:jc w:val="both"/>
            </w:pPr>
          </w:p>
        </w:tc>
        <w:tc>
          <w:tcPr>
            <w:tcW w:w="554" w:type="dxa"/>
            <w:vAlign w:val="center"/>
          </w:tcPr>
          <w:p w:rsidR="005C2199" w:rsidRPr="0026242B" w:rsidRDefault="005C2199" w:rsidP="00AC31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5C2199" w:rsidRPr="00E07680" w:rsidRDefault="005C2199" w:rsidP="00AC31E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</w:tcPr>
          <w:p w:rsidR="005C2199" w:rsidRPr="001C5249" w:rsidRDefault="005C2199" w:rsidP="00AC31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5C2199" w:rsidRPr="008623DF" w:rsidRDefault="005C2199" w:rsidP="00AC31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0,17</w:t>
            </w:r>
          </w:p>
        </w:tc>
        <w:tc>
          <w:tcPr>
            <w:tcW w:w="537" w:type="dxa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5C2199" w:rsidRPr="003C63BA" w:rsidRDefault="005C2199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1606" w:type="dxa"/>
            <w:vAlign w:val="center"/>
          </w:tcPr>
          <w:p w:rsidR="005C2199" w:rsidRPr="001C5249" w:rsidRDefault="005C2199" w:rsidP="00980291">
            <w:pPr>
              <w:jc w:val="center"/>
            </w:pPr>
          </w:p>
        </w:tc>
        <w:tc>
          <w:tcPr>
            <w:tcW w:w="537" w:type="dxa"/>
          </w:tcPr>
          <w:p w:rsidR="005C2199" w:rsidRPr="001C5249" w:rsidRDefault="005C2199" w:rsidP="007747C9">
            <w:pPr>
              <w:jc w:val="both"/>
            </w:pPr>
          </w:p>
        </w:tc>
        <w:tc>
          <w:tcPr>
            <w:tcW w:w="1249" w:type="dxa"/>
          </w:tcPr>
          <w:p w:rsidR="005C2199" w:rsidRPr="001C5249" w:rsidRDefault="005C2199" w:rsidP="007747C9">
            <w:pPr>
              <w:jc w:val="both"/>
            </w:pPr>
          </w:p>
        </w:tc>
      </w:tr>
      <w:tr w:rsidR="005C2199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5C2199" w:rsidRPr="001C5249" w:rsidRDefault="005C2199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92" w:type="dxa"/>
            <w:gridSpan w:val="2"/>
            <w:vAlign w:val="center"/>
          </w:tcPr>
          <w:p w:rsidR="005C2199" w:rsidRPr="00AB3AC1" w:rsidRDefault="005C2199" w:rsidP="00AC31E0">
            <w:pPr>
              <w:jc w:val="center"/>
              <w:rPr>
                <w:color w:val="FF0000"/>
              </w:rPr>
            </w:pPr>
            <w:r w:rsidRPr="00AB3AC1">
              <w:rPr>
                <w:color w:val="FF0000"/>
              </w:rPr>
              <w:t>8</w:t>
            </w:r>
          </w:p>
        </w:tc>
        <w:tc>
          <w:tcPr>
            <w:tcW w:w="2593" w:type="dxa"/>
            <w:gridSpan w:val="2"/>
            <w:vAlign w:val="center"/>
          </w:tcPr>
          <w:p w:rsidR="005C2199" w:rsidRPr="00AF314C" w:rsidRDefault="005C2199" w:rsidP="00AC31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C2199" w:rsidRPr="00B91802" w:rsidRDefault="005C2199" w:rsidP="00AC31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3х30х≈685</w:t>
            </w:r>
          </w:p>
        </w:tc>
        <w:tc>
          <w:tcPr>
            <w:tcW w:w="1786" w:type="dxa"/>
            <w:gridSpan w:val="2"/>
          </w:tcPr>
          <w:p w:rsidR="005C2199" w:rsidRDefault="005C2199" w:rsidP="00AC31E0">
            <w:pPr>
              <w:jc w:val="both"/>
            </w:pPr>
          </w:p>
        </w:tc>
        <w:tc>
          <w:tcPr>
            <w:tcW w:w="554" w:type="dxa"/>
            <w:vAlign w:val="center"/>
          </w:tcPr>
          <w:p w:rsidR="005C2199" w:rsidRPr="0026242B" w:rsidRDefault="005C2199" w:rsidP="00AC31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5C2199" w:rsidRPr="00E07680" w:rsidRDefault="005C2199" w:rsidP="00AC31E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</w:tcPr>
          <w:p w:rsidR="005C2199" w:rsidRPr="001C5249" w:rsidRDefault="005C2199" w:rsidP="00AC31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5C2199" w:rsidRPr="008623DF" w:rsidRDefault="005C2199" w:rsidP="00AC31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0,17</w:t>
            </w:r>
          </w:p>
        </w:tc>
        <w:tc>
          <w:tcPr>
            <w:tcW w:w="537" w:type="dxa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5C2199" w:rsidRPr="001C5249" w:rsidRDefault="005C2199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1606" w:type="dxa"/>
          </w:tcPr>
          <w:p w:rsidR="005C2199" w:rsidRPr="001C5249" w:rsidRDefault="005C2199" w:rsidP="007747C9">
            <w:pPr>
              <w:jc w:val="both"/>
            </w:pPr>
          </w:p>
        </w:tc>
        <w:tc>
          <w:tcPr>
            <w:tcW w:w="537" w:type="dxa"/>
          </w:tcPr>
          <w:p w:rsidR="005C2199" w:rsidRPr="001C5249" w:rsidRDefault="005C2199" w:rsidP="007747C9">
            <w:pPr>
              <w:jc w:val="both"/>
            </w:pPr>
          </w:p>
        </w:tc>
        <w:tc>
          <w:tcPr>
            <w:tcW w:w="1249" w:type="dxa"/>
          </w:tcPr>
          <w:p w:rsidR="005C2199" w:rsidRPr="001C5249" w:rsidRDefault="005C2199" w:rsidP="007747C9">
            <w:pPr>
              <w:jc w:val="both"/>
            </w:pPr>
          </w:p>
        </w:tc>
      </w:tr>
      <w:tr w:rsidR="005C2199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5C2199" w:rsidRPr="001C5249" w:rsidRDefault="005C2199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92" w:type="dxa"/>
            <w:gridSpan w:val="2"/>
            <w:vAlign w:val="center"/>
          </w:tcPr>
          <w:p w:rsidR="005C2199" w:rsidRPr="00AB3AC1" w:rsidRDefault="005C2199" w:rsidP="00AC31E0">
            <w:pPr>
              <w:jc w:val="center"/>
              <w:rPr>
                <w:color w:val="FF0000"/>
              </w:rPr>
            </w:pPr>
            <w:r w:rsidRPr="00AB3AC1">
              <w:rPr>
                <w:color w:val="FF0000"/>
              </w:rPr>
              <w:t>9</w:t>
            </w:r>
          </w:p>
        </w:tc>
        <w:tc>
          <w:tcPr>
            <w:tcW w:w="2593" w:type="dxa"/>
            <w:gridSpan w:val="2"/>
            <w:vAlign w:val="center"/>
          </w:tcPr>
          <w:p w:rsidR="005C2199" w:rsidRPr="00AF314C" w:rsidRDefault="005C2199" w:rsidP="00AC31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C2199" w:rsidRPr="00B91802" w:rsidRDefault="005C2199" w:rsidP="00AC31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3х30х≈685</w:t>
            </w:r>
          </w:p>
        </w:tc>
        <w:tc>
          <w:tcPr>
            <w:tcW w:w="1786" w:type="dxa"/>
            <w:gridSpan w:val="2"/>
          </w:tcPr>
          <w:p w:rsidR="005C2199" w:rsidRDefault="005C2199" w:rsidP="00AC31E0">
            <w:pPr>
              <w:jc w:val="both"/>
            </w:pPr>
          </w:p>
        </w:tc>
        <w:tc>
          <w:tcPr>
            <w:tcW w:w="554" w:type="dxa"/>
            <w:vAlign w:val="center"/>
          </w:tcPr>
          <w:p w:rsidR="005C2199" w:rsidRPr="0026242B" w:rsidRDefault="005C2199" w:rsidP="00AC31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5C2199" w:rsidRPr="00E07680" w:rsidRDefault="005C2199" w:rsidP="00AC31E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</w:tcPr>
          <w:p w:rsidR="005C2199" w:rsidRPr="001C5249" w:rsidRDefault="005C2199" w:rsidP="00AC31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5C2199" w:rsidRPr="008623DF" w:rsidRDefault="005C2199" w:rsidP="00AC31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0,17</w:t>
            </w:r>
          </w:p>
        </w:tc>
        <w:tc>
          <w:tcPr>
            <w:tcW w:w="537" w:type="dxa"/>
          </w:tcPr>
          <w:p w:rsidR="005C2199" w:rsidRPr="001C5249" w:rsidRDefault="005C2199" w:rsidP="005800DC">
            <w:pPr>
              <w:jc w:val="both"/>
            </w:pPr>
          </w:p>
        </w:tc>
        <w:tc>
          <w:tcPr>
            <w:tcW w:w="537" w:type="dxa"/>
            <w:vAlign w:val="center"/>
          </w:tcPr>
          <w:p w:rsidR="005C2199" w:rsidRPr="001C5249" w:rsidRDefault="005C2199" w:rsidP="005800DC">
            <w:pPr>
              <w:jc w:val="both"/>
            </w:pPr>
          </w:p>
        </w:tc>
        <w:tc>
          <w:tcPr>
            <w:tcW w:w="715" w:type="dxa"/>
            <w:vAlign w:val="center"/>
          </w:tcPr>
          <w:p w:rsidR="005C2199" w:rsidRPr="001C5249" w:rsidRDefault="005C2199" w:rsidP="005800DC">
            <w:pPr>
              <w:jc w:val="both"/>
            </w:pPr>
          </w:p>
        </w:tc>
        <w:tc>
          <w:tcPr>
            <w:tcW w:w="715" w:type="dxa"/>
            <w:vAlign w:val="center"/>
          </w:tcPr>
          <w:p w:rsidR="005C2199" w:rsidRPr="001C5249" w:rsidRDefault="005C2199" w:rsidP="005800DC">
            <w:pPr>
              <w:jc w:val="both"/>
            </w:pPr>
          </w:p>
        </w:tc>
        <w:tc>
          <w:tcPr>
            <w:tcW w:w="537" w:type="dxa"/>
            <w:vAlign w:val="center"/>
          </w:tcPr>
          <w:p w:rsidR="005C2199" w:rsidRPr="001C5249" w:rsidRDefault="005C2199" w:rsidP="005800DC">
            <w:pPr>
              <w:jc w:val="both"/>
            </w:pPr>
          </w:p>
        </w:tc>
        <w:tc>
          <w:tcPr>
            <w:tcW w:w="892" w:type="dxa"/>
            <w:vAlign w:val="center"/>
          </w:tcPr>
          <w:p w:rsidR="005C2199" w:rsidRPr="001C5249" w:rsidRDefault="005C2199" w:rsidP="005800DC">
            <w:pPr>
              <w:jc w:val="center"/>
            </w:pPr>
          </w:p>
        </w:tc>
        <w:tc>
          <w:tcPr>
            <w:tcW w:w="537" w:type="dxa"/>
            <w:vAlign w:val="center"/>
          </w:tcPr>
          <w:p w:rsidR="005C2199" w:rsidRPr="001C5249" w:rsidRDefault="005C2199" w:rsidP="00573A59">
            <w:pPr>
              <w:jc w:val="both"/>
            </w:pPr>
          </w:p>
        </w:tc>
        <w:tc>
          <w:tcPr>
            <w:tcW w:w="1605" w:type="dxa"/>
            <w:vAlign w:val="center"/>
          </w:tcPr>
          <w:p w:rsidR="005C2199" w:rsidRPr="001C5249" w:rsidRDefault="005C2199" w:rsidP="00573A59">
            <w:pPr>
              <w:jc w:val="both"/>
            </w:pPr>
          </w:p>
        </w:tc>
        <w:tc>
          <w:tcPr>
            <w:tcW w:w="1606" w:type="dxa"/>
            <w:vAlign w:val="center"/>
          </w:tcPr>
          <w:p w:rsidR="005C2199" w:rsidRPr="001C5249" w:rsidRDefault="005C2199" w:rsidP="00573A59">
            <w:pPr>
              <w:jc w:val="center"/>
            </w:pPr>
          </w:p>
        </w:tc>
        <w:tc>
          <w:tcPr>
            <w:tcW w:w="537" w:type="dxa"/>
          </w:tcPr>
          <w:p w:rsidR="005C2199" w:rsidRPr="001C5249" w:rsidRDefault="005C2199" w:rsidP="009D3100">
            <w:pPr>
              <w:jc w:val="both"/>
            </w:pPr>
          </w:p>
        </w:tc>
        <w:tc>
          <w:tcPr>
            <w:tcW w:w="1249" w:type="dxa"/>
          </w:tcPr>
          <w:p w:rsidR="005C2199" w:rsidRPr="001C5249" w:rsidRDefault="005C2199" w:rsidP="009D3100">
            <w:pPr>
              <w:jc w:val="both"/>
            </w:pPr>
          </w:p>
        </w:tc>
      </w:tr>
      <w:tr w:rsidR="005C2199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5C2199" w:rsidRPr="001C5249" w:rsidRDefault="005C2199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92" w:type="dxa"/>
            <w:gridSpan w:val="2"/>
            <w:vAlign w:val="center"/>
          </w:tcPr>
          <w:p w:rsidR="005C2199" w:rsidRPr="00AB2664" w:rsidRDefault="005C2199" w:rsidP="0059751C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5C2199" w:rsidRPr="0008313D" w:rsidRDefault="005C2199" w:rsidP="005975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C2199" w:rsidRPr="00B91802" w:rsidRDefault="005C2199" w:rsidP="006631F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5C2199" w:rsidRPr="0026242B" w:rsidRDefault="005C2199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5C2199" w:rsidRPr="00E07680" w:rsidRDefault="005C2199" w:rsidP="00544F74">
            <w:pPr>
              <w:jc w:val="center"/>
            </w:pPr>
          </w:p>
        </w:tc>
        <w:tc>
          <w:tcPr>
            <w:tcW w:w="851" w:type="dxa"/>
            <w:gridSpan w:val="2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5C2199" w:rsidRPr="008623DF" w:rsidRDefault="005C2199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5C2199" w:rsidRPr="003C63BA" w:rsidRDefault="005C2199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1606" w:type="dxa"/>
            <w:vAlign w:val="center"/>
          </w:tcPr>
          <w:p w:rsidR="005C2199" w:rsidRPr="001C5249" w:rsidRDefault="005C2199" w:rsidP="00375CDB">
            <w:pPr>
              <w:jc w:val="center"/>
            </w:pPr>
          </w:p>
        </w:tc>
        <w:tc>
          <w:tcPr>
            <w:tcW w:w="537" w:type="dxa"/>
          </w:tcPr>
          <w:p w:rsidR="005C2199" w:rsidRPr="001C5249" w:rsidRDefault="005C2199" w:rsidP="009D3100">
            <w:pPr>
              <w:jc w:val="both"/>
            </w:pPr>
          </w:p>
        </w:tc>
        <w:tc>
          <w:tcPr>
            <w:tcW w:w="1249" w:type="dxa"/>
          </w:tcPr>
          <w:p w:rsidR="005C2199" w:rsidRPr="001C5249" w:rsidRDefault="005C2199" w:rsidP="009D3100">
            <w:pPr>
              <w:jc w:val="both"/>
            </w:pPr>
          </w:p>
        </w:tc>
      </w:tr>
      <w:tr w:rsidR="005C2199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5C2199" w:rsidRPr="001C5249" w:rsidRDefault="005C2199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92" w:type="dxa"/>
            <w:gridSpan w:val="2"/>
            <w:vAlign w:val="center"/>
          </w:tcPr>
          <w:p w:rsidR="005C2199" w:rsidRPr="00AB2664" w:rsidRDefault="005C2199" w:rsidP="00573A59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5C2199" w:rsidRPr="00353CBF" w:rsidRDefault="005C2199" w:rsidP="00573A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C2199" w:rsidRPr="00A52247" w:rsidRDefault="005C2199" w:rsidP="00A52247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5C2199" w:rsidRDefault="005C2199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5C2199" w:rsidRPr="0026242B" w:rsidRDefault="005C2199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5C2199" w:rsidRPr="00E07680" w:rsidRDefault="005C2199" w:rsidP="00544F7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5C2199" w:rsidRPr="001C5249" w:rsidRDefault="005C2199" w:rsidP="00544F74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5C2199" w:rsidRPr="008623DF" w:rsidRDefault="005C2199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5C2199" w:rsidRPr="001C5249" w:rsidRDefault="005C2199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5C2199" w:rsidRPr="001C5249" w:rsidRDefault="005C2199" w:rsidP="00544F74">
            <w:pPr>
              <w:jc w:val="both"/>
            </w:pPr>
          </w:p>
        </w:tc>
        <w:tc>
          <w:tcPr>
            <w:tcW w:w="1606" w:type="dxa"/>
            <w:vAlign w:val="center"/>
          </w:tcPr>
          <w:p w:rsidR="005C2199" w:rsidRPr="001C5249" w:rsidRDefault="005C2199" w:rsidP="00573A59">
            <w:pPr>
              <w:jc w:val="center"/>
            </w:pPr>
          </w:p>
        </w:tc>
        <w:tc>
          <w:tcPr>
            <w:tcW w:w="537" w:type="dxa"/>
          </w:tcPr>
          <w:p w:rsidR="005C2199" w:rsidRPr="001C5249" w:rsidRDefault="005C2199" w:rsidP="009D3100">
            <w:pPr>
              <w:jc w:val="both"/>
            </w:pPr>
          </w:p>
        </w:tc>
        <w:tc>
          <w:tcPr>
            <w:tcW w:w="1249" w:type="dxa"/>
          </w:tcPr>
          <w:p w:rsidR="005C2199" w:rsidRPr="001C5249" w:rsidRDefault="005C2199" w:rsidP="009D3100">
            <w:pPr>
              <w:jc w:val="both"/>
            </w:pPr>
          </w:p>
        </w:tc>
      </w:tr>
      <w:tr w:rsidR="00AC31E0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AC31E0" w:rsidRPr="001C5249" w:rsidRDefault="00AC31E0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92" w:type="dxa"/>
            <w:gridSpan w:val="2"/>
            <w:vAlign w:val="center"/>
          </w:tcPr>
          <w:p w:rsidR="00AC31E0" w:rsidRPr="00AB2664" w:rsidRDefault="00AC31E0" w:rsidP="0059751C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AC31E0" w:rsidRPr="00AF314C" w:rsidRDefault="00AC31E0" w:rsidP="005975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C31E0" w:rsidRPr="002A698A" w:rsidRDefault="00AC31E0" w:rsidP="00AC31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Лист1561М  2,0х1500х4000</w:t>
            </w:r>
          </w:p>
        </w:tc>
        <w:tc>
          <w:tcPr>
            <w:tcW w:w="1786" w:type="dxa"/>
            <w:gridSpan w:val="2"/>
          </w:tcPr>
          <w:p w:rsidR="00AC31E0" w:rsidRPr="001C5249" w:rsidRDefault="00AC31E0" w:rsidP="0059751C">
            <w:pPr>
              <w:jc w:val="both"/>
            </w:pPr>
          </w:p>
        </w:tc>
        <w:tc>
          <w:tcPr>
            <w:tcW w:w="554" w:type="dxa"/>
            <w:vAlign w:val="center"/>
          </w:tcPr>
          <w:p w:rsidR="00AC31E0" w:rsidRPr="0026242B" w:rsidRDefault="00AC31E0" w:rsidP="0059751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C31E0" w:rsidRPr="00E07680" w:rsidRDefault="00AC31E0" w:rsidP="0059751C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C31E0" w:rsidRPr="001C5249" w:rsidRDefault="00AC31E0" w:rsidP="0059751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C31E0" w:rsidRPr="00E07680" w:rsidRDefault="00AC31E0" w:rsidP="005975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C31E0" w:rsidRPr="001C5249" w:rsidRDefault="00AC31E0" w:rsidP="0059751C">
            <w:pPr>
              <w:jc w:val="both"/>
            </w:pPr>
          </w:p>
        </w:tc>
        <w:tc>
          <w:tcPr>
            <w:tcW w:w="537" w:type="dxa"/>
            <w:vAlign w:val="center"/>
          </w:tcPr>
          <w:p w:rsidR="00AC31E0" w:rsidRPr="001C5249" w:rsidRDefault="00AC31E0" w:rsidP="0059751C">
            <w:pPr>
              <w:jc w:val="both"/>
            </w:pPr>
          </w:p>
        </w:tc>
        <w:tc>
          <w:tcPr>
            <w:tcW w:w="715" w:type="dxa"/>
            <w:vAlign w:val="center"/>
          </w:tcPr>
          <w:p w:rsidR="00AC31E0" w:rsidRPr="001C5249" w:rsidRDefault="00AC31E0" w:rsidP="0059751C">
            <w:pPr>
              <w:jc w:val="both"/>
            </w:pPr>
          </w:p>
        </w:tc>
        <w:tc>
          <w:tcPr>
            <w:tcW w:w="715" w:type="dxa"/>
            <w:vAlign w:val="center"/>
          </w:tcPr>
          <w:p w:rsidR="00AC31E0" w:rsidRPr="001C5249" w:rsidRDefault="00AC31E0" w:rsidP="0059751C">
            <w:pPr>
              <w:jc w:val="both"/>
            </w:pPr>
          </w:p>
        </w:tc>
        <w:tc>
          <w:tcPr>
            <w:tcW w:w="537" w:type="dxa"/>
            <w:vAlign w:val="center"/>
          </w:tcPr>
          <w:p w:rsidR="00AC31E0" w:rsidRPr="001C5249" w:rsidRDefault="00AC31E0" w:rsidP="0059751C">
            <w:pPr>
              <w:jc w:val="both"/>
            </w:pPr>
          </w:p>
        </w:tc>
        <w:tc>
          <w:tcPr>
            <w:tcW w:w="892" w:type="dxa"/>
            <w:vAlign w:val="center"/>
          </w:tcPr>
          <w:p w:rsidR="00AC31E0" w:rsidRPr="001C5249" w:rsidRDefault="00AC31E0" w:rsidP="0059751C">
            <w:pPr>
              <w:jc w:val="center"/>
            </w:pPr>
          </w:p>
        </w:tc>
        <w:tc>
          <w:tcPr>
            <w:tcW w:w="537" w:type="dxa"/>
          </w:tcPr>
          <w:p w:rsidR="00AC31E0" w:rsidRPr="001C5249" w:rsidRDefault="00AC31E0" w:rsidP="0059751C">
            <w:pPr>
              <w:jc w:val="both"/>
            </w:pPr>
          </w:p>
        </w:tc>
        <w:tc>
          <w:tcPr>
            <w:tcW w:w="1605" w:type="dxa"/>
          </w:tcPr>
          <w:p w:rsidR="00AC31E0" w:rsidRPr="001C5249" w:rsidRDefault="00AC31E0" w:rsidP="0059751C">
            <w:pPr>
              <w:jc w:val="both"/>
            </w:pPr>
          </w:p>
        </w:tc>
        <w:tc>
          <w:tcPr>
            <w:tcW w:w="1606" w:type="dxa"/>
          </w:tcPr>
          <w:p w:rsidR="00AC31E0" w:rsidRPr="001C5249" w:rsidRDefault="00AC31E0" w:rsidP="009D3100">
            <w:pPr>
              <w:jc w:val="both"/>
            </w:pPr>
          </w:p>
        </w:tc>
        <w:tc>
          <w:tcPr>
            <w:tcW w:w="537" w:type="dxa"/>
          </w:tcPr>
          <w:p w:rsidR="00AC31E0" w:rsidRPr="001C5249" w:rsidRDefault="00AC31E0" w:rsidP="009D3100">
            <w:pPr>
              <w:jc w:val="both"/>
            </w:pPr>
          </w:p>
        </w:tc>
        <w:tc>
          <w:tcPr>
            <w:tcW w:w="1249" w:type="dxa"/>
          </w:tcPr>
          <w:p w:rsidR="00AC31E0" w:rsidRPr="001C5249" w:rsidRDefault="00AC31E0" w:rsidP="009D3100">
            <w:pPr>
              <w:jc w:val="both"/>
            </w:pPr>
          </w:p>
        </w:tc>
      </w:tr>
      <w:tr w:rsidR="00AC31E0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AC31E0" w:rsidRPr="001C5249" w:rsidRDefault="00AC31E0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92" w:type="dxa"/>
            <w:gridSpan w:val="2"/>
            <w:vAlign w:val="center"/>
          </w:tcPr>
          <w:p w:rsidR="00AC31E0" w:rsidRPr="00142443" w:rsidRDefault="00AC31E0" w:rsidP="00573A59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AC31E0" w:rsidRPr="00353CBF" w:rsidRDefault="00AC31E0" w:rsidP="00573A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C31E0" w:rsidRPr="00B91802" w:rsidRDefault="00AC31E0" w:rsidP="00AC31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ОСТ1-92073-82 </w:t>
            </w:r>
          </w:p>
        </w:tc>
        <w:tc>
          <w:tcPr>
            <w:tcW w:w="1786" w:type="dxa"/>
            <w:gridSpan w:val="2"/>
          </w:tcPr>
          <w:p w:rsidR="00AC31E0" w:rsidRPr="001C5249" w:rsidRDefault="00AC31E0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AC31E0" w:rsidRPr="0026242B" w:rsidRDefault="00AC31E0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C31E0" w:rsidRPr="00E07680" w:rsidRDefault="00AC31E0" w:rsidP="00544F74">
            <w:pPr>
              <w:jc w:val="center"/>
            </w:pPr>
          </w:p>
        </w:tc>
        <w:tc>
          <w:tcPr>
            <w:tcW w:w="851" w:type="dxa"/>
            <w:gridSpan w:val="2"/>
          </w:tcPr>
          <w:p w:rsidR="00AC31E0" w:rsidRPr="001C5249" w:rsidRDefault="00AC31E0" w:rsidP="00544F74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AC31E0" w:rsidRPr="008623DF" w:rsidRDefault="00AC31E0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C31E0" w:rsidRPr="001C5249" w:rsidRDefault="00AC31E0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AC31E0" w:rsidRPr="001C5249" w:rsidRDefault="00AC31E0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AC31E0" w:rsidRPr="001C5249" w:rsidRDefault="00AC31E0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AC31E0" w:rsidRPr="001C5249" w:rsidRDefault="00AC31E0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AC31E0" w:rsidRPr="001C5249" w:rsidRDefault="00AC31E0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AC31E0" w:rsidRPr="003C63BA" w:rsidRDefault="00AC31E0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AC31E0" w:rsidRPr="001C5249" w:rsidRDefault="00AC31E0" w:rsidP="00573A59">
            <w:pPr>
              <w:jc w:val="both"/>
            </w:pPr>
          </w:p>
        </w:tc>
        <w:tc>
          <w:tcPr>
            <w:tcW w:w="1605" w:type="dxa"/>
            <w:vAlign w:val="center"/>
          </w:tcPr>
          <w:p w:rsidR="00AC31E0" w:rsidRPr="001C5249" w:rsidRDefault="00AC31E0" w:rsidP="00573A59">
            <w:pPr>
              <w:jc w:val="both"/>
            </w:pPr>
          </w:p>
        </w:tc>
        <w:tc>
          <w:tcPr>
            <w:tcW w:w="1606" w:type="dxa"/>
            <w:vAlign w:val="center"/>
          </w:tcPr>
          <w:p w:rsidR="00AC31E0" w:rsidRPr="001C5249" w:rsidRDefault="00AC31E0" w:rsidP="00573A59">
            <w:pPr>
              <w:jc w:val="center"/>
            </w:pPr>
          </w:p>
        </w:tc>
        <w:tc>
          <w:tcPr>
            <w:tcW w:w="537" w:type="dxa"/>
          </w:tcPr>
          <w:p w:rsidR="00AC31E0" w:rsidRPr="001C5249" w:rsidRDefault="00AC31E0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AC31E0" w:rsidRPr="001C5249" w:rsidRDefault="00AC31E0" w:rsidP="009D3100">
            <w:pPr>
              <w:jc w:val="both"/>
            </w:pPr>
          </w:p>
        </w:tc>
      </w:tr>
      <w:tr w:rsidR="00AC31E0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AC31E0" w:rsidRPr="001C5249" w:rsidRDefault="00AC31E0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92" w:type="dxa"/>
            <w:gridSpan w:val="2"/>
            <w:vAlign w:val="center"/>
          </w:tcPr>
          <w:p w:rsidR="00AC31E0" w:rsidRPr="001C5249" w:rsidRDefault="00AC31E0" w:rsidP="001F3771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AC31E0" w:rsidRPr="00AF314C" w:rsidRDefault="00AC31E0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C31E0" w:rsidRPr="00B91802" w:rsidRDefault="00AC31E0" w:rsidP="003A0F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Обшивка   </w:t>
            </w:r>
            <w:r w:rsidR="003A0FE5">
              <w:rPr>
                <w:sz w:val="28"/>
                <w:szCs w:val="28"/>
              </w:rPr>
              <w:t>канала</w:t>
            </w:r>
            <w:r>
              <w:rPr>
                <w:sz w:val="28"/>
                <w:szCs w:val="28"/>
              </w:rPr>
              <w:t xml:space="preserve">        </w:t>
            </w:r>
            <w:proofErr w:type="spellStart"/>
            <w:r>
              <w:rPr>
                <w:sz w:val="28"/>
                <w:szCs w:val="28"/>
              </w:rPr>
              <w:t>Пр,Б</w:t>
            </w:r>
            <w:proofErr w:type="spellEnd"/>
          </w:p>
        </w:tc>
        <w:tc>
          <w:tcPr>
            <w:tcW w:w="1786" w:type="dxa"/>
            <w:gridSpan w:val="2"/>
          </w:tcPr>
          <w:p w:rsidR="00AC31E0" w:rsidRDefault="00AC31E0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AC31E0" w:rsidRPr="0026242B" w:rsidRDefault="00AC31E0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C31E0" w:rsidRPr="00E07680" w:rsidRDefault="00AC31E0" w:rsidP="00544F7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AC31E0" w:rsidRPr="001C5249" w:rsidRDefault="00AC31E0" w:rsidP="00544F74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C31E0" w:rsidRPr="008623DF" w:rsidRDefault="00AC31E0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C31E0" w:rsidRPr="001C5249" w:rsidRDefault="00AC31E0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AC31E0" w:rsidRPr="001C5249" w:rsidRDefault="00AC31E0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AC31E0" w:rsidRPr="001C5249" w:rsidRDefault="00AC31E0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AC31E0" w:rsidRPr="001C5249" w:rsidRDefault="00AC31E0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AC31E0" w:rsidRPr="001C5249" w:rsidRDefault="00AC31E0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AC31E0" w:rsidRPr="001C5249" w:rsidRDefault="00AC31E0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AC31E0" w:rsidRPr="001C5249" w:rsidRDefault="00AC31E0" w:rsidP="009D3100">
            <w:pPr>
              <w:jc w:val="both"/>
            </w:pPr>
          </w:p>
        </w:tc>
        <w:tc>
          <w:tcPr>
            <w:tcW w:w="1605" w:type="dxa"/>
            <w:vAlign w:val="center"/>
          </w:tcPr>
          <w:p w:rsidR="00AC31E0" w:rsidRPr="001C5249" w:rsidRDefault="00AC31E0" w:rsidP="009D3100">
            <w:pPr>
              <w:jc w:val="both"/>
            </w:pPr>
          </w:p>
        </w:tc>
        <w:tc>
          <w:tcPr>
            <w:tcW w:w="1606" w:type="dxa"/>
          </w:tcPr>
          <w:p w:rsidR="00AC31E0" w:rsidRPr="001C5249" w:rsidRDefault="00AC31E0" w:rsidP="009D3100">
            <w:pPr>
              <w:jc w:val="both"/>
            </w:pPr>
          </w:p>
        </w:tc>
        <w:tc>
          <w:tcPr>
            <w:tcW w:w="537" w:type="dxa"/>
          </w:tcPr>
          <w:p w:rsidR="00AC31E0" w:rsidRPr="001C5249" w:rsidRDefault="00AC31E0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AC31E0" w:rsidRPr="001C5249" w:rsidRDefault="00AC31E0" w:rsidP="009D3100">
            <w:pPr>
              <w:jc w:val="both"/>
            </w:pPr>
          </w:p>
        </w:tc>
      </w:tr>
      <w:tr w:rsidR="00AC31E0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AC31E0" w:rsidRPr="001C5249" w:rsidRDefault="00AC31E0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92" w:type="dxa"/>
            <w:gridSpan w:val="2"/>
            <w:vAlign w:val="center"/>
          </w:tcPr>
          <w:p w:rsidR="00AC31E0" w:rsidRPr="00AB3AC1" w:rsidRDefault="00AC31E0" w:rsidP="00AC31E0">
            <w:pPr>
              <w:jc w:val="center"/>
              <w:rPr>
                <w:color w:val="FF0000"/>
                <w:sz w:val="28"/>
                <w:szCs w:val="28"/>
              </w:rPr>
            </w:pPr>
            <w:r w:rsidRPr="00AB3AC1">
              <w:rPr>
                <w:color w:val="FF0000"/>
                <w:sz w:val="28"/>
                <w:szCs w:val="28"/>
              </w:rPr>
              <w:t>11</w:t>
            </w:r>
          </w:p>
        </w:tc>
        <w:tc>
          <w:tcPr>
            <w:tcW w:w="2593" w:type="dxa"/>
            <w:gridSpan w:val="2"/>
          </w:tcPr>
          <w:p w:rsidR="00AC31E0" w:rsidRPr="00AF314C" w:rsidRDefault="00AC31E0" w:rsidP="00AC31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tbl>
            <w:tblPr>
              <w:tblStyle w:val="a8"/>
              <w:tblW w:w="22079" w:type="dxa"/>
              <w:tblInd w:w="169" w:type="dxa"/>
              <w:tblLayout w:type="fixed"/>
              <w:tblLook w:val="01E0"/>
            </w:tblPr>
            <w:tblGrid>
              <w:gridCol w:w="22079"/>
            </w:tblGrid>
            <w:tr w:rsidR="006B2F02" w:rsidRPr="00B91802" w:rsidTr="006B2F02">
              <w:trPr>
                <w:trHeight w:hRule="exact" w:val="454"/>
              </w:trPr>
              <w:tc>
                <w:tcPr>
                  <w:tcW w:w="4284" w:type="dxa"/>
                  <w:vAlign w:val="center"/>
                </w:tcPr>
                <w:p w:rsidR="006B2F02" w:rsidRPr="00B91802" w:rsidRDefault="006B2F02" w:rsidP="00AB3AC1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6B2F02" w:rsidRPr="00B91802" w:rsidTr="006B2F02">
              <w:trPr>
                <w:trHeight w:hRule="exact" w:val="454"/>
              </w:trPr>
              <w:tc>
                <w:tcPr>
                  <w:tcW w:w="4284" w:type="dxa"/>
                  <w:vAlign w:val="center"/>
                </w:tcPr>
                <w:p w:rsidR="006B2F02" w:rsidRPr="00B91802" w:rsidRDefault="006B2F02" w:rsidP="006B2F02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6B2F02" w:rsidRPr="00B91802" w:rsidTr="006B2F02">
              <w:trPr>
                <w:trHeight w:hRule="exact" w:val="454"/>
              </w:trPr>
              <w:tc>
                <w:tcPr>
                  <w:tcW w:w="4284" w:type="dxa"/>
                  <w:vAlign w:val="center"/>
                </w:tcPr>
                <w:p w:rsidR="006B2F02" w:rsidRPr="00B91802" w:rsidRDefault="006B2F02" w:rsidP="006B2F02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AC31E0" w:rsidRPr="00B91802" w:rsidRDefault="00AC31E0" w:rsidP="00AC31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C31E0" w:rsidRDefault="00AC31E0" w:rsidP="00AC31E0">
            <w:pPr>
              <w:jc w:val="both"/>
            </w:pPr>
          </w:p>
        </w:tc>
        <w:tc>
          <w:tcPr>
            <w:tcW w:w="554" w:type="dxa"/>
            <w:vAlign w:val="center"/>
          </w:tcPr>
          <w:p w:rsidR="00AC31E0" w:rsidRPr="0026242B" w:rsidRDefault="00AC31E0" w:rsidP="00AC31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AC31E0" w:rsidRPr="00E07680" w:rsidRDefault="00AC31E0" w:rsidP="00AC31E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</w:tcPr>
          <w:p w:rsidR="00AC31E0" w:rsidRPr="001C5249" w:rsidRDefault="00AC31E0" w:rsidP="00AC31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AC31E0" w:rsidRPr="00AB3AC1" w:rsidRDefault="00AB3AC1" w:rsidP="00AC31E0">
            <w:pPr>
              <w:jc w:val="center"/>
              <w:rPr>
                <w:color w:val="FF0000"/>
                <w:sz w:val="28"/>
                <w:szCs w:val="28"/>
              </w:rPr>
            </w:pPr>
            <w:r w:rsidRPr="00AB3AC1">
              <w:rPr>
                <w:color w:val="FF0000"/>
                <w:sz w:val="28"/>
                <w:szCs w:val="28"/>
              </w:rPr>
              <w:t>6,2</w:t>
            </w:r>
          </w:p>
        </w:tc>
        <w:tc>
          <w:tcPr>
            <w:tcW w:w="537" w:type="dxa"/>
          </w:tcPr>
          <w:p w:rsidR="00AC31E0" w:rsidRPr="001C5249" w:rsidRDefault="00AC31E0" w:rsidP="00AC31E0">
            <w:pPr>
              <w:jc w:val="both"/>
            </w:pPr>
          </w:p>
        </w:tc>
        <w:tc>
          <w:tcPr>
            <w:tcW w:w="537" w:type="dxa"/>
            <w:vAlign w:val="center"/>
          </w:tcPr>
          <w:p w:rsidR="00AC31E0" w:rsidRPr="001C5249" w:rsidRDefault="00AC31E0" w:rsidP="007516AB">
            <w:pPr>
              <w:jc w:val="both"/>
            </w:pPr>
          </w:p>
        </w:tc>
        <w:tc>
          <w:tcPr>
            <w:tcW w:w="715" w:type="dxa"/>
            <w:vAlign w:val="center"/>
          </w:tcPr>
          <w:p w:rsidR="00AC31E0" w:rsidRPr="001C5249" w:rsidRDefault="00AC31E0" w:rsidP="007516AB">
            <w:pPr>
              <w:jc w:val="both"/>
            </w:pPr>
          </w:p>
        </w:tc>
        <w:tc>
          <w:tcPr>
            <w:tcW w:w="715" w:type="dxa"/>
            <w:vAlign w:val="center"/>
          </w:tcPr>
          <w:p w:rsidR="00AC31E0" w:rsidRPr="001C5249" w:rsidRDefault="00AC31E0" w:rsidP="007516AB">
            <w:pPr>
              <w:jc w:val="both"/>
            </w:pPr>
          </w:p>
        </w:tc>
        <w:tc>
          <w:tcPr>
            <w:tcW w:w="537" w:type="dxa"/>
            <w:vAlign w:val="center"/>
          </w:tcPr>
          <w:p w:rsidR="00AC31E0" w:rsidRPr="001C5249" w:rsidRDefault="00AC31E0" w:rsidP="007516AB">
            <w:pPr>
              <w:jc w:val="both"/>
            </w:pPr>
          </w:p>
        </w:tc>
        <w:tc>
          <w:tcPr>
            <w:tcW w:w="892" w:type="dxa"/>
            <w:vAlign w:val="center"/>
          </w:tcPr>
          <w:p w:rsidR="00AC31E0" w:rsidRPr="001C5249" w:rsidRDefault="00AC31E0" w:rsidP="007516AB">
            <w:pPr>
              <w:jc w:val="center"/>
            </w:pPr>
          </w:p>
        </w:tc>
        <w:tc>
          <w:tcPr>
            <w:tcW w:w="537" w:type="dxa"/>
            <w:vAlign w:val="center"/>
          </w:tcPr>
          <w:p w:rsidR="00AC31E0" w:rsidRPr="001C5249" w:rsidRDefault="00AC31E0" w:rsidP="00573A59">
            <w:pPr>
              <w:jc w:val="both"/>
            </w:pPr>
          </w:p>
        </w:tc>
        <w:tc>
          <w:tcPr>
            <w:tcW w:w="1605" w:type="dxa"/>
            <w:vAlign w:val="center"/>
          </w:tcPr>
          <w:p w:rsidR="00AC31E0" w:rsidRPr="001C5249" w:rsidRDefault="00AC31E0" w:rsidP="00573A59">
            <w:pPr>
              <w:jc w:val="both"/>
            </w:pPr>
          </w:p>
        </w:tc>
        <w:tc>
          <w:tcPr>
            <w:tcW w:w="1606" w:type="dxa"/>
            <w:vAlign w:val="center"/>
          </w:tcPr>
          <w:p w:rsidR="00AC31E0" w:rsidRPr="001C5249" w:rsidRDefault="00AC31E0" w:rsidP="00573A59">
            <w:pPr>
              <w:jc w:val="center"/>
            </w:pPr>
          </w:p>
        </w:tc>
        <w:tc>
          <w:tcPr>
            <w:tcW w:w="537" w:type="dxa"/>
          </w:tcPr>
          <w:p w:rsidR="00AC31E0" w:rsidRPr="001C5249" w:rsidRDefault="00AC31E0" w:rsidP="007747C9">
            <w:pPr>
              <w:jc w:val="both"/>
            </w:pPr>
          </w:p>
        </w:tc>
        <w:tc>
          <w:tcPr>
            <w:tcW w:w="1249" w:type="dxa"/>
          </w:tcPr>
          <w:p w:rsidR="00AC31E0" w:rsidRPr="001C5249" w:rsidRDefault="00AC31E0" w:rsidP="007747C9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92" w:type="dxa"/>
            <w:gridSpan w:val="2"/>
            <w:vAlign w:val="center"/>
          </w:tcPr>
          <w:p w:rsidR="006B2F02" w:rsidRPr="00AB3AC1" w:rsidRDefault="006B2F02" w:rsidP="00AC31E0">
            <w:pPr>
              <w:jc w:val="center"/>
              <w:rPr>
                <w:color w:val="FF0000"/>
                <w:sz w:val="28"/>
                <w:szCs w:val="28"/>
              </w:rPr>
            </w:pPr>
            <w:r w:rsidRPr="00AB3AC1">
              <w:rPr>
                <w:color w:val="FF0000"/>
                <w:sz w:val="28"/>
                <w:szCs w:val="28"/>
              </w:rPr>
              <w:t>12</w:t>
            </w:r>
          </w:p>
        </w:tc>
        <w:tc>
          <w:tcPr>
            <w:tcW w:w="2593" w:type="dxa"/>
            <w:gridSpan w:val="2"/>
          </w:tcPr>
          <w:p w:rsidR="006B2F02" w:rsidRPr="00AF314C" w:rsidRDefault="006B2F02" w:rsidP="00AC31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tcBorders>
              <w:bottom w:val="single" w:sz="4" w:space="0" w:color="auto"/>
            </w:tcBorders>
            <w:vAlign w:val="center"/>
          </w:tcPr>
          <w:p w:rsidR="006B2F02" w:rsidRPr="00B91802" w:rsidRDefault="006B2F02" w:rsidP="00AB3AC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≈685х≈</w:t>
            </w:r>
            <w:r w:rsidRPr="00AB3AC1">
              <w:rPr>
                <w:color w:val="FF0000"/>
                <w:sz w:val="28"/>
                <w:szCs w:val="28"/>
              </w:rPr>
              <w:t>2</w:t>
            </w:r>
            <w:r w:rsidR="00AB3AC1" w:rsidRPr="00AB3AC1">
              <w:rPr>
                <w:color w:val="FF0000"/>
                <w:sz w:val="28"/>
                <w:szCs w:val="28"/>
              </w:rPr>
              <w:t>040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1786" w:type="dxa"/>
            <w:gridSpan w:val="2"/>
          </w:tcPr>
          <w:p w:rsidR="006B2F02" w:rsidRDefault="006B2F02" w:rsidP="00AC31E0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AC31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AC31E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B2F02" w:rsidRPr="00AB3AC1" w:rsidRDefault="006B2F02" w:rsidP="00AB3AC1">
            <w:pPr>
              <w:jc w:val="center"/>
              <w:rPr>
                <w:color w:val="FF0000"/>
                <w:sz w:val="28"/>
                <w:szCs w:val="28"/>
              </w:rPr>
            </w:pPr>
            <w:r w:rsidRPr="00AB3AC1">
              <w:rPr>
                <w:color w:val="FF0000"/>
                <w:sz w:val="28"/>
                <w:szCs w:val="28"/>
              </w:rPr>
              <w:t>7,</w:t>
            </w:r>
            <w:r w:rsidR="00AB3AC1" w:rsidRPr="00AB3AC1">
              <w:rPr>
                <w:color w:val="FF0000"/>
                <w:sz w:val="28"/>
                <w:szCs w:val="28"/>
              </w:rPr>
              <w:t>4</w:t>
            </w:r>
          </w:p>
        </w:tc>
        <w:tc>
          <w:tcPr>
            <w:tcW w:w="537" w:type="dxa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7516AB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7516AB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7516AB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7516AB">
            <w:pPr>
              <w:jc w:val="both"/>
            </w:pP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:rsidR="006B2F02" w:rsidRPr="001C5249" w:rsidRDefault="006B2F02" w:rsidP="007516AB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7747C9">
            <w:pPr>
              <w:jc w:val="both"/>
            </w:pPr>
          </w:p>
        </w:tc>
        <w:tc>
          <w:tcPr>
            <w:tcW w:w="1605" w:type="dxa"/>
          </w:tcPr>
          <w:p w:rsidR="006B2F02" w:rsidRPr="001C5249" w:rsidRDefault="006B2F02" w:rsidP="007747C9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7747C9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7747C9">
            <w:pPr>
              <w:jc w:val="both"/>
            </w:pPr>
          </w:p>
        </w:tc>
        <w:tc>
          <w:tcPr>
            <w:tcW w:w="1249" w:type="dxa"/>
          </w:tcPr>
          <w:p w:rsidR="006B2F02" w:rsidRPr="001C5249" w:rsidRDefault="006B2F02" w:rsidP="007747C9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A97B29">
            <w:pPr>
              <w:jc w:val="center"/>
            </w:pPr>
            <w:r>
              <w:lastRenderedPageBreak/>
              <w:t>1</w:t>
            </w:r>
            <w:r>
              <w:object w:dxaOrig="3123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pt;height:18pt" o:ole="">
                  <v:imagedata r:id="rId8" o:title=""/>
                </v:shape>
                <o:OLEObject Type="Embed" ProgID="AutoCAD.Drawing.17" ShapeID="_x0000_i1025" DrawAspect="Content" ObjectID="_1553688897" r:id="rId9"/>
              </w:object>
            </w:r>
            <w:r>
              <w:object w:dxaOrig="3123" w:dyaOrig="4320">
                <v:shape id="_x0000_i1026" type="#_x0000_t75" style="width:13pt;height:18pt" o:ole="">
                  <v:imagedata r:id="rId10" o:title=""/>
                </v:shape>
                <o:OLEObject Type="Embed" ProgID="AutoCAD.Drawing.17" ShapeID="_x0000_i1026" DrawAspect="Content" ObjectID="_1553688898" r:id="rId11"/>
              </w:object>
            </w:r>
          </w:p>
        </w:tc>
        <w:tc>
          <w:tcPr>
            <w:tcW w:w="592" w:type="dxa"/>
            <w:gridSpan w:val="2"/>
            <w:vAlign w:val="center"/>
          </w:tcPr>
          <w:p w:rsidR="006B2F02" w:rsidRPr="00C12671" w:rsidRDefault="006B2F02" w:rsidP="00AC31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</w:tcPr>
          <w:p w:rsidR="006B2F02" w:rsidRPr="00AF314C" w:rsidRDefault="006B2F02" w:rsidP="00AC31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AC31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Лист1561М  2,0х1500х4000</w:t>
            </w:r>
          </w:p>
        </w:tc>
        <w:tc>
          <w:tcPr>
            <w:tcW w:w="1786" w:type="dxa"/>
            <w:gridSpan w:val="2"/>
          </w:tcPr>
          <w:p w:rsidR="006B2F02" w:rsidRDefault="006B2F02" w:rsidP="00AC31E0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AC31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AC31E0">
            <w:pPr>
              <w:jc w:val="center"/>
            </w:pPr>
          </w:p>
        </w:tc>
        <w:tc>
          <w:tcPr>
            <w:tcW w:w="851" w:type="dxa"/>
            <w:gridSpan w:val="2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AC31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892" w:type="dxa"/>
            <w:tcBorders>
              <w:bottom w:val="nil"/>
            </w:tcBorders>
            <w:shd w:val="clear" w:color="auto" w:fill="auto"/>
            <w:vAlign w:val="center"/>
          </w:tcPr>
          <w:p w:rsidR="006B2F02" w:rsidRPr="003C63BA" w:rsidRDefault="006B2F02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5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</w:tcPr>
          <w:p w:rsidR="006B2F02" w:rsidRPr="001C5249" w:rsidRDefault="006B2F02" w:rsidP="00544F74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544F74">
            <w:pPr>
              <w:jc w:val="center"/>
            </w:pPr>
            <w:r>
              <w:t>2</w:t>
            </w:r>
          </w:p>
        </w:tc>
        <w:tc>
          <w:tcPr>
            <w:tcW w:w="592" w:type="dxa"/>
            <w:gridSpan w:val="2"/>
            <w:vAlign w:val="center"/>
          </w:tcPr>
          <w:p w:rsidR="006B2F02" w:rsidRPr="00AB3AC1" w:rsidRDefault="006B2F02" w:rsidP="00AC31E0">
            <w:pPr>
              <w:jc w:val="center"/>
              <w:rPr>
                <w:color w:val="FF0000"/>
                <w:sz w:val="28"/>
                <w:szCs w:val="28"/>
              </w:rPr>
            </w:pPr>
            <w:r w:rsidRPr="00AB3AC1">
              <w:rPr>
                <w:color w:val="FF0000"/>
                <w:sz w:val="28"/>
                <w:szCs w:val="28"/>
              </w:rPr>
              <w:t>13</w:t>
            </w:r>
          </w:p>
        </w:tc>
        <w:tc>
          <w:tcPr>
            <w:tcW w:w="2593" w:type="dxa"/>
            <w:gridSpan w:val="2"/>
          </w:tcPr>
          <w:p w:rsidR="006B2F02" w:rsidRPr="00AF314C" w:rsidRDefault="006B2F02" w:rsidP="00AC31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AB3AC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2х ≈</w:t>
            </w:r>
            <w:r w:rsidR="00AB3AC1" w:rsidRPr="00AB3AC1">
              <w:rPr>
                <w:color w:val="FF0000"/>
                <w:sz w:val="28"/>
                <w:szCs w:val="28"/>
              </w:rPr>
              <w:t>230</w:t>
            </w:r>
            <w:r>
              <w:rPr>
                <w:sz w:val="28"/>
                <w:szCs w:val="28"/>
              </w:rPr>
              <w:t>х≈</w:t>
            </w:r>
            <w:r w:rsidRPr="00AB3AC1">
              <w:rPr>
                <w:color w:val="FF0000"/>
                <w:sz w:val="28"/>
                <w:szCs w:val="28"/>
              </w:rPr>
              <w:t>68</w:t>
            </w:r>
            <w:r w:rsidR="00AB3AC1" w:rsidRPr="00AB3AC1">
              <w:rPr>
                <w:color w:val="FF0000"/>
                <w:sz w:val="28"/>
                <w:szCs w:val="28"/>
              </w:rPr>
              <w:t>5</w:t>
            </w:r>
          </w:p>
        </w:tc>
        <w:tc>
          <w:tcPr>
            <w:tcW w:w="1786" w:type="dxa"/>
            <w:gridSpan w:val="2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AC31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AC31E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B2F02" w:rsidRPr="00AB3AC1" w:rsidRDefault="00AB3AC1" w:rsidP="00AC31E0">
            <w:pPr>
              <w:jc w:val="center"/>
              <w:rPr>
                <w:color w:val="FF0000"/>
                <w:sz w:val="28"/>
                <w:szCs w:val="28"/>
              </w:rPr>
            </w:pPr>
            <w:r w:rsidRPr="00AB3AC1">
              <w:rPr>
                <w:color w:val="FF0000"/>
                <w:sz w:val="28"/>
                <w:szCs w:val="28"/>
              </w:rPr>
              <w:t>0,85</w:t>
            </w:r>
          </w:p>
        </w:tc>
        <w:tc>
          <w:tcPr>
            <w:tcW w:w="537" w:type="dxa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892" w:type="dxa"/>
            <w:tcBorders>
              <w:top w:val="nil"/>
            </w:tcBorders>
            <w:vAlign w:val="center"/>
          </w:tcPr>
          <w:p w:rsidR="006B2F02" w:rsidRPr="003C63BA" w:rsidRDefault="006B2F02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A97B29">
            <w:pPr>
              <w:jc w:val="center"/>
            </w:pPr>
            <w:r>
              <w:t>3</w:t>
            </w:r>
          </w:p>
        </w:tc>
        <w:tc>
          <w:tcPr>
            <w:tcW w:w="592" w:type="dxa"/>
            <w:gridSpan w:val="2"/>
            <w:vAlign w:val="center"/>
          </w:tcPr>
          <w:p w:rsidR="006B2F02" w:rsidRPr="00C12671" w:rsidRDefault="006B2F02" w:rsidP="00AC31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</w:tcPr>
          <w:p w:rsidR="006B2F02" w:rsidRPr="00AF314C" w:rsidRDefault="006B2F02" w:rsidP="00AC31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AC31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B2F02" w:rsidRDefault="006B2F02" w:rsidP="00AC31E0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AC31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AC31E0">
            <w:pPr>
              <w:jc w:val="center"/>
            </w:pPr>
          </w:p>
        </w:tc>
        <w:tc>
          <w:tcPr>
            <w:tcW w:w="851" w:type="dxa"/>
            <w:gridSpan w:val="2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AC31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544F74">
            <w:pPr>
              <w:jc w:val="center"/>
            </w:pPr>
            <w:r>
              <w:t>4</w:t>
            </w:r>
          </w:p>
        </w:tc>
        <w:tc>
          <w:tcPr>
            <w:tcW w:w="592" w:type="dxa"/>
            <w:gridSpan w:val="2"/>
            <w:vAlign w:val="center"/>
          </w:tcPr>
          <w:p w:rsidR="006B2F02" w:rsidRPr="0008313D" w:rsidRDefault="006B2F02" w:rsidP="00AC31E0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B2F02" w:rsidRPr="00353CBF" w:rsidRDefault="006B2F02" w:rsidP="00AC31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0C1C8D" w:rsidRDefault="006B2F02" w:rsidP="00AC31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AC31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AC31E0">
            <w:pPr>
              <w:jc w:val="center"/>
            </w:pPr>
          </w:p>
        </w:tc>
        <w:tc>
          <w:tcPr>
            <w:tcW w:w="851" w:type="dxa"/>
            <w:gridSpan w:val="2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AC31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  <w:vAlign w:val="center"/>
          </w:tcPr>
          <w:p w:rsidR="006B2F02" w:rsidRPr="001C5249" w:rsidRDefault="006B2F02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DE6FFC" w:rsidRDefault="006B2F02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A97B29">
            <w:pPr>
              <w:jc w:val="center"/>
            </w:pPr>
            <w:r>
              <w:t>5</w:t>
            </w:r>
          </w:p>
        </w:tc>
        <w:tc>
          <w:tcPr>
            <w:tcW w:w="592" w:type="dxa"/>
            <w:gridSpan w:val="2"/>
            <w:vAlign w:val="center"/>
          </w:tcPr>
          <w:p w:rsidR="006B2F02" w:rsidRPr="00AB2664" w:rsidRDefault="006B2F02" w:rsidP="00AC31E0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AC31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442E68" w:rsidRDefault="006B2F02" w:rsidP="00AC31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B2F02" w:rsidRDefault="006B2F02" w:rsidP="00AC31E0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AC31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AC31E0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AC31E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AC31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</w:tcPr>
          <w:p w:rsidR="006B2F02" w:rsidRPr="00DE6FFC" w:rsidRDefault="006B2F02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A97B29">
            <w:pPr>
              <w:jc w:val="center"/>
            </w:pPr>
            <w:r>
              <w:t>6</w:t>
            </w:r>
          </w:p>
        </w:tc>
        <w:tc>
          <w:tcPr>
            <w:tcW w:w="592" w:type="dxa"/>
            <w:gridSpan w:val="2"/>
            <w:vAlign w:val="center"/>
          </w:tcPr>
          <w:p w:rsidR="006B2F02" w:rsidRPr="00C12671" w:rsidRDefault="006B2F02" w:rsidP="00AC31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</w:tcPr>
          <w:p w:rsidR="006B2F02" w:rsidRPr="00AF314C" w:rsidRDefault="006B2F02" w:rsidP="00AC31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2A698A" w:rsidRDefault="006B2F02" w:rsidP="00AC31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Лист1561М  3,0х1500х4000</w:t>
            </w:r>
          </w:p>
        </w:tc>
        <w:tc>
          <w:tcPr>
            <w:tcW w:w="1786" w:type="dxa"/>
            <w:gridSpan w:val="2"/>
          </w:tcPr>
          <w:p w:rsidR="006B2F02" w:rsidRDefault="006B2F02" w:rsidP="00AC31E0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AC31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AC31E0">
            <w:pPr>
              <w:jc w:val="center"/>
            </w:pPr>
          </w:p>
        </w:tc>
        <w:tc>
          <w:tcPr>
            <w:tcW w:w="851" w:type="dxa"/>
            <w:gridSpan w:val="2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AC31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AF6073">
            <w:pPr>
              <w:jc w:val="center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</w:tcPr>
          <w:p w:rsidR="006B2F02" w:rsidRPr="001C5249" w:rsidRDefault="006B2F02" w:rsidP="00544F74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544F74">
            <w:pPr>
              <w:jc w:val="both"/>
            </w:pPr>
            <w:r>
              <w:t>7</w:t>
            </w:r>
          </w:p>
        </w:tc>
        <w:tc>
          <w:tcPr>
            <w:tcW w:w="592" w:type="dxa"/>
            <w:gridSpan w:val="2"/>
            <w:vAlign w:val="center"/>
          </w:tcPr>
          <w:p w:rsidR="006B2F02" w:rsidRPr="001C5249" w:rsidRDefault="006B2F02" w:rsidP="00AC31E0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AC31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AC31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  полоса</w:t>
            </w:r>
          </w:p>
        </w:tc>
        <w:tc>
          <w:tcPr>
            <w:tcW w:w="1786" w:type="dxa"/>
            <w:gridSpan w:val="2"/>
          </w:tcPr>
          <w:p w:rsidR="006B2F02" w:rsidRDefault="006B2F02" w:rsidP="00AC31E0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AC31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AC31E0">
            <w:pPr>
              <w:jc w:val="center"/>
            </w:pPr>
          </w:p>
        </w:tc>
        <w:tc>
          <w:tcPr>
            <w:tcW w:w="851" w:type="dxa"/>
            <w:gridSpan w:val="2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AC31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DE6FFC" w:rsidRDefault="006B2F02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544F74">
            <w:pPr>
              <w:jc w:val="both"/>
            </w:pPr>
            <w:r>
              <w:t>8</w:t>
            </w:r>
          </w:p>
        </w:tc>
        <w:tc>
          <w:tcPr>
            <w:tcW w:w="592" w:type="dxa"/>
            <w:gridSpan w:val="2"/>
            <w:vAlign w:val="center"/>
          </w:tcPr>
          <w:p w:rsidR="006B2F02" w:rsidRPr="000E3627" w:rsidRDefault="006B2F02" w:rsidP="00AC31E0">
            <w:pPr>
              <w:jc w:val="center"/>
              <w:rPr>
                <w:color w:val="FF0000"/>
              </w:rPr>
            </w:pPr>
            <w:r w:rsidRPr="000E3627">
              <w:rPr>
                <w:color w:val="FF0000"/>
              </w:rPr>
              <w:t>15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AC31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AC31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3х30х≈685</w:t>
            </w:r>
          </w:p>
        </w:tc>
        <w:tc>
          <w:tcPr>
            <w:tcW w:w="1786" w:type="dxa"/>
            <w:gridSpan w:val="2"/>
          </w:tcPr>
          <w:p w:rsidR="006B2F02" w:rsidRDefault="006B2F02" w:rsidP="00AC31E0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AC31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AC31E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AC31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0,17</w:t>
            </w:r>
          </w:p>
        </w:tc>
        <w:tc>
          <w:tcPr>
            <w:tcW w:w="537" w:type="dxa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</w:tcPr>
          <w:p w:rsidR="006B2F02" w:rsidRPr="00DE6FFC" w:rsidRDefault="006B2F02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544F74">
            <w:pPr>
              <w:jc w:val="both"/>
            </w:pPr>
            <w:r>
              <w:t>9</w:t>
            </w:r>
          </w:p>
        </w:tc>
        <w:tc>
          <w:tcPr>
            <w:tcW w:w="592" w:type="dxa"/>
            <w:gridSpan w:val="2"/>
            <w:vAlign w:val="center"/>
          </w:tcPr>
          <w:p w:rsidR="006B2F02" w:rsidRPr="000E3627" w:rsidRDefault="006B2F02" w:rsidP="00AC31E0">
            <w:pPr>
              <w:jc w:val="center"/>
              <w:rPr>
                <w:color w:val="FF0000"/>
              </w:rPr>
            </w:pPr>
            <w:r w:rsidRPr="000E3627">
              <w:rPr>
                <w:color w:val="FF0000"/>
              </w:rPr>
              <w:t>16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AC31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AC31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3х30х≈685</w:t>
            </w:r>
          </w:p>
        </w:tc>
        <w:tc>
          <w:tcPr>
            <w:tcW w:w="1786" w:type="dxa"/>
            <w:gridSpan w:val="2"/>
          </w:tcPr>
          <w:p w:rsidR="006B2F02" w:rsidRDefault="006B2F02" w:rsidP="00AC31E0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AC31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AC31E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AC31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0,17</w:t>
            </w:r>
          </w:p>
        </w:tc>
        <w:tc>
          <w:tcPr>
            <w:tcW w:w="537" w:type="dxa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AF6073">
            <w:pPr>
              <w:jc w:val="center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544F74">
            <w:pPr>
              <w:jc w:val="both"/>
            </w:pPr>
            <w:r>
              <w:t>10</w:t>
            </w:r>
          </w:p>
        </w:tc>
        <w:tc>
          <w:tcPr>
            <w:tcW w:w="592" w:type="dxa"/>
            <w:gridSpan w:val="2"/>
            <w:vAlign w:val="center"/>
          </w:tcPr>
          <w:p w:rsidR="006B2F02" w:rsidRPr="000E3627" w:rsidRDefault="006B2F02" w:rsidP="00AC31E0">
            <w:pPr>
              <w:jc w:val="center"/>
              <w:rPr>
                <w:color w:val="FF0000"/>
              </w:rPr>
            </w:pPr>
            <w:r w:rsidRPr="000E3627">
              <w:rPr>
                <w:color w:val="FF0000"/>
              </w:rPr>
              <w:t>17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AC31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AC31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3х30х≈685</w:t>
            </w:r>
          </w:p>
        </w:tc>
        <w:tc>
          <w:tcPr>
            <w:tcW w:w="1786" w:type="dxa"/>
            <w:gridSpan w:val="2"/>
          </w:tcPr>
          <w:p w:rsidR="006B2F02" w:rsidRDefault="006B2F02" w:rsidP="00AC31E0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AC31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AC31E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AC31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0,17</w:t>
            </w:r>
          </w:p>
        </w:tc>
        <w:tc>
          <w:tcPr>
            <w:tcW w:w="537" w:type="dxa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DE6FFC" w:rsidRDefault="006B2F02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544F74">
            <w:pPr>
              <w:jc w:val="center"/>
            </w:pPr>
            <w:r>
              <w:t>11</w:t>
            </w:r>
          </w:p>
        </w:tc>
        <w:tc>
          <w:tcPr>
            <w:tcW w:w="592" w:type="dxa"/>
            <w:gridSpan w:val="2"/>
            <w:vAlign w:val="center"/>
          </w:tcPr>
          <w:p w:rsidR="006B2F02" w:rsidRPr="000E3627" w:rsidRDefault="006B2F02" w:rsidP="00AC31E0">
            <w:pPr>
              <w:jc w:val="center"/>
              <w:rPr>
                <w:color w:val="FF0000"/>
              </w:rPr>
            </w:pPr>
            <w:r w:rsidRPr="000E3627">
              <w:rPr>
                <w:color w:val="FF0000"/>
              </w:rPr>
              <w:t>18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AC31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AC31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3х30х≈685</w:t>
            </w:r>
          </w:p>
        </w:tc>
        <w:tc>
          <w:tcPr>
            <w:tcW w:w="1786" w:type="dxa"/>
            <w:gridSpan w:val="2"/>
          </w:tcPr>
          <w:p w:rsidR="006B2F02" w:rsidRDefault="006B2F02" w:rsidP="00AC31E0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AC31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AC31E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AC31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0,17</w:t>
            </w:r>
          </w:p>
        </w:tc>
        <w:tc>
          <w:tcPr>
            <w:tcW w:w="537" w:type="dxa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</w:tcPr>
          <w:p w:rsidR="006B2F02" w:rsidRPr="00DE6FFC" w:rsidRDefault="006B2F02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544F74">
            <w:pPr>
              <w:jc w:val="center"/>
            </w:pPr>
            <w:r>
              <w:t>12</w:t>
            </w:r>
          </w:p>
        </w:tc>
        <w:tc>
          <w:tcPr>
            <w:tcW w:w="592" w:type="dxa"/>
            <w:gridSpan w:val="2"/>
            <w:vAlign w:val="center"/>
          </w:tcPr>
          <w:p w:rsidR="006B2F02" w:rsidRPr="000E3627" w:rsidRDefault="006B2F02" w:rsidP="00AC31E0">
            <w:pPr>
              <w:jc w:val="center"/>
              <w:rPr>
                <w:color w:val="FF0000"/>
              </w:rPr>
            </w:pPr>
            <w:r w:rsidRPr="000E3627">
              <w:rPr>
                <w:color w:val="FF0000"/>
              </w:rPr>
              <w:t>19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AC31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AC31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3х30х≈685</w:t>
            </w:r>
          </w:p>
        </w:tc>
        <w:tc>
          <w:tcPr>
            <w:tcW w:w="1786" w:type="dxa"/>
            <w:gridSpan w:val="2"/>
          </w:tcPr>
          <w:p w:rsidR="006B2F02" w:rsidRDefault="006B2F02" w:rsidP="00AC31E0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AC31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AC31E0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AC31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0,17</w:t>
            </w:r>
          </w:p>
        </w:tc>
        <w:tc>
          <w:tcPr>
            <w:tcW w:w="537" w:type="dxa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C31E0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32276A" w:rsidRDefault="006B2F02" w:rsidP="00544F74">
            <w:pPr>
              <w:jc w:val="both"/>
              <w:rPr>
                <w:sz w:val="18"/>
                <w:szCs w:val="18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544F74">
            <w:pPr>
              <w:jc w:val="center"/>
            </w:pPr>
            <w:r>
              <w:t>13</w:t>
            </w:r>
          </w:p>
        </w:tc>
        <w:tc>
          <w:tcPr>
            <w:tcW w:w="592" w:type="dxa"/>
            <w:gridSpan w:val="2"/>
            <w:vAlign w:val="center"/>
          </w:tcPr>
          <w:p w:rsidR="006B2F02" w:rsidRPr="006B2F02" w:rsidRDefault="006B2F02" w:rsidP="00AC31E0">
            <w:pPr>
              <w:jc w:val="center"/>
              <w:rPr>
                <w:color w:val="FF0000"/>
              </w:rPr>
            </w:pPr>
            <w:r w:rsidRPr="006B2F02">
              <w:rPr>
                <w:color w:val="FF0000"/>
              </w:rPr>
              <w:t>20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6B2F02" w:rsidRDefault="006B2F02" w:rsidP="00AC31E0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6B2F02" w:rsidRDefault="006B2F02" w:rsidP="00AC31E0">
            <w:pPr>
              <w:jc w:val="both"/>
              <w:rPr>
                <w:color w:val="FF0000"/>
                <w:sz w:val="28"/>
                <w:szCs w:val="28"/>
              </w:rPr>
            </w:pPr>
            <w:r w:rsidRPr="006B2F02">
              <w:rPr>
                <w:color w:val="FF0000"/>
                <w:sz w:val="28"/>
                <w:szCs w:val="28"/>
              </w:rPr>
              <w:t xml:space="preserve">Заделка </w:t>
            </w:r>
            <w:r w:rsidRPr="006B2F02">
              <w:rPr>
                <w:color w:val="FF0000"/>
                <w:sz w:val="28"/>
                <w:szCs w:val="28"/>
                <w:lang w:val="en-US"/>
              </w:rPr>
              <w:t>s</w:t>
            </w:r>
            <w:r w:rsidRPr="006B2F02">
              <w:rPr>
                <w:color w:val="FF0000"/>
                <w:sz w:val="28"/>
                <w:szCs w:val="28"/>
              </w:rPr>
              <w:t xml:space="preserve"> 3х≈100х≈120</w:t>
            </w:r>
          </w:p>
        </w:tc>
        <w:tc>
          <w:tcPr>
            <w:tcW w:w="1786" w:type="dxa"/>
            <w:gridSpan w:val="2"/>
          </w:tcPr>
          <w:p w:rsidR="006B2F02" w:rsidRPr="006B2F02" w:rsidRDefault="006B2F02" w:rsidP="00AC31E0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6B2F02" w:rsidRPr="006B2F02" w:rsidRDefault="006B2F02" w:rsidP="00AC31E0">
            <w:pPr>
              <w:jc w:val="center"/>
              <w:rPr>
                <w:color w:val="FF0000"/>
                <w:sz w:val="22"/>
                <w:szCs w:val="22"/>
              </w:rPr>
            </w:pPr>
            <w:r w:rsidRPr="006B2F02">
              <w:rPr>
                <w:color w:val="FF0000"/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6B2F02" w:rsidRDefault="006B2F02" w:rsidP="00AC31E0">
            <w:pPr>
              <w:jc w:val="center"/>
              <w:rPr>
                <w:color w:val="FF0000"/>
              </w:rPr>
            </w:pPr>
            <w:r w:rsidRPr="006B2F02">
              <w:rPr>
                <w:color w:val="FF0000"/>
              </w:rPr>
              <w:t>4</w:t>
            </w:r>
          </w:p>
        </w:tc>
        <w:tc>
          <w:tcPr>
            <w:tcW w:w="851" w:type="dxa"/>
            <w:gridSpan w:val="2"/>
            <w:vAlign w:val="center"/>
          </w:tcPr>
          <w:p w:rsidR="006B2F02" w:rsidRPr="006B2F02" w:rsidRDefault="006B2F02" w:rsidP="00AC31E0">
            <w:pPr>
              <w:jc w:val="center"/>
              <w:rPr>
                <w:color w:val="FF0000"/>
              </w:rPr>
            </w:pPr>
            <w:r w:rsidRPr="006B2F02">
              <w:rPr>
                <w:color w:val="FF0000"/>
              </w:rPr>
              <w:t>0,1</w:t>
            </w:r>
          </w:p>
        </w:tc>
        <w:tc>
          <w:tcPr>
            <w:tcW w:w="907" w:type="dxa"/>
            <w:gridSpan w:val="2"/>
            <w:vAlign w:val="center"/>
          </w:tcPr>
          <w:p w:rsidR="006B2F02" w:rsidRPr="006B2F02" w:rsidRDefault="006B2F02" w:rsidP="00AC31E0">
            <w:pPr>
              <w:jc w:val="center"/>
              <w:rPr>
                <w:color w:val="FF0000"/>
                <w:sz w:val="28"/>
                <w:szCs w:val="28"/>
              </w:rPr>
            </w:pPr>
            <w:r w:rsidRPr="006B2F02">
              <w:rPr>
                <w:color w:val="FF0000"/>
                <w:sz w:val="28"/>
                <w:szCs w:val="28"/>
              </w:rPr>
              <w:t>0,4</w:t>
            </w:r>
          </w:p>
        </w:tc>
        <w:tc>
          <w:tcPr>
            <w:tcW w:w="537" w:type="dxa"/>
          </w:tcPr>
          <w:p w:rsidR="006B2F02" w:rsidRPr="006B2F02" w:rsidRDefault="006B2F02" w:rsidP="00AC31E0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6B2F02" w:rsidRPr="006B2F02" w:rsidRDefault="006B2F02" w:rsidP="00AC31E0">
            <w:pPr>
              <w:jc w:val="both"/>
              <w:rPr>
                <w:color w:val="FF0000"/>
              </w:rPr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544F74">
            <w:pPr>
              <w:jc w:val="center"/>
            </w:pPr>
            <w:r>
              <w:t>14</w:t>
            </w:r>
          </w:p>
        </w:tc>
        <w:tc>
          <w:tcPr>
            <w:tcW w:w="592" w:type="dxa"/>
            <w:gridSpan w:val="2"/>
            <w:vAlign w:val="center"/>
          </w:tcPr>
          <w:p w:rsidR="006B2F02" w:rsidRPr="00AB2664" w:rsidRDefault="006B2F02" w:rsidP="00C5150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B930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B2F02" w:rsidRDefault="006B2F02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C515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C5150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C5150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B930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544F74">
            <w:pPr>
              <w:jc w:val="center"/>
            </w:pPr>
            <w:r>
              <w:t>15</w:t>
            </w:r>
          </w:p>
        </w:tc>
        <w:tc>
          <w:tcPr>
            <w:tcW w:w="592" w:type="dxa"/>
            <w:gridSpan w:val="2"/>
            <w:vAlign w:val="center"/>
          </w:tcPr>
          <w:p w:rsidR="006B2F02" w:rsidRPr="00C1157F" w:rsidRDefault="006B2F02" w:rsidP="00544F74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B930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B2F02" w:rsidRDefault="006B2F02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C515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C5150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C1157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B930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</w:tcPr>
          <w:p w:rsidR="006B2F02" w:rsidRPr="0036109D" w:rsidRDefault="006B2F02" w:rsidP="00544F74">
            <w:pPr>
              <w:jc w:val="both"/>
              <w:rPr>
                <w:sz w:val="22"/>
                <w:szCs w:val="22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544F74">
            <w:pPr>
              <w:jc w:val="center"/>
            </w:pPr>
            <w:r>
              <w:t>16</w:t>
            </w:r>
          </w:p>
        </w:tc>
        <w:tc>
          <w:tcPr>
            <w:tcW w:w="592" w:type="dxa"/>
            <w:gridSpan w:val="2"/>
            <w:vAlign w:val="center"/>
          </w:tcPr>
          <w:p w:rsidR="006B2F02" w:rsidRPr="00B93051" w:rsidRDefault="006B2F02" w:rsidP="00544F74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B930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B2F02" w:rsidRDefault="006B2F02" w:rsidP="006D4FE5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6D4F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6D4FE5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6D4FE5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B930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</w:tcPr>
          <w:p w:rsidR="006B2F02" w:rsidRPr="001C5249" w:rsidRDefault="006B2F02" w:rsidP="00544F74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544F74">
            <w:pPr>
              <w:jc w:val="center"/>
            </w:pPr>
            <w:r>
              <w:t>17</w:t>
            </w:r>
          </w:p>
        </w:tc>
        <w:tc>
          <w:tcPr>
            <w:tcW w:w="592" w:type="dxa"/>
            <w:gridSpan w:val="2"/>
            <w:vAlign w:val="center"/>
          </w:tcPr>
          <w:p w:rsidR="006B2F02" w:rsidRPr="00B93051" w:rsidRDefault="006B2F02" w:rsidP="00B93051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6D4F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AC31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шпангоут</w:t>
            </w:r>
          </w:p>
        </w:tc>
        <w:tc>
          <w:tcPr>
            <w:tcW w:w="1786" w:type="dxa"/>
            <w:gridSpan w:val="2"/>
          </w:tcPr>
          <w:p w:rsidR="006B2F02" w:rsidRDefault="006B2F02" w:rsidP="006D4FE5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6D4F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6D4FE5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6D4FE5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B930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5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</w:tcPr>
          <w:p w:rsidR="006B2F02" w:rsidRPr="001C5249" w:rsidRDefault="006B2F02" w:rsidP="00544F74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544F74">
            <w:pPr>
              <w:jc w:val="center"/>
            </w:pPr>
            <w:r>
              <w:t>18</w:t>
            </w:r>
          </w:p>
        </w:tc>
        <w:tc>
          <w:tcPr>
            <w:tcW w:w="592" w:type="dxa"/>
            <w:gridSpan w:val="2"/>
            <w:vAlign w:val="center"/>
          </w:tcPr>
          <w:p w:rsidR="006B2F02" w:rsidRPr="00B93051" w:rsidRDefault="006B2F02" w:rsidP="00B93051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6D4F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B930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B2F02" w:rsidRDefault="006B2F02" w:rsidP="006D4FE5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6D4F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6D4FE5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6D4FE5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B930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544F74">
            <w:pPr>
              <w:jc w:val="center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5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</w:tcPr>
          <w:p w:rsidR="006B2F02" w:rsidRPr="001C5249" w:rsidRDefault="006B2F02" w:rsidP="00544F74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544F74">
            <w:pPr>
              <w:jc w:val="center"/>
            </w:pPr>
            <w:r>
              <w:t>19</w:t>
            </w:r>
          </w:p>
        </w:tc>
        <w:tc>
          <w:tcPr>
            <w:tcW w:w="592" w:type="dxa"/>
            <w:gridSpan w:val="2"/>
            <w:vAlign w:val="center"/>
          </w:tcPr>
          <w:p w:rsidR="006B2F02" w:rsidRPr="00AC31E0" w:rsidRDefault="006B2F02" w:rsidP="00544F74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2A698A" w:rsidRDefault="006B2F02" w:rsidP="00AC31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Лист1561М  3,0х1500х4000</w:t>
            </w:r>
          </w:p>
        </w:tc>
        <w:tc>
          <w:tcPr>
            <w:tcW w:w="1786" w:type="dxa"/>
            <w:gridSpan w:val="2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9B7BA2" w:rsidRDefault="006B2F02" w:rsidP="00544F7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544F74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E07680" w:rsidRDefault="006B2F02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544F74">
            <w:pPr>
              <w:jc w:val="center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5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</w:tcPr>
          <w:p w:rsidR="006B2F02" w:rsidRPr="001C5249" w:rsidRDefault="006B2F02" w:rsidP="00544F74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544F74">
            <w:pPr>
              <w:jc w:val="center"/>
            </w:pPr>
            <w:r>
              <w:t>20</w:t>
            </w:r>
          </w:p>
        </w:tc>
        <w:tc>
          <w:tcPr>
            <w:tcW w:w="592" w:type="dxa"/>
            <w:gridSpan w:val="2"/>
            <w:vAlign w:val="center"/>
          </w:tcPr>
          <w:p w:rsidR="006B2F02" w:rsidRPr="00A548C0" w:rsidRDefault="006B2F02" w:rsidP="00544F74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AC31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ОСТ1-92073-82  </w:t>
            </w:r>
          </w:p>
        </w:tc>
        <w:tc>
          <w:tcPr>
            <w:tcW w:w="1786" w:type="dxa"/>
            <w:gridSpan w:val="2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9B7BA2" w:rsidRDefault="006B2F02" w:rsidP="00544F7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544F74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E07680" w:rsidRDefault="006B2F02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544F74">
            <w:pPr>
              <w:jc w:val="center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5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32276A" w:rsidRDefault="006B2F02" w:rsidP="00544F74">
            <w:pPr>
              <w:jc w:val="both"/>
              <w:rPr>
                <w:sz w:val="18"/>
                <w:szCs w:val="18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544F74">
            <w:pPr>
              <w:jc w:val="center"/>
            </w:pPr>
            <w:r>
              <w:t>21</w:t>
            </w:r>
          </w:p>
        </w:tc>
        <w:tc>
          <w:tcPr>
            <w:tcW w:w="592" w:type="dxa"/>
            <w:gridSpan w:val="2"/>
            <w:vAlign w:val="center"/>
          </w:tcPr>
          <w:p w:rsidR="006B2F02" w:rsidRPr="000E3627" w:rsidRDefault="006B2F02" w:rsidP="00544F74">
            <w:pPr>
              <w:jc w:val="center"/>
              <w:rPr>
                <w:color w:val="FF0000"/>
              </w:rPr>
            </w:pPr>
            <w:r w:rsidRPr="000E3627">
              <w:rPr>
                <w:color w:val="FF0000"/>
              </w:rPr>
              <w:t>21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AC31E0" w:rsidRDefault="006B2F02" w:rsidP="00544F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3х</w:t>
            </w:r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>1415х≈2500</w:t>
            </w:r>
          </w:p>
        </w:tc>
        <w:tc>
          <w:tcPr>
            <w:tcW w:w="1786" w:type="dxa"/>
            <w:gridSpan w:val="2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544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9B7BA2" w:rsidRDefault="006B2F02" w:rsidP="00544F74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544F74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E07680" w:rsidRDefault="006B2F02" w:rsidP="00544F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20,3</w:t>
            </w: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544F74">
            <w:pPr>
              <w:jc w:val="center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5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</w:tcPr>
          <w:p w:rsidR="006B2F02" w:rsidRPr="001C5249" w:rsidRDefault="006B2F02" w:rsidP="00544F74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544F74">
            <w:pPr>
              <w:jc w:val="center"/>
            </w:pPr>
            <w:r>
              <w:t>22</w:t>
            </w:r>
          </w:p>
        </w:tc>
        <w:tc>
          <w:tcPr>
            <w:tcW w:w="592" w:type="dxa"/>
            <w:gridSpan w:val="2"/>
            <w:vAlign w:val="center"/>
          </w:tcPr>
          <w:p w:rsidR="006B2F02" w:rsidRPr="00594EAA" w:rsidRDefault="006B2F02" w:rsidP="00544F74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A548C0" w:rsidRDefault="006B2F02" w:rsidP="00544F74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9B7BA2" w:rsidRDefault="006B2F02" w:rsidP="00544F7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544F74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E07680" w:rsidRDefault="006B2F02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544F74">
            <w:pPr>
              <w:jc w:val="center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5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</w:tcPr>
          <w:p w:rsidR="006B2F02" w:rsidRPr="0032276A" w:rsidRDefault="006B2F02" w:rsidP="00544F7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B2F02" w:rsidRPr="0032276A" w:rsidRDefault="006B2F02" w:rsidP="00544F74">
            <w:pPr>
              <w:jc w:val="both"/>
              <w:rPr>
                <w:sz w:val="18"/>
                <w:szCs w:val="18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544F74">
            <w:pPr>
              <w:jc w:val="center"/>
            </w:pPr>
            <w:r>
              <w:t>23</w:t>
            </w:r>
          </w:p>
        </w:tc>
        <w:tc>
          <w:tcPr>
            <w:tcW w:w="592" w:type="dxa"/>
            <w:gridSpan w:val="2"/>
            <w:vAlign w:val="center"/>
          </w:tcPr>
          <w:p w:rsidR="006B2F02" w:rsidRPr="00594EAA" w:rsidRDefault="006B2F02" w:rsidP="00544F74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A548C0" w:rsidRDefault="006B2F02" w:rsidP="00544F74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9B7BA2" w:rsidRDefault="006B2F02" w:rsidP="00544F7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544F74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E07680" w:rsidRDefault="006B2F02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544F74">
            <w:pPr>
              <w:jc w:val="center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5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32276A" w:rsidRDefault="006B2F02" w:rsidP="00544F74">
            <w:pPr>
              <w:jc w:val="both"/>
              <w:rPr>
                <w:sz w:val="18"/>
                <w:szCs w:val="18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lastRenderedPageBreak/>
              <w:t>1</w:t>
            </w:r>
            <w:r>
              <w:object w:dxaOrig="3123" w:dyaOrig="4320">
                <v:shape id="_x0000_i1027" type="#_x0000_t75" style="width:13pt;height:18pt" o:ole="">
                  <v:imagedata r:id="rId8" o:title=""/>
                </v:shape>
                <o:OLEObject Type="Embed" ProgID="AutoCAD.Drawing.17" ShapeID="_x0000_i1027" DrawAspect="Content" ObjectID="_1553688899" r:id="rId12"/>
              </w:object>
            </w:r>
            <w:r>
              <w:object w:dxaOrig="3123" w:dyaOrig="4320">
                <v:shape id="_x0000_i1028" type="#_x0000_t75" style="width:13pt;height:18pt" o:ole="">
                  <v:imagedata r:id="rId10" o:title=""/>
                </v:shape>
                <o:OLEObject Type="Embed" ProgID="AutoCAD.Drawing.17" ShapeID="_x0000_i1028" DrawAspect="Content" ObjectID="_1553688900" r:id="rId13"/>
              </w:object>
            </w:r>
          </w:p>
        </w:tc>
        <w:tc>
          <w:tcPr>
            <w:tcW w:w="592" w:type="dxa"/>
            <w:gridSpan w:val="2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2593" w:type="dxa"/>
            <w:gridSpan w:val="2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6B2F02" w:rsidRPr="000C1C8D" w:rsidRDefault="006B2F02" w:rsidP="00C5150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4916F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4916FB">
            <w:pPr>
              <w:jc w:val="center"/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4916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892" w:type="dxa"/>
            <w:tcBorders>
              <w:bottom w:val="nil"/>
            </w:tcBorders>
            <w:shd w:val="clear" w:color="auto" w:fill="auto"/>
            <w:vAlign w:val="center"/>
          </w:tcPr>
          <w:p w:rsidR="006B2F02" w:rsidRPr="003C63BA" w:rsidRDefault="006B2F02" w:rsidP="004916F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1605" w:type="dxa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1249" w:type="dxa"/>
          </w:tcPr>
          <w:p w:rsidR="006B2F02" w:rsidRPr="001C5249" w:rsidRDefault="006B2F02" w:rsidP="004916FB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2</w:t>
            </w:r>
          </w:p>
        </w:tc>
        <w:tc>
          <w:tcPr>
            <w:tcW w:w="592" w:type="dxa"/>
            <w:gridSpan w:val="2"/>
            <w:vAlign w:val="center"/>
          </w:tcPr>
          <w:p w:rsidR="006B2F02" w:rsidRPr="008315C1" w:rsidRDefault="006B2F02" w:rsidP="004916FB">
            <w:pPr>
              <w:jc w:val="center"/>
              <w:rPr>
                <w:color w:val="FF0000"/>
              </w:rPr>
            </w:pPr>
            <w:r w:rsidRPr="008315C1">
              <w:rPr>
                <w:color w:val="FF0000"/>
              </w:rPr>
              <w:t>22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4916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E633C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</w:t>
            </w:r>
            <w:r w:rsidR="00E633C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1561  </w:t>
            </w:r>
            <w:r w:rsidR="008315C1" w:rsidRPr="008315C1">
              <w:rPr>
                <w:color w:val="FF0000"/>
                <w:sz w:val="28"/>
                <w:szCs w:val="28"/>
              </w:rPr>
              <w:t>10</w:t>
            </w:r>
            <w:r w:rsidRPr="008315C1">
              <w:rPr>
                <w:color w:val="FF0000"/>
                <w:sz w:val="28"/>
                <w:szCs w:val="28"/>
              </w:rPr>
              <w:t>,0</w:t>
            </w:r>
          </w:p>
        </w:tc>
        <w:tc>
          <w:tcPr>
            <w:tcW w:w="1786" w:type="dxa"/>
            <w:gridSpan w:val="2"/>
          </w:tcPr>
          <w:p w:rsidR="006B2F02" w:rsidRPr="00442E68" w:rsidRDefault="006B2F02" w:rsidP="004916FB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442E68" w:rsidRDefault="006B2F02" w:rsidP="00AF60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414748" w:rsidRDefault="006B2F02" w:rsidP="00AF6073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tcBorders>
              <w:bottom w:val="nil"/>
            </w:tcBorders>
          </w:tcPr>
          <w:p w:rsidR="006B2F02" w:rsidRPr="00442E68" w:rsidRDefault="006B2F02" w:rsidP="003F0EF5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315C1" w:rsidRDefault="008315C1" w:rsidP="007F7904">
            <w:pPr>
              <w:jc w:val="center"/>
              <w:rPr>
                <w:color w:val="FF0000"/>
                <w:sz w:val="28"/>
                <w:szCs w:val="28"/>
              </w:rPr>
            </w:pPr>
            <w:r w:rsidRPr="008315C1">
              <w:rPr>
                <w:color w:val="FF0000"/>
                <w:sz w:val="28"/>
                <w:szCs w:val="28"/>
              </w:rPr>
              <w:t>2,6</w:t>
            </w: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tcBorders>
              <w:top w:val="nil"/>
            </w:tcBorders>
            <w:vAlign w:val="center"/>
          </w:tcPr>
          <w:p w:rsidR="006B2F02" w:rsidRPr="003C63BA" w:rsidRDefault="006B2F02" w:rsidP="003F0E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3F0EF5" w:rsidRDefault="006B2F02" w:rsidP="004916FB">
            <w:pPr>
              <w:jc w:val="both"/>
              <w:rPr>
                <w:sz w:val="18"/>
                <w:szCs w:val="18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3</w:t>
            </w:r>
          </w:p>
        </w:tc>
        <w:tc>
          <w:tcPr>
            <w:tcW w:w="592" w:type="dxa"/>
            <w:gridSpan w:val="2"/>
          </w:tcPr>
          <w:p w:rsidR="006B2F02" w:rsidRPr="001C5249" w:rsidRDefault="006B2F02" w:rsidP="004916FB">
            <w:pPr>
              <w:jc w:val="center"/>
            </w:pPr>
          </w:p>
        </w:tc>
        <w:tc>
          <w:tcPr>
            <w:tcW w:w="2593" w:type="dxa"/>
            <w:gridSpan w:val="2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6B2F02" w:rsidRPr="00C831B7" w:rsidRDefault="006B2F02" w:rsidP="00D91B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≈180х≈600</w:t>
            </w:r>
          </w:p>
        </w:tc>
        <w:tc>
          <w:tcPr>
            <w:tcW w:w="1786" w:type="dxa"/>
            <w:gridSpan w:val="2"/>
          </w:tcPr>
          <w:p w:rsidR="006B2F02" w:rsidRPr="00442E68" w:rsidRDefault="006B2F02" w:rsidP="004916FB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442E68" w:rsidRDefault="006B2F02" w:rsidP="004916F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442E68" w:rsidRDefault="006B2F02" w:rsidP="004916FB">
            <w:pPr>
              <w:jc w:val="center"/>
            </w:pPr>
          </w:p>
        </w:tc>
        <w:tc>
          <w:tcPr>
            <w:tcW w:w="851" w:type="dxa"/>
            <w:gridSpan w:val="2"/>
            <w:tcBorders>
              <w:top w:val="nil"/>
            </w:tcBorders>
          </w:tcPr>
          <w:p w:rsidR="006B2F02" w:rsidRPr="00442E68" w:rsidRDefault="006B2F02" w:rsidP="004916FB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B2F02" w:rsidRPr="00442E68" w:rsidRDefault="006B2F02" w:rsidP="004916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4916F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4</w:t>
            </w:r>
          </w:p>
        </w:tc>
        <w:tc>
          <w:tcPr>
            <w:tcW w:w="592" w:type="dxa"/>
            <w:gridSpan w:val="2"/>
            <w:vAlign w:val="center"/>
          </w:tcPr>
          <w:p w:rsidR="006B2F02" w:rsidRPr="00AB2664" w:rsidRDefault="006B2F02" w:rsidP="00C5150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6D4F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B2F02" w:rsidRDefault="006B2F02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C515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C5150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C5150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9877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4916FB">
            <w:pPr>
              <w:jc w:val="center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1606" w:type="dxa"/>
            <w:vAlign w:val="center"/>
          </w:tcPr>
          <w:p w:rsidR="006B2F02" w:rsidRPr="001C5249" w:rsidRDefault="006B2F02" w:rsidP="004916FB">
            <w:pPr>
              <w:jc w:val="center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DE6FFC" w:rsidRDefault="006B2F02" w:rsidP="004916FB">
            <w:pPr>
              <w:jc w:val="both"/>
              <w:rPr>
                <w:sz w:val="20"/>
                <w:szCs w:val="20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5</w:t>
            </w:r>
          </w:p>
        </w:tc>
        <w:tc>
          <w:tcPr>
            <w:tcW w:w="592" w:type="dxa"/>
            <w:gridSpan w:val="2"/>
            <w:vAlign w:val="center"/>
          </w:tcPr>
          <w:p w:rsidR="006B2F02" w:rsidRPr="00AB2664" w:rsidRDefault="006B2F02" w:rsidP="00C5150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6D4F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B2F02" w:rsidRDefault="006B2F02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C515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C5150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C5150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3F0EF5" w:rsidRDefault="006B2F02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6</w:t>
            </w:r>
          </w:p>
        </w:tc>
        <w:tc>
          <w:tcPr>
            <w:tcW w:w="592" w:type="dxa"/>
            <w:gridSpan w:val="2"/>
            <w:vAlign w:val="center"/>
          </w:tcPr>
          <w:p w:rsidR="006B2F02" w:rsidRPr="00AB2664" w:rsidRDefault="006B2F02" w:rsidP="00C5150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0C1C8D" w:rsidRDefault="006B2F02" w:rsidP="004968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1561 (410649)</w:t>
            </w:r>
          </w:p>
        </w:tc>
        <w:tc>
          <w:tcPr>
            <w:tcW w:w="1786" w:type="dxa"/>
            <w:gridSpan w:val="2"/>
          </w:tcPr>
          <w:p w:rsidR="006B2F02" w:rsidRDefault="006B2F02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C515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C5150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C5150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6D4F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both"/>
            </w:pPr>
            <w:r>
              <w:t>7</w:t>
            </w:r>
          </w:p>
        </w:tc>
        <w:tc>
          <w:tcPr>
            <w:tcW w:w="592" w:type="dxa"/>
            <w:gridSpan w:val="2"/>
            <w:vAlign w:val="center"/>
          </w:tcPr>
          <w:p w:rsidR="006B2F02" w:rsidRPr="00AB2664" w:rsidRDefault="006B2F02" w:rsidP="006F4654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4968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ОСТ1-92059-78</w:t>
            </w:r>
          </w:p>
        </w:tc>
        <w:tc>
          <w:tcPr>
            <w:tcW w:w="1786" w:type="dxa"/>
            <w:gridSpan w:val="2"/>
          </w:tcPr>
          <w:p w:rsidR="006B2F02" w:rsidRDefault="006B2F02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C515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C5150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C5150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6D4F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2F36E0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2F36E0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2F36E0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2F36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2F36E0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2F36E0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2F36E0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2F36E0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3F0EF5" w:rsidRDefault="006B2F02" w:rsidP="002F36E0">
            <w:pPr>
              <w:jc w:val="both"/>
              <w:rPr>
                <w:sz w:val="18"/>
                <w:szCs w:val="18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both"/>
            </w:pPr>
            <w:r>
              <w:t>8</w:t>
            </w:r>
          </w:p>
        </w:tc>
        <w:tc>
          <w:tcPr>
            <w:tcW w:w="592" w:type="dxa"/>
            <w:gridSpan w:val="2"/>
            <w:vAlign w:val="center"/>
          </w:tcPr>
          <w:p w:rsidR="006B2F02" w:rsidRPr="00AB2664" w:rsidRDefault="006B2F02" w:rsidP="00C5150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C831B7" w:rsidRDefault="006B2F02" w:rsidP="004968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 30х20х2х3</w:t>
            </w:r>
          </w:p>
        </w:tc>
        <w:tc>
          <w:tcPr>
            <w:tcW w:w="1786" w:type="dxa"/>
            <w:gridSpan w:val="2"/>
          </w:tcPr>
          <w:p w:rsidR="006B2F02" w:rsidRDefault="006B2F02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C515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C5150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C5150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6F46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3F0EF5" w:rsidRDefault="006B2F02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both"/>
            </w:pPr>
            <w:r>
              <w:t>9</w:t>
            </w:r>
          </w:p>
        </w:tc>
        <w:tc>
          <w:tcPr>
            <w:tcW w:w="592" w:type="dxa"/>
            <w:gridSpan w:val="2"/>
            <w:vAlign w:val="center"/>
          </w:tcPr>
          <w:p w:rsidR="006B2F02" w:rsidRPr="00CF50CF" w:rsidRDefault="006B2F02" w:rsidP="00C51503">
            <w:pPr>
              <w:jc w:val="center"/>
              <w:rPr>
                <w:color w:val="FF0000"/>
              </w:rPr>
            </w:pPr>
            <w:r w:rsidRPr="00CF50CF">
              <w:rPr>
                <w:color w:val="FF0000"/>
              </w:rPr>
              <w:t>24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414748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900</w:t>
            </w:r>
          </w:p>
        </w:tc>
        <w:tc>
          <w:tcPr>
            <w:tcW w:w="1786" w:type="dxa"/>
            <w:gridSpan w:val="2"/>
          </w:tcPr>
          <w:p w:rsidR="006B2F02" w:rsidRDefault="006B2F02" w:rsidP="004968A5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4968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4968A5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4968A5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4147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0,32</w:t>
            </w:r>
          </w:p>
        </w:tc>
        <w:tc>
          <w:tcPr>
            <w:tcW w:w="537" w:type="dxa"/>
          </w:tcPr>
          <w:p w:rsidR="006B2F02" w:rsidRPr="001C5249" w:rsidRDefault="006B2F02" w:rsidP="002F36E0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2F36E0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2F36E0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2F36E0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2F36E0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2F36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2F36E0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2F36E0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2F36E0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2F36E0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3F0EF5" w:rsidRDefault="006B2F02" w:rsidP="002F36E0">
            <w:pPr>
              <w:jc w:val="both"/>
              <w:rPr>
                <w:sz w:val="18"/>
                <w:szCs w:val="18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both"/>
            </w:pPr>
            <w:r>
              <w:t>10</w:t>
            </w:r>
          </w:p>
        </w:tc>
        <w:tc>
          <w:tcPr>
            <w:tcW w:w="592" w:type="dxa"/>
            <w:gridSpan w:val="2"/>
            <w:vAlign w:val="center"/>
          </w:tcPr>
          <w:p w:rsidR="006B2F02" w:rsidRPr="00CF50CF" w:rsidRDefault="006B2F02" w:rsidP="00414748">
            <w:pPr>
              <w:jc w:val="center"/>
              <w:rPr>
                <w:color w:val="FF0000"/>
              </w:rPr>
            </w:pPr>
            <w:r w:rsidRPr="00CF50CF">
              <w:rPr>
                <w:color w:val="FF0000"/>
              </w:rPr>
              <w:t>25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4968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414748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2500</w:t>
            </w:r>
          </w:p>
        </w:tc>
        <w:tc>
          <w:tcPr>
            <w:tcW w:w="1786" w:type="dxa"/>
            <w:gridSpan w:val="2"/>
          </w:tcPr>
          <w:p w:rsidR="006B2F02" w:rsidRDefault="006B2F02" w:rsidP="004968A5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4968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4968A5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4968A5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4968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537" w:type="dxa"/>
          </w:tcPr>
          <w:p w:rsidR="006B2F02" w:rsidRPr="001C5249" w:rsidRDefault="006B2F02" w:rsidP="004968A5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4968A5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4916FB">
            <w:pPr>
              <w:jc w:val="center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DE6FFC" w:rsidRDefault="006B2F02" w:rsidP="004916FB">
            <w:pPr>
              <w:jc w:val="both"/>
              <w:rPr>
                <w:sz w:val="20"/>
                <w:szCs w:val="20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11</w:t>
            </w:r>
          </w:p>
        </w:tc>
        <w:tc>
          <w:tcPr>
            <w:tcW w:w="592" w:type="dxa"/>
            <w:gridSpan w:val="2"/>
            <w:vAlign w:val="center"/>
          </w:tcPr>
          <w:p w:rsidR="006B2F02" w:rsidRPr="00AB2664" w:rsidRDefault="006B2F02" w:rsidP="00414748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4968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4147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B2F02" w:rsidRDefault="006B2F02" w:rsidP="004968A5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4968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4968A5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4968A5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4147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4968A5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4968A5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3F0EF5" w:rsidRDefault="006B2F02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12</w:t>
            </w:r>
          </w:p>
        </w:tc>
        <w:tc>
          <w:tcPr>
            <w:tcW w:w="592" w:type="dxa"/>
            <w:gridSpan w:val="2"/>
            <w:vAlign w:val="center"/>
          </w:tcPr>
          <w:p w:rsidR="006B2F02" w:rsidRPr="00400B55" w:rsidRDefault="006B2F02" w:rsidP="00C51503">
            <w:pPr>
              <w:jc w:val="center"/>
              <w:rPr>
                <w:color w:val="FF0000"/>
              </w:rPr>
            </w:pPr>
            <w:r w:rsidRPr="00400B55">
              <w:rPr>
                <w:color w:val="FF0000"/>
              </w:rPr>
              <w:t>27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8B19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Полоса 1561М  3з≈27х≈2180</w:t>
            </w:r>
          </w:p>
        </w:tc>
        <w:tc>
          <w:tcPr>
            <w:tcW w:w="1786" w:type="dxa"/>
            <w:gridSpan w:val="2"/>
          </w:tcPr>
          <w:p w:rsidR="006B2F02" w:rsidRDefault="006B2F02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C51503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6B2F02" w:rsidRPr="008940AF" w:rsidRDefault="006B2F02" w:rsidP="000E1B89">
            <w:pPr>
              <w:jc w:val="center"/>
              <w:rPr>
                <w:sz w:val="20"/>
                <w:szCs w:val="20"/>
              </w:rPr>
            </w:pPr>
            <w:r w:rsidRPr="008940AF">
              <w:rPr>
                <w:sz w:val="20"/>
                <w:szCs w:val="20"/>
              </w:rPr>
              <w:t>0,467</w:t>
            </w: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8B19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0,93</w:t>
            </w:r>
          </w:p>
        </w:tc>
        <w:tc>
          <w:tcPr>
            <w:tcW w:w="537" w:type="dxa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13</w:t>
            </w:r>
          </w:p>
        </w:tc>
        <w:tc>
          <w:tcPr>
            <w:tcW w:w="592" w:type="dxa"/>
            <w:gridSpan w:val="2"/>
            <w:vAlign w:val="center"/>
          </w:tcPr>
          <w:p w:rsidR="006B2F02" w:rsidRPr="00400B55" w:rsidRDefault="006B2F02" w:rsidP="00C51503">
            <w:pPr>
              <w:jc w:val="center"/>
              <w:rPr>
                <w:color w:val="FF0000"/>
              </w:rPr>
            </w:pPr>
            <w:r w:rsidRPr="00400B55">
              <w:rPr>
                <w:color w:val="FF0000"/>
              </w:rPr>
              <w:t>28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8B19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Обечайка 1561М 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3 Ø744/Ø684</w:t>
            </w:r>
          </w:p>
        </w:tc>
        <w:tc>
          <w:tcPr>
            <w:tcW w:w="1786" w:type="dxa"/>
            <w:gridSpan w:val="2"/>
          </w:tcPr>
          <w:p w:rsidR="006B2F02" w:rsidRDefault="006B2F02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C51503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5C2DFC">
            <w:pPr>
              <w:jc w:val="center"/>
            </w:pPr>
            <w:r w:rsidRPr="008940AF">
              <w:rPr>
                <w:sz w:val="20"/>
                <w:szCs w:val="20"/>
              </w:rPr>
              <w:t>0,54</w:t>
            </w:r>
            <w:r>
              <w:t>5</w:t>
            </w: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5C2D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1,09</w:t>
            </w:r>
          </w:p>
        </w:tc>
        <w:tc>
          <w:tcPr>
            <w:tcW w:w="537" w:type="dxa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3F0EF5" w:rsidRDefault="006B2F02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14</w:t>
            </w:r>
          </w:p>
        </w:tc>
        <w:tc>
          <w:tcPr>
            <w:tcW w:w="592" w:type="dxa"/>
            <w:gridSpan w:val="2"/>
            <w:vAlign w:val="center"/>
          </w:tcPr>
          <w:p w:rsidR="006B2F02" w:rsidRPr="00400B55" w:rsidRDefault="006B2F02" w:rsidP="004968A5">
            <w:pPr>
              <w:jc w:val="center"/>
              <w:rPr>
                <w:color w:val="FF0000"/>
              </w:rPr>
            </w:pPr>
            <w:r w:rsidRPr="00400B55">
              <w:rPr>
                <w:color w:val="FF0000"/>
              </w:rPr>
              <w:t>29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4968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53573" w:rsidRDefault="006B2F02" w:rsidP="00B5357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Обечайка12Х18Н10Т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786" w:type="dxa"/>
            <w:gridSpan w:val="2"/>
          </w:tcPr>
          <w:p w:rsidR="006B2F02" w:rsidRDefault="006B2F02" w:rsidP="004968A5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4968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4968A5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4968A5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4968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15</w:t>
            </w:r>
          </w:p>
        </w:tc>
        <w:tc>
          <w:tcPr>
            <w:tcW w:w="592" w:type="dxa"/>
            <w:gridSpan w:val="2"/>
            <w:vAlign w:val="center"/>
          </w:tcPr>
          <w:p w:rsidR="006B2F02" w:rsidRPr="00AB2664" w:rsidRDefault="006B2F02" w:rsidP="00C5150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8B19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Ø664х/Ø604</w:t>
            </w:r>
          </w:p>
        </w:tc>
        <w:tc>
          <w:tcPr>
            <w:tcW w:w="1786" w:type="dxa"/>
            <w:gridSpan w:val="2"/>
          </w:tcPr>
          <w:p w:rsidR="006B2F02" w:rsidRDefault="006B2F02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C51503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8B19FC">
            <w:pPr>
              <w:jc w:val="center"/>
            </w:pPr>
            <w:r>
              <w:t>1,43</w:t>
            </w: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8B19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2,86</w:t>
            </w:r>
          </w:p>
        </w:tc>
        <w:tc>
          <w:tcPr>
            <w:tcW w:w="537" w:type="dxa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4916FB">
            <w:pPr>
              <w:jc w:val="center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1249" w:type="dxa"/>
          </w:tcPr>
          <w:p w:rsidR="006B2F02" w:rsidRPr="0036109D" w:rsidRDefault="006B2F02" w:rsidP="004916FB">
            <w:pPr>
              <w:jc w:val="both"/>
              <w:rPr>
                <w:sz w:val="22"/>
                <w:szCs w:val="22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16</w:t>
            </w:r>
          </w:p>
        </w:tc>
        <w:tc>
          <w:tcPr>
            <w:tcW w:w="592" w:type="dxa"/>
            <w:gridSpan w:val="2"/>
            <w:vAlign w:val="center"/>
          </w:tcPr>
          <w:p w:rsidR="006B2F02" w:rsidRPr="00AB2664" w:rsidRDefault="006B2F02" w:rsidP="00C5150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0C1C8D" w:rsidRDefault="006B2F02" w:rsidP="004968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1561 (410649)</w:t>
            </w:r>
          </w:p>
        </w:tc>
        <w:tc>
          <w:tcPr>
            <w:tcW w:w="1786" w:type="dxa"/>
            <w:gridSpan w:val="2"/>
          </w:tcPr>
          <w:p w:rsidR="006B2F02" w:rsidRDefault="006B2F02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C515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C5150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C5150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8B19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1249" w:type="dxa"/>
          </w:tcPr>
          <w:p w:rsidR="006B2F02" w:rsidRPr="001C5249" w:rsidRDefault="006B2F02" w:rsidP="004916FB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17</w:t>
            </w:r>
          </w:p>
        </w:tc>
        <w:tc>
          <w:tcPr>
            <w:tcW w:w="592" w:type="dxa"/>
            <w:gridSpan w:val="2"/>
            <w:vAlign w:val="center"/>
          </w:tcPr>
          <w:p w:rsidR="006B2F02" w:rsidRPr="00AB2664" w:rsidRDefault="006B2F02" w:rsidP="00C5150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C831B7" w:rsidRDefault="006B2F02" w:rsidP="004968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 30х20х2х3</w:t>
            </w:r>
          </w:p>
        </w:tc>
        <w:tc>
          <w:tcPr>
            <w:tcW w:w="1786" w:type="dxa"/>
            <w:gridSpan w:val="2"/>
          </w:tcPr>
          <w:p w:rsidR="006B2F02" w:rsidRDefault="006B2F02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C515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C5150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C5150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8B19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1249" w:type="dxa"/>
          </w:tcPr>
          <w:p w:rsidR="006B2F02" w:rsidRPr="001C5249" w:rsidRDefault="006B2F02" w:rsidP="004916FB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18</w:t>
            </w:r>
          </w:p>
        </w:tc>
        <w:tc>
          <w:tcPr>
            <w:tcW w:w="592" w:type="dxa"/>
            <w:gridSpan w:val="2"/>
            <w:vAlign w:val="center"/>
          </w:tcPr>
          <w:p w:rsidR="006B2F02" w:rsidRPr="00400B55" w:rsidRDefault="006B2F02" w:rsidP="00C51503">
            <w:pPr>
              <w:jc w:val="center"/>
              <w:rPr>
                <w:color w:val="FF0000"/>
              </w:rPr>
            </w:pPr>
            <w:r w:rsidRPr="00400B55">
              <w:rPr>
                <w:color w:val="FF0000"/>
              </w:rPr>
              <w:t>30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9A57D9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200</w:t>
            </w:r>
          </w:p>
        </w:tc>
        <w:tc>
          <w:tcPr>
            <w:tcW w:w="1786" w:type="dxa"/>
            <w:gridSpan w:val="2"/>
          </w:tcPr>
          <w:p w:rsidR="006B2F02" w:rsidRDefault="006B2F02" w:rsidP="004968A5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4968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4968A5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4968A5">
            <w:pPr>
              <w:jc w:val="center"/>
            </w:pPr>
            <w:r>
              <w:t>0,05</w:t>
            </w: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9A57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537" w:type="dxa"/>
          </w:tcPr>
          <w:p w:rsidR="006B2F02" w:rsidRPr="001C5249" w:rsidRDefault="006B2F02" w:rsidP="004968A5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4968A5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AF6073">
            <w:pPr>
              <w:jc w:val="center"/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3F0EF5" w:rsidRDefault="006B2F02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19</w:t>
            </w:r>
          </w:p>
        </w:tc>
        <w:tc>
          <w:tcPr>
            <w:tcW w:w="592" w:type="dxa"/>
            <w:gridSpan w:val="2"/>
            <w:vAlign w:val="center"/>
          </w:tcPr>
          <w:p w:rsidR="006B2F02" w:rsidRPr="00400B55" w:rsidRDefault="006B2F02" w:rsidP="004968A5">
            <w:pPr>
              <w:jc w:val="center"/>
              <w:rPr>
                <w:color w:val="FF0000"/>
              </w:rPr>
            </w:pPr>
            <w:r w:rsidRPr="00400B55">
              <w:rPr>
                <w:color w:val="FF0000"/>
              </w:rPr>
              <w:t>31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4968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4968A5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200</w:t>
            </w:r>
          </w:p>
        </w:tc>
        <w:tc>
          <w:tcPr>
            <w:tcW w:w="1786" w:type="dxa"/>
            <w:gridSpan w:val="2"/>
          </w:tcPr>
          <w:p w:rsidR="006B2F02" w:rsidRDefault="006B2F02" w:rsidP="004968A5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4968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4968A5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4968A5">
            <w:pPr>
              <w:jc w:val="center"/>
            </w:pPr>
            <w:r>
              <w:t>0,05</w:t>
            </w: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4968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537" w:type="dxa"/>
          </w:tcPr>
          <w:p w:rsidR="006B2F02" w:rsidRPr="001C5249" w:rsidRDefault="006B2F02" w:rsidP="004968A5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20</w:t>
            </w:r>
          </w:p>
        </w:tc>
        <w:tc>
          <w:tcPr>
            <w:tcW w:w="592" w:type="dxa"/>
            <w:gridSpan w:val="2"/>
            <w:vAlign w:val="center"/>
          </w:tcPr>
          <w:p w:rsidR="006B2F02" w:rsidRPr="00400B55" w:rsidRDefault="006B2F02" w:rsidP="004968A5">
            <w:pPr>
              <w:jc w:val="center"/>
              <w:rPr>
                <w:color w:val="FF0000"/>
              </w:rPr>
            </w:pPr>
            <w:r w:rsidRPr="00400B55">
              <w:rPr>
                <w:color w:val="FF0000"/>
              </w:rPr>
              <w:t>32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4968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9A57D9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243</w:t>
            </w:r>
          </w:p>
        </w:tc>
        <w:tc>
          <w:tcPr>
            <w:tcW w:w="1786" w:type="dxa"/>
            <w:gridSpan w:val="2"/>
          </w:tcPr>
          <w:p w:rsidR="006B2F02" w:rsidRDefault="006B2F02" w:rsidP="004968A5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4968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4968A5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9A57D9">
            <w:pPr>
              <w:jc w:val="center"/>
            </w:pPr>
            <w:r>
              <w:t>0,06</w:t>
            </w: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4968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</w:t>
            </w:r>
          </w:p>
        </w:tc>
        <w:tc>
          <w:tcPr>
            <w:tcW w:w="537" w:type="dxa"/>
          </w:tcPr>
          <w:p w:rsidR="006B2F02" w:rsidRPr="001C5249" w:rsidRDefault="006B2F02" w:rsidP="004968A5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32276A" w:rsidRDefault="006B2F02" w:rsidP="004916FB">
            <w:pPr>
              <w:jc w:val="both"/>
              <w:rPr>
                <w:sz w:val="18"/>
                <w:szCs w:val="18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21</w:t>
            </w:r>
          </w:p>
        </w:tc>
        <w:tc>
          <w:tcPr>
            <w:tcW w:w="592" w:type="dxa"/>
            <w:gridSpan w:val="2"/>
            <w:vAlign w:val="center"/>
          </w:tcPr>
          <w:p w:rsidR="006B2F02" w:rsidRPr="00400B55" w:rsidRDefault="006B2F02" w:rsidP="004968A5">
            <w:pPr>
              <w:jc w:val="center"/>
              <w:rPr>
                <w:color w:val="FF0000"/>
              </w:rPr>
            </w:pPr>
            <w:r w:rsidRPr="00400B55">
              <w:rPr>
                <w:color w:val="FF0000"/>
              </w:rPr>
              <w:t>33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4968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4968A5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243</w:t>
            </w:r>
          </w:p>
        </w:tc>
        <w:tc>
          <w:tcPr>
            <w:tcW w:w="1786" w:type="dxa"/>
            <w:gridSpan w:val="2"/>
          </w:tcPr>
          <w:p w:rsidR="006B2F02" w:rsidRDefault="006B2F02" w:rsidP="004968A5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4968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4968A5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4968A5">
            <w:pPr>
              <w:jc w:val="center"/>
            </w:pPr>
            <w:r>
              <w:t>0,06</w:t>
            </w: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4968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</w:t>
            </w:r>
          </w:p>
        </w:tc>
        <w:tc>
          <w:tcPr>
            <w:tcW w:w="537" w:type="dxa"/>
          </w:tcPr>
          <w:p w:rsidR="006B2F02" w:rsidRPr="001C5249" w:rsidRDefault="006B2F02" w:rsidP="004968A5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4968A5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AF6073">
            <w:pPr>
              <w:jc w:val="center"/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1249" w:type="dxa"/>
          </w:tcPr>
          <w:p w:rsidR="006B2F02" w:rsidRPr="001C5249" w:rsidRDefault="006B2F02" w:rsidP="004916FB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22</w:t>
            </w:r>
          </w:p>
        </w:tc>
        <w:tc>
          <w:tcPr>
            <w:tcW w:w="592" w:type="dxa"/>
            <w:gridSpan w:val="2"/>
            <w:vAlign w:val="center"/>
          </w:tcPr>
          <w:p w:rsidR="006B2F02" w:rsidRPr="00400B55" w:rsidRDefault="006B2F02" w:rsidP="004968A5">
            <w:pPr>
              <w:jc w:val="center"/>
              <w:rPr>
                <w:color w:val="FF0000"/>
              </w:rPr>
            </w:pPr>
            <w:r w:rsidRPr="00400B55">
              <w:rPr>
                <w:color w:val="FF0000"/>
              </w:rPr>
              <w:t>34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4968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7E1EFD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97</w:t>
            </w:r>
            <w:r w:rsidR="007E1EFD">
              <w:rPr>
                <w:sz w:val="28"/>
                <w:szCs w:val="28"/>
              </w:rPr>
              <w:t>0</w:t>
            </w:r>
          </w:p>
        </w:tc>
        <w:tc>
          <w:tcPr>
            <w:tcW w:w="1786" w:type="dxa"/>
            <w:gridSpan w:val="2"/>
          </w:tcPr>
          <w:p w:rsidR="006B2F02" w:rsidRDefault="006B2F02" w:rsidP="004968A5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4968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4968A5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9A57D9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E85A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0,34</w:t>
            </w:r>
          </w:p>
        </w:tc>
        <w:tc>
          <w:tcPr>
            <w:tcW w:w="537" w:type="dxa"/>
          </w:tcPr>
          <w:p w:rsidR="006B2F02" w:rsidRPr="001C5249" w:rsidRDefault="006B2F02" w:rsidP="004968A5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4968A5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32276A" w:rsidRDefault="006B2F02" w:rsidP="004916F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B2F02" w:rsidRPr="0032276A" w:rsidRDefault="006B2F02" w:rsidP="004916FB">
            <w:pPr>
              <w:jc w:val="both"/>
              <w:rPr>
                <w:sz w:val="18"/>
                <w:szCs w:val="18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23</w:t>
            </w:r>
          </w:p>
        </w:tc>
        <w:tc>
          <w:tcPr>
            <w:tcW w:w="592" w:type="dxa"/>
            <w:gridSpan w:val="2"/>
            <w:vAlign w:val="center"/>
          </w:tcPr>
          <w:p w:rsidR="006B2F02" w:rsidRPr="00400B55" w:rsidRDefault="006B2F02" w:rsidP="004968A5">
            <w:pPr>
              <w:jc w:val="center"/>
              <w:rPr>
                <w:color w:val="FF0000"/>
              </w:rPr>
            </w:pPr>
            <w:r w:rsidRPr="00400B55">
              <w:rPr>
                <w:color w:val="FF0000"/>
              </w:rPr>
              <w:t>35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4968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7E1EFD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97</w:t>
            </w:r>
            <w:r w:rsidR="007E1EFD">
              <w:rPr>
                <w:sz w:val="28"/>
                <w:szCs w:val="28"/>
              </w:rPr>
              <w:t>0</w:t>
            </w:r>
          </w:p>
        </w:tc>
        <w:tc>
          <w:tcPr>
            <w:tcW w:w="1786" w:type="dxa"/>
            <w:gridSpan w:val="2"/>
          </w:tcPr>
          <w:p w:rsidR="006B2F02" w:rsidRDefault="006B2F02" w:rsidP="004968A5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4968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4968A5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9A57D9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E85A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0,34</w:t>
            </w:r>
          </w:p>
        </w:tc>
        <w:tc>
          <w:tcPr>
            <w:tcW w:w="537" w:type="dxa"/>
          </w:tcPr>
          <w:p w:rsidR="006B2F02" w:rsidRPr="001C5249" w:rsidRDefault="006B2F02" w:rsidP="004968A5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4968A5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4916FB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32276A" w:rsidRDefault="006B2F02" w:rsidP="004916FB">
            <w:pPr>
              <w:jc w:val="both"/>
              <w:rPr>
                <w:sz w:val="18"/>
                <w:szCs w:val="18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lastRenderedPageBreak/>
              <w:t>1</w:t>
            </w:r>
            <w:r>
              <w:object w:dxaOrig="3123" w:dyaOrig="4320">
                <v:shape id="_x0000_i1029" type="#_x0000_t75" style="width:13pt;height:18pt" o:ole="">
                  <v:imagedata r:id="rId8" o:title=""/>
                </v:shape>
                <o:OLEObject Type="Embed" ProgID="AutoCAD.Drawing.17" ShapeID="_x0000_i1029" DrawAspect="Content" ObjectID="_1553688901" r:id="rId14"/>
              </w:object>
            </w:r>
            <w:r>
              <w:object w:dxaOrig="3123" w:dyaOrig="4320">
                <v:shape id="_x0000_i1030" type="#_x0000_t75" style="width:13pt;height:18pt" o:ole="">
                  <v:imagedata r:id="rId10" o:title=""/>
                </v:shape>
                <o:OLEObject Type="Embed" ProgID="AutoCAD.Drawing.17" ShapeID="_x0000_i1030" DrawAspect="Content" ObjectID="_1553688902" r:id="rId15"/>
              </w:object>
            </w:r>
          </w:p>
        </w:tc>
        <w:tc>
          <w:tcPr>
            <w:tcW w:w="592" w:type="dxa"/>
            <w:gridSpan w:val="2"/>
            <w:vAlign w:val="center"/>
          </w:tcPr>
          <w:p w:rsidR="006B2F02" w:rsidRPr="00A548C0" w:rsidRDefault="006B2F02" w:rsidP="00AF6073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6B2F02" w:rsidRPr="000C1C8D" w:rsidRDefault="006B2F02" w:rsidP="00C515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1561 (410649)</w:t>
            </w:r>
          </w:p>
        </w:tc>
        <w:tc>
          <w:tcPr>
            <w:tcW w:w="1786" w:type="dxa"/>
            <w:gridSpan w:val="2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C515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C51503">
            <w:pPr>
              <w:jc w:val="center"/>
            </w:pPr>
          </w:p>
        </w:tc>
        <w:tc>
          <w:tcPr>
            <w:tcW w:w="851" w:type="dxa"/>
            <w:gridSpan w:val="2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tcBorders>
              <w:bottom w:val="nil"/>
            </w:tcBorders>
            <w:shd w:val="clear" w:color="auto" w:fill="auto"/>
            <w:vAlign w:val="center"/>
          </w:tcPr>
          <w:p w:rsidR="006B2F02" w:rsidRPr="001C5249" w:rsidRDefault="006B2F02" w:rsidP="00AF6073">
            <w:pPr>
              <w:jc w:val="center"/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</w:tcPr>
          <w:p w:rsidR="006B2F02" w:rsidRPr="001C5249" w:rsidRDefault="006B2F02" w:rsidP="00544F74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2</w:t>
            </w:r>
          </w:p>
        </w:tc>
        <w:tc>
          <w:tcPr>
            <w:tcW w:w="592" w:type="dxa"/>
            <w:gridSpan w:val="2"/>
            <w:vAlign w:val="center"/>
          </w:tcPr>
          <w:p w:rsidR="006B2F02" w:rsidRPr="00AB2664" w:rsidRDefault="006B2F02" w:rsidP="00F6587F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C515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ОСТ1-92059-78</w:t>
            </w:r>
          </w:p>
        </w:tc>
        <w:tc>
          <w:tcPr>
            <w:tcW w:w="1786" w:type="dxa"/>
            <w:gridSpan w:val="2"/>
          </w:tcPr>
          <w:p w:rsidR="006B2F02" w:rsidRPr="00442E68" w:rsidRDefault="006B2F02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442E68" w:rsidRDefault="006B2F02" w:rsidP="00C515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442E68" w:rsidRDefault="006B2F02" w:rsidP="00C51503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</w:tcPr>
          <w:p w:rsidR="006B2F02" w:rsidRPr="00442E68" w:rsidRDefault="006B2F02" w:rsidP="00C5150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442E68" w:rsidRDefault="006B2F02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tcBorders>
              <w:top w:val="nil"/>
            </w:tcBorders>
            <w:vAlign w:val="center"/>
          </w:tcPr>
          <w:p w:rsidR="006B2F02" w:rsidRPr="003C63BA" w:rsidRDefault="006B2F0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3</w:t>
            </w:r>
          </w:p>
        </w:tc>
        <w:tc>
          <w:tcPr>
            <w:tcW w:w="592" w:type="dxa"/>
            <w:gridSpan w:val="2"/>
          </w:tcPr>
          <w:p w:rsidR="006B2F02" w:rsidRPr="001C5249" w:rsidRDefault="006B2F02" w:rsidP="00AF6073">
            <w:pPr>
              <w:jc w:val="center"/>
            </w:pPr>
          </w:p>
        </w:tc>
        <w:tc>
          <w:tcPr>
            <w:tcW w:w="2593" w:type="dxa"/>
            <w:gridSpan w:val="2"/>
          </w:tcPr>
          <w:p w:rsidR="006B2F02" w:rsidRPr="001C5249" w:rsidRDefault="006B2F02" w:rsidP="00C51503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6B2F02" w:rsidRPr="00C831B7" w:rsidRDefault="006B2F02" w:rsidP="00C515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 30х20х2х3</w:t>
            </w:r>
          </w:p>
        </w:tc>
        <w:tc>
          <w:tcPr>
            <w:tcW w:w="1786" w:type="dxa"/>
            <w:gridSpan w:val="2"/>
          </w:tcPr>
          <w:p w:rsidR="006B2F02" w:rsidRPr="00442E68" w:rsidRDefault="006B2F02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442E68" w:rsidRDefault="006B2F02" w:rsidP="00C515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442E68" w:rsidRDefault="006B2F02" w:rsidP="00C51503">
            <w:pPr>
              <w:jc w:val="center"/>
            </w:pPr>
          </w:p>
        </w:tc>
        <w:tc>
          <w:tcPr>
            <w:tcW w:w="851" w:type="dxa"/>
            <w:gridSpan w:val="2"/>
          </w:tcPr>
          <w:p w:rsidR="006B2F02" w:rsidRPr="00442E68" w:rsidRDefault="006B2F02" w:rsidP="00C51503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B2F02" w:rsidRPr="00442E68" w:rsidRDefault="006B2F02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4</w:t>
            </w:r>
          </w:p>
        </w:tc>
        <w:tc>
          <w:tcPr>
            <w:tcW w:w="592" w:type="dxa"/>
            <w:gridSpan w:val="2"/>
            <w:vAlign w:val="center"/>
          </w:tcPr>
          <w:p w:rsidR="006B2F02" w:rsidRPr="00400B55" w:rsidRDefault="006B2F02" w:rsidP="00AF6073">
            <w:pPr>
              <w:jc w:val="center"/>
              <w:rPr>
                <w:color w:val="FF0000"/>
              </w:rPr>
            </w:pPr>
            <w:r w:rsidRPr="00400B55">
              <w:rPr>
                <w:color w:val="FF0000"/>
              </w:rPr>
              <w:t>36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E85A39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248</w:t>
            </w:r>
          </w:p>
        </w:tc>
        <w:tc>
          <w:tcPr>
            <w:tcW w:w="1786" w:type="dxa"/>
            <w:gridSpan w:val="2"/>
          </w:tcPr>
          <w:p w:rsidR="006B2F02" w:rsidRDefault="006B2F02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C51503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C5150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E85A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  <w:tc>
          <w:tcPr>
            <w:tcW w:w="537" w:type="dxa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AF6073">
            <w:pPr>
              <w:jc w:val="center"/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DE6FFC" w:rsidRDefault="006B2F02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5</w:t>
            </w:r>
          </w:p>
        </w:tc>
        <w:tc>
          <w:tcPr>
            <w:tcW w:w="592" w:type="dxa"/>
            <w:gridSpan w:val="2"/>
            <w:vAlign w:val="center"/>
          </w:tcPr>
          <w:p w:rsidR="006B2F02" w:rsidRPr="00400B55" w:rsidRDefault="006B2F02" w:rsidP="004968A5">
            <w:pPr>
              <w:jc w:val="center"/>
              <w:rPr>
                <w:color w:val="FF0000"/>
              </w:rPr>
            </w:pPr>
            <w:r w:rsidRPr="00400B55">
              <w:rPr>
                <w:color w:val="FF0000"/>
              </w:rPr>
              <w:t>37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4968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4968A5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248</w:t>
            </w:r>
          </w:p>
        </w:tc>
        <w:tc>
          <w:tcPr>
            <w:tcW w:w="1786" w:type="dxa"/>
            <w:gridSpan w:val="2"/>
          </w:tcPr>
          <w:p w:rsidR="006B2F02" w:rsidRDefault="006B2F02" w:rsidP="004968A5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4968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4968A5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4968A5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4968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  <w:tc>
          <w:tcPr>
            <w:tcW w:w="537" w:type="dxa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</w:tcPr>
          <w:p w:rsidR="006B2F02" w:rsidRPr="00DE6FFC" w:rsidRDefault="006B2F02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6</w:t>
            </w:r>
          </w:p>
        </w:tc>
        <w:tc>
          <w:tcPr>
            <w:tcW w:w="592" w:type="dxa"/>
            <w:gridSpan w:val="2"/>
            <w:vAlign w:val="center"/>
          </w:tcPr>
          <w:p w:rsidR="006B2F02" w:rsidRPr="00400B55" w:rsidRDefault="006B2F02" w:rsidP="004968A5">
            <w:pPr>
              <w:jc w:val="center"/>
              <w:rPr>
                <w:color w:val="FF0000"/>
              </w:rPr>
            </w:pPr>
            <w:r w:rsidRPr="00400B55">
              <w:rPr>
                <w:color w:val="FF0000"/>
              </w:rPr>
              <w:t>38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4968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E85A39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330</w:t>
            </w:r>
          </w:p>
        </w:tc>
        <w:tc>
          <w:tcPr>
            <w:tcW w:w="1786" w:type="dxa"/>
            <w:gridSpan w:val="2"/>
          </w:tcPr>
          <w:p w:rsidR="006B2F02" w:rsidRDefault="006B2F02" w:rsidP="004968A5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4968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4968A5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4968A5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E85A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537" w:type="dxa"/>
          </w:tcPr>
          <w:p w:rsidR="006B2F02" w:rsidRPr="00442E68" w:rsidRDefault="006B2F02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442E68" w:rsidRDefault="006B2F02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</w:tcPr>
          <w:p w:rsidR="006B2F02" w:rsidRPr="001C5249" w:rsidRDefault="006B2F02" w:rsidP="00544F74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both"/>
            </w:pPr>
            <w:r>
              <w:t>7</w:t>
            </w:r>
          </w:p>
        </w:tc>
        <w:tc>
          <w:tcPr>
            <w:tcW w:w="592" w:type="dxa"/>
            <w:gridSpan w:val="2"/>
            <w:vAlign w:val="center"/>
          </w:tcPr>
          <w:p w:rsidR="006B2F02" w:rsidRPr="00400B55" w:rsidRDefault="006B2F02" w:rsidP="004968A5">
            <w:pPr>
              <w:jc w:val="center"/>
              <w:rPr>
                <w:color w:val="FF0000"/>
              </w:rPr>
            </w:pPr>
            <w:r w:rsidRPr="00400B55">
              <w:rPr>
                <w:color w:val="FF0000"/>
              </w:rPr>
              <w:t>39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4968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4968A5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330</w:t>
            </w:r>
          </w:p>
        </w:tc>
        <w:tc>
          <w:tcPr>
            <w:tcW w:w="1786" w:type="dxa"/>
            <w:gridSpan w:val="2"/>
          </w:tcPr>
          <w:p w:rsidR="006B2F02" w:rsidRDefault="006B2F02" w:rsidP="004968A5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4968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4968A5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4968A5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4968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537" w:type="dxa"/>
          </w:tcPr>
          <w:p w:rsidR="006B2F02" w:rsidRPr="00442E68" w:rsidRDefault="006B2F02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442E68" w:rsidRDefault="006B2F02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AF6073">
            <w:pPr>
              <w:jc w:val="center"/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DE6FFC" w:rsidRDefault="006B2F02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both"/>
            </w:pPr>
            <w:r>
              <w:t>8</w:t>
            </w:r>
          </w:p>
        </w:tc>
        <w:tc>
          <w:tcPr>
            <w:tcW w:w="592" w:type="dxa"/>
            <w:gridSpan w:val="2"/>
            <w:vAlign w:val="center"/>
          </w:tcPr>
          <w:p w:rsidR="006B2F02" w:rsidRPr="00400B55" w:rsidRDefault="006B2F02" w:rsidP="004968A5">
            <w:pPr>
              <w:jc w:val="center"/>
              <w:rPr>
                <w:color w:val="FF0000"/>
              </w:rPr>
            </w:pPr>
            <w:r w:rsidRPr="00400B55">
              <w:rPr>
                <w:color w:val="FF0000"/>
              </w:rPr>
              <w:t>40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4968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E85A39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355</w:t>
            </w:r>
          </w:p>
        </w:tc>
        <w:tc>
          <w:tcPr>
            <w:tcW w:w="1786" w:type="dxa"/>
            <w:gridSpan w:val="2"/>
          </w:tcPr>
          <w:p w:rsidR="006B2F02" w:rsidRDefault="006B2F02" w:rsidP="004968A5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4968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4968A5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4968A5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E85A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537" w:type="dxa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</w:tcPr>
          <w:p w:rsidR="006B2F02" w:rsidRPr="00DE6FFC" w:rsidRDefault="006B2F02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both"/>
            </w:pPr>
            <w:r>
              <w:t>9</w:t>
            </w:r>
          </w:p>
        </w:tc>
        <w:tc>
          <w:tcPr>
            <w:tcW w:w="592" w:type="dxa"/>
            <w:gridSpan w:val="2"/>
            <w:vAlign w:val="center"/>
          </w:tcPr>
          <w:p w:rsidR="006B2F02" w:rsidRPr="00400B55" w:rsidRDefault="006B2F02" w:rsidP="004968A5">
            <w:pPr>
              <w:jc w:val="center"/>
              <w:rPr>
                <w:color w:val="FF0000"/>
              </w:rPr>
            </w:pPr>
            <w:r w:rsidRPr="00400B55">
              <w:rPr>
                <w:color w:val="FF0000"/>
              </w:rPr>
              <w:t>41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4968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4968A5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355</w:t>
            </w:r>
          </w:p>
        </w:tc>
        <w:tc>
          <w:tcPr>
            <w:tcW w:w="1786" w:type="dxa"/>
            <w:gridSpan w:val="2"/>
          </w:tcPr>
          <w:p w:rsidR="006B2F02" w:rsidRDefault="006B2F02" w:rsidP="004968A5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4968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4968A5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4968A5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4968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537" w:type="dxa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both"/>
            </w:pPr>
            <w:r>
              <w:t>10</w:t>
            </w:r>
          </w:p>
        </w:tc>
        <w:tc>
          <w:tcPr>
            <w:tcW w:w="592" w:type="dxa"/>
            <w:gridSpan w:val="2"/>
            <w:vAlign w:val="center"/>
          </w:tcPr>
          <w:p w:rsidR="006B2F02" w:rsidRPr="00400B55" w:rsidRDefault="006B2F02" w:rsidP="004968A5">
            <w:pPr>
              <w:jc w:val="center"/>
              <w:rPr>
                <w:color w:val="FF0000"/>
              </w:rPr>
            </w:pPr>
            <w:r w:rsidRPr="00400B55">
              <w:rPr>
                <w:color w:val="FF0000"/>
              </w:rPr>
              <w:t>42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4968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E85A39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215</w:t>
            </w:r>
          </w:p>
        </w:tc>
        <w:tc>
          <w:tcPr>
            <w:tcW w:w="1786" w:type="dxa"/>
            <w:gridSpan w:val="2"/>
          </w:tcPr>
          <w:p w:rsidR="006B2F02" w:rsidRDefault="006B2F02" w:rsidP="004968A5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4968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4968A5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4968A5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E85A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0,075</w:t>
            </w:r>
          </w:p>
        </w:tc>
        <w:tc>
          <w:tcPr>
            <w:tcW w:w="537" w:type="dxa"/>
          </w:tcPr>
          <w:p w:rsidR="006B2F02" w:rsidRPr="00442E68" w:rsidRDefault="006B2F02" w:rsidP="000E2041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AF6073">
            <w:pPr>
              <w:jc w:val="center"/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DE6FFC" w:rsidRDefault="006B2F02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11</w:t>
            </w:r>
          </w:p>
        </w:tc>
        <w:tc>
          <w:tcPr>
            <w:tcW w:w="592" w:type="dxa"/>
            <w:gridSpan w:val="2"/>
            <w:vAlign w:val="center"/>
          </w:tcPr>
          <w:p w:rsidR="006B2F02" w:rsidRPr="00400B55" w:rsidRDefault="006B2F02" w:rsidP="004968A5">
            <w:pPr>
              <w:jc w:val="center"/>
              <w:rPr>
                <w:color w:val="FF0000"/>
              </w:rPr>
            </w:pPr>
            <w:r w:rsidRPr="00400B55">
              <w:rPr>
                <w:color w:val="FF0000"/>
              </w:rPr>
              <w:t>43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4968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4968A5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215</w:t>
            </w:r>
          </w:p>
        </w:tc>
        <w:tc>
          <w:tcPr>
            <w:tcW w:w="1786" w:type="dxa"/>
            <w:gridSpan w:val="2"/>
          </w:tcPr>
          <w:p w:rsidR="006B2F02" w:rsidRDefault="006B2F02" w:rsidP="004968A5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4968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4968A5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4968A5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4968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0,075</w:t>
            </w:r>
          </w:p>
        </w:tc>
        <w:tc>
          <w:tcPr>
            <w:tcW w:w="537" w:type="dxa"/>
          </w:tcPr>
          <w:p w:rsidR="006B2F02" w:rsidRPr="00442E68" w:rsidRDefault="006B2F02" w:rsidP="004968A5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</w:tcPr>
          <w:p w:rsidR="006B2F02" w:rsidRPr="00DE6FFC" w:rsidRDefault="006B2F02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12</w:t>
            </w:r>
          </w:p>
        </w:tc>
        <w:tc>
          <w:tcPr>
            <w:tcW w:w="592" w:type="dxa"/>
            <w:gridSpan w:val="2"/>
            <w:vAlign w:val="center"/>
          </w:tcPr>
          <w:p w:rsidR="006B2F02" w:rsidRPr="00400B55" w:rsidRDefault="006B2F02" w:rsidP="004968A5">
            <w:pPr>
              <w:jc w:val="center"/>
              <w:rPr>
                <w:color w:val="FF0000"/>
              </w:rPr>
            </w:pPr>
            <w:r w:rsidRPr="00400B55">
              <w:rPr>
                <w:color w:val="FF0000"/>
              </w:rPr>
              <w:t>44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4968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E85A39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245</w:t>
            </w:r>
          </w:p>
        </w:tc>
        <w:tc>
          <w:tcPr>
            <w:tcW w:w="1786" w:type="dxa"/>
            <w:gridSpan w:val="2"/>
          </w:tcPr>
          <w:p w:rsidR="006B2F02" w:rsidRDefault="006B2F02" w:rsidP="004968A5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4968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4968A5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4968A5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E85A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0,085</w:t>
            </w:r>
          </w:p>
        </w:tc>
        <w:tc>
          <w:tcPr>
            <w:tcW w:w="537" w:type="dxa"/>
          </w:tcPr>
          <w:p w:rsidR="006B2F02" w:rsidRPr="00442E68" w:rsidRDefault="006B2F02" w:rsidP="004968A5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32276A" w:rsidRDefault="006B2F02" w:rsidP="00544F74">
            <w:pPr>
              <w:jc w:val="both"/>
              <w:rPr>
                <w:sz w:val="18"/>
                <w:szCs w:val="18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13</w:t>
            </w:r>
          </w:p>
        </w:tc>
        <w:tc>
          <w:tcPr>
            <w:tcW w:w="592" w:type="dxa"/>
            <w:gridSpan w:val="2"/>
            <w:vAlign w:val="center"/>
          </w:tcPr>
          <w:p w:rsidR="006B2F02" w:rsidRPr="00400B55" w:rsidRDefault="006B2F02" w:rsidP="004968A5">
            <w:pPr>
              <w:jc w:val="center"/>
              <w:rPr>
                <w:color w:val="FF0000"/>
              </w:rPr>
            </w:pPr>
            <w:r w:rsidRPr="00400B55">
              <w:rPr>
                <w:color w:val="FF0000"/>
              </w:rPr>
              <w:t>45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4968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4968A5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245</w:t>
            </w:r>
          </w:p>
        </w:tc>
        <w:tc>
          <w:tcPr>
            <w:tcW w:w="1786" w:type="dxa"/>
            <w:gridSpan w:val="2"/>
          </w:tcPr>
          <w:p w:rsidR="006B2F02" w:rsidRDefault="006B2F02" w:rsidP="004968A5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4968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4968A5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4968A5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4968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0,085</w:t>
            </w:r>
          </w:p>
        </w:tc>
        <w:tc>
          <w:tcPr>
            <w:tcW w:w="537" w:type="dxa"/>
          </w:tcPr>
          <w:p w:rsidR="006B2F02" w:rsidRPr="00442E68" w:rsidRDefault="006B2F02" w:rsidP="004968A5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AF6073">
            <w:pPr>
              <w:jc w:val="center"/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14</w:t>
            </w:r>
          </w:p>
        </w:tc>
        <w:tc>
          <w:tcPr>
            <w:tcW w:w="592" w:type="dxa"/>
            <w:gridSpan w:val="2"/>
            <w:vAlign w:val="center"/>
          </w:tcPr>
          <w:p w:rsidR="006B2F02" w:rsidRPr="00400B55" w:rsidRDefault="006B2F02" w:rsidP="004968A5">
            <w:pPr>
              <w:jc w:val="center"/>
              <w:rPr>
                <w:color w:val="FF0000"/>
              </w:rPr>
            </w:pPr>
            <w:r w:rsidRPr="00400B55">
              <w:rPr>
                <w:color w:val="FF0000"/>
              </w:rPr>
              <w:t>46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4968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4968A5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190</w:t>
            </w:r>
          </w:p>
        </w:tc>
        <w:tc>
          <w:tcPr>
            <w:tcW w:w="1786" w:type="dxa"/>
            <w:gridSpan w:val="2"/>
          </w:tcPr>
          <w:p w:rsidR="006B2F02" w:rsidRDefault="006B2F02" w:rsidP="004968A5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4968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4968A5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4968A5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4968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0,067</w:t>
            </w:r>
          </w:p>
        </w:tc>
        <w:tc>
          <w:tcPr>
            <w:tcW w:w="537" w:type="dxa"/>
          </w:tcPr>
          <w:p w:rsidR="006B2F02" w:rsidRPr="00442E68" w:rsidRDefault="006B2F02" w:rsidP="004968A5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442E68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442E68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15</w:t>
            </w:r>
          </w:p>
        </w:tc>
        <w:tc>
          <w:tcPr>
            <w:tcW w:w="592" w:type="dxa"/>
            <w:gridSpan w:val="2"/>
            <w:vAlign w:val="center"/>
          </w:tcPr>
          <w:p w:rsidR="006B2F02" w:rsidRPr="00400B55" w:rsidRDefault="006B2F02" w:rsidP="004968A5">
            <w:pPr>
              <w:jc w:val="center"/>
              <w:rPr>
                <w:color w:val="FF0000"/>
              </w:rPr>
            </w:pPr>
            <w:r w:rsidRPr="00400B55">
              <w:rPr>
                <w:color w:val="FF0000"/>
              </w:rPr>
              <w:t>47</w:t>
            </w: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4968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4968A5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190</w:t>
            </w:r>
          </w:p>
        </w:tc>
        <w:tc>
          <w:tcPr>
            <w:tcW w:w="1786" w:type="dxa"/>
            <w:gridSpan w:val="2"/>
          </w:tcPr>
          <w:p w:rsidR="006B2F02" w:rsidRDefault="006B2F02" w:rsidP="004968A5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4968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4968A5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4968A5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4968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0,067</w:t>
            </w:r>
          </w:p>
        </w:tc>
        <w:tc>
          <w:tcPr>
            <w:tcW w:w="537" w:type="dxa"/>
          </w:tcPr>
          <w:p w:rsidR="006B2F02" w:rsidRPr="00890B71" w:rsidRDefault="006B2F02" w:rsidP="000E2041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6B2F02" w:rsidRPr="00442E68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442E68" w:rsidRDefault="006B2F0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1C5249" w:rsidRDefault="006B2F02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</w:tcPr>
          <w:p w:rsidR="006B2F02" w:rsidRPr="0036109D" w:rsidRDefault="006B2F02" w:rsidP="00544F74">
            <w:pPr>
              <w:jc w:val="both"/>
              <w:rPr>
                <w:sz w:val="22"/>
                <w:szCs w:val="22"/>
              </w:rPr>
            </w:pPr>
          </w:p>
        </w:tc>
      </w:tr>
      <w:tr w:rsidR="006B2F02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B2F02" w:rsidRPr="001C5249" w:rsidRDefault="006B2F02" w:rsidP="00E678C6">
            <w:pPr>
              <w:jc w:val="center"/>
            </w:pPr>
            <w:r>
              <w:t>16</w:t>
            </w:r>
          </w:p>
        </w:tc>
        <w:tc>
          <w:tcPr>
            <w:tcW w:w="592" w:type="dxa"/>
            <w:gridSpan w:val="2"/>
            <w:vAlign w:val="center"/>
          </w:tcPr>
          <w:p w:rsidR="006B2F02" w:rsidRPr="00400B55" w:rsidRDefault="006B2F02" w:rsidP="006829E2">
            <w:pPr>
              <w:jc w:val="center"/>
              <w:rPr>
                <w:color w:val="FF0000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B2F02" w:rsidRPr="00AF314C" w:rsidRDefault="006B2F02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B2F02" w:rsidRPr="00B91802" w:rsidRDefault="006B2F02" w:rsidP="00917D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B2F02" w:rsidRDefault="006B2F02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6B2F02" w:rsidRPr="0026242B" w:rsidRDefault="006B2F02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B2F02" w:rsidRPr="00E07680" w:rsidRDefault="006B2F02" w:rsidP="006829E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B2F02" w:rsidRPr="001C5249" w:rsidRDefault="006B2F02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B2F02" w:rsidRPr="008623DF" w:rsidRDefault="006B2F02" w:rsidP="00917D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B2F02" w:rsidRPr="00890B71" w:rsidRDefault="006B2F02" w:rsidP="006829E2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442E68" w:rsidRDefault="006B2F0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B2F02" w:rsidRPr="003C63BA" w:rsidRDefault="006B2F0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B2F02" w:rsidRPr="001C5249" w:rsidRDefault="006B2F02" w:rsidP="00AF6073">
            <w:pPr>
              <w:jc w:val="both"/>
            </w:pPr>
          </w:p>
        </w:tc>
        <w:tc>
          <w:tcPr>
            <w:tcW w:w="1606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537" w:type="dxa"/>
          </w:tcPr>
          <w:p w:rsidR="006B2F02" w:rsidRPr="001C5249" w:rsidRDefault="006B2F02" w:rsidP="00544F74">
            <w:pPr>
              <w:jc w:val="both"/>
            </w:pPr>
          </w:p>
        </w:tc>
        <w:tc>
          <w:tcPr>
            <w:tcW w:w="1249" w:type="dxa"/>
          </w:tcPr>
          <w:p w:rsidR="006B2F02" w:rsidRPr="001C5249" w:rsidRDefault="006B2F02" w:rsidP="00544F74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Pr="001C5249" w:rsidRDefault="00FE1037" w:rsidP="00E678C6">
            <w:pPr>
              <w:jc w:val="center"/>
            </w:pPr>
            <w:r>
              <w:t>17</w:t>
            </w:r>
          </w:p>
        </w:tc>
        <w:tc>
          <w:tcPr>
            <w:tcW w:w="592" w:type="dxa"/>
            <w:gridSpan w:val="2"/>
            <w:vAlign w:val="center"/>
          </w:tcPr>
          <w:p w:rsidR="00FE1037" w:rsidRPr="00890B71" w:rsidRDefault="00FE1037" w:rsidP="00FE103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49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890B71" w:rsidRDefault="00FE1037" w:rsidP="00FE1037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FE10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Полоса 1561М  4≈35х≈100</w:t>
            </w:r>
          </w:p>
        </w:tc>
        <w:tc>
          <w:tcPr>
            <w:tcW w:w="1786" w:type="dxa"/>
            <w:gridSpan w:val="2"/>
          </w:tcPr>
          <w:p w:rsidR="00FE1037" w:rsidRDefault="00FE1037" w:rsidP="00FE1037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FE1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FE1037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FE1037" w:rsidRPr="008940AF" w:rsidRDefault="00FE1037" w:rsidP="00FE10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0,035</w:t>
            </w: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FE10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537" w:type="dxa"/>
          </w:tcPr>
          <w:p w:rsidR="00FE1037" w:rsidRPr="001C5249" w:rsidRDefault="00FE1037" w:rsidP="00FE1037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442E68" w:rsidRDefault="00FE1037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442E68" w:rsidRDefault="00FE1037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3C63BA" w:rsidRDefault="00FE1037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FE1037" w:rsidRPr="001C5249" w:rsidRDefault="00FE1037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AF6073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544F74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Pr="001C5249" w:rsidRDefault="00FE1037" w:rsidP="00E678C6">
            <w:pPr>
              <w:jc w:val="center"/>
            </w:pPr>
            <w:r>
              <w:t>18</w:t>
            </w:r>
          </w:p>
        </w:tc>
        <w:tc>
          <w:tcPr>
            <w:tcW w:w="592" w:type="dxa"/>
            <w:gridSpan w:val="2"/>
            <w:vAlign w:val="center"/>
          </w:tcPr>
          <w:p w:rsidR="00FE1037" w:rsidRPr="00890B71" w:rsidRDefault="00FE1037" w:rsidP="00545DD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50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890B71" w:rsidRDefault="00FE1037" w:rsidP="00545DDF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7E1EF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Полоса 1561М  4≈35х≈2</w:t>
            </w:r>
            <w:r w:rsidR="007E1EF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786" w:type="dxa"/>
            <w:gridSpan w:val="2"/>
          </w:tcPr>
          <w:p w:rsidR="00FE1037" w:rsidRDefault="00FE1037" w:rsidP="00FE1037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FE10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FE1037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8940AF" w:rsidRDefault="00FE1037" w:rsidP="00FE103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FE10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537" w:type="dxa"/>
          </w:tcPr>
          <w:p w:rsidR="00FE1037" w:rsidRPr="001C5249" w:rsidRDefault="00FE1037" w:rsidP="00FE1037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4F74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544F74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Pr="001C5249" w:rsidRDefault="00FE1037" w:rsidP="00E678C6">
            <w:pPr>
              <w:jc w:val="center"/>
            </w:pPr>
            <w:r>
              <w:t>19</w:t>
            </w:r>
          </w:p>
        </w:tc>
        <w:tc>
          <w:tcPr>
            <w:tcW w:w="592" w:type="dxa"/>
            <w:gridSpan w:val="2"/>
            <w:vAlign w:val="center"/>
          </w:tcPr>
          <w:p w:rsidR="00FE1037" w:rsidRPr="00890B71" w:rsidRDefault="00FE1037" w:rsidP="00545DDF">
            <w:pPr>
              <w:jc w:val="center"/>
              <w:rPr>
                <w:color w:val="FF0000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890B71" w:rsidRDefault="00FE1037" w:rsidP="00545DDF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890B71" w:rsidRDefault="00FE1037" w:rsidP="00F511B6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Pr="00890B71" w:rsidRDefault="00FE1037" w:rsidP="00545DDF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FE1037" w:rsidRPr="00890B71" w:rsidRDefault="00FE1037" w:rsidP="00545DDF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890B71" w:rsidRDefault="00FE1037" w:rsidP="00545DDF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FE1037" w:rsidRPr="00890B71" w:rsidRDefault="00FE1037" w:rsidP="00545DDF">
            <w:pPr>
              <w:jc w:val="center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FE1037" w:rsidRPr="00890B71" w:rsidRDefault="00FE1037" w:rsidP="00F511B6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890B71" w:rsidRDefault="00FE1037" w:rsidP="00E678C6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E678C6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E678C6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E678C6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E678C6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3C63BA" w:rsidRDefault="00FE1037" w:rsidP="00E678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FE1037" w:rsidRPr="001C5249" w:rsidRDefault="00FE1037" w:rsidP="00E678C6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E678C6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544F74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Pr="001C5249" w:rsidRDefault="00FE1037" w:rsidP="00E678C6">
            <w:pPr>
              <w:jc w:val="center"/>
            </w:pPr>
            <w:r>
              <w:t>20</w:t>
            </w:r>
          </w:p>
        </w:tc>
        <w:tc>
          <w:tcPr>
            <w:tcW w:w="592" w:type="dxa"/>
            <w:gridSpan w:val="2"/>
          </w:tcPr>
          <w:p w:rsidR="00FE1037" w:rsidRPr="00890B71" w:rsidRDefault="00FE1037" w:rsidP="00E678C6">
            <w:pPr>
              <w:jc w:val="center"/>
              <w:rPr>
                <w:color w:val="FF0000"/>
              </w:rPr>
            </w:pPr>
          </w:p>
        </w:tc>
        <w:tc>
          <w:tcPr>
            <w:tcW w:w="2593" w:type="dxa"/>
            <w:gridSpan w:val="2"/>
          </w:tcPr>
          <w:p w:rsidR="00FE1037" w:rsidRPr="00890B71" w:rsidRDefault="00FE1037" w:rsidP="00E678C6">
            <w:pPr>
              <w:jc w:val="both"/>
              <w:rPr>
                <w:color w:val="FF0000"/>
              </w:rPr>
            </w:pPr>
          </w:p>
        </w:tc>
        <w:tc>
          <w:tcPr>
            <w:tcW w:w="4284" w:type="dxa"/>
            <w:gridSpan w:val="4"/>
          </w:tcPr>
          <w:p w:rsidR="00FE1037" w:rsidRPr="00890B71" w:rsidRDefault="00FE1037" w:rsidP="00E678C6">
            <w:pPr>
              <w:tabs>
                <w:tab w:val="left" w:pos="180"/>
              </w:tabs>
              <w:rPr>
                <w:color w:val="FF0000"/>
              </w:rPr>
            </w:pPr>
          </w:p>
        </w:tc>
        <w:tc>
          <w:tcPr>
            <w:tcW w:w="1786" w:type="dxa"/>
            <w:gridSpan w:val="2"/>
          </w:tcPr>
          <w:p w:rsidR="00FE1037" w:rsidRPr="00890B71" w:rsidRDefault="00FE1037" w:rsidP="00E678C6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FE1037" w:rsidRPr="00890B71" w:rsidRDefault="00FE1037" w:rsidP="00E678C6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890B71" w:rsidRDefault="00FE1037" w:rsidP="00E678C6"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  <w:gridSpan w:val="2"/>
          </w:tcPr>
          <w:p w:rsidR="00FE1037" w:rsidRPr="00890B71" w:rsidRDefault="00FE1037" w:rsidP="00E678C6">
            <w:pPr>
              <w:jc w:val="both"/>
              <w:rPr>
                <w:color w:val="FF000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FE1037" w:rsidRPr="00890B71" w:rsidRDefault="00FE1037" w:rsidP="00E678C6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890B71" w:rsidRDefault="00FE1037" w:rsidP="00E678C6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E678C6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E678C6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E678C6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E678C6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3C63BA" w:rsidRDefault="00FE1037" w:rsidP="00E678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FE1037" w:rsidRPr="001C5249" w:rsidRDefault="00FE1037" w:rsidP="00E678C6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E678C6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544F74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Pr="001C5249" w:rsidRDefault="00FE1037" w:rsidP="00E678C6">
            <w:pPr>
              <w:jc w:val="center"/>
            </w:pPr>
            <w:r>
              <w:t>21</w:t>
            </w:r>
          </w:p>
        </w:tc>
        <w:tc>
          <w:tcPr>
            <w:tcW w:w="592" w:type="dxa"/>
            <w:gridSpan w:val="2"/>
            <w:vAlign w:val="center"/>
          </w:tcPr>
          <w:p w:rsidR="00FE1037" w:rsidRPr="00594EAA" w:rsidRDefault="00FE1037" w:rsidP="00544F74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A548C0" w:rsidRDefault="00FE1037" w:rsidP="00544F74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9B7BA2" w:rsidRDefault="00FE1037" w:rsidP="00544F74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544F74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E07680" w:rsidRDefault="00FE1037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4F74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544F74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Pr="001C5249" w:rsidRDefault="00FE1037" w:rsidP="00E678C6">
            <w:pPr>
              <w:jc w:val="center"/>
            </w:pPr>
            <w:r>
              <w:t>22</w:t>
            </w:r>
          </w:p>
        </w:tc>
        <w:tc>
          <w:tcPr>
            <w:tcW w:w="592" w:type="dxa"/>
            <w:gridSpan w:val="2"/>
            <w:vAlign w:val="center"/>
          </w:tcPr>
          <w:p w:rsidR="00FE1037" w:rsidRPr="0008313D" w:rsidRDefault="00FE1037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FE1037" w:rsidRPr="00353CBF" w:rsidRDefault="00FE1037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0C1C8D" w:rsidRDefault="00FE1037" w:rsidP="005A12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AF6073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AF6073">
            <w:pPr>
              <w:jc w:val="center"/>
            </w:pPr>
          </w:p>
        </w:tc>
        <w:tc>
          <w:tcPr>
            <w:tcW w:w="851" w:type="dxa"/>
            <w:gridSpan w:val="2"/>
          </w:tcPr>
          <w:p w:rsidR="00FE1037" w:rsidRPr="001C5249" w:rsidRDefault="00FE1037" w:rsidP="00AF6073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3C63BA" w:rsidRDefault="00FE1037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FE1037" w:rsidRPr="001C5249" w:rsidRDefault="00FE1037" w:rsidP="00AF6073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AF6073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544F7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544F74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Pr="001C5249" w:rsidRDefault="00FE1037" w:rsidP="00E678C6">
            <w:pPr>
              <w:jc w:val="center"/>
            </w:pPr>
            <w:r>
              <w:t>23</w:t>
            </w:r>
          </w:p>
        </w:tc>
        <w:tc>
          <w:tcPr>
            <w:tcW w:w="592" w:type="dxa"/>
            <w:gridSpan w:val="2"/>
            <w:vAlign w:val="center"/>
          </w:tcPr>
          <w:p w:rsidR="00FE1037" w:rsidRPr="00AB2664" w:rsidRDefault="00FE1037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AF607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Default="00FE1037" w:rsidP="00AF6073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AF607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AF607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AF6073">
            <w:pPr>
              <w:jc w:val="center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AF6073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544F74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lastRenderedPageBreak/>
              <w:t>1</w:t>
            </w:r>
          </w:p>
        </w:tc>
        <w:tc>
          <w:tcPr>
            <w:tcW w:w="592" w:type="dxa"/>
            <w:gridSpan w:val="2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9A5E3A" w:rsidRDefault="00FE1037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Default="00FE1037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545DD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E07680" w:rsidRDefault="00FE1037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2</w:t>
            </w:r>
          </w:p>
        </w:tc>
        <w:tc>
          <w:tcPr>
            <w:tcW w:w="592" w:type="dxa"/>
            <w:gridSpan w:val="2"/>
            <w:vAlign w:val="center"/>
          </w:tcPr>
          <w:p w:rsidR="00FE1037" w:rsidRPr="00A548C0" w:rsidRDefault="00FE1037" w:rsidP="00545DDF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594EAA" w:rsidRDefault="00FE1037" w:rsidP="00545DDF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A548C0" w:rsidRDefault="00FE1037" w:rsidP="00545DDF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FE1037" w:rsidRPr="00507545" w:rsidRDefault="00FE1037" w:rsidP="00545DD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FE1037" w:rsidRPr="00507545" w:rsidRDefault="00FE1037" w:rsidP="00545DD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3</w:t>
            </w:r>
          </w:p>
        </w:tc>
        <w:tc>
          <w:tcPr>
            <w:tcW w:w="592" w:type="dxa"/>
            <w:gridSpan w:val="2"/>
            <w:vAlign w:val="center"/>
          </w:tcPr>
          <w:p w:rsidR="00FE1037" w:rsidRPr="00A548C0" w:rsidRDefault="00FE1037" w:rsidP="00545DDF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A053C8" w:rsidRDefault="00FE1037" w:rsidP="00545DDF">
            <w:pPr>
              <w:pStyle w:val="2"/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A548C0" w:rsidRDefault="00FE1037" w:rsidP="00545DDF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FE1037" w:rsidRPr="00040CAE" w:rsidRDefault="00FE1037" w:rsidP="00545DD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FE1037" w:rsidRPr="00870852" w:rsidRDefault="00FE1037" w:rsidP="00545DD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4</w:t>
            </w:r>
          </w:p>
        </w:tc>
        <w:tc>
          <w:tcPr>
            <w:tcW w:w="592" w:type="dxa"/>
            <w:gridSpan w:val="2"/>
            <w:vAlign w:val="center"/>
          </w:tcPr>
          <w:p w:rsidR="00FE1037" w:rsidRPr="0008313D" w:rsidRDefault="00FE1037" w:rsidP="00545DDF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FE1037" w:rsidRPr="00353CBF" w:rsidRDefault="00FE1037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0C1C8D" w:rsidRDefault="00FE1037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545DDF">
            <w:pPr>
              <w:jc w:val="center"/>
            </w:pPr>
          </w:p>
        </w:tc>
        <w:tc>
          <w:tcPr>
            <w:tcW w:w="851" w:type="dxa"/>
            <w:gridSpan w:val="2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3C63BA" w:rsidRDefault="00FE1037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5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93051" w:rsidRDefault="00FE1037" w:rsidP="006829E2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917D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шпангоут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6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93051" w:rsidRDefault="00FE1037" w:rsidP="006829E2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7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6829E2">
            <w:pPr>
              <w:jc w:val="center"/>
              <w:rPr>
                <w:color w:val="FF0000"/>
              </w:rPr>
            </w:pPr>
            <w:r w:rsidRPr="00B342B6">
              <w:rPr>
                <w:color w:val="FF0000"/>
              </w:rPr>
              <w:t>51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2A698A" w:rsidRDefault="00FE1037" w:rsidP="00917D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Лист1561М 2,0х1500х4000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9B7BA2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12,73</w:t>
            </w: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3C63BA" w:rsidRDefault="00FE1037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8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6829E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6829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  ≈1415х≈2500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9B7BA2" w:rsidRDefault="00FE1037" w:rsidP="006829E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249" w:type="dxa"/>
          </w:tcPr>
          <w:p w:rsidR="00FE1037" w:rsidRPr="00B91E40" w:rsidRDefault="00FE1037" w:rsidP="00545DDF">
            <w:pPr>
              <w:jc w:val="both"/>
              <w:rPr>
                <w:sz w:val="20"/>
                <w:szCs w:val="20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9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6829E2">
            <w:pPr>
              <w:jc w:val="center"/>
              <w:rPr>
                <w:color w:val="FF0000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AC31E0" w:rsidRDefault="00FE1037" w:rsidP="006829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Полоса 1561М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9B7BA2" w:rsidRDefault="00FE1037" w:rsidP="006829E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10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6829E2">
            <w:pPr>
              <w:jc w:val="center"/>
              <w:rPr>
                <w:color w:val="FF0000"/>
              </w:rPr>
            </w:pPr>
            <w:r w:rsidRPr="00B342B6">
              <w:rPr>
                <w:color w:val="FF0000"/>
              </w:rPr>
              <w:t>52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276341" w:rsidRDefault="00FE1037" w:rsidP="0027634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40 </w:t>
            </w:r>
            <w:r>
              <w:rPr>
                <w:sz w:val="28"/>
                <w:szCs w:val="28"/>
                <w:lang w:val="en-US"/>
              </w:rPr>
              <w:t>x≈1180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76341" w:rsidRDefault="00FE1037" w:rsidP="006829E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276341" w:rsidRDefault="00FE1037" w:rsidP="00682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276341" w:rsidRDefault="00FE1037" w:rsidP="006829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0.374</w:t>
            </w: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11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6829E2">
            <w:pPr>
              <w:jc w:val="center"/>
              <w:rPr>
                <w:color w:val="FF0000"/>
                <w:lang w:val="en-US"/>
              </w:rPr>
            </w:pPr>
            <w:r w:rsidRPr="00B342B6">
              <w:rPr>
                <w:color w:val="FF0000"/>
                <w:lang w:val="en-US"/>
              </w:rPr>
              <w:t>53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7E1EFD" w:rsidRDefault="00FE1037" w:rsidP="007E1EF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="007E1EFD">
              <w:rPr>
                <w:sz w:val="28"/>
                <w:szCs w:val="28"/>
              </w:rPr>
              <w:t>60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x≈</w:t>
            </w:r>
            <w:r w:rsidR="007E1EFD">
              <w:rPr>
                <w:sz w:val="28"/>
                <w:szCs w:val="28"/>
              </w:rPr>
              <w:t>600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76341" w:rsidRDefault="00FE1037" w:rsidP="006829E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276341" w:rsidRDefault="00FE1037" w:rsidP="00682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276341" w:rsidRDefault="00FE1037" w:rsidP="002763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0.17</w:t>
            </w: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12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545DDF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986A2E" w:rsidRDefault="00FE1037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0C1C8D" w:rsidRDefault="00FE1037" w:rsidP="006829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1561 (410649)</w:t>
            </w:r>
          </w:p>
        </w:tc>
        <w:tc>
          <w:tcPr>
            <w:tcW w:w="1786" w:type="dxa"/>
            <w:gridSpan w:val="2"/>
          </w:tcPr>
          <w:p w:rsidR="00FE1037" w:rsidRDefault="00FE1037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545DD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13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545DDF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986A2E" w:rsidRDefault="00FE1037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6829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ОСТ1-92059-78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545DD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E07680" w:rsidRDefault="00FE1037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14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545DDF">
            <w:pPr>
              <w:jc w:val="center"/>
              <w:rPr>
                <w:color w:val="FF0000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C831B7" w:rsidRDefault="00FE1037" w:rsidP="006829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 30х20х2х3</w:t>
            </w:r>
          </w:p>
        </w:tc>
        <w:tc>
          <w:tcPr>
            <w:tcW w:w="1786" w:type="dxa"/>
            <w:gridSpan w:val="2"/>
            <w:vAlign w:val="center"/>
          </w:tcPr>
          <w:p w:rsidR="00FE1037" w:rsidRPr="005B2526" w:rsidRDefault="00FE1037" w:rsidP="00545DDF"/>
        </w:tc>
        <w:tc>
          <w:tcPr>
            <w:tcW w:w="554" w:type="dxa"/>
            <w:vAlign w:val="center"/>
          </w:tcPr>
          <w:p w:rsidR="00FE1037" w:rsidRPr="0026242B" w:rsidRDefault="00FE1037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545DD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E07680" w:rsidRDefault="00FE1037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15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545DDF">
            <w:pPr>
              <w:jc w:val="center"/>
              <w:rPr>
                <w:color w:val="FF0000"/>
                <w:lang w:val="en-US"/>
              </w:rPr>
            </w:pPr>
            <w:r w:rsidRPr="00B342B6">
              <w:rPr>
                <w:color w:val="FF0000"/>
                <w:lang w:val="en-US"/>
              </w:rPr>
              <w:t>54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276341" w:rsidRDefault="00FE1037" w:rsidP="00276341">
            <w:pPr>
              <w:jc w:val="both"/>
              <w:rPr>
                <w:sz w:val="28"/>
                <w:szCs w:val="28"/>
                <w:lang w:val="en-US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  <w:lang w:val="en-US"/>
              </w:rPr>
              <w:t>755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6829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0,085</w:t>
            </w:r>
          </w:p>
        </w:tc>
        <w:tc>
          <w:tcPr>
            <w:tcW w:w="537" w:type="dxa"/>
          </w:tcPr>
          <w:p w:rsidR="00FE1037" w:rsidRPr="00442E68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16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6829E2">
            <w:pPr>
              <w:jc w:val="center"/>
              <w:rPr>
                <w:color w:val="FF0000"/>
                <w:lang w:val="en-US"/>
              </w:rPr>
            </w:pPr>
            <w:r w:rsidRPr="00B342B6">
              <w:rPr>
                <w:color w:val="FF0000"/>
                <w:lang w:val="en-US"/>
              </w:rPr>
              <w:t>55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276341" w:rsidRDefault="00FE1037" w:rsidP="00276341">
            <w:pPr>
              <w:jc w:val="both"/>
              <w:rPr>
                <w:sz w:val="28"/>
                <w:szCs w:val="28"/>
                <w:lang w:val="en-US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  <w:lang w:val="en-US"/>
              </w:rPr>
              <w:t>1047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276341" w:rsidRDefault="00FE1037" w:rsidP="002763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537" w:type="dxa"/>
          </w:tcPr>
          <w:p w:rsidR="00FE1037" w:rsidRPr="00442E68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17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276341">
            <w:pPr>
              <w:jc w:val="center"/>
              <w:rPr>
                <w:color w:val="FF0000"/>
                <w:lang w:val="en-US"/>
              </w:rPr>
            </w:pPr>
            <w:r w:rsidRPr="00B342B6">
              <w:rPr>
                <w:color w:val="FF0000"/>
                <w:lang w:val="en-US"/>
              </w:rPr>
              <w:t>56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276341" w:rsidRDefault="00FE1037" w:rsidP="00276341">
            <w:pPr>
              <w:jc w:val="both"/>
              <w:rPr>
                <w:sz w:val="28"/>
                <w:szCs w:val="28"/>
                <w:lang w:val="en-US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  <w:lang w:val="en-US"/>
              </w:rPr>
              <w:t>1047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276341" w:rsidRDefault="00FE1037" w:rsidP="002763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537" w:type="dxa"/>
          </w:tcPr>
          <w:p w:rsidR="00FE1037" w:rsidRPr="00442E68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249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18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6829E2">
            <w:pPr>
              <w:jc w:val="center"/>
              <w:rPr>
                <w:color w:val="FF0000"/>
                <w:lang w:val="en-US"/>
              </w:rPr>
            </w:pPr>
            <w:r w:rsidRPr="00B342B6">
              <w:rPr>
                <w:color w:val="FF0000"/>
                <w:lang w:val="en-US"/>
              </w:rPr>
              <w:t>57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7E1EFD" w:rsidRDefault="007E1EFD" w:rsidP="00216C8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Полоса 3х27х≈2180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216C8B" w:rsidRDefault="00FE1037" w:rsidP="00682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FE1037" w:rsidRPr="00216C8B" w:rsidRDefault="00FE1037" w:rsidP="00682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0.47</w:t>
            </w:r>
          </w:p>
        </w:tc>
        <w:tc>
          <w:tcPr>
            <w:tcW w:w="907" w:type="dxa"/>
            <w:gridSpan w:val="2"/>
            <w:vAlign w:val="center"/>
          </w:tcPr>
          <w:p w:rsidR="00FE1037" w:rsidRPr="00216C8B" w:rsidRDefault="00FE1037" w:rsidP="006829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19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FD02B1">
            <w:pPr>
              <w:jc w:val="center"/>
              <w:rPr>
                <w:color w:val="FF0000"/>
                <w:lang w:val="en-US"/>
              </w:rPr>
            </w:pPr>
            <w:r w:rsidRPr="00B342B6">
              <w:rPr>
                <w:color w:val="FF0000"/>
                <w:lang w:val="en-US"/>
              </w:rPr>
              <w:t>58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216C8B" w:rsidRDefault="00FE1037" w:rsidP="00FD02B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Обечайка</w:t>
            </w:r>
          </w:p>
        </w:tc>
        <w:tc>
          <w:tcPr>
            <w:tcW w:w="1786" w:type="dxa"/>
            <w:gridSpan w:val="2"/>
          </w:tcPr>
          <w:p w:rsidR="00FE1037" w:rsidRDefault="00FE1037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545D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545DDF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545DDF">
            <w:pPr>
              <w:jc w:val="center"/>
            </w:pPr>
            <w:r>
              <w:t>0,53</w:t>
            </w: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545D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1,06</w:t>
            </w: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249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20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FD02B1">
            <w:pPr>
              <w:jc w:val="center"/>
              <w:rPr>
                <w:color w:val="FF0000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216C8B" w:rsidRDefault="00FE1037" w:rsidP="006829E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1561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lang w:val="en-US"/>
              </w:rPr>
              <w:t xml:space="preserve"> s3  Ø744/Ø684</w:t>
            </w:r>
          </w:p>
        </w:tc>
        <w:tc>
          <w:tcPr>
            <w:tcW w:w="1786" w:type="dxa"/>
            <w:gridSpan w:val="2"/>
          </w:tcPr>
          <w:p w:rsidR="00FE1037" w:rsidRDefault="00FE1037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545DD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21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6829E2">
            <w:pPr>
              <w:jc w:val="center"/>
              <w:rPr>
                <w:color w:val="FF0000"/>
              </w:rPr>
            </w:pPr>
            <w:r w:rsidRPr="00B342B6">
              <w:rPr>
                <w:color w:val="FF0000"/>
              </w:rPr>
              <w:t>59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216C8B" w:rsidRDefault="00FE1037" w:rsidP="006829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Обечайка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22E51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22E51">
            <w:pPr>
              <w:jc w:val="center"/>
            </w:pPr>
            <w:r>
              <w:t>1,,4</w:t>
            </w: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622E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</w:t>
            </w: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22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6829E2">
            <w:pPr>
              <w:jc w:val="center"/>
              <w:rPr>
                <w:color w:val="FF0000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70137A" w:rsidRDefault="00FE1037" w:rsidP="007013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 12Х18Н10Т</w:t>
            </w:r>
            <w:r w:rsidRPr="0070137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</w:t>
            </w:r>
            <w:r w:rsidRPr="0070137A">
              <w:rPr>
                <w:sz w:val="28"/>
                <w:szCs w:val="28"/>
              </w:rPr>
              <w:t>3  Ø</w:t>
            </w:r>
            <w:r>
              <w:rPr>
                <w:sz w:val="28"/>
                <w:szCs w:val="28"/>
              </w:rPr>
              <w:t>664</w:t>
            </w:r>
            <w:r w:rsidRPr="0070137A">
              <w:rPr>
                <w:sz w:val="28"/>
                <w:szCs w:val="28"/>
              </w:rPr>
              <w:t>/Ø6</w:t>
            </w:r>
            <w:r>
              <w:rPr>
                <w:sz w:val="28"/>
                <w:szCs w:val="28"/>
              </w:rPr>
              <w:t>04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7013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23</w:t>
            </w:r>
          </w:p>
        </w:tc>
        <w:tc>
          <w:tcPr>
            <w:tcW w:w="592" w:type="dxa"/>
            <w:gridSpan w:val="2"/>
            <w:vAlign w:val="center"/>
          </w:tcPr>
          <w:p w:rsidR="00FE1037" w:rsidRPr="00A07E28" w:rsidRDefault="00FE1037" w:rsidP="00545DDF">
            <w:pPr>
              <w:jc w:val="center"/>
            </w:pPr>
          </w:p>
        </w:tc>
        <w:tc>
          <w:tcPr>
            <w:tcW w:w="2593" w:type="dxa"/>
            <w:gridSpan w:val="2"/>
          </w:tcPr>
          <w:p w:rsidR="00FE1037" w:rsidRPr="00AF314C" w:rsidRDefault="00FE1037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9A5E3A" w:rsidRDefault="00FE1037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Default="00FE1037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545DD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E07680" w:rsidRDefault="00FE1037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lastRenderedPageBreak/>
              <w:t>1</w:t>
            </w:r>
          </w:p>
        </w:tc>
        <w:tc>
          <w:tcPr>
            <w:tcW w:w="592" w:type="dxa"/>
            <w:gridSpan w:val="2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9A5E3A" w:rsidRDefault="00FE1037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Default="00FE1037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545DD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E07680" w:rsidRDefault="00FE1037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2</w:t>
            </w:r>
          </w:p>
        </w:tc>
        <w:tc>
          <w:tcPr>
            <w:tcW w:w="592" w:type="dxa"/>
            <w:gridSpan w:val="2"/>
            <w:vAlign w:val="center"/>
          </w:tcPr>
          <w:p w:rsidR="00FE1037" w:rsidRPr="00A548C0" w:rsidRDefault="00FE1037" w:rsidP="006829E2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FE1037" w:rsidRPr="000C1C8D" w:rsidRDefault="00FE1037" w:rsidP="006829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1561 (410649)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</w:p>
        </w:tc>
        <w:tc>
          <w:tcPr>
            <w:tcW w:w="851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3</w:t>
            </w:r>
          </w:p>
        </w:tc>
        <w:tc>
          <w:tcPr>
            <w:tcW w:w="592" w:type="dxa"/>
            <w:gridSpan w:val="2"/>
            <w:vAlign w:val="center"/>
          </w:tcPr>
          <w:p w:rsidR="00FE1037" w:rsidRPr="00AB2664" w:rsidRDefault="00FE1037" w:rsidP="006829E2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6829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ОСТ1-92059-78</w:t>
            </w:r>
          </w:p>
        </w:tc>
        <w:tc>
          <w:tcPr>
            <w:tcW w:w="1786" w:type="dxa"/>
            <w:gridSpan w:val="2"/>
          </w:tcPr>
          <w:p w:rsidR="00FE1037" w:rsidRPr="00442E68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442E68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442E68" w:rsidRDefault="00FE1037" w:rsidP="006829E2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</w:tcPr>
          <w:p w:rsidR="00FE1037" w:rsidRPr="00442E68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442E68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442E68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442E68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4</w:t>
            </w:r>
          </w:p>
        </w:tc>
        <w:tc>
          <w:tcPr>
            <w:tcW w:w="592" w:type="dxa"/>
            <w:gridSpan w:val="2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2593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FE1037" w:rsidRPr="00C831B7" w:rsidRDefault="00FE1037" w:rsidP="006829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 30х20х2х3</w:t>
            </w:r>
          </w:p>
        </w:tc>
        <w:tc>
          <w:tcPr>
            <w:tcW w:w="1786" w:type="dxa"/>
            <w:gridSpan w:val="2"/>
          </w:tcPr>
          <w:p w:rsidR="00FE1037" w:rsidRPr="00442E68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442E68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442E68" w:rsidRDefault="00FE1037" w:rsidP="006829E2">
            <w:pPr>
              <w:jc w:val="center"/>
            </w:pPr>
          </w:p>
        </w:tc>
        <w:tc>
          <w:tcPr>
            <w:tcW w:w="851" w:type="dxa"/>
            <w:gridSpan w:val="2"/>
          </w:tcPr>
          <w:p w:rsidR="00FE1037" w:rsidRPr="00442E68" w:rsidRDefault="00FE1037" w:rsidP="006829E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FE1037" w:rsidRPr="00442E68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442E68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442E68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5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6829E2">
            <w:pPr>
              <w:jc w:val="center"/>
              <w:rPr>
                <w:color w:val="FF0000"/>
              </w:rPr>
            </w:pPr>
            <w:r w:rsidRPr="00B342B6">
              <w:rPr>
                <w:color w:val="FF0000"/>
              </w:rPr>
              <w:t>60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04357F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200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  <w:r>
              <w:t>0,05</w:t>
            </w: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0435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537" w:type="dxa"/>
          </w:tcPr>
          <w:p w:rsidR="00FE1037" w:rsidRPr="00442E68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442E68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3C63BA" w:rsidRDefault="00FE1037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6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6829E2">
            <w:pPr>
              <w:jc w:val="center"/>
              <w:rPr>
                <w:color w:val="FF0000"/>
              </w:rPr>
            </w:pPr>
            <w:r w:rsidRPr="00B342B6">
              <w:rPr>
                <w:color w:val="FF0000"/>
              </w:rPr>
              <w:t>61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04357F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200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  <w:r>
              <w:t>0,05</w:t>
            </w: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0435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537" w:type="dxa"/>
          </w:tcPr>
          <w:p w:rsidR="00FE1037" w:rsidRPr="00442E68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442E68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7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6829E2">
            <w:pPr>
              <w:jc w:val="center"/>
              <w:rPr>
                <w:color w:val="FF0000"/>
              </w:rPr>
            </w:pPr>
            <w:r w:rsidRPr="00B342B6">
              <w:rPr>
                <w:color w:val="FF0000"/>
              </w:rPr>
              <w:t>62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04357F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245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04357F">
            <w:pPr>
              <w:jc w:val="center"/>
            </w:pPr>
            <w:r>
              <w:t>0,06</w:t>
            </w: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6829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</w:t>
            </w:r>
          </w:p>
        </w:tc>
        <w:tc>
          <w:tcPr>
            <w:tcW w:w="537" w:type="dxa"/>
          </w:tcPr>
          <w:p w:rsidR="00FE1037" w:rsidRPr="00442E68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442E68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8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6829E2">
            <w:pPr>
              <w:jc w:val="center"/>
              <w:rPr>
                <w:color w:val="FF0000"/>
              </w:rPr>
            </w:pPr>
            <w:r w:rsidRPr="00B342B6">
              <w:rPr>
                <w:color w:val="FF0000"/>
              </w:rPr>
              <w:t>63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04357F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245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04357F">
            <w:pPr>
              <w:jc w:val="center"/>
            </w:pPr>
            <w:r>
              <w:t>0,06</w:t>
            </w: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6829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</w:t>
            </w:r>
          </w:p>
        </w:tc>
        <w:tc>
          <w:tcPr>
            <w:tcW w:w="537" w:type="dxa"/>
          </w:tcPr>
          <w:p w:rsidR="00FE1037" w:rsidRPr="00442E68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442E68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DE6FFC" w:rsidRDefault="00FE1037" w:rsidP="00545D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FE1037" w:rsidRPr="00DE6FFC" w:rsidRDefault="00FE1037" w:rsidP="00545D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249" w:type="dxa"/>
          </w:tcPr>
          <w:p w:rsidR="00FE1037" w:rsidRPr="00B91E40" w:rsidRDefault="00FE1037" w:rsidP="00545DDF">
            <w:pPr>
              <w:jc w:val="both"/>
              <w:rPr>
                <w:sz w:val="20"/>
                <w:szCs w:val="20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9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6829E2">
            <w:pPr>
              <w:jc w:val="center"/>
              <w:rPr>
                <w:color w:val="FF0000"/>
              </w:rPr>
            </w:pPr>
            <w:r w:rsidRPr="00B342B6">
              <w:rPr>
                <w:color w:val="FF0000"/>
              </w:rPr>
              <w:t>64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04357F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360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0435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537" w:type="dxa"/>
          </w:tcPr>
          <w:p w:rsidR="00FE1037" w:rsidRPr="00442E68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442E68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10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6829E2">
            <w:pPr>
              <w:jc w:val="center"/>
              <w:rPr>
                <w:color w:val="FF0000"/>
              </w:rPr>
            </w:pPr>
            <w:r w:rsidRPr="00B342B6">
              <w:rPr>
                <w:color w:val="FF0000"/>
              </w:rPr>
              <w:t>65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04357F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360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0435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537" w:type="dxa"/>
          </w:tcPr>
          <w:p w:rsidR="00FE1037" w:rsidRPr="00442E68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442E68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11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3E1A1E">
            <w:pPr>
              <w:jc w:val="center"/>
              <w:rPr>
                <w:color w:val="FF0000"/>
              </w:rPr>
            </w:pPr>
            <w:r w:rsidRPr="00B342B6">
              <w:rPr>
                <w:color w:val="FF0000"/>
              </w:rPr>
              <w:t>66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3E1A1E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248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3E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  <w:tc>
          <w:tcPr>
            <w:tcW w:w="537" w:type="dxa"/>
          </w:tcPr>
          <w:p w:rsidR="00FE1037" w:rsidRPr="00442E68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12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3E1A1E">
            <w:pPr>
              <w:jc w:val="center"/>
              <w:rPr>
                <w:color w:val="FF0000"/>
              </w:rPr>
            </w:pPr>
            <w:r w:rsidRPr="00B342B6">
              <w:rPr>
                <w:color w:val="FF0000"/>
              </w:rPr>
              <w:t>67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3E1A1E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248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3E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  <w:tc>
          <w:tcPr>
            <w:tcW w:w="537" w:type="dxa"/>
          </w:tcPr>
          <w:p w:rsidR="00FE1037" w:rsidRPr="00442E68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13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6829E2">
            <w:pPr>
              <w:jc w:val="center"/>
              <w:rPr>
                <w:color w:val="FF0000"/>
              </w:rPr>
            </w:pPr>
            <w:r w:rsidRPr="00B342B6">
              <w:rPr>
                <w:color w:val="FF0000"/>
              </w:rPr>
              <w:t>68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3E1A1E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331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3E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0,085</w:t>
            </w: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14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6829E2">
            <w:pPr>
              <w:jc w:val="center"/>
              <w:rPr>
                <w:color w:val="FF0000"/>
              </w:rPr>
            </w:pPr>
            <w:r w:rsidRPr="00B342B6">
              <w:rPr>
                <w:color w:val="FF0000"/>
              </w:rPr>
              <w:t>69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3E1A1E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331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3E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0,085</w:t>
            </w: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15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6829E2">
            <w:pPr>
              <w:jc w:val="center"/>
              <w:rPr>
                <w:color w:val="FF0000"/>
              </w:rPr>
            </w:pPr>
            <w:r w:rsidRPr="00B342B6">
              <w:rPr>
                <w:color w:val="FF0000"/>
              </w:rPr>
              <w:t>70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3E1A1E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316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3E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0,075</w:t>
            </w: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16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6829E2">
            <w:pPr>
              <w:jc w:val="center"/>
              <w:rPr>
                <w:color w:val="FF0000"/>
              </w:rPr>
            </w:pPr>
            <w:r w:rsidRPr="00B342B6">
              <w:rPr>
                <w:color w:val="FF0000"/>
              </w:rPr>
              <w:t>71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3E1A1E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316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3E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0,075</w:t>
            </w: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17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6829E2">
            <w:pPr>
              <w:jc w:val="center"/>
              <w:rPr>
                <w:color w:val="FF0000"/>
              </w:rPr>
            </w:pPr>
            <w:r w:rsidRPr="00B342B6">
              <w:rPr>
                <w:color w:val="FF0000"/>
              </w:rPr>
              <w:t>72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3E1A1E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326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3E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0,084</w:t>
            </w: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249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18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6829E2">
            <w:pPr>
              <w:jc w:val="center"/>
              <w:rPr>
                <w:color w:val="FF0000"/>
              </w:rPr>
            </w:pPr>
            <w:r w:rsidRPr="00B342B6">
              <w:rPr>
                <w:color w:val="FF0000"/>
              </w:rPr>
              <w:t>73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3E1A1E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326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3E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0,084</w:t>
            </w: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19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6829E2">
            <w:pPr>
              <w:jc w:val="center"/>
              <w:rPr>
                <w:color w:val="FF0000"/>
              </w:rPr>
            </w:pPr>
            <w:r w:rsidRPr="00B342B6">
              <w:rPr>
                <w:color w:val="FF0000"/>
              </w:rPr>
              <w:t>74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3E1A1E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245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6829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249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20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6829E2">
            <w:pPr>
              <w:jc w:val="center"/>
              <w:rPr>
                <w:color w:val="FF0000"/>
              </w:rPr>
            </w:pPr>
            <w:r w:rsidRPr="00B342B6">
              <w:rPr>
                <w:color w:val="FF0000"/>
              </w:rPr>
              <w:t>75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6829E2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245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6829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21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6829E2">
            <w:pPr>
              <w:jc w:val="center"/>
              <w:rPr>
                <w:color w:val="FF0000"/>
              </w:rPr>
            </w:pPr>
            <w:r w:rsidRPr="00B342B6">
              <w:rPr>
                <w:color w:val="FF0000"/>
              </w:rPr>
              <w:t>76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DE3AA7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proofErr w:type="gramStart"/>
            <w:r>
              <w:rPr>
                <w:sz w:val="28"/>
                <w:szCs w:val="28"/>
              </w:rPr>
              <w:t>110  (</w:t>
            </w:r>
            <w:proofErr w:type="gramEnd"/>
            <w:r>
              <w:rPr>
                <w:sz w:val="28"/>
                <w:szCs w:val="28"/>
              </w:rPr>
              <w:t xml:space="preserve">26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DE3A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</w:t>
            </w: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22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DE3AA7">
            <w:pPr>
              <w:jc w:val="center"/>
              <w:rPr>
                <w:color w:val="FF0000"/>
              </w:rPr>
            </w:pPr>
            <w:r w:rsidRPr="00B342B6">
              <w:rPr>
                <w:color w:val="FF0000"/>
              </w:rPr>
              <w:t>77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DE3AA7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 xml:space="preserve">110   (26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DE3A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</w:t>
            </w: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545DDF">
            <w:pPr>
              <w:jc w:val="center"/>
            </w:pPr>
            <w:r>
              <w:t>23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342B6" w:rsidRDefault="00FE1037" w:rsidP="00962A3A">
            <w:pPr>
              <w:jc w:val="both"/>
              <w:rPr>
                <w:color w:val="FF0000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333601" w:rsidRDefault="00FE1037" w:rsidP="00CF4D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962A3A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962A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962A3A">
            <w:pPr>
              <w:jc w:val="center"/>
            </w:pPr>
          </w:p>
        </w:tc>
        <w:tc>
          <w:tcPr>
            <w:tcW w:w="851" w:type="dxa"/>
            <w:gridSpan w:val="2"/>
          </w:tcPr>
          <w:p w:rsidR="00FE1037" w:rsidRPr="001C5249" w:rsidRDefault="00FE1037" w:rsidP="00962A3A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CF4D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545DDF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545DDF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545DDF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28435C">
            <w:pPr>
              <w:jc w:val="center"/>
            </w:pPr>
            <w:r>
              <w:lastRenderedPageBreak/>
              <w:t>1</w:t>
            </w:r>
          </w:p>
        </w:tc>
        <w:tc>
          <w:tcPr>
            <w:tcW w:w="592" w:type="dxa"/>
            <w:gridSpan w:val="2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9A5E3A" w:rsidRDefault="00FE103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Default="00FE103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28435C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E07680" w:rsidRDefault="00FE103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28435C">
            <w:pPr>
              <w:jc w:val="center"/>
            </w:pPr>
            <w:r>
              <w:t>2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24799" w:rsidRDefault="00FE1037" w:rsidP="0028435C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24799" w:rsidRDefault="00FE103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B24799" w:rsidRDefault="00FE1037" w:rsidP="0028435C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7D09EC" w:rsidRDefault="00FE1037" w:rsidP="002843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B24799" w:rsidRDefault="00FE1037" w:rsidP="007D09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28435C">
            <w:pPr>
              <w:jc w:val="center"/>
            </w:pPr>
            <w:r>
              <w:t>3</w:t>
            </w:r>
          </w:p>
        </w:tc>
        <w:tc>
          <w:tcPr>
            <w:tcW w:w="592" w:type="dxa"/>
            <w:gridSpan w:val="2"/>
            <w:vAlign w:val="center"/>
          </w:tcPr>
          <w:p w:rsidR="00FE1037" w:rsidRPr="00A548C0" w:rsidRDefault="00FE1037" w:rsidP="0028435C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0C1C8D" w:rsidRDefault="00FE103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A548C0" w:rsidRDefault="00FE1037" w:rsidP="0028435C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FE1037" w:rsidRPr="00040CAE" w:rsidRDefault="00FE1037" w:rsidP="0028435C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FE1037" w:rsidRPr="00870852" w:rsidRDefault="00FE1037" w:rsidP="0028435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28435C">
            <w:pPr>
              <w:jc w:val="center"/>
            </w:pPr>
            <w:r>
              <w:t>4</w:t>
            </w:r>
          </w:p>
        </w:tc>
        <w:tc>
          <w:tcPr>
            <w:tcW w:w="592" w:type="dxa"/>
            <w:gridSpan w:val="2"/>
            <w:vAlign w:val="center"/>
          </w:tcPr>
          <w:p w:rsidR="00FE1037" w:rsidRPr="00A548C0" w:rsidRDefault="00FE1037" w:rsidP="0028435C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A548C0" w:rsidRDefault="00FE1037" w:rsidP="0028435C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FE1037" w:rsidRPr="00161C29" w:rsidRDefault="00FE1037" w:rsidP="0028435C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FE1037" w:rsidRPr="00161C29" w:rsidRDefault="00FE1037" w:rsidP="0028435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28435C">
            <w:pPr>
              <w:jc w:val="center"/>
            </w:pPr>
            <w:r>
              <w:t>5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24799" w:rsidRDefault="00FE1037" w:rsidP="00B24799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0C1C8D" w:rsidRDefault="00FE103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28435C">
            <w:pPr>
              <w:jc w:val="center"/>
            </w:pPr>
          </w:p>
        </w:tc>
        <w:tc>
          <w:tcPr>
            <w:tcW w:w="851" w:type="dxa"/>
            <w:gridSpan w:val="2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3C63BA" w:rsidRDefault="00FE103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28435C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28435C">
            <w:pPr>
              <w:jc w:val="center"/>
            </w:pPr>
            <w:r>
              <w:t>6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24799" w:rsidRDefault="00FE1037" w:rsidP="0028435C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24799" w:rsidRDefault="00FE1037" w:rsidP="007D09E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B24799" w:rsidRDefault="00FE1037" w:rsidP="0028435C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7D09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28435C">
            <w:pPr>
              <w:jc w:val="center"/>
            </w:pPr>
            <w:r>
              <w:t>7</w:t>
            </w:r>
          </w:p>
        </w:tc>
        <w:tc>
          <w:tcPr>
            <w:tcW w:w="592" w:type="dxa"/>
            <w:gridSpan w:val="2"/>
            <w:vAlign w:val="center"/>
          </w:tcPr>
          <w:p w:rsidR="00FE1037" w:rsidRPr="00A548C0" w:rsidRDefault="00FE1037" w:rsidP="0028435C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0C1C8D" w:rsidRDefault="00FE1037" w:rsidP="00865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шпангоут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A548C0" w:rsidRDefault="00FE1037" w:rsidP="0028435C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FE1037" w:rsidRPr="006200F3" w:rsidRDefault="00FE1037" w:rsidP="0028435C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FE1037" w:rsidRPr="006200F3" w:rsidRDefault="00FE1037" w:rsidP="0028435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28435C">
            <w:pPr>
              <w:jc w:val="center"/>
            </w:pPr>
            <w:r>
              <w:t>8</w:t>
            </w:r>
          </w:p>
        </w:tc>
        <w:tc>
          <w:tcPr>
            <w:tcW w:w="592" w:type="dxa"/>
            <w:gridSpan w:val="2"/>
            <w:vAlign w:val="center"/>
          </w:tcPr>
          <w:p w:rsidR="00FE1037" w:rsidRPr="00A548C0" w:rsidRDefault="00FE1037" w:rsidP="0028435C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A548C0" w:rsidRDefault="00FE1037" w:rsidP="0028435C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DE6FFC" w:rsidRDefault="00FE1037" w:rsidP="0028435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FE1037" w:rsidRPr="00DE6FFC" w:rsidRDefault="00FE1037" w:rsidP="002843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249" w:type="dxa"/>
          </w:tcPr>
          <w:p w:rsidR="00FE1037" w:rsidRPr="00B91E40" w:rsidRDefault="00FE1037" w:rsidP="0028435C">
            <w:pPr>
              <w:jc w:val="both"/>
              <w:rPr>
                <w:sz w:val="20"/>
                <w:szCs w:val="20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28435C">
            <w:pPr>
              <w:jc w:val="center"/>
            </w:pPr>
            <w:r>
              <w:t>9</w:t>
            </w:r>
          </w:p>
        </w:tc>
        <w:tc>
          <w:tcPr>
            <w:tcW w:w="592" w:type="dxa"/>
            <w:gridSpan w:val="2"/>
            <w:vAlign w:val="center"/>
          </w:tcPr>
          <w:p w:rsidR="00FE1037" w:rsidRPr="00D5740F" w:rsidRDefault="00FE1037" w:rsidP="0028435C">
            <w:pPr>
              <w:jc w:val="both"/>
              <w:rPr>
                <w:color w:val="FF0000"/>
                <w:sz w:val="28"/>
                <w:szCs w:val="28"/>
              </w:rPr>
            </w:pPr>
            <w:r w:rsidRPr="00D5740F">
              <w:rPr>
                <w:color w:val="FF0000"/>
                <w:sz w:val="28"/>
                <w:szCs w:val="28"/>
              </w:rPr>
              <w:t>81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986A2E" w:rsidRDefault="00FE103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284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 1561М  2 х≈65 х≈235</w:t>
            </w:r>
          </w:p>
        </w:tc>
        <w:tc>
          <w:tcPr>
            <w:tcW w:w="1786" w:type="dxa"/>
            <w:gridSpan w:val="2"/>
          </w:tcPr>
          <w:p w:rsidR="00FE1037" w:rsidRDefault="00FE103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28435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28435C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2843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0,045</w:t>
            </w: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28435C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28435C">
            <w:pPr>
              <w:jc w:val="center"/>
            </w:pPr>
            <w:r>
              <w:t>10</w:t>
            </w:r>
          </w:p>
        </w:tc>
        <w:tc>
          <w:tcPr>
            <w:tcW w:w="592" w:type="dxa"/>
            <w:gridSpan w:val="2"/>
            <w:vAlign w:val="center"/>
          </w:tcPr>
          <w:p w:rsidR="00FE1037" w:rsidRPr="00D5740F" w:rsidRDefault="00FE1037" w:rsidP="00CF4D57">
            <w:pPr>
              <w:jc w:val="center"/>
              <w:rPr>
                <w:color w:val="FF0000"/>
              </w:rPr>
            </w:pPr>
            <w:r w:rsidRPr="00D5740F">
              <w:rPr>
                <w:color w:val="FF0000"/>
              </w:rPr>
              <w:t>82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8651B4" w:rsidRDefault="00FE1037" w:rsidP="00962A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Полоса 1561М 3х40  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≈225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962A3A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865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0,072</w:t>
            </w:r>
          </w:p>
        </w:tc>
        <w:tc>
          <w:tcPr>
            <w:tcW w:w="537" w:type="dxa"/>
          </w:tcPr>
          <w:p w:rsidR="00FE1037" w:rsidRPr="001C5249" w:rsidRDefault="00FE1037" w:rsidP="00962A3A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962A3A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28435C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28435C">
            <w:pPr>
              <w:jc w:val="center"/>
            </w:pPr>
            <w:r>
              <w:t>11</w:t>
            </w:r>
          </w:p>
        </w:tc>
        <w:tc>
          <w:tcPr>
            <w:tcW w:w="592" w:type="dxa"/>
            <w:gridSpan w:val="2"/>
            <w:vAlign w:val="center"/>
          </w:tcPr>
          <w:p w:rsidR="00FE1037" w:rsidRPr="00D5740F" w:rsidRDefault="00FE1037" w:rsidP="006829E2">
            <w:pPr>
              <w:jc w:val="both"/>
              <w:rPr>
                <w:color w:val="FF0000"/>
                <w:sz w:val="28"/>
                <w:szCs w:val="28"/>
              </w:rPr>
            </w:pPr>
            <w:r w:rsidRPr="00D5740F">
              <w:rPr>
                <w:color w:val="FF0000"/>
                <w:sz w:val="28"/>
                <w:szCs w:val="28"/>
              </w:rPr>
              <w:t>83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986A2E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6829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 1561М  2 х≈65 х≈235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6829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0,045</w:t>
            </w:r>
          </w:p>
        </w:tc>
        <w:tc>
          <w:tcPr>
            <w:tcW w:w="537" w:type="dxa"/>
          </w:tcPr>
          <w:p w:rsidR="00FE1037" w:rsidRPr="001C5249" w:rsidRDefault="00FE1037" w:rsidP="00962A3A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962A3A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28435C">
            <w:pPr>
              <w:jc w:val="center"/>
            </w:pPr>
            <w:r>
              <w:t>12</w:t>
            </w:r>
          </w:p>
        </w:tc>
        <w:tc>
          <w:tcPr>
            <w:tcW w:w="592" w:type="dxa"/>
            <w:gridSpan w:val="2"/>
            <w:vAlign w:val="center"/>
          </w:tcPr>
          <w:p w:rsidR="00FE1037" w:rsidRPr="00D5740F" w:rsidRDefault="00FE1037" w:rsidP="006829E2">
            <w:pPr>
              <w:jc w:val="center"/>
              <w:rPr>
                <w:color w:val="FF0000"/>
              </w:rPr>
            </w:pPr>
            <w:r w:rsidRPr="00D5740F">
              <w:rPr>
                <w:color w:val="FF0000"/>
              </w:rPr>
              <w:t>84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8651B4" w:rsidRDefault="00FE1037" w:rsidP="006829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Полоса 1561М 3х40  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≈225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6829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0,072</w:t>
            </w:r>
          </w:p>
        </w:tc>
        <w:tc>
          <w:tcPr>
            <w:tcW w:w="537" w:type="dxa"/>
          </w:tcPr>
          <w:p w:rsidR="00FE1037" w:rsidRPr="001C5249" w:rsidRDefault="00FE1037" w:rsidP="00962A3A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962A3A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28435C">
            <w:pPr>
              <w:jc w:val="center"/>
            </w:pPr>
            <w:r>
              <w:t>13</w:t>
            </w:r>
          </w:p>
        </w:tc>
        <w:tc>
          <w:tcPr>
            <w:tcW w:w="592" w:type="dxa"/>
            <w:gridSpan w:val="2"/>
            <w:vAlign w:val="center"/>
          </w:tcPr>
          <w:p w:rsidR="00FE1037" w:rsidRDefault="00FE103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986A2E" w:rsidRDefault="00FE103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E96AD3" w:rsidRDefault="00FE1037" w:rsidP="008651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28435C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E07680" w:rsidRDefault="00FE103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28435C">
            <w:pPr>
              <w:jc w:val="center"/>
            </w:pPr>
            <w:r>
              <w:t>14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24799" w:rsidRDefault="00FE1037" w:rsidP="00CF4D57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2A698A" w:rsidRDefault="00FE1037" w:rsidP="008651B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Лист1561М 3,0х1500х4000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962A3A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962A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B24799" w:rsidRDefault="00FE1037" w:rsidP="00962A3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962A3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962A3A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962A3A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28435C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28435C">
            <w:pPr>
              <w:jc w:val="center"/>
            </w:pPr>
            <w:r>
              <w:t>15</w:t>
            </w:r>
          </w:p>
        </w:tc>
        <w:tc>
          <w:tcPr>
            <w:tcW w:w="592" w:type="dxa"/>
            <w:gridSpan w:val="2"/>
            <w:vAlign w:val="center"/>
          </w:tcPr>
          <w:p w:rsidR="00FE1037" w:rsidRPr="00A548C0" w:rsidRDefault="00FE1037" w:rsidP="00962A3A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8651B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ОСТ1-92073-82  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962A3A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962A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A548C0" w:rsidRDefault="00FE1037" w:rsidP="00962A3A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FE1037" w:rsidRPr="006200F3" w:rsidRDefault="00FE1037" w:rsidP="00962A3A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FE1037" w:rsidRPr="006200F3" w:rsidRDefault="00FE1037" w:rsidP="00962A3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FE1037" w:rsidRPr="001C5249" w:rsidRDefault="00FE1037" w:rsidP="00962A3A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962A3A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28435C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28435C">
            <w:pPr>
              <w:jc w:val="center"/>
            </w:pPr>
            <w:r>
              <w:t>16</w:t>
            </w:r>
          </w:p>
        </w:tc>
        <w:tc>
          <w:tcPr>
            <w:tcW w:w="592" w:type="dxa"/>
            <w:gridSpan w:val="2"/>
            <w:vAlign w:val="center"/>
          </w:tcPr>
          <w:p w:rsidR="00FE1037" w:rsidRPr="00F82D9F" w:rsidRDefault="00FE1037" w:rsidP="00962A3A">
            <w:pPr>
              <w:jc w:val="center"/>
              <w:rPr>
                <w:color w:val="FF0000"/>
              </w:rPr>
            </w:pPr>
            <w:r w:rsidRPr="00F82D9F">
              <w:rPr>
                <w:color w:val="FF0000"/>
              </w:rPr>
              <w:t>85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7E1EFD" w:rsidP="00962A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Кница </w:t>
            </w:r>
            <w:r w:rsidR="00FE1037">
              <w:rPr>
                <w:sz w:val="28"/>
                <w:szCs w:val="28"/>
              </w:rPr>
              <w:t xml:space="preserve">3 </w:t>
            </w:r>
            <w:proofErr w:type="spellStart"/>
            <w:r w:rsidR="00FE1037">
              <w:rPr>
                <w:sz w:val="28"/>
                <w:szCs w:val="28"/>
              </w:rPr>
              <w:t>х</w:t>
            </w:r>
            <w:proofErr w:type="spellEnd"/>
            <w:r w:rsidR="00FE1037">
              <w:rPr>
                <w:sz w:val="28"/>
                <w:szCs w:val="28"/>
              </w:rPr>
              <w:t xml:space="preserve">  60 </w:t>
            </w:r>
            <w:proofErr w:type="spellStart"/>
            <w:r w:rsidR="00FE1037">
              <w:rPr>
                <w:sz w:val="28"/>
                <w:szCs w:val="28"/>
              </w:rPr>
              <w:t>х</w:t>
            </w:r>
            <w:proofErr w:type="spellEnd"/>
            <w:r w:rsidR="00FE1037">
              <w:rPr>
                <w:sz w:val="28"/>
                <w:szCs w:val="28"/>
              </w:rPr>
              <w:t xml:space="preserve"> 60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962A3A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962A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D02C25" w:rsidRDefault="00FE1037" w:rsidP="00962A3A">
            <w:pPr>
              <w:jc w:val="center"/>
            </w:pPr>
            <w:r>
              <w:t>6</w:t>
            </w:r>
          </w:p>
        </w:tc>
        <w:tc>
          <w:tcPr>
            <w:tcW w:w="851" w:type="dxa"/>
            <w:gridSpan w:val="2"/>
          </w:tcPr>
          <w:p w:rsidR="00FE1037" w:rsidRPr="001C5249" w:rsidRDefault="00FE1037" w:rsidP="00962A3A">
            <w:pPr>
              <w:jc w:val="both"/>
            </w:pPr>
            <w:r>
              <w:t>0,02</w:t>
            </w: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6829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</w:t>
            </w:r>
          </w:p>
        </w:tc>
        <w:tc>
          <w:tcPr>
            <w:tcW w:w="537" w:type="dxa"/>
          </w:tcPr>
          <w:p w:rsidR="00FE1037" w:rsidRPr="001C5249" w:rsidRDefault="00FE1037" w:rsidP="00962A3A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962A3A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28435C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28435C">
            <w:pPr>
              <w:jc w:val="center"/>
            </w:pPr>
            <w:r>
              <w:t>17</w:t>
            </w:r>
          </w:p>
        </w:tc>
        <w:tc>
          <w:tcPr>
            <w:tcW w:w="592" w:type="dxa"/>
            <w:gridSpan w:val="2"/>
            <w:vAlign w:val="center"/>
          </w:tcPr>
          <w:p w:rsidR="00FE1037" w:rsidRPr="00F82D9F" w:rsidRDefault="00FE1037" w:rsidP="006829E2">
            <w:pPr>
              <w:jc w:val="center"/>
              <w:rPr>
                <w:color w:val="FF0000"/>
              </w:rPr>
            </w:pPr>
            <w:r w:rsidRPr="00F82D9F">
              <w:rPr>
                <w:color w:val="FF0000"/>
              </w:rPr>
              <w:t>86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7E1EFD" w:rsidP="006829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Кница </w:t>
            </w:r>
            <w:r w:rsidR="00FE1037">
              <w:rPr>
                <w:sz w:val="28"/>
                <w:szCs w:val="28"/>
              </w:rPr>
              <w:t xml:space="preserve">3 </w:t>
            </w:r>
            <w:proofErr w:type="spellStart"/>
            <w:r w:rsidR="00FE1037">
              <w:rPr>
                <w:sz w:val="28"/>
                <w:szCs w:val="28"/>
              </w:rPr>
              <w:t>х</w:t>
            </w:r>
            <w:proofErr w:type="spellEnd"/>
            <w:r w:rsidR="00FE1037">
              <w:rPr>
                <w:sz w:val="28"/>
                <w:szCs w:val="28"/>
              </w:rPr>
              <w:t xml:space="preserve">  60 </w:t>
            </w:r>
            <w:proofErr w:type="spellStart"/>
            <w:r w:rsidR="00FE1037">
              <w:rPr>
                <w:sz w:val="28"/>
                <w:szCs w:val="28"/>
              </w:rPr>
              <w:t>х</w:t>
            </w:r>
            <w:proofErr w:type="spellEnd"/>
            <w:r w:rsidR="00FE1037">
              <w:rPr>
                <w:sz w:val="28"/>
                <w:szCs w:val="28"/>
              </w:rPr>
              <w:t xml:space="preserve"> 60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D02C25" w:rsidRDefault="00FE1037" w:rsidP="006829E2">
            <w:pPr>
              <w:jc w:val="center"/>
            </w:pPr>
            <w:r>
              <w:t>6</w:t>
            </w:r>
          </w:p>
        </w:tc>
        <w:tc>
          <w:tcPr>
            <w:tcW w:w="851" w:type="dxa"/>
            <w:gridSpan w:val="2"/>
          </w:tcPr>
          <w:p w:rsidR="00FE1037" w:rsidRPr="001C5249" w:rsidRDefault="00FE1037" w:rsidP="006829E2">
            <w:pPr>
              <w:jc w:val="both"/>
            </w:pPr>
            <w:r>
              <w:t>0,02</w:t>
            </w: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6829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</w:t>
            </w: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249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28435C">
            <w:pPr>
              <w:jc w:val="center"/>
            </w:pPr>
            <w:r>
              <w:t>18</w:t>
            </w:r>
          </w:p>
        </w:tc>
        <w:tc>
          <w:tcPr>
            <w:tcW w:w="592" w:type="dxa"/>
            <w:gridSpan w:val="2"/>
            <w:vAlign w:val="center"/>
          </w:tcPr>
          <w:p w:rsidR="00FE1037" w:rsidRPr="00F82D9F" w:rsidRDefault="00FE1037" w:rsidP="0028435C">
            <w:pPr>
              <w:jc w:val="center"/>
              <w:rPr>
                <w:color w:val="FF0000"/>
              </w:rPr>
            </w:pPr>
            <w:r w:rsidRPr="00F82D9F">
              <w:rPr>
                <w:color w:val="FF0000"/>
              </w:rPr>
              <w:t>87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9A5E3A" w:rsidRDefault="00FE1037" w:rsidP="00284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 1561М  3х≈100х≈685</w:t>
            </w:r>
          </w:p>
        </w:tc>
        <w:tc>
          <w:tcPr>
            <w:tcW w:w="1786" w:type="dxa"/>
            <w:gridSpan w:val="2"/>
          </w:tcPr>
          <w:p w:rsidR="00FE1037" w:rsidRDefault="00FE103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28435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28435C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E07680" w:rsidRDefault="00FE1037" w:rsidP="002843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28435C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28435C">
            <w:pPr>
              <w:jc w:val="center"/>
            </w:pPr>
            <w:r>
              <w:t>19</w:t>
            </w:r>
          </w:p>
        </w:tc>
        <w:tc>
          <w:tcPr>
            <w:tcW w:w="592" w:type="dxa"/>
            <w:gridSpan w:val="2"/>
            <w:vAlign w:val="center"/>
          </w:tcPr>
          <w:p w:rsidR="00FE1037" w:rsidRPr="00F82D9F" w:rsidRDefault="00FE1037" w:rsidP="0028435C">
            <w:pPr>
              <w:jc w:val="both"/>
              <w:rPr>
                <w:color w:val="FF0000"/>
              </w:rPr>
            </w:pPr>
            <w:r w:rsidRPr="00F82D9F">
              <w:rPr>
                <w:color w:val="FF0000"/>
              </w:rPr>
              <w:t>88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9A5E3A" w:rsidRDefault="00FE1037" w:rsidP="00F82D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 1561М  3х≈50х≈685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E07680" w:rsidRDefault="00FE1037" w:rsidP="00C96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892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249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28435C">
            <w:pPr>
              <w:jc w:val="center"/>
            </w:pPr>
            <w:r>
              <w:t>20</w:t>
            </w:r>
          </w:p>
        </w:tc>
        <w:tc>
          <w:tcPr>
            <w:tcW w:w="592" w:type="dxa"/>
            <w:gridSpan w:val="2"/>
            <w:vAlign w:val="center"/>
          </w:tcPr>
          <w:p w:rsidR="00FE1037" w:rsidRPr="00F82D9F" w:rsidRDefault="00FE1037" w:rsidP="006829E2">
            <w:pPr>
              <w:jc w:val="both"/>
              <w:rPr>
                <w:color w:val="FF0000"/>
              </w:rPr>
            </w:pPr>
            <w:r w:rsidRPr="00F82D9F">
              <w:rPr>
                <w:color w:val="FF0000"/>
              </w:rPr>
              <w:t>89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9A5E3A" w:rsidRDefault="00FE1037" w:rsidP="007E1EF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 1561М  3х≈</w:t>
            </w:r>
            <w:r w:rsidR="007E1EF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0х≈685</w:t>
            </w: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0,22</w:t>
            </w: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E1037" w:rsidRPr="001C5249" w:rsidRDefault="00FE1037" w:rsidP="0028435C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28435C">
            <w:pPr>
              <w:jc w:val="center"/>
            </w:pPr>
            <w:r>
              <w:t>21</w:t>
            </w:r>
          </w:p>
        </w:tc>
        <w:tc>
          <w:tcPr>
            <w:tcW w:w="592" w:type="dxa"/>
            <w:gridSpan w:val="2"/>
          </w:tcPr>
          <w:p w:rsidR="00FE1037" w:rsidRPr="00F82D9F" w:rsidRDefault="00FE1037" w:rsidP="008653A4">
            <w:pPr>
              <w:jc w:val="center"/>
              <w:rPr>
                <w:color w:val="FF0000"/>
              </w:rPr>
            </w:pPr>
            <w:r w:rsidRPr="00F82D9F">
              <w:rPr>
                <w:color w:val="FF0000"/>
              </w:rPr>
              <w:t>90</w:t>
            </w:r>
          </w:p>
        </w:tc>
        <w:tc>
          <w:tcPr>
            <w:tcW w:w="2593" w:type="dxa"/>
            <w:gridSpan w:val="2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FE1037" w:rsidRPr="008653A4" w:rsidRDefault="00FE1037" w:rsidP="00284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Труба АМг5М</w:t>
            </w:r>
            <w:r w:rsidRPr="008653A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Кр.45х2  </w:t>
            </w:r>
            <w:r>
              <w:rPr>
                <w:sz w:val="28"/>
                <w:szCs w:val="28"/>
                <w:lang w:val="en-US"/>
              </w:rPr>
              <w:t>L</w:t>
            </w:r>
            <w:r w:rsidRPr="008653A4">
              <w:rPr>
                <w:sz w:val="28"/>
                <w:szCs w:val="28"/>
              </w:rPr>
              <w:t>≈683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1C5249" w:rsidRDefault="00FE1037" w:rsidP="0028435C">
            <w:pPr>
              <w:jc w:val="center"/>
            </w:pPr>
            <w:r w:rsidRPr="008653A4"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1C5249" w:rsidRDefault="00FE1037" w:rsidP="0028435C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28435C">
            <w:pPr>
              <w:jc w:val="center"/>
            </w:pPr>
            <w:r>
              <w:t>0,5</w:t>
            </w:r>
          </w:p>
        </w:tc>
        <w:tc>
          <w:tcPr>
            <w:tcW w:w="907" w:type="dxa"/>
            <w:gridSpan w:val="2"/>
            <w:vAlign w:val="center"/>
          </w:tcPr>
          <w:p w:rsidR="00FE1037" w:rsidRPr="001C5249" w:rsidRDefault="00FE1037" w:rsidP="0028435C">
            <w:pPr>
              <w:jc w:val="center"/>
            </w:pPr>
            <w:r>
              <w:t>1,0</w:t>
            </w: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892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E1037" w:rsidRPr="001C5249" w:rsidRDefault="00FE1037" w:rsidP="0028435C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28435C">
            <w:pPr>
              <w:jc w:val="center"/>
            </w:pPr>
            <w:r>
              <w:t>22</w:t>
            </w:r>
          </w:p>
        </w:tc>
        <w:tc>
          <w:tcPr>
            <w:tcW w:w="592" w:type="dxa"/>
            <w:gridSpan w:val="2"/>
            <w:vAlign w:val="center"/>
          </w:tcPr>
          <w:p w:rsidR="00FE1037" w:rsidRPr="00A07E28" w:rsidRDefault="00FE1037" w:rsidP="0028435C">
            <w:pPr>
              <w:jc w:val="center"/>
            </w:pPr>
          </w:p>
        </w:tc>
        <w:tc>
          <w:tcPr>
            <w:tcW w:w="2593" w:type="dxa"/>
            <w:gridSpan w:val="2"/>
          </w:tcPr>
          <w:p w:rsidR="00FE1037" w:rsidRPr="00AF314C" w:rsidRDefault="00FE103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8653A4" w:rsidRDefault="00FE1037" w:rsidP="00284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ОСТ1-92096-83</w:t>
            </w:r>
          </w:p>
        </w:tc>
        <w:tc>
          <w:tcPr>
            <w:tcW w:w="1786" w:type="dxa"/>
            <w:gridSpan w:val="2"/>
          </w:tcPr>
          <w:p w:rsidR="00FE1037" w:rsidRDefault="00FE103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28435C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E07680" w:rsidRDefault="00FE103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E1037" w:rsidRPr="001C5249" w:rsidRDefault="00FE1037" w:rsidP="0028435C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28435C">
            <w:pPr>
              <w:jc w:val="center"/>
            </w:pPr>
            <w:r>
              <w:t>23</w:t>
            </w:r>
          </w:p>
        </w:tc>
        <w:tc>
          <w:tcPr>
            <w:tcW w:w="592" w:type="dxa"/>
            <w:gridSpan w:val="2"/>
            <w:vAlign w:val="center"/>
          </w:tcPr>
          <w:p w:rsidR="00FE1037" w:rsidRPr="00A07E28" w:rsidRDefault="00FE1037" w:rsidP="0028435C">
            <w:pPr>
              <w:jc w:val="center"/>
            </w:pPr>
          </w:p>
        </w:tc>
        <w:tc>
          <w:tcPr>
            <w:tcW w:w="2593" w:type="dxa"/>
            <w:gridSpan w:val="2"/>
          </w:tcPr>
          <w:p w:rsidR="00FE1037" w:rsidRPr="00AF314C" w:rsidRDefault="00FE103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9A5E3A" w:rsidRDefault="00FE103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Default="00FE103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28435C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E07680" w:rsidRDefault="00FE103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28435C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28435C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28435C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lastRenderedPageBreak/>
              <w:t>1</w:t>
            </w:r>
          </w:p>
        </w:tc>
        <w:tc>
          <w:tcPr>
            <w:tcW w:w="592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9A5E3A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2</w:t>
            </w:r>
          </w:p>
        </w:tc>
        <w:tc>
          <w:tcPr>
            <w:tcW w:w="592" w:type="dxa"/>
            <w:gridSpan w:val="2"/>
            <w:vAlign w:val="center"/>
          </w:tcPr>
          <w:p w:rsidR="00FE1037" w:rsidRPr="00F82D9F" w:rsidRDefault="00FE1037" w:rsidP="006829E2">
            <w:pPr>
              <w:jc w:val="center"/>
              <w:rPr>
                <w:color w:val="FF0000"/>
              </w:rPr>
            </w:pPr>
            <w:r w:rsidRPr="00F82D9F">
              <w:rPr>
                <w:color w:val="FF0000"/>
              </w:rPr>
              <w:t>92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24799" w:rsidRDefault="00FE1037" w:rsidP="006829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Кница 1561М 3х≈100х≈190 фл25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B24799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7D09EC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B24799" w:rsidRDefault="00FE1037" w:rsidP="006829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3</w:t>
            </w:r>
          </w:p>
        </w:tc>
        <w:tc>
          <w:tcPr>
            <w:tcW w:w="592" w:type="dxa"/>
            <w:gridSpan w:val="2"/>
            <w:vAlign w:val="center"/>
          </w:tcPr>
          <w:p w:rsidR="00FE1037" w:rsidRPr="00F82D9F" w:rsidRDefault="00FE1037" w:rsidP="006829E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0C1C8D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A548C0" w:rsidRDefault="00FE1037" w:rsidP="006829E2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FE1037" w:rsidRPr="00040CAE" w:rsidRDefault="00FE1037" w:rsidP="006829E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FE1037" w:rsidRPr="00870852" w:rsidRDefault="00FE1037" w:rsidP="006829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4</w:t>
            </w:r>
          </w:p>
        </w:tc>
        <w:tc>
          <w:tcPr>
            <w:tcW w:w="592" w:type="dxa"/>
            <w:gridSpan w:val="2"/>
            <w:vAlign w:val="center"/>
          </w:tcPr>
          <w:p w:rsidR="00FE1037" w:rsidRPr="00F82D9F" w:rsidRDefault="00FE1037" w:rsidP="006829E2">
            <w:pPr>
              <w:jc w:val="center"/>
              <w:rPr>
                <w:color w:val="FF0000"/>
              </w:rPr>
            </w:pPr>
            <w:r w:rsidRPr="00F82D9F">
              <w:rPr>
                <w:color w:val="FF0000"/>
              </w:rPr>
              <w:t>93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24799" w:rsidRDefault="00FE1037" w:rsidP="006829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Кница 1561М 3х≈100х≈190 фл25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B24799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7D09EC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B24799" w:rsidRDefault="00FE1037" w:rsidP="006829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5</w:t>
            </w:r>
          </w:p>
        </w:tc>
        <w:tc>
          <w:tcPr>
            <w:tcW w:w="592" w:type="dxa"/>
            <w:gridSpan w:val="2"/>
            <w:vAlign w:val="center"/>
          </w:tcPr>
          <w:p w:rsidR="00FE1037" w:rsidRPr="00F82D9F" w:rsidRDefault="00FE1037" w:rsidP="006829E2">
            <w:pPr>
              <w:jc w:val="center"/>
              <w:rPr>
                <w:color w:val="FF0000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0C1C8D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</w:p>
        </w:tc>
        <w:tc>
          <w:tcPr>
            <w:tcW w:w="851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3C63BA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6829E2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6</w:t>
            </w:r>
          </w:p>
        </w:tc>
        <w:tc>
          <w:tcPr>
            <w:tcW w:w="592" w:type="dxa"/>
            <w:gridSpan w:val="2"/>
            <w:vAlign w:val="center"/>
          </w:tcPr>
          <w:p w:rsidR="00FE1037" w:rsidRPr="00F82D9F" w:rsidRDefault="00FE1037" w:rsidP="006829E2">
            <w:pPr>
              <w:jc w:val="center"/>
              <w:rPr>
                <w:color w:val="FF0000"/>
              </w:rPr>
            </w:pPr>
            <w:r w:rsidRPr="00F82D9F">
              <w:rPr>
                <w:color w:val="FF0000"/>
              </w:rPr>
              <w:t>94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24799" w:rsidRDefault="00FE1037" w:rsidP="006829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Кница 1561М 3х≈100х≈200 фл25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B24799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7D09EC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B24799" w:rsidRDefault="00FE1037" w:rsidP="006829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</w:t>
            </w: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7</w:t>
            </w:r>
          </w:p>
        </w:tc>
        <w:tc>
          <w:tcPr>
            <w:tcW w:w="592" w:type="dxa"/>
            <w:gridSpan w:val="2"/>
            <w:vAlign w:val="center"/>
          </w:tcPr>
          <w:p w:rsidR="00FE1037" w:rsidRPr="00F82D9F" w:rsidRDefault="00FE1037" w:rsidP="006829E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0C1C8D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A548C0" w:rsidRDefault="00FE1037" w:rsidP="006829E2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FE1037" w:rsidRPr="006200F3" w:rsidRDefault="00FE1037" w:rsidP="006829E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FE1037" w:rsidRPr="006200F3" w:rsidRDefault="00FE1037" w:rsidP="006829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8</w:t>
            </w:r>
          </w:p>
        </w:tc>
        <w:tc>
          <w:tcPr>
            <w:tcW w:w="592" w:type="dxa"/>
            <w:gridSpan w:val="2"/>
            <w:vAlign w:val="center"/>
          </w:tcPr>
          <w:p w:rsidR="00FE1037" w:rsidRPr="00F82D9F" w:rsidRDefault="00FE1037" w:rsidP="006829E2">
            <w:pPr>
              <w:jc w:val="center"/>
              <w:rPr>
                <w:color w:val="FF0000"/>
              </w:rPr>
            </w:pPr>
            <w:r w:rsidRPr="00F82D9F">
              <w:rPr>
                <w:color w:val="FF0000"/>
              </w:rPr>
              <w:t>95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24799" w:rsidRDefault="00FE1037" w:rsidP="006829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Кница 1561М 3х≈100х≈200 фл25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B24799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7D09EC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B24799" w:rsidRDefault="00FE1037" w:rsidP="006829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</w:t>
            </w: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DE6FFC" w:rsidRDefault="00FE1037" w:rsidP="006829E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FE1037" w:rsidRPr="00DE6FFC" w:rsidRDefault="00FE1037" w:rsidP="006829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249" w:type="dxa"/>
          </w:tcPr>
          <w:p w:rsidR="00FE1037" w:rsidRPr="00B91E40" w:rsidRDefault="00FE1037" w:rsidP="006829E2">
            <w:pPr>
              <w:jc w:val="both"/>
              <w:rPr>
                <w:sz w:val="20"/>
                <w:szCs w:val="20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9</w:t>
            </w:r>
          </w:p>
        </w:tc>
        <w:tc>
          <w:tcPr>
            <w:tcW w:w="592" w:type="dxa"/>
            <w:gridSpan w:val="2"/>
            <w:vAlign w:val="center"/>
          </w:tcPr>
          <w:p w:rsidR="00FE1037" w:rsidRPr="00F82D9F" w:rsidRDefault="00FE1037" w:rsidP="006829E2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986A2E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6829E2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10</w:t>
            </w:r>
          </w:p>
        </w:tc>
        <w:tc>
          <w:tcPr>
            <w:tcW w:w="592" w:type="dxa"/>
            <w:gridSpan w:val="2"/>
            <w:vAlign w:val="center"/>
          </w:tcPr>
          <w:p w:rsidR="00FE1037" w:rsidRPr="00F82D9F" w:rsidRDefault="00FE1037" w:rsidP="006829E2">
            <w:pPr>
              <w:jc w:val="center"/>
              <w:rPr>
                <w:color w:val="FF0000"/>
              </w:rPr>
            </w:pPr>
            <w:r w:rsidRPr="00F82D9F">
              <w:rPr>
                <w:color w:val="FF0000"/>
              </w:rPr>
              <w:t>96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24799" w:rsidRDefault="00FE1037" w:rsidP="007E1EF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Кница 1561М 3х≈100х≈100 фл</w:t>
            </w:r>
            <w:r w:rsidR="007E1EFD">
              <w:rPr>
                <w:sz w:val="28"/>
                <w:szCs w:val="28"/>
              </w:rPr>
              <w:t>35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B24799" w:rsidRDefault="007E1EFD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7D09EC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B24799" w:rsidRDefault="00FE1037" w:rsidP="006829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</w:t>
            </w: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6829E2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11</w:t>
            </w:r>
          </w:p>
        </w:tc>
        <w:tc>
          <w:tcPr>
            <w:tcW w:w="592" w:type="dxa"/>
            <w:gridSpan w:val="2"/>
            <w:vAlign w:val="center"/>
          </w:tcPr>
          <w:p w:rsidR="00FE1037" w:rsidRPr="00F82D9F" w:rsidRDefault="00FE1037" w:rsidP="006829E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0C1C8D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A548C0" w:rsidRDefault="00FE1037" w:rsidP="006829E2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FE1037" w:rsidRPr="006200F3" w:rsidRDefault="00FE1037" w:rsidP="006829E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FE1037" w:rsidRPr="006200F3" w:rsidRDefault="00FE1037" w:rsidP="006829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12</w:t>
            </w:r>
          </w:p>
        </w:tc>
        <w:tc>
          <w:tcPr>
            <w:tcW w:w="592" w:type="dxa"/>
            <w:gridSpan w:val="2"/>
            <w:vAlign w:val="center"/>
          </w:tcPr>
          <w:p w:rsidR="00FE1037" w:rsidRPr="00F82D9F" w:rsidRDefault="00FE1037" w:rsidP="008E2A9C">
            <w:pPr>
              <w:jc w:val="center"/>
              <w:rPr>
                <w:color w:val="FF0000"/>
              </w:rPr>
            </w:pPr>
            <w:r w:rsidRPr="00F82D9F">
              <w:rPr>
                <w:color w:val="FF0000"/>
              </w:rPr>
              <w:t>97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8E2A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24799" w:rsidRDefault="00FE1037" w:rsidP="007E1EF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Кница 1561М 3х≈100х≈100 фл</w:t>
            </w:r>
            <w:r w:rsidR="007E1EFD">
              <w:rPr>
                <w:sz w:val="28"/>
                <w:szCs w:val="28"/>
              </w:rPr>
              <w:t>35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8E2A9C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8E2A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B24799" w:rsidRDefault="007E1EFD" w:rsidP="008E2A9C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7D09EC" w:rsidRDefault="00FE1037" w:rsidP="008E2A9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B24799" w:rsidRDefault="00FE1037" w:rsidP="008E2A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</w:t>
            </w:r>
          </w:p>
        </w:tc>
        <w:tc>
          <w:tcPr>
            <w:tcW w:w="537" w:type="dxa"/>
          </w:tcPr>
          <w:p w:rsidR="00FE1037" w:rsidRPr="001C5249" w:rsidRDefault="00FE1037" w:rsidP="008E2A9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13</w:t>
            </w:r>
          </w:p>
        </w:tc>
        <w:tc>
          <w:tcPr>
            <w:tcW w:w="592" w:type="dxa"/>
            <w:gridSpan w:val="2"/>
            <w:vAlign w:val="center"/>
          </w:tcPr>
          <w:p w:rsidR="00FE1037" w:rsidRPr="00F82D9F" w:rsidRDefault="00FE1037" w:rsidP="006829E2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986A2E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E96AD3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14</w:t>
            </w:r>
          </w:p>
        </w:tc>
        <w:tc>
          <w:tcPr>
            <w:tcW w:w="592" w:type="dxa"/>
            <w:gridSpan w:val="2"/>
            <w:vAlign w:val="center"/>
          </w:tcPr>
          <w:p w:rsidR="00FE1037" w:rsidRPr="00A548C0" w:rsidRDefault="00FE1037" w:rsidP="008E2A9C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</w:tcPr>
          <w:p w:rsidR="00FE1037" w:rsidRPr="001C5249" w:rsidRDefault="00FE1037" w:rsidP="008E2A9C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FE1037" w:rsidRPr="000C1C8D" w:rsidRDefault="00FE1037" w:rsidP="008E2A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1561 (410649)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8E2A9C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8E2A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8E2A9C">
            <w:pPr>
              <w:jc w:val="center"/>
            </w:pPr>
          </w:p>
        </w:tc>
        <w:tc>
          <w:tcPr>
            <w:tcW w:w="851" w:type="dxa"/>
            <w:gridSpan w:val="2"/>
          </w:tcPr>
          <w:p w:rsidR="00FE1037" w:rsidRPr="001C5249" w:rsidRDefault="00FE1037" w:rsidP="008E2A9C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8E2A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6829E2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15</w:t>
            </w:r>
          </w:p>
        </w:tc>
        <w:tc>
          <w:tcPr>
            <w:tcW w:w="592" w:type="dxa"/>
            <w:gridSpan w:val="2"/>
            <w:vAlign w:val="center"/>
          </w:tcPr>
          <w:p w:rsidR="00FE1037" w:rsidRPr="00AB2664" w:rsidRDefault="00FE1037" w:rsidP="008E2A9C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8E2A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8E2A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ОСТ1-92059-78</w:t>
            </w:r>
          </w:p>
        </w:tc>
        <w:tc>
          <w:tcPr>
            <w:tcW w:w="1786" w:type="dxa"/>
            <w:gridSpan w:val="2"/>
          </w:tcPr>
          <w:p w:rsidR="00FE1037" w:rsidRPr="00442E68" w:rsidRDefault="00FE1037" w:rsidP="008E2A9C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442E68" w:rsidRDefault="00FE1037" w:rsidP="008E2A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442E68" w:rsidRDefault="00FE1037" w:rsidP="008E2A9C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</w:tcPr>
          <w:p w:rsidR="00FE1037" w:rsidRPr="00442E68" w:rsidRDefault="00FE1037" w:rsidP="008E2A9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442E68" w:rsidRDefault="00FE1037" w:rsidP="008E2A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6829E2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16</w:t>
            </w:r>
          </w:p>
        </w:tc>
        <w:tc>
          <w:tcPr>
            <w:tcW w:w="592" w:type="dxa"/>
            <w:gridSpan w:val="2"/>
          </w:tcPr>
          <w:p w:rsidR="00FE1037" w:rsidRPr="001C5249" w:rsidRDefault="00FE1037" w:rsidP="008E2A9C">
            <w:pPr>
              <w:jc w:val="center"/>
            </w:pPr>
          </w:p>
        </w:tc>
        <w:tc>
          <w:tcPr>
            <w:tcW w:w="2593" w:type="dxa"/>
            <w:gridSpan w:val="2"/>
          </w:tcPr>
          <w:p w:rsidR="00FE1037" w:rsidRPr="001C5249" w:rsidRDefault="00FE1037" w:rsidP="008E2A9C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FE1037" w:rsidRPr="00C831B7" w:rsidRDefault="00FE1037" w:rsidP="008E2A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 30х20х2х3</w:t>
            </w:r>
          </w:p>
        </w:tc>
        <w:tc>
          <w:tcPr>
            <w:tcW w:w="1786" w:type="dxa"/>
            <w:gridSpan w:val="2"/>
          </w:tcPr>
          <w:p w:rsidR="00FE1037" w:rsidRPr="00442E68" w:rsidRDefault="00FE1037" w:rsidP="008E2A9C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442E68" w:rsidRDefault="00FE1037" w:rsidP="008E2A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442E68" w:rsidRDefault="00FE1037" w:rsidP="008E2A9C">
            <w:pPr>
              <w:jc w:val="center"/>
            </w:pPr>
          </w:p>
        </w:tc>
        <w:tc>
          <w:tcPr>
            <w:tcW w:w="851" w:type="dxa"/>
            <w:gridSpan w:val="2"/>
          </w:tcPr>
          <w:p w:rsidR="00FE1037" w:rsidRPr="00442E68" w:rsidRDefault="00FE1037" w:rsidP="008E2A9C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FE1037" w:rsidRPr="00442E68" w:rsidRDefault="00FE1037" w:rsidP="008E2A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6829E2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17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8208A" w:rsidRDefault="00FE1037" w:rsidP="008E2A9C">
            <w:pPr>
              <w:jc w:val="center"/>
              <w:rPr>
                <w:color w:val="FF0000"/>
              </w:rPr>
            </w:pPr>
            <w:r w:rsidRPr="00B8208A">
              <w:rPr>
                <w:color w:val="FF0000"/>
              </w:rPr>
              <w:t>98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8E2A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CD6A3F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120</w:t>
            </w:r>
          </w:p>
        </w:tc>
        <w:tc>
          <w:tcPr>
            <w:tcW w:w="1786" w:type="dxa"/>
            <w:gridSpan w:val="2"/>
          </w:tcPr>
          <w:p w:rsidR="00FE1037" w:rsidRDefault="00FE1037" w:rsidP="008E2A9C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8E2A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8E2A9C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7C7B45">
            <w:pPr>
              <w:jc w:val="center"/>
            </w:pPr>
            <w:r>
              <w:t>0,04</w:t>
            </w: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7C7B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249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18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8208A" w:rsidRDefault="00FE1037" w:rsidP="008E2A9C">
            <w:pPr>
              <w:jc w:val="center"/>
              <w:rPr>
                <w:color w:val="FF0000"/>
              </w:rPr>
            </w:pPr>
            <w:r w:rsidRPr="00B8208A">
              <w:rPr>
                <w:color w:val="FF0000"/>
              </w:rPr>
              <w:t>99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8E2A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CD6A3F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120</w:t>
            </w:r>
          </w:p>
        </w:tc>
        <w:tc>
          <w:tcPr>
            <w:tcW w:w="1786" w:type="dxa"/>
            <w:gridSpan w:val="2"/>
          </w:tcPr>
          <w:p w:rsidR="00FE1037" w:rsidRDefault="00FE1037" w:rsidP="008E2A9C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8E2A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8E2A9C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7C7B45">
            <w:pPr>
              <w:jc w:val="center"/>
            </w:pPr>
            <w:r>
              <w:t>0,04</w:t>
            </w: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7C7B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6829E2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19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8208A" w:rsidRDefault="00FE1037" w:rsidP="006829E2">
            <w:pPr>
              <w:jc w:val="both"/>
              <w:rPr>
                <w:color w:val="FF0000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844488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844488" w:rsidRDefault="00FE1037" w:rsidP="006829E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844488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FE1037" w:rsidRPr="00754EC3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FE1037" w:rsidRPr="00844488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249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20</w:t>
            </w:r>
          </w:p>
        </w:tc>
        <w:tc>
          <w:tcPr>
            <w:tcW w:w="592" w:type="dxa"/>
            <w:gridSpan w:val="2"/>
            <w:vAlign w:val="center"/>
          </w:tcPr>
          <w:p w:rsidR="00FE1037" w:rsidRPr="00AB2664" w:rsidRDefault="00FE1037" w:rsidP="006829E2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9A5E3A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E1037" w:rsidRPr="001C5249" w:rsidRDefault="00FE1037" w:rsidP="006829E2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21</w:t>
            </w:r>
          </w:p>
        </w:tc>
        <w:tc>
          <w:tcPr>
            <w:tcW w:w="592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2593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FE1037" w:rsidRPr="007A1EF8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67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E1037" w:rsidRPr="001C5249" w:rsidRDefault="00FE1037" w:rsidP="006829E2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22</w:t>
            </w:r>
          </w:p>
        </w:tc>
        <w:tc>
          <w:tcPr>
            <w:tcW w:w="592" w:type="dxa"/>
            <w:gridSpan w:val="2"/>
            <w:vAlign w:val="center"/>
          </w:tcPr>
          <w:p w:rsidR="00FE1037" w:rsidRPr="00A07E28" w:rsidRDefault="00FE1037" w:rsidP="006829E2">
            <w:pPr>
              <w:jc w:val="center"/>
            </w:pPr>
          </w:p>
        </w:tc>
        <w:tc>
          <w:tcPr>
            <w:tcW w:w="2593" w:type="dxa"/>
            <w:gridSpan w:val="2"/>
          </w:tcPr>
          <w:p w:rsidR="00FE1037" w:rsidRPr="00AF314C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9A5E3A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E1037" w:rsidRPr="001C5249" w:rsidRDefault="00FE1037" w:rsidP="006829E2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23</w:t>
            </w:r>
          </w:p>
        </w:tc>
        <w:tc>
          <w:tcPr>
            <w:tcW w:w="592" w:type="dxa"/>
            <w:gridSpan w:val="2"/>
            <w:vAlign w:val="center"/>
          </w:tcPr>
          <w:p w:rsidR="00FE1037" w:rsidRPr="00A07E28" w:rsidRDefault="00FE1037" w:rsidP="006829E2">
            <w:pPr>
              <w:jc w:val="center"/>
            </w:pPr>
          </w:p>
        </w:tc>
        <w:tc>
          <w:tcPr>
            <w:tcW w:w="2593" w:type="dxa"/>
            <w:gridSpan w:val="2"/>
          </w:tcPr>
          <w:p w:rsidR="00FE1037" w:rsidRPr="00AF314C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9A5E3A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6829E2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lastRenderedPageBreak/>
              <w:t>1</w:t>
            </w:r>
          </w:p>
        </w:tc>
        <w:tc>
          <w:tcPr>
            <w:tcW w:w="592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9A5E3A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2</w:t>
            </w:r>
          </w:p>
        </w:tc>
        <w:tc>
          <w:tcPr>
            <w:tcW w:w="592" w:type="dxa"/>
            <w:gridSpan w:val="2"/>
            <w:vAlign w:val="center"/>
          </w:tcPr>
          <w:p w:rsidR="00FE1037" w:rsidRPr="00313FDE" w:rsidRDefault="00FE1037" w:rsidP="006829E2">
            <w:pPr>
              <w:jc w:val="center"/>
              <w:rPr>
                <w:color w:val="FF0000"/>
              </w:rPr>
            </w:pPr>
            <w:r w:rsidRPr="00313FDE">
              <w:rPr>
                <w:color w:val="FF0000"/>
              </w:rPr>
              <w:t>103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7C7B45" w:rsidRDefault="00FE1037" w:rsidP="006829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3х60х≈565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B24799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7D09EC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B24799" w:rsidRDefault="00FE1037" w:rsidP="006829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3</w:t>
            </w:r>
          </w:p>
        </w:tc>
        <w:tc>
          <w:tcPr>
            <w:tcW w:w="592" w:type="dxa"/>
            <w:gridSpan w:val="2"/>
            <w:vAlign w:val="center"/>
          </w:tcPr>
          <w:p w:rsidR="00FE1037" w:rsidRPr="00313FDE" w:rsidRDefault="00FE1037" w:rsidP="006829E2">
            <w:pPr>
              <w:jc w:val="center"/>
              <w:rPr>
                <w:color w:val="FF0000"/>
              </w:rPr>
            </w:pPr>
            <w:r w:rsidRPr="00313FDE">
              <w:rPr>
                <w:color w:val="FF0000"/>
              </w:rPr>
              <w:t>104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18233E" w:rsidRDefault="00FE1037" w:rsidP="007E1EFD">
            <w:pPr>
              <w:jc w:val="both"/>
            </w:pPr>
            <w:r w:rsidRPr="0018233E">
              <w:t>Лист 1561М перф.3х≈295х≈685</w:t>
            </w:r>
            <w:r>
              <w:t xml:space="preserve"> 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7C7B45" w:rsidRDefault="00FE1037" w:rsidP="006829E2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7C7B45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7C7B45" w:rsidRDefault="00FE1037" w:rsidP="006829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4</w:t>
            </w:r>
          </w:p>
        </w:tc>
        <w:tc>
          <w:tcPr>
            <w:tcW w:w="592" w:type="dxa"/>
            <w:gridSpan w:val="2"/>
            <w:vAlign w:val="center"/>
          </w:tcPr>
          <w:p w:rsidR="00FE1037" w:rsidRPr="00313FDE" w:rsidRDefault="00FE1037" w:rsidP="006829E2">
            <w:pPr>
              <w:jc w:val="center"/>
              <w:rPr>
                <w:color w:val="FF0000"/>
              </w:rPr>
            </w:pPr>
            <w:r w:rsidRPr="00313FDE">
              <w:rPr>
                <w:color w:val="FF0000"/>
              </w:rPr>
              <w:t>105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7C7B45" w:rsidRDefault="00FE1037" w:rsidP="001F758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3х60х≈300 фл.30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8E2A9C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8E2A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B24799" w:rsidRDefault="00FE1037" w:rsidP="008E2A9C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7D09EC" w:rsidRDefault="00FE1037" w:rsidP="008E2A9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B24799" w:rsidRDefault="00FE1037" w:rsidP="00EA4F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</w:t>
            </w:r>
          </w:p>
        </w:tc>
        <w:tc>
          <w:tcPr>
            <w:tcW w:w="537" w:type="dxa"/>
          </w:tcPr>
          <w:p w:rsidR="00FE1037" w:rsidRPr="001C5249" w:rsidRDefault="00FE1037" w:rsidP="008E2A9C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5</w:t>
            </w:r>
          </w:p>
        </w:tc>
        <w:tc>
          <w:tcPr>
            <w:tcW w:w="592" w:type="dxa"/>
            <w:gridSpan w:val="2"/>
            <w:vAlign w:val="center"/>
          </w:tcPr>
          <w:p w:rsidR="00FE1037" w:rsidRPr="00313FDE" w:rsidRDefault="00FE1037" w:rsidP="00EA4F0A">
            <w:pPr>
              <w:jc w:val="center"/>
              <w:rPr>
                <w:color w:val="FF0000"/>
              </w:rPr>
            </w:pPr>
            <w:r w:rsidRPr="00313FDE">
              <w:rPr>
                <w:color w:val="FF0000"/>
              </w:rPr>
              <w:t>106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8E2A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7C7B45" w:rsidRDefault="00FE1037" w:rsidP="001F758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3х60х≈325 фл.30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8E2A9C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8E2A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B24799" w:rsidRDefault="00FE1037" w:rsidP="008E2A9C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7D09EC" w:rsidRDefault="00FE1037" w:rsidP="008E2A9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B24799" w:rsidRDefault="00FE1037" w:rsidP="007E1E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7E1EFD">
              <w:rPr>
                <w:sz w:val="28"/>
                <w:szCs w:val="28"/>
              </w:rPr>
              <w:t>23</w:t>
            </w: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3C63BA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6829E2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6</w:t>
            </w:r>
          </w:p>
        </w:tc>
        <w:tc>
          <w:tcPr>
            <w:tcW w:w="592" w:type="dxa"/>
            <w:gridSpan w:val="2"/>
            <w:vAlign w:val="center"/>
          </w:tcPr>
          <w:p w:rsidR="00FE1037" w:rsidRPr="00313FDE" w:rsidRDefault="00FE1037" w:rsidP="00EA4F0A">
            <w:pPr>
              <w:jc w:val="center"/>
              <w:rPr>
                <w:color w:val="FF0000"/>
              </w:rPr>
            </w:pPr>
            <w:r w:rsidRPr="00313FDE">
              <w:rPr>
                <w:color w:val="FF0000"/>
              </w:rPr>
              <w:t>107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8E2A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7C7B45" w:rsidRDefault="00FE1037" w:rsidP="001F758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3х60х≈325 фл.30</w:t>
            </w:r>
          </w:p>
        </w:tc>
        <w:tc>
          <w:tcPr>
            <w:tcW w:w="1786" w:type="dxa"/>
            <w:gridSpan w:val="2"/>
          </w:tcPr>
          <w:p w:rsidR="00FE1037" w:rsidRPr="001C5249" w:rsidRDefault="00FE1037" w:rsidP="008E2A9C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8E2A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B24799" w:rsidRDefault="00FE1037" w:rsidP="008E2A9C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FE1037" w:rsidRPr="007D09EC" w:rsidRDefault="00FE1037" w:rsidP="008E2A9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B24799" w:rsidRDefault="00FE1037" w:rsidP="007E1E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7E1EFD">
              <w:rPr>
                <w:sz w:val="28"/>
                <w:szCs w:val="28"/>
              </w:rPr>
              <w:t>23</w:t>
            </w: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7</w:t>
            </w:r>
          </w:p>
        </w:tc>
        <w:tc>
          <w:tcPr>
            <w:tcW w:w="592" w:type="dxa"/>
            <w:gridSpan w:val="2"/>
            <w:vAlign w:val="center"/>
          </w:tcPr>
          <w:p w:rsidR="00FE1037" w:rsidRPr="00A548C0" w:rsidRDefault="00FE1037" w:rsidP="006829E2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0C1C8D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A548C0" w:rsidRDefault="00FE1037" w:rsidP="006829E2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FE1037" w:rsidRPr="006200F3" w:rsidRDefault="00FE1037" w:rsidP="006829E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FE1037" w:rsidRPr="006200F3" w:rsidRDefault="00FE1037" w:rsidP="006829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8</w:t>
            </w:r>
          </w:p>
        </w:tc>
        <w:tc>
          <w:tcPr>
            <w:tcW w:w="592" w:type="dxa"/>
            <w:gridSpan w:val="2"/>
            <w:vAlign w:val="center"/>
          </w:tcPr>
          <w:p w:rsidR="00FE1037" w:rsidRPr="00A548C0" w:rsidRDefault="00FE1037" w:rsidP="006829E2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A548C0" w:rsidRDefault="00FE1037" w:rsidP="006829E2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DE6FFC" w:rsidRDefault="00FE1037" w:rsidP="006829E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FE1037" w:rsidRPr="00DE6FFC" w:rsidRDefault="00FE1037" w:rsidP="006829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249" w:type="dxa"/>
          </w:tcPr>
          <w:p w:rsidR="00FE1037" w:rsidRPr="00B91E40" w:rsidRDefault="00FE1037" w:rsidP="006829E2">
            <w:pPr>
              <w:jc w:val="both"/>
              <w:rPr>
                <w:sz w:val="20"/>
                <w:szCs w:val="20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9</w:t>
            </w:r>
          </w:p>
        </w:tc>
        <w:tc>
          <w:tcPr>
            <w:tcW w:w="592" w:type="dxa"/>
            <w:gridSpan w:val="2"/>
            <w:vAlign w:val="center"/>
          </w:tcPr>
          <w:p w:rsidR="00FE1037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986A2E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6829E2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10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24799" w:rsidRDefault="00FE1037" w:rsidP="006829E2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24799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B24799" w:rsidRDefault="00FE1037" w:rsidP="006829E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6829E2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11</w:t>
            </w:r>
          </w:p>
        </w:tc>
        <w:tc>
          <w:tcPr>
            <w:tcW w:w="592" w:type="dxa"/>
            <w:gridSpan w:val="2"/>
            <w:vAlign w:val="center"/>
          </w:tcPr>
          <w:p w:rsidR="00FE1037" w:rsidRPr="00A548C0" w:rsidRDefault="00FE1037" w:rsidP="006829E2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0C1C8D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A548C0" w:rsidRDefault="00FE1037" w:rsidP="006829E2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FE1037" w:rsidRPr="006200F3" w:rsidRDefault="00FE1037" w:rsidP="006829E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FE1037" w:rsidRPr="006200F3" w:rsidRDefault="00FE1037" w:rsidP="006829E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12</w:t>
            </w:r>
          </w:p>
        </w:tc>
        <w:tc>
          <w:tcPr>
            <w:tcW w:w="592" w:type="dxa"/>
            <w:gridSpan w:val="2"/>
            <w:vAlign w:val="center"/>
          </w:tcPr>
          <w:p w:rsidR="00FE1037" w:rsidRPr="00A548C0" w:rsidRDefault="00FE1037" w:rsidP="006829E2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91802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A548C0" w:rsidRDefault="00FE1037" w:rsidP="006829E2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13</w:t>
            </w:r>
          </w:p>
        </w:tc>
        <w:tc>
          <w:tcPr>
            <w:tcW w:w="592" w:type="dxa"/>
            <w:gridSpan w:val="2"/>
            <w:vAlign w:val="center"/>
          </w:tcPr>
          <w:p w:rsidR="00FE1037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E1037" w:rsidRPr="00986A2E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E96AD3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E07680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FE1037" w:rsidRPr="0032276A" w:rsidRDefault="00FE1037" w:rsidP="006829E2">
            <w:pPr>
              <w:jc w:val="both"/>
              <w:rPr>
                <w:sz w:val="18"/>
                <w:szCs w:val="18"/>
              </w:rPr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14</w:t>
            </w:r>
          </w:p>
        </w:tc>
        <w:tc>
          <w:tcPr>
            <w:tcW w:w="592" w:type="dxa"/>
            <w:gridSpan w:val="2"/>
            <w:vAlign w:val="center"/>
          </w:tcPr>
          <w:p w:rsidR="00FE1037" w:rsidRPr="00B24799" w:rsidRDefault="00FE1037" w:rsidP="006829E2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B24799" w:rsidRDefault="00FE1037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1037" w:rsidRPr="00B24799" w:rsidRDefault="00FE1037" w:rsidP="006829E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FE1037" w:rsidRPr="008623DF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6829E2">
            <w:pPr>
              <w:jc w:val="both"/>
            </w:pPr>
          </w:p>
        </w:tc>
      </w:tr>
      <w:tr w:rsidR="00FE1037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FE1037" w:rsidRDefault="00FE1037" w:rsidP="006829E2">
            <w:pPr>
              <w:jc w:val="center"/>
            </w:pPr>
            <w:r>
              <w:t>15</w:t>
            </w:r>
          </w:p>
        </w:tc>
        <w:tc>
          <w:tcPr>
            <w:tcW w:w="592" w:type="dxa"/>
            <w:gridSpan w:val="2"/>
            <w:vAlign w:val="center"/>
          </w:tcPr>
          <w:p w:rsidR="00FE1037" w:rsidRPr="00015BD7" w:rsidRDefault="00FE1037" w:rsidP="006829E2">
            <w:pPr>
              <w:jc w:val="center"/>
              <w:rPr>
                <w:color w:val="FF0000"/>
              </w:rPr>
            </w:pPr>
            <w:r w:rsidRPr="00015BD7">
              <w:rPr>
                <w:color w:val="FF0000"/>
              </w:rPr>
              <w:t>115</w:t>
            </w:r>
          </w:p>
        </w:tc>
        <w:tc>
          <w:tcPr>
            <w:tcW w:w="2593" w:type="dxa"/>
            <w:gridSpan w:val="2"/>
            <w:vAlign w:val="center"/>
          </w:tcPr>
          <w:p w:rsidR="00FE1037" w:rsidRPr="00AF314C" w:rsidRDefault="00FE1037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E1037" w:rsidRPr="00562013" w:rsidRDefault="00FE1037" w:rsidP="006829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Шпилька М6-6</w:t>
            </w: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</w:rPr>
              <w:t xml:space="preserve">х20 </w:t>
            </w:r>
            <w:proofErr w:type="spellStart"/>
            <w:r>
              <w:rPr>
                <w:sz w:val="28"/>
                <w:szCs w:val="28"/>
              </w:rPr>
              <w:t>нерж</w:t>
            </w:r>
            <w:proofErr w:type="gramStart"/>
            <w:r>
              <w:rPr>
                <w:sz w:val="28"/>
                <w:szCs w:val="28"/>
              </w:rPr>
              <w:t>.с</w:t>
            </w:r>
            <w:proofErr w:type="gramEnd"/>
            <w:r>
              <w:rPr>
                <w:sz w:val="28"/>
                <w:szCs w:val="28"/>
              </w:rPr>
              <w:t>т</w:t>
            </w:r>
            <w:proofErr w:type="spellEnd"/>
          </w:p>
        </w:tc>
        <w:tc>
          <w:tcPr>
            <w:tcW w:w="1786" w:type="dxa"/>
            <w:gridSpan w:val="2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FE1037" w:rsidRPr="0026242B" w:rsidRDefault="00FE1037" w:rsidP="006829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FE1037" w:rsidRPr="009841C8" w:rsidRDefault="00FE1037" w:rsidP="006829E2">
            <w:pPr>
              <w:jc w:val="center"/>
            </w:pPr>
            <w:r>
              <w:t>48</w:t>
            </w:r>
          </w:p>
        </w:tc>
        <w:tc>
          <w:tcPr>
            <w:tcW w:w="851" w:type="dxa"/>
            <w:gridSpan w:val="2"/>
            <w:vAlign w:val="center"/>
          </w:tcPr>
          <w:p w:rsidR="00FE1037" w:rsidRPr="009841C8" w:rsidRDefault="00FE1037" w:rsidP="006829E2">
            <w:pPr>
              <w:jc w:val="center"/>
            </w:pPr>
            <w:r>
              <w:t>0,005</w:t>
            </w:r>
          </w:p>
        </w:tc>
        <w:tc>
          <w:tcPr>
            <w:tcW w:w="907" w:type="dxa"/>
            <w:gridSpan w:val="2"/>
            <w:vAlign w:val="center"/>
          </w:tcPr>
          <w:p w:rsidR="00FE1037" w:rsidRPr="009841C8" w:rsidRDefault="00FE1037" w:rsidP="006829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0,24</w:t>
            </w: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FE1037" w:rsidRPr="001C5249" w:rsidRDefault="00FE1037" w:rsidP="006829E2">
            <w:pPr>
              <w:jc w:val="center"/>
            </w:pPr>
          </w:p>
        </w:tc>
        <w:tc>
          <w:tcPr>
            <w:tcW w:w="537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5" w:type="dxa"/>
            <w:vAlign w:val="center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606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537" w:type="dxa"/>
          </w:tcPr>
          <w:p w:rsidR="00FE1037" w:rsidRPr="001C5249" w:rsidRDefault="00FE1037" w:rsidP="006829E2">
            <w:pPr>
              <w:jc w:val="both"/>
            </w:pPr>
          </w:p>
        </w:tc>
        <w:tc>
          <w:tcPr>
            <w:tcW w:w="1249" w:type="dxa"/>
          </w:tcPr>
          <w:p w:rsidR="00FE1037" w:rsidRPr="001C5249" w:rsidRDefault="00FE1037" w:rsidP="006829E2">
            <w:pPr>
              <w:jc w:val="both"/>
            </w:pPr>
            <w:r>
              <w:t>покупка</w:t>
            </w:r>
          </w:p>
        </w:tc>
      </w:tr>
      <w:tr w:rsidR="007E1EFD" w:rsidRPr="001C5249" w:rsidTr="00D73DDB">
        <w:trPr>
          <w:trHeight w:hRule="exact" w:val="454"/>
        </w:trPr>
        <w:tc>
          <w:tcPr>
            <w:tcW w:w="478" w:type="dxa"/>
            <w:vAlign w:val="center"/>
          </w:tcPr>
          <w:p w:rsidR="007E1EFD" w:rsidRDefault="007E1EFD" w:rsidP="006829E2">
            <w:pPr>
              <w:jc w:val="center"/>
            </w:pPr>
            <w:r>
              <w:t>16</w:t>
            </w:r>
          </w:p>
        </w:tc>
        <w:tc>
          <w:tcPr>
            <w:tcW w:w="592" w:type="dxa"/>
            <w:gridSpan w:val="2"/>
            <w:vAlign w:val="center"/>
          </w:tcPr>
          <w:p w:rsidR="007E1EFD" w:rsidRPr="00015BD7" w:rsidRDefault="007E1EFD" w:rsidP="006829E2">
            <w:pPr>
              <w:jc w:val="center"/>
              <w:rPr>
                <w:color w:val="FF0000"/>
              </w:rPr>
            </w:pPr>
            <w:r w:rsidRPr="00015BD7">
              <w:rPr>
                <w:color w:val="FF0000"/>
              </w:rPr>
              <w:t>116</w:t>
            </w:r>
          </w:p>
        </w:tc>
        <w:tc>
          <w:tcPr>
            <w:tcW w:w="2593" w:type="dxa"/>
            <w:gridSpan w:val="2"/>
            <w:vAlign w:val="center"/>
          </w:tcPr>
          <w:p w:rsidR="007E1EFD" w:rsidRPr="00AF314C" w:rsidRDefault="007E1EFD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7E1EFD" w:rsidRPr="00B91802" w:rsidRDefault="007E1EFD" w:rsidP="006829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Заклепка М4х10.01</w:t>
            </w:r>
          </w:p>
        </w:tc>
        <w:tc>
          <w:tcPr>
            <w:tcW w:w="1786" w:type="dxa"/>
            <w:gridSpan w:val="2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7E1EFD" w:rsidRPr="0026242B" w:rsidRDefault="007E1EFD" w:rsidP="00D73D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7" w:type="dxa"/>
            <w:gridSpan w:val="2"/>
            <w:vAlign w:val="center"/>
          </w:tcPr>
          <w:p w:rsidR="007E1EFD" w:rsidRPr="00E07680" w:rsidRDefault="007E1EFD" w:rsidP="00D73DDB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7E1EFD" w:rsidRPr="001C5249" w:rsidRDefault="007E1EFD" w:rsidP="00D73DDB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7E1EFD" w:rsidRPr="00E07680" w:rsidRDefault="007E1EFD" w:rsidP="00D7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0, 1</w:t>
            </w:r>
          </w:p>
        </w:tc>
        <w:tc>
          <w:tcPr>
            <w:tcW w:w="537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7E1EFD" w:rsidRPr="001C5249" w:rsidRDefault="007E1EFD" w:rsidP="006829E2">
            <w:pPr>
              <w:jc w:val="center"/>
            </w:pPr>
          </w:p>
        </w:tc>
        <w:tc>
          <w:tcPr>
            <w:tcW w:w="537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1605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1606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537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1249" w:type="dxa"/>
          </w:tcPr>
          <w:p w:rsidR="007E1EFD" w:rsidRPr="001C5249" w:rsidRDefault="007E1EFD" w:rsidP="006829E2">
            <w:pPr>
              <w:jc w:val="both"/>
            </w:pPr>
          </w:p>
        </w:tc>
      </w:tr>
      <w:tr w:rsidR="007E1EFD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7E1EFD" w:rsidRDefault="007E1EFD" w:rsidP="006829E2">
            <w:pPr>
              <w:jc w:val="center"/>
            </w:pPr>
            <w:r>
              <w:t>17</w:t>
            </w:r>
          </w:p>
        </w:tc>
        <w:tc>
          <w:tcPr>
            <w:tcW w:w="592" w:type="dxa"/>
            <w:gridSpan w:val="2"/>
            <w:vAlign w:val="center"/>
          </w:tcPr>
          <w:p w:rsidR="007E1EFD" w:rsidRPr="00015BD7" w:rsidRDefault="007E1EFD" w:rsidP="006829E2">
            <w:pPr>
              <w:jc w:val="center"/>
              <w:rPr>
                <w:color w:val="FF0000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7E1EFD" w:rsidRPr="00AF314C" w:rsidRDefault="007E1EFD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7E1EFD" w:rsidRPr="00AB2664" w:rsidRDefault="007E1EFD" w:rsidP="006829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Потайная</w:t>
            </w:r>
            <w:proofErr w:type="gramStart"/>
            <w:r>
              <w:rPr>
                <w:sz w:val="28"/>
                <w:szCs w:val="28"/>
              </w:rPr>
              <w:t xml:space="preserve"> С</w:t>
            </w:r>
            <w:proofErr w:type="gramEnd"/>
            <w:r>
              <w:rPr>
                <w:sz w:val="28"/>
                <w:szCs w:val="28"/>
              </w:rPr>
              <w:t>т.10</w:t>
            </w:r>
          </w:p>
        </w:tc>
        <w:tc>
          <w:tcPr>
            <w:tcW w:w="1786" w:type="dxa"/>
            <w:gridSpan w:val="2"/>
            <w:vAlign w:val="center"/>
          </w:tcPr>
          <w:p w:rsidR="007E1EFD" w:rsidRPr="005B2526" w:rsidRDefault="007E1EFD" w:rsidP="006829E2"/>
        </w:tc>
        <w:tc>
          <w:tcPr>
            <w:tcW w:w="554" w:type="dxa"/>
            <w:vAlign w:val="center"/>
          </w:tcPr>
          <w:p w:rsidR="007E1EFD" w:rsidRPr="0026242B" w:rsidRDefault="007E1EFD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7E1EFD" w:rsidRPr="00E07680" w:rsidRDefault="007E1EFD" w:rsidP="006829E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7E1EFD" w:rsidRPr="001C5249" w:rsidRDefault="007E1EFD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7E1EFD" w:rsidRPr="00E07680" w:rsidRDefault="007E1EFD" w:rsidP="009841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1605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1606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537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1249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</w:tr>
      <w:tr w:rsidR="007E1EFD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7E1EFD" w:rsidRDefault="007E1EFD" w:rsidP="006829E2">
            <w:pPr>
              <w:jc w:val="center"/>
            </w:pPr>
            <w:r>
              <w:t>18</w:t>
            </w:r>
          </w:p>
        </w:tc>
        <w:tc>
          <w:tcPr>
            <w:tcW w:w="592" w:type="dxa"/>
            <w:gridSpan w:val="2"/>
            <w:vAlign w:val="center"/>
          </w:tcPr>
          <w:p w:rsidR="007E1EFD" w:rsidRPr="00015BD7" w:rsidRDefault="007E1EFD" w:rsidP="006829E2">
            <w:pPr>
              <w:jc w:val="center"/>
              <w:rPr>
                <w:color w:val="FF0000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7E1EFD" w:rsidRPr="00AF314C" w:rsidRDefault="007E1EFD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7E1EFD" w:rsidRPr="009A5E3A" w:rsidRDefault="007E1EFD" w:rsidP="006829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ГОСТ 10300-80</w:t>
            </w:r>
          </w:p>
        </w:tc>
        <w:tc>
          <w:tcPr>
            <w:tcW w:w="1786" w:type="dxa"/>
            <w:gridSpan w:val="2"/>
          </w:tcPr>
          <w:p w:rsidR="007E1EFD" w:rsidRDefault="007E1EFD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7E1EFD" w:rsidRPr="0026242B" w:rsidRDefault="007E1EFD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7E1EFD" w:rsidRPr="00E07680" w:rsidRDefault="007E1EFD" w:rsidP="006829E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7E1EFD" w:rsidRPr="001C5249" w:rsidRDefault="007E1EFD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7E1EFD" w:rsidRPr="00E07680" w:rsidRDefault="007E1EFD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7E1EFD" w:rsidRPr="001C5249" w:rsidRDefault="007E1EFD" w:rsidP="006829E2">
            <w:pPr>
              <w:jc w:val="center"/>
            </w:pPr>
          </w:p>
        </w:tc>
        <w:tc>
          <w:tcPr>
            <w:tcW w:w="537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1605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1606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537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1249" w:type="dxa"/>
          </w:tcPr>
          <w:p w:rsidR="007E1EFD" w:rsidRPr="001C5249" w:rsidRDefault="007E1EFD" w:rsidP="006829E2">
            <w:pPr>
              <w:jc w:val="both"/>
            </w:pPr>
          </w:p>
        </w:tc>
      </w:tr>
      <w:tr w:rsidR="007E1EFD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7E1EFD" w:rsidRDefault="007E1EFD" w:rsidP="006829E2">
            <w:pPr>
              <w:jc w:val="center"/>
            </w:pPr>
            <w:r>
              <w:t>19</w:t>
            </w:r>
          </w:p>
        </w:tc>
        <w:tc>
          <w:tcPr>
            <w:tcW w:w="592" w:type="dxa"/>
            <w:gridSpan w:val="2"/>
            <w:vAlign w:val="center"/>
          </w:tcPr>
          <w:p w:rsidR="007E1EFD" w:rsidRPr="00015BD7" w:rsidRDefault="007E1EFD" w:rsidP="006829E2">
            <w:pPr>
              <w:jc w:val="both"/>
              <w:rPr>
                <w:color w:val="FF0000"/>
              </w:rPr>
            </w:pPr>
            <w:r w:rsidRPr="00015BD7">
              <w:rPr>
                <w:color w:val="FF0000"/>
              </w:rPr>
              <w:t>117</w:t>
            </w:r>
          </w:p>
        </w:tc>
        <w:tc>
          <w:tcPr>
            <w:tcW w:w="2593" w:type="dxa"/>
            <w:gridSpan w:val="2"/>
            <w:vAlign w:val="center"/>
          </w:tcPr>
          <w:p w:rsidR="007E1EFD" w:rsidRPr="00AF314C" w:rsidRDefault="007E1EFD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7E1EFD" w:rsidRPr="00844488" w:rsidRDefault="007E1EFD" w:rsidP="006829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Герметик </w:t>
            </w:r>
            <w:proofErr w:type="gramStart"/>
            <w:r>
              <w:rPr>
                <w:sz w:val="28"/>
                <w:szCs w:val="28"/>
              </w:rPr>
              <w:t>силиконовый</w:t>
            </w:r>
            <w:proofErr w:type="gramEnd"/>
          </w:p>
        </w:tc>
        <w:tc>
          <w:tcPr>
            <w:tcW w:w="1786" w:type="dxa"/>
            <w:gridSpan w:val="2"/>
          </w:tcPr>
          <w:p w:rsidR="007E1EFD" w:rsidRDefault="007E1EFD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7E1EFD" w:rsidRPr="00844488" w:rsidRDefault="007E1EFD" w:rsidP="006829E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7" w:type="dxa"/>
            <w:gridSpan w:val="2"/>
            <w:vAlign w:val="center"/>
          </w:tcPr>
          <w:p w:rsidR="007E1EFD" w:rsidRPr="00844488" w:rsidRDefault="007E1EFD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7E1EFD" w:rsidRPr="00754EC3" w:rsidRDefault="007E1EFD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7E1EFD" w:rsidRPr="00D73DDB" w:rsidRDefault="007E1EFD" w:rsidP="00D73D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 w:rsidR="00D73DD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37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537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715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715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537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892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1605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1606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537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1249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</w:tr>
      <w:tr w:rsidR="007E1EFD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7E1EFD" w:rsidRDefault="007E1EFD" w:rsidP="006829E2">
            <w:pPr>
              <w:jc w:val="center"/>
            </w:pPr>
            <w:r>
              <w:t>20</w:t>
            </w:r>
          </w:p>
        </w:tc>
        <w:tc>
          <w:tcPr>
            <w:tcW w:w="592" w:type="dxa"/>
            <w:gridSpan w:val="2"/>
            <w:vAlign w:val="center"/>
          </w:tcPr>
          <w:p w:rsidR="007E1EFD" w:rsidRPr="00015BD7" w:rsidRDefault="007E1EFD" w:rsidP="007E1EFD">
            <w:pPr>
              <w:jc w:val="center"/>
              <w:rPr>
                <w:color w:val="FF0000"/>
              </w:rPr>
            </w:pPr>
            <w:r w:rsidRPr="00015BD7">
              <w:rPr>
                <w:color w:val="FF0000"/>
              </w:rPr>
              <w:t>11</w:t>
            </w:r>
            <w:r>
              <w:rPr>
                <w:color w:val="FF0000"/>
              </w:rPr>
              <w:t>8</w:t>
            </w:r>
          </w:p>
        </w:tc>
        <w:tc>
          <w:tcPr>
            <w:tcW w:w="2593" w:type="dxa"/>
            <w:gridSpan w:val="2"/>
            <w:vAlign w:val="center"/>
          </w:tcPr>
          <w:p w:rsidR="007E1EFD" w:rsidRPr="00AF314C" w:rsidRDefault="007E1EFD" w:rsidP="00D73D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7E1EFD" w:rsidRPr="00B91802" w:rsidRDefault="007E1EFD" w:rsidP="00D73D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Заклепка М</w:t>
            </w:r>
            <w:r w:rsidR="00D73DDB">
              <w:rPr>
                <w:sz w:val="28"/>
                <w:szCs w:val="28"/>
                <w:lang w:val="en-US"/>
              </w:rPr>
              <w:t>5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 w:rsidR="00D73DDB"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</w:rPr>
              <w:t>.01</w:t>
            </w:r>
          </w:p>
        </w:tc>
        <w:tc>
          <w:tcPr>
            <w:tcW w:w="1786" w:type="dxa"/>
            <w:gridSpan w:val="2"/>
          </w:tcPr>
          <w:p w:rsidR="007E1EFD" w:rsidRPr="001C5249" w:rsidRDefault="007E1EFD" w:rsidP="00D73DDB">
            <w:pPr>
              <w:jc w:val="both"/>
            </w:pPr>
          </w:p>
        </w:tc>
        <w:tc>
          <w:tcPr>
            <w:tcW w:w="554" w:type="dxa"/>
            <w:vAlign w:val="center"/>
          </w:tcPr>
          <w:p w:rsidR="007E1EFD" w:rsidRPr="0026242B" w:rsidRDefault="007E1EFD" w:rsidP="00D73D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7" w:type="dxa"/>
            <w:gridSpan w:val="2"/>
            <w:vAlign w:val="center"/>
          </w:tcPr>
          <w:p w:rsidR="007E1EFD" w:rsidRPr="00E07680" w:rsidRDefault="007E1EFD" w:rsidP="00D73DDB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7E1EFD" w:rsidRPr="001C5249" w:rsidRDefault="007E1EFD" w:rsidP="00D73DDB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7E1EFD" w:rsidRPr="00E07680" w:rsidRDefault="007E1EFD" w:rsidP="00D7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0, 1</w:t>
            </w:r>
          </w:p>
        </w:tc>
        <w:tc>
          <w:tcPr>
            <w:tcW w:w="537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7E1EFD" w:rsidRPr="001C5249" w:rsidRDefault="007E1EFD" w:rsidP="006829E2">
            <w:pPr>
              <w:jc w:val="center"/>
            </w:pPr>
          </w:p>
        </w:tc>
        <w:tc>
          <w:tcPr>
            <w:tcW w:w="537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1605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1606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537" w:type="dxa"/>
          </w:tcPr>
          <w:p w:rsidR="007E1EFD" w:rsidRPr="0032276A" w:rsidRDefault="007E1EFD" w:rsidP="006829E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7E1EFD" w:rsidRPr="001C5249" w:rsidRDefault="007E1EFD" w:rsidP="006829E2">
            <w:pPr>
              <w:jc w:val="both"/>
            </w:pPr>
          </w:p>
        </w:tc>
      </w:tr>
      <w:tr w:rsidR="007E1EFD" w:rsidRPr="001C5249" w:rsidTr="00D73DDB">
        <w:trPr>
          <w:trHeight w:hRule="exact" w:val="454"/>
        </w:trPr>
        <w:tc>
          <w:tcPr>
            <w:tcW w:w="478" w:type="dxa"/>
            <w:vAlign w:val="center"/>
          </w:tcPr>
          <w:p w:rsidR="007E1EFD" w:rsidRDefault="007E1EFD" w:rsidP="006829E2">
            <w:pPr>
              <w:jc w:val="center"/>
            </w:pPr>
            <w:r>
              <w:t>21</w:t>
            </w:r>
          </w:p>
        </w:tc>
        <w:tc>
          <w:tcPr>
            <w:tcW w:w="592" w:type="dxa"/>
            <w:gridSpan w:val="2"/>
            <w:vAlign w:val="center"/>
          </w:tcPr>
          <w:p w:rsidR="007E1EFD" w:rsidRPr="00015BD7" w:rsidRDefault="007E1EFD" w:rsidP="00D73DDB">
            <w:pPr>
              <w:jc w:val="center"/>
              <w:rPr>
                <w:color w:val="FF0000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7E1EFD" w:rsidRPr="00AF314C" w:rsidRDefault="007E1EFD" w:rsidP="00D73D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7E1EFD" w:rsidRPr="00AB2664" w:rsidRDefault="007E1EFD" w:rsidP="00D73D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Потайная</w:t>
            </w:r>
            <w:proofErr w:type="gramStart"/>
            <w:r>
              <w:rPr>
                <w:sz w:val="28"/>
                <w:szCs w:val="28"/>
              </w:rPr>
              <w:t xml:space="preserve"> С</w:t>
            </w:r>
            <w:proofErr w:type="gramEnd"/>
            <w:r>
              <w:rPr>
                <w:sz w:val="28"/>
                <w:szCs w:val="28"/>
              </w:rPr>
              <w:t>т.10</w:t>
            </w:r>
          </w:p>
        </w:tc>
        <w:tc>
          <w:tcPr>
            <w:tcW w:w="1786" w:type="dxa"/>
            <w:gridSpan w:val="2"/>
            <w:vAlign w:val="center"/>
          </w:tcPr>
          <w:p w:rsidR="007E1EFD" w:rsidRPr="005B2526" w:rsidRDefault="007E1EFD" w:rsidP="00D73DDB"/>
        </w:tc>
        <w:tc>
          <w:tcPr>
            <w:tcW w:w="554" w:type="dxa"/>
            <w:vAlign w:val="center"/>
          </w:tcPr>
          <w:p w:rsidR="007E1EFD" w:rsidRPr="0026242B" w:rsidRDefault="007E1EFD" w:rsidP="00D73D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7E1EFD" w:rsidRPr="00E07680" w:rsidRDefault="007E1EFD" w:rsidP="00D73DDB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7E1EFD" w:rsidRPr="001C5249" w:rsidRDefault="007E1EFD" w:rsidP="00D73DDB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7E1EFD" w:rsidRPr="00E07680" w:rsidRDefault="007E1EFD" w:rsidP="00D73D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537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715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715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537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892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537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1605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1606" w:type="dxa"/>
          </w:tcPr>
          <w:p w:rsidR="007E1EFD" w:rsidRPr="001C5249" w:rsidRDefault="007E1EFD" w:rsidP="006829E2">
            <w:pPr>
              <w:jc w:val="both"/>
            </w:pPr>
          </w:p>
        </w:tc>
        <w:tc>
          <w:tcPr>
            <w:tcW w:w="537" w:type="dxa"/>
          </w:tcPr>
          <w:p w:rsidR="007E1EFD" w:rsidRPr="0032276A" w:rsidRDefault="007E1EFD" w:rsidP="006829E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7E1EFD" w:rsidRPr="001C5249" w:rsidRDefault="007E1EFD" w:rsidP="006829E2">
            <w:pPr>
              <w:jc w:val="both"/>
            </w:pPr>
          </w:p>
        </w:tc>
      </w:tr>
      <w:tr w:rsidR="00D73DDB" w:rsidRPr="001C5249" w:rsidTr="00D73DDB">
        <w:trPr>
          <w:trHeight w:hRule="exact" w:val="454"/>
        </w:trPr>
        <w:tc>
          <w:tcPr>
            <w:tcW w:w="478" w:type="dxa"/>
            <w:vAlign w:val="center"/>
          </w:tcPr>
          <w:p w:rsidR="00D73DDB" w:rsidRDefault="00D73DDB" w:rsidP="006829E2">
            <w:pPr>
              <w:jc w:val="center"/>
            </w:pPr>
            <w:r>
              <w:t>22</w:t>
            </w:r>
          </w:p>
        </w:tc>
        <w:tc>
          <w:tcPr>
            <w:tcW w:w="592" w:type="dxa"/>
            <w:gridSpan w:val="2"/>
            <w:vAlign w:val="center"/>
          </w:tcPr>
          <w:p w:rsidR="00D73DDB" w:rsidRPr="00015BD7" w:rsidRDefault="00D73DDB" w:rsidP="00D73DDB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119</w:t>
            </w:r>
          </w:p>
        </w:tc>
        <w:tc>
          <w:tcPr>
            <w:tcW w:w="2593" w:type="dxa"/>
            <w:gridSpan w:val="2"/>
            <w:vAlign w:val="center"/>
          </w:tcPr>
          <w:p w:rsidR="00D73DDB" w:rsidRPr="00AF314C" w:rsidRDefault="00D73DDB" w:rsidP="00D73D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D73DDB" w:rsidRPr="00D73DDB" w:rsidRDefault="00D73DDB" w:rsidP="00D73D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Герметик </w:t>
            </w:r>
            <w:proofErr w:type="spellStart"/>
            <w:r>
              <w:rPr>
                <w:sz w:val="28"/>
                <w:szCs w:val="28"/>
                <w:lang w:val="en-US"/>
              </w:rPr>
              <w:t>sikaflex</w:t>
            </w:r>
            <w:proofErr w:type="spellEnd"/>
          </w:p>
        </w:tc>
        <w:tc>
          <w:tcPr>
            <w:tcW w:w="1786" w:type="dxa"/>
            <w:gridSpan w:val="2"/>
          </w:tcPr>
          <w:p w:rsidR="00D73DDB" w:rsidRDefault="00D73DDB" w:rsidP="00D73DDB">
            <w:pPr>
              <w:jc w:val="both"/>
            </w:pPr>
          </w:p>
        </w:tc>
        <w:tc>
          <w:tcPr>
            <w:tcW w:w="554" w:type="dxa"/>
            <w:vAlign w:val="center"/>
          </w:tcPr>
          <w:p w:rsidR="00D73DDB" w:rsidRPr="00844488" w:rsidRDefault="00D73DDB" w:rsidP="00D73DD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7" w:type="dxa"/>
            <w:gridSpan w:val="2"/>
            <w:vAlign w:val="center"/>
          </w:tcPr>
          <w:p w:rsidR="00D73DDB" w:rsidRPr="00844488" w:rsidRDefault="00D73DDB" w:rsidP="00D73D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D73DDB" w:rsidRPr="00754EC3" w:rsidRDefault="00D73DDB" w:rsidP="00D73D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D73DDB" w:rsidRPr="00D73DDB" w:rsidRDefault="00D73DDB" w:rsidP="00D73D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37" w:type="dxa"/>
          </w:tcPr>
          <w:p w:rsidR="00D73DDB" w:rsidRPr="001C5249" w:rsidRDefault="00D73DDB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D73DDB" w:rsidRPr="001C5249" w:rsidRDefault="00D73DDB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D73DDB" w:rsidRPr="001C5249" w:rsidRDefault="00D73DDB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D73DDB" w:rsidRPr="001C5249" w:rsidRDefault="00D73DDB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D73DDB" w:rsidRPr="001C5249" w:rsidRDefault="00D73DDB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D73DDB" w:rsidRPr="001C5249" w:rsidRDefault="00D73DDB" w:rsidP="006829E2">
            <w:pPr>
              <w:jc w:val="center"/>
            </w:pPr>
          </w:p>
        </w:tc>
        <w:tc>
          <w:tcPr>
            <w:tcW w:w="537" w:type="dxa"/>
          </w:tcPr>
          <w:p w:rsidR="00D73DDB" w:rsidRPr="001C5249" w:rsidRDefault="00D73DDB" w:rsidP="006829E2">
            <w:pPr>
              <w:jc w:val="both"/>
            </w:pPr>
          </w:p>
        </w:tc>
        <w:tc>
          <w:tcPr>
            <w:tcW w:w="1605" w:type="dxa"/>
          </w:tcPr>
          <w:p w:rsidR="00D73DDB" w:rsidRPr="001C5249" w:rsidRDefault="00D73DDB" w:rsidP="006829E2">
            <w:pPr>
              <w:jc w:val="both"/>
            </w:pPr>
          </w:p>
        </w:tc>
        <w:tc>
          <w:tcPr>
            <w:tcW w:w="1606" w:type="dxa"/>
          </w:tcPr>
          <w:p w:rsidR="00D73DDB" w:rsidRPr="001C5249" w:rsidRDefault="00D73DDB" w:rsidP="006829E2">
            <w:pPr>
              <w:jc w:val="both"/>
            </w:pPr>
          </w:p>
        </w:tc>
        <w:tc>
          <w:tcPr>
            <w:tcW w:w="537" w:type="dxa"/>
          </w:tcPr>
          <w:p w:rsidR="00D73DDB" w:rsidRPr="0032276A" w:rsidRDefault="00D73DDB" w:rsidP="006829E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D73DDB" w:rsidRPr="001C5249" w:rsidRDefault="00D73DDB" w:rsidP="006829E2">
            <w:pPr>
              <w:jc w:val="both"/>
            </w:pPr>
          </w:p>
        </w:tc>
      </w:tr>
      <w:tr w:rsidR="00D73DDB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D73DDB" w:rsidRDefault="00D73DDB" w:rsidP="006829E2">
            <w:pPr>
              <w:jc w:val="center"/>
            </w:pPr>
            <w:r>
              <w:t>23</w:t>
            </w:r>
          </w:p>
        </w:tc>
        <w:tc>
          <w:tcPr>
            <w:tcW w:w="592" w:type="dxa"/>
            <w:gridSpan w:val="2"/>
            <w:vAlign w:val="center"/>
          </w:tcPr>
          <w:p w:rsidR="00D73DDB" w:rsidRPr="00A07E28" w:rsidRDefault="00D73DDB" w:rsidP="006829E2">
            <w:pPr>
              <w:jc w:val="center"/>
            </w:pPr>
          </w:p>
        </w:tc>
        <w:tc>
          <w:tcPr>
            <w:tcW w:w="2593" w:type="dxa"/>
            <w:gridSpan w:val="2"/>
          </w:tcPr>
          <w:p w:rsidR="00D73DDB" w:rsidRPr="00AF314C" w:rsidRDefault="00D73DDB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D73DDB" w:rsidRPr="009A5E3A" w:rsidRDefault="00D73DDB" w:rsidP="006829E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D73DDB" w:rsidRDefault="00D73DDB" w:rsidP="006829E2">
            <w:pPr>
              <w:jc w:val="both"/>
            </w:pPr>
          </w:p>
        </w:tc>
        <w:tc>
          <w:tcPr>
            <w:tcW w:w="554" w:type="dxa"/>
            <w:vAlign w:val="center"/>
          </w:tcPr>
          <w:p w:rsidR="00D73DDB" w:rsidRPr="0026242B" w:rsidRDefault="00D73DDB" w:rsidP="006829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D73DDB" w:rsidRPr="00E07680" w:rsidRDefault="00D73DDB" w:rsidP="006829E2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D73DDB" w:rsidRPr="001C5249" w:rsidRDefault="00D73DDB" w:rsidP="006829E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D73DDB" w:rsidRPr="00E07680" w:rsidRDefault="00D73DDB" w:rsidP="006829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D73DDB" w:rsidRPr="001C5249" w:rsidRDefault="00D73DDB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D73DDB" w:rsidRPr="001C5249" w:rsidRDefault="00D73DDB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D73DDB" w:rsidRPr="001C5249" w:rsidRDefault="00D73DDB" w:rsidP="006829E2">
            <w:pPr>
              <w:jc w:val="both"/>
            </w:pPr>
          </w:p>
        </w:tc>
        <w:tc>
          <w:tcPr>
            <w:tcW w:w="715" w:type="dxa"/>
            <w:vAlign w:val="center"/>
          </w:tcPr>
          <w:p w:rsidR="00D73DDB" w:rsidRPr="001C5249" w:rsidRDefault="00D73DDB" w:rsidP="006829E2">
            <w:pPr>
              <w:jc w:val="both"/>
            </w:pPr>
          </w:p>
        </w:tc>
        <w:tc>
          <w:tcPr>
            <w:tcW w:w="537" w:type="dxa"/>
            <w:vAlign w:val="center"/>
          </w:tcPr>
          <w:p w:rsidR="00D73DDB" w:rsidRPr="001C5249" w:rsidRDefault="00D73DDB" w:rsidP="006829E2">
            <w:pPr>
              <w:jc w:val="both"/>
            </w:pPr>
          </w:p>
        </w:tc>
        <w:tc>
          <w:tcPr>
            <w:tcW w:w="892" w:type="dxa"/>
            <w:vAlign w:val="center"/>
          </w:tcPr>
          <w:p w:rsidR="00D73DDB" w:rsidRPr="001C5249" w:rsidRDefault="00D73DDB" w:rsidP="006829E2">
            <w:pPr>
              <w:jc w:val="center"/>
            </w:pPr>
          </w:p>
        </w:tc>
        <w:tc>
          <w:tcPr>
            <w:tcW w:w="537" w:type="dxa"/>
          </w:tcPr>
          <w:p w:rsidR="00D73DDB" w:rsidRPr="001C5249" w:rsidRDefault="00D73DDB" w:rsidP="006829E2">
            <w:pPr>
              <w:jc w:val="both"/>
            </w:pPr>
          </w:p>
        </w:tc>
        <w:tc>
          <w:tcPr>
            <w:tcW w:w="1605" w:type="dxa"/>
          </w:tcPr>
          <w:p w:rsidR="00D73DDB" w:rsidRPr="001C5249" w:rsidRDefault="00D73DDB" w:rsidP="006829E2">
            <w:pPr>
              <w:jc w:val="both"/>
            </w:pPr>
          </w:p>
        </w:tc>
        <w:tc>
          <w:tcPr>
            <w:tcW w:w="1606" w:type="dxa"/>
          </w:tcPr>
          <w:p w:rsidR="00D73DDB" w:rsidRPr="001C5249" w:rsidRDefault="00D73DDB" w:rsidP="006829E2">
            <w:pPr>
              <w:jc w:val="both"/>
            </w:pPr>
          </w:p>
        </w:tc>
        <w:tc>
          <w:tcPr>
            <w:tcW w:w="537" w:type="dxa"/>
          </w:tcPr>
          <w:p w:rsidR="00D73DDB" w:rsidRPr="001C5249" w:rsidRDefault="00D73DDB" w:rsidP="006829E2">
            <w:pPr>
              <w:jc w:val="both"/>
            </w:pPr>
          </w:p>
        </w:tc>
        <w:tc>
          <w:tcPr>
            <w:tcW w:w="1249" w:type="dxa"/>
          </w:tcPr>
          <w:p w:rsidR="00D73DDB" w:rsidRPr="001C5249" w:rsidRDefault="00D73DDB" w:rsidP="006829E2">
            <w:pPr>
              <w:jc w:val="both"/>
            </w:pPr>
          </w:p>
        </w:tc>
      </w:tr>
      <w:tr w:rsidR="00D73DDB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D73DDB" w:rsidRDefault="00D73DDB" w:rsidP="00545DDF">
            <w:pPr>
              <w:jc w:val="center"/>
            </w:pPr>
            <w:r>
              <w:lastRenderedPageBreak/>
              <w:t>1</w:t>
            </w:r>
          </w:p>
        </w:tc>
        <w:tc>
          <w:tcPr>
            <w:tcW w:w="592" w:type="dxa"/>
            <w:gridSpan w:val="2"/>
            <w:vAlign w:val="center"/>
          </w:tcPr>
          <w:p w:rsidR="00D73DDB" w:rsidRPr="001C5249" w:rsidRDefault="00D73DDB" w:rsidP="00545DDF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D73DDB" w:rsidRPr="00AF314C" w:rsidRDefault="00D73DDB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D73DDB" w:rsidRPr="009A5E3A" w:rsidRDefault="00D73DDB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D73DDB" w:rsidRDefault="00D73DDB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D73DDB" w:rsidRPr="0026242B" w:rsidRDefault="00D73DDB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D73DDB" w:rsidRPr="00E07680" w:rsidRDefault="00D73DDB" w:rsidP="00545DD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D73DDB" w:rsidRPr="001C5249" w:rsidRDefault="00D73DDB" w:rsidP="00545DD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D73DDB" w:rsidRPr="00E07680" w:rsidRDefault="00D73DDB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D73DDB" w:rsidRPr="001C5249" w:rsidRDefault="00D73DDB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D73DDB" w:rsidRPr="001C5249" w:rsidRDefault="00D73DDB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D73DDB" w:rsidRPr="001C5249" w:rsidRDefault="00D73DDB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D73DDB" w:rsidRPr="001C5249" w:rsidRDefault="00D73DDB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D73DDB" w:rsidRPr="001C5249" w:rsidRDefault="00D73DDB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D73DDB" w:rsidRPr="001C5249" w:rsidRDefault="00D73DDB" w:rsidP="00545DDF">
            <w:pPr>
              <w:jc w:val="center"/>
            </w:pPr>
          </w:p>
        </w:tc>
        <w:tc>
          <w:tcPr>
            <w:tcW w:w="537" w:type="dxa"/>
          </w:tcPr>
          <w:p w:rsidR="00D73DDB" w:rsidRPr="001C5249" w:rsidRDefault="00D73DDB" w:rsidP="00545DDF">
            <w:pPr>
              <w:jc w:val="both"/>
            </w:pPr>
          </w:p>
        </w:tc>
        <w:tc>
          <w:tcPr>
            <w:tcW w:w="1605" w:type="dxa"/>
          </w:tcPr>
          <w:p w:rsidR="00D73DDB" w:rsidRPr="001C5249" w:rsidRDefault="00D73DDB" w:rsidP="00545DDF">
            <w:pPr>
              <w:jc w:val="both"/>
            </w:pPr>
          </w:p>
        </w:tc>
        <w:tc>
          <w:tcPr>
            <w:tcW w:w="1606" w:type="dxa"/>
          </w:tcPr>
          <w:p w:rsidR="00D73DDB" w:rsidRPr="001C5249" w:rsidRDefault="00D73DDB" w:rsidP="00545DDF">
            <w:pPr>
              <w:jc w:val="both"/>
            </w:pPr>
          </w:p>
        </w:tc>
        <w:tc>
          <w:tcPr>
            <w:tcW w:w="537" w:type="dxa"/>
          </w:tcPr>
          <w:p w:rsidR="00D73DDB" w:rsidRPr="0032276A" w:rsidRDefault="00D73DDB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D73DDB" w:rsidRPr="0032276A" w:rsidRDefault="00D73DDB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D73DDB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D73DDB" w:rsidRDefault="00D73DDB" w:rsidP="00545DDF">
            <w:pPr>
              <w:jc w:val="center"/>
            </w:pPr>
            <w:r>
              <w:t>2</w:t>
            </w:r>
          </w:p>
        </w:tc>
        <w:tc>
          <w:tcPr>
            <w:tcW w:w="592" w:type="dxa"/>
            <w:gridSpan w:val="2"/>
            <w:vAlign w:val="center"/>
          </w:tcPr>
          <w:p w:rsidR="00D73DDB" w:rsidRPr="00A548C0" w:rsidRDefault="00D73DDB" w:rsidP="00CA07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2593" w:type="dxa"/>
            <w:gridSpan w:val="2"/>
            <w:vAlign w:val="center"/>
          </w:tcPr>
          <w:p w:rsidR="00D73DDB" w:rsidRPr="00AF314C" w:rsidRDefault="00D73DDB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D73DDB" w:rsidRPr="00D73DDB" w:rsidRDefault="00D73DDB" w:rsidP="00CA07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4 фл.60</w:t>
            </w:r>
            <w:r w:rsidR="006C36F4">
              <w:rPr>
                <w:sz w:val="28"/>
                <w:szCs w:val="28"/>
              </w:rPr>
              <w:t xml:space="preserve"> 08Х22Н6Т</w:t>
            </w:r>
          </w:p>
        </w:tc>
        <w:tc>
          <w:tcPr>
            <w:tcW w:w="1786" w:type="dxa"/>
            <w:gridSpan w:val="2"/>
          </w:tcPr>
          <w:p w:rsidR="00D73DDB" w:rsidRPr="001C5249" w:rsidRDefault="00D73DDB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D73DDB" w:rsidRPr="0026242B" w:rsidRDefault="006C36F4" w:rsidP="00CA07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D73DDB" w:rsidRPr="00E07680" w:rsidRDefault="006C36F4" w:rsidP="00CA071A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</w:tcPr>
          <w:p w:rsidR="00D73DDB" w:rsidRPr="001C5249" w:rsidRDefault="00D73DDB" w:rsidP="00CA071A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D73DDB" w:rsidRPr="008623DF" w:rsidRDefault="006C36F4" w:rsidP="00CA07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0,65</w:t>
            </w:r>
          </w:p>
        </w:tc>
        <w:tc>
          <w:tcPr>
            <w:tcW w:w="537" w:type="dxa"/>
          </w:tcPr>
          <w:p w:rsidR="00D73DDB" w:rsidRPr="001C5249" w:rsidRDefault="00D73DDB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D73DDB" w:rsidRPr="001C5249" w:rsidRDefault="00D73DDB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D73DDB" w:rsidRPr="001C5249" w:rsidRDefault="00D73DDB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D73DDB" w:rsidRPr="001C5249" w:rsidRDefault="00D73DDB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D73DDB" w:rsidRPr="001C5249" w:rsidRDefault="00D73DDB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D73DDB" w:rsidRPr="001C5249" w:rsidRDefault="00D73DDB" w:rsidP="00545DDF">
            <w:pPr>
              <w:jc w:val="center"/>
            </w:pPr>
          </w:p>
        </w:tc>
        <w:tc>
          <w:tcPr>
            <w:tcW w:w="537" w:type="dxa"/>
          </w:tcPr>
          <w:p w:rsidR="00D73DDB" w:rsidRPr="001C5249" w:rsidRDefault="00D73DDB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D73DDB" w:rsidRPr="001C5249" w:rsidRDefault="00D73DDB" w:rsidP="00545DDF">
            <w:pPr>
              <w:jc w:val="both"/>
            </w:pPr>
          </w:p>
        </w:tc>
        <w:tc>
          <w:tcPr>
            <w:tcW w:w="1606" w:type="dxa"/>
          </w:tcPr>
          <w:p w:rsidR="00D73DDB" w:rsidRPr="001C5249" w:rsidRDefault="00D73DDB" w:rsidP="00545DDF">
            <w:pPr>
              <w:jc w:val="both"/>
            </w:pPr>
          </w:p>
        </w:tc>
        <w:tc>
          <w:tcPr>
            <w:tcW w:w="537" w:type="dxa"/>
          </w:tcPr>
          <w:p w:rsidR="00D73DDB" w:rsidRPr="0032276A" w:rsidRDefault="00D73DDB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D73DDB" w:rsidRPr="0032276A" w:rsidRDefault="00D73DDB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D73DDB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D73DDB" w:rsidRDefault="00D73DDB" w:rsidP="00545DDF">
            <w:pPr>
              <w:jc w:val="center"/>
            </w:pPr>
            <w:r>
              <w:t>3</w:t>
            </w:r>
          </w:p>
        </w:tc>
        <w:tc>
          <w:tcPr>
            <w:tcW w:w="592" w:type="dxa"/>
            <w:gridSpan w:val="2"/>
            <w:vAlign w:val="center"/>
          </w:tcPr>
          <w:p w:rsidR="00D73DDB" w:rsidRPr="00507545" w:rsidRDefault="00D73DDB" w:rsidP="00CA071A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D73DDB" w:rsidRPr="00AF314C" w:rsidRDefault="00D73DDB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D73DDB" w:rsidRPr="00B91802" w:rsidRDefault="006C36F4" w:rsidP="00CA07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ГОСТ 5582-75</w:t>
            </w:r>
          </w:p>
        </w:tc>
        <w:tc>
          <w:tcPr>
            <w:tcW w:w="1786" w:type="dxa"/>
            <w:gridSpan w:val="2"/>
          </w:tcPr>
          <w:p w:rsidR="00D73DDB" w:rsidRDefault="00D73DDB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D73DDB" w:rsidRPr="0026242B" w:rsidRDefault="00D73DDB" w:rsidP="00CA071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D73DDB" w:rsidRPr="00E07680" w:rsidRDefault="00D73DDB" w:rsidP="00CA071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D73DDB" w:rsidRPr="001C5249" w:rsidRDefault="00D73DDB" w:rsidP="00CA071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D73DDB" w:rsidRPr="008623DF" w:rsidRDefault="00D73DDB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D73DDB" w:rsidRPr="001C5249" w:rsidRDefault="00D73DDB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D73DDB" w:rsidRPr="001C5249" w:rsidRDefault="00D73DDB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D73DDB" w:rsidRPr="001C5249" w:rsidRDefault="00D73DDB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D73DDB" w:rsidRPr="001C5249" w:rsidRDefault="00D73DDB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D73DDB" w:rsidRPr="001C5249" w:rsidRDefault="00D73DDB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D73DDB" w:rsidRPr="001C5249" w:rsidRDefault="00D73DDB" w:rsidP="00545DDF">
            <w:pPr>
              <w:jc w:val="center"/>
            </w:pPr>
          </w:p>
        </w:tc>
        <w:tc>
          <w:tcPr>
            <w:tcW w:w="537" w:type="dxa"/>
          </w:tcPr>
          <w:p w:rsidR="00D73DDB" w:rsidRPr="001C5249" w:rsidRDefault="00D73DDB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D73DDB" w:rsidRPr="001C5249" w:rsidRDefault="00D73DDB" w:rsidP="00545DDF">
            <w:pPr>
              <w:jc w:val="both"/>
            </w:pPr>
          </w:p>
        </w:tc>
        <w:tc>
          <w:tcPr>
            <w:tcW w:w="1606" w:type="dxa"/>
          </w:tcPr>
          <w:p w:rsidR="00D73DDB" w:rsidRPr="001C5249" w:rsidRDefault="00D73DDB" w:rsidP="00545DDF">
            <w:pPr>
              <w:jc w:val="both"/>
            </w:pPr>
          </w:p>
        </w:tc>
        <w:tc>
          <w:tcPr>
            <w:tcW w:w="537" w:type="dxa"/>
          </w:tcPr>
          <w:p w:rsidR="00D73DDB" w:rsidRPr="0032276A" w:rsidRDefault="00D73DDB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D73DDB" w:rsidRPr="0032276A" w:rsidRDefault="00D73DDB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4B6DA2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545DDF">
            <w:pPr>
              <w:jc w:val="center"/>
            </w:pPr>
            <w:r>
              <w:t>4</w:t>
            </w:r>
          </w:p>
        </w:tc>
        <w:tc>
          <w:tcPr>
            <w:tcW w:w="592" w:type="dxa"/>
            <w:gridSpan w:val="2"/>
            <w:vAlign w:val="center"/>
          </w:tcPr>
          <w:p w:rsidR="006C36F4" w:rsidRPr="006C36F4" w:rsidRDefault="006C36F4" w:rsidP="00AE512D">
            <w:pPr>
              <w:jc w:val="center"/>
            </w:pPr>
            <w:r>
              <w:t>121</w:t>
            </w: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AE51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D73DDB" w:rsidRDefault="006C36F4" w:rsidP="00AE512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4 фл.60 08Х22Н6Т</w:t>
            </w:r>
          </w:p>
        </w:tc>
        <w:tc>
          <w:tcPr>
            <w:tcW w:w="1786" w:type="dxa"/>
            <w:gridSpan w:val="2"/>
          </w:tcPr>
          <w:p w:rsidR="006C36F4" w:rsidRPr="001C5249" w:rsidRDefault="006C36F4" w:rsidP="00AE512D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AE51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AE512D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</w:tcPr>
          <w:p w:rsidR="006C36F4" w:rsidRPr="001C5249" w:rsidRDefault="006C36F4" w:rsidP="00AE512D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C36F4" w:rsidRPr="008623DF" w:rsidRDefault="006C36F4" w:rsidP="00AE51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0,65</w:t>
            </w: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C36F4" w:rsidRPr="0032276A" w:rsidRDefault="006C36F4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545DDF">
            <w:pPr>
              <w:jc w:val="center"/>
            </w:pPr>
            <w:r>
              <w:t>5</w:t>
            </w:r>
          </w:p>
        </w:tc>
        <w:tc>
          <w:tcPr>
            <w:tcW w:w="592" w:type="dxa"/>
            <w:gridSpan w:val="2"/>
            <w:vAlign w:val="center"/>
          </w:tcPr>
          <w:p w:rsidR="006C36F4" w:rsidRPr="00507545" w:rsidRDefault="006C36F4" w:rsidP="00AE512D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AE51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B91802" w:rsidRDefault="006C36F4" w:rsidP="00AE512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ГОСТ 5582-75</w:t>
            </w:r>
          </w:p>
        </w:tc>
        <w:tc>
          <w:tcPr>
            <w:tcW w:w="1786" w:type="dxa"/>
            <w:gridSpan w:val="2"/>
          </w:tcPr>
          <w:p w:rsidR="006C36F4" w:rsidRDefault="006C36F4" w:rsidP="00AE512D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AE512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AE512D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AE512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8623DF" w:rsidRDefault="006C36F4" w:rsidP="00AE51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CA071A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3C63BA" w:rsidRDefault="006C36F4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249" w:type="dxa"/>
          </w:tcPr>
          <w:p w:rsidR="006C36F4" w:rsidRPr="001C5249" w:rsidRDefault="006C36F4" w:rsidP="00545DDF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545DDF">
            <w:pPr>
              <w:jc w:val="center"/>
            </w:pPr>
            <w:r>
              <w:t>6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91509" w:rsidRDefault="006C36F4" w:rsidP="00CA071A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805BA1" w:rsidRDefault="006C36F4" w:rsidP="00805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CA071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333601" w:rsidRDefault="006C36F4" w:rsidP="00CA071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E10FE2" w:rsidRDefault="006C36F4" w:rsidP="00CA071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333601" w:rsidRDefault="006C36F4" w:rsidP="00E221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CA071A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CA071A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CA071A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C36F4" w:rsidRPr="0032276A" w:rsidRDefault="006C36F4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545DDF">
            <w:pPr>
              <w:jc w:val="center"/>
            </w:pPr>
            <w:r>
              <w:t>7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91509" w:rsidRDefault="006C36F4" w:rsidP="00CA071A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A91509" w:rsidRDefault="006C36F4" w:rsidP="00805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CA071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333601" w:rsidRDefault="006C36F4" w:rsidP="00CA071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E10FE2" w:rsidRDefault="006C36F4" w:rsidP="00CA071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333601" w:rsidRDefault="006C36F4" w:rsidP="00E221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CA071A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CA071A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CA071A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545DDF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249" w:type="dxa"/>
            <w:vAlign w:val="center"/>
          </w:tcPr>
          <w:p w:rsidR="006C36F4" w:rsidRPr="0032276A" w:rsidRDefault="006C36F4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545DDF">
            <w:pPr>
              <w:jc w:val="center"/>
            </w:pPr>
            <w:r>
              <w:t>8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91509" w:rsidRDefault="006C36F4" w:rsidP="00CA071A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A91509" w:rsidRDefault="006C36F4" w:rsidP="00FC708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CA071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333601" w:rsidRDefault="006C36F4" w:rsidP="00CA071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E10FE2" w:rsidRDefault="006C36F4" w:rsidP="00E2219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333601" w:rsidRDefault="006C36F4" w:rsidP="00E221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DE6FFC" w:rsidRDefault="006C36F4" w:rsidP="00545D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6C36F4" w:rsidRPr="00DE6FFC" w:rsidRDefault="006C36F4" w:rsidP="00545D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249" w:type="dxa"/>
          </w:tcPr>
          <w:p w:rsidR="006C36F4" w:rsidRPr="00B91E40" w:rsidRDefault="006C36F4" w:rsidP="00545DDF">
            <w:pPr>
              <w:jc w:val="both"/>
              <w:rPr>
                <w:sz w:val="20"/>
                <w:szCs w:val="20"/>
              </w:rPr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545DDF">
            <w:pPr>
              <w:jc w:val="center"/>
            </w:pPr>
            <w:r>
              <w:t>9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91509" w:rsidRDefault="006C36F4" w:rsidP="00CA071A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A91509" w:rsidRDefault="006C36F4" w:rsidP="00E01CB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CA071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333601" w:rsidRDefault="006C36F4" w:rsidP="00CA071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E10FE2" w:rsidRDefault="006C36F4" w:rsidP="00CA071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333601" w:rsidRDefault="006C36F4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545DDF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249" w:type="dxa"/>
          </w:tcPr>
          <w:p w:rsidR="006C36F4" w:rsidRPr="001C5249" w:rsidRDefault="006C36F4" w:rsidP="00545DDF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545DDF">
            <w:pPr>
              <w:jc w:val="center"/>
            </w:pPr>
            <w:r>
              <w:t>10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91509" w:rsidRDefault="006C36F4" w:rsidP="00CA071A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986A2E" w:rsidRDefault="006C36F4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E96AD3" w:rsidRDefault="006C36F4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CA071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333601" w:rsidRDefault="006C36F4" w:rsidP="00CA071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E10FE2" w:rsidRDefault="006C36F4" w:rsidP="00CA071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333601" w:rsidRDefault="006C36F4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545DDF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249" w:type="dxa"/>
          </w:tcPr>
          <w:p w:rsidR="006C36F4" w:rsidRPr="001C5249" w:rsidRDefault="006C36F4" w:rsidP="00545DDF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545DDF">
            <w:pPr>
              <w:jc w:val="center"/>
            </w:pPr>
            <w:r>
              <w:t>11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91509" w:rsidRDefault="006C36F4" w:rsidP="00CA071A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986A2E" w:rsidRDefault="006C36F4" w:rsidP="00CA071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E96AD3" w:rsidRDefault="006C36F4" w:rsidP="00CA071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CA071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333601" w:rsidRDefault="006C36F4" w:rsidP="00CA071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E10FE2" w:rsidRDefault="006C36F4" w:rsidP="00CA071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333601" w:rsidRDefault="006C36F4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545DDF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C36F4" w:rsidRPr="0032276A" w:rsidRDefault="006C36F4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545DDF">
            <w:pPr>
              <w:jc w:val="center"/>
            </w:pPr>
            <w:r>
              <w:t>12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91509" w:rsidRDefault="006C36F4" w:rsidP="00CA071A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986A2E" w:rsidRDefault="006C36F4" w:rsidP="00CA071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E96AD3" w:rsidRDefault="006C36F4" w:rsidP="00CA071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CA071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333601" w:rsidRDefault="006C36F4" w:rsidP="00CA071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E10FE2" w:rsidRDefault="006C36F4" w:rsidP="00CA071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333601" w:rsidRDefault="006C36F4" w:rsidP="007E55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CA071A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545DDF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C36F4" w:rsidRPr="0032276A" w:rsidRDefault="006C36F4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545DDF">
            <w:pPr>
              <w:jc w:val="center"/>
            </w:pPr>
            <w:r>
              <w:t>13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91509" w:rsidRDefault="006C36F4" w:rsidP="00CA071A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986A2E" w:rsidRDefault="006C36F4" w:rsidP="00CA071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E96AD3" w:rsidRDefault="006C36F4" w:rsidP="00CA071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CA071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333601" w:rsidRDefault="006C36F4" w:rsidP="00CA071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E10FE2" w:rsidRDefault="006C36F4" w:rsidP="00CA071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333601" w:rsidRDefault="006C36F4" w:rsidP="007E55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CA071A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545DDF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C36F4" w:rsidRPr="0032276A" w:rsidRDefault="006C36F4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545DDF">
            <w:pPr>
              <w:jc w:val="center"/>
            </w:pPr>
            <w:r>
              <w:t>14</w:t>
            </w:r>
          </w:p>
        </w:tc>
        <w:tc>
          <w:tcPr>
            <w:tcW w:w="592" w:type="dxa"/>
            <w:gridSpan w:val="2"/>
            <w:vAlign w:val="center"/>
          </w:tcPr>
          <w:p w:rsidR="006C36F4" w:rsidRPr="001C5249" w:rsidRDefault="006C36F4" w:rsidP="00545DDF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805BA1" w:rsidRDefault="006C36F4" w:rsidP="00962A3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CA071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333601" w:rsidRDefault="006C36F4" w:rsidP="00CA071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E10FE2" w:rsidRDefault="006C36F4" w:rsidP="00F60ED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333601" w:rsidRDefault="006C36F4" w:rsidP="000E19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249" w:type="dxa"/>
          </w:tcPr>
          <w:p w:rsidR="006C36F4" w:rsidRPr="001C5249" w:rsidRDefault="006C36F4" w:rsidP="00545DDF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545DDF">
            <w:pPr>
              <w:jc w:val="center"/>
            </w:pPr>
            <w:r>
              <w:t>15</w:t>
            </w:r>
          </w:p>
        </w:tc>
        <w:tc>
          <w:tcPr>
            <w:tcW w:w="592" w:type="dxa"/>
            <w:gridSpan w:val="2"/>
            <w:vAlign w:val="center"/>
          </w:tcPr>
          <w:p w:rsidR="006C36F4" w:rsidRPr="001C5249" w:rsidRDefault="006C36F4" w:rsidP="00545DDF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A91509" w:rsidRDefault="006C36F4" w:rsidP="00962A3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CA071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333601" w:rsidRDefault="006C36F4" w:rsidP="00CA071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E10FE2" w:rsidRDefault="006C36F4" w:rsidP="00F60ED0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333601" w:rsidRDefault="006C36F4" w:rsidP="000E19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249" w:type="dxa"/>
          </w:tcPr>
          <w:p w:rsidR="006C36F4" w:rsidRPr="001C5249" w:rsidRDefault="006C36F4" w:rsidP="00545DDF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545DDF">
            <w:pPr>
              <w:jc w:val="center"/>
            </w:pPr>
            <w:r>
              <w:t>16</w:t>
            </w:r>
          </w:p>
        </w:tc>
        <w:tc>
          <w:tcPr>
            <w:tcW w:w="592" w:type="dxa"/>
            <w:gridSpan w:val="2"/>
            <w:vAlign w:val="center"/>
          </w:tcPr>
          <w:p w:rsidR="006C36F4" w:rsidRPr="001C5249" w:rsidRDefault="006C36F4" w:rsidP="00962A3A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A91509" w:rsidRDefault="006C36F4" w:rsidP="009C1BA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962A3A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962A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333601" w:rsidRDefault="006C36F4" w:rsidP="00962A3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E10FE2" w:rsidRDefault="006C36F4" w:rsidP="00962A3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333601" w:rsidRDefault="006C36F4" w:rsidP="009C1B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249" w:type="dxa"/>
          </w:tcPr>
          <w:p w:rsidR="006C36F4" w:rsidRPr="001C5249" w:rsidRDefault="006C36F4" w:rsidP="00545DDF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545DDF">
            <w:pPr>
              <w:jc w:val="center"/>
            </w:pPr>
            <w:r>
              <w:t>17</w:t>
            </w:r>
          </w:p>
        </w:tc>
        <w:tc>
          <w:tcPr>
            <w:tcW w:w="592" w:type="dxa"/>
            <w:gridSpan w:val="2"/>
            <w:vAlign w:val="center"/>
          </w:tcPr>
          <w:p w:rsidR="006C36F4" w:rsidRPr="001C5249" w:rsidRDefault="006C36F4" w:rsidP="009C1BA8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A91509" w:rsidRDefault="006C36F4" w:rsidP="009C1BA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962A3A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962A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333601" w:rsidRDefault="006C36F4" w:rsidP="00962A3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E10FE2" w:rsidRDefault="006C36F4" w:rsidP="00962A3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333601" w:rsidRDefault="006C36F4" w:rsidP="009C1B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249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545DDF">
            <w:pPr>
              <w:jc w:val="center"/>
            </w:pPr>
            <w:r>
              <w:t>18</w:t>
            </w:r>
          </w:p>
        </w:tc>
        <w:tc>
          <w:tcPr>
            <w:tcW w:w="592" w:type="dxa"/>
            <w:gridSpan w:val="2"/>
            <w:vAlign w:val="center"/>
          </w:tcPr>
          <w:p w:rsidR="006C36F4" w:rsidRPr="001C5249" w:rsidRDefault="006C36F4" w:rsidP="009C1BA8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A91509" w:rsidRDefault="006C36F4" w:rsidP="009C1BA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962A3A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962A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333601" w:rsidRDefault="006C36F4" w:rsidP="00962A3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E10FE2" w:rsidRDefault="006C36F4" w:rsidP="00962A3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333601" w:rsidRDefault="006C36F4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249" w:type="dxa"/>
          </w:tcPr>
          <w:p w:rsidR="006C36F4" w:rsidRPr="001C5249" w:rsidRDefault="006C36F4" w:rsidP="00545DDF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545DDF">
            <w:pPr>
              <w:jc w:val="center"/>
            </w:pPr>
            <w:r>
              <w:t>19</w:t>
            </w:r>
          </w:p>
        </w:tc>
        <w:tc>
          <w:tcPr>
            <w:tcW w:w="592" w:type="dxa"/>
            <w:gridSpan w:val="2"/>
            <w:vAlign w:val="center"/>
          </w:tcPr>
          <w:p w:rsidR="006C36F4" w:rsidRPr="001C5249" w:rsidRDefault="006C36F4" w:rsidP="009C1BA8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A91509" w:rsidRDefault="006C36F4" w:rsidP="009C1BA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962A3A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962A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333601" w:rsidRDefault="006C36F4" w:rsidP="00962A3A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E10FE2" w:rsidRDefault="006C36F4" w:rsidP="00962A3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333601" w:rsidRDefault="006C36F4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892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249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545DDF">
            <w:pPr>
              <w:jc w:val="center"/>
            </w:pPr>
            <w:r>
              <w:t>20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91509" w:rsidRDefault="006C36F4" w:rsidP="00C768C8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6812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A91509" w:rsidRDefault="006C36F4" w:rsidP="00C768C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6812FB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6812F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333601" w:rsidRDefault="006C36F4" w:rsidP="006812FB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E10FE2" w:rsidRDefault="006C36F4" w:rsidP="00C768C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333601" w:rsidRDefault="006C36F4" w:rsidP="00C768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6812FB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545DDF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6C36F4" w:rsidRPr="001C5249" w:rsidRDefault="006C36F4" w:rsidP="00545DDF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545DDF">
            <w:pPr>
              <w:jc w:val="center"/>
            </w:pPr>
            <w:r>
              <w:t>21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91509" w:rsidRDefault="006C36F4" w:rsidP="00C768C8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6812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A91509" w:rsidRDefault="006C36F4" w:rsidP="00C768C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6812FB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6812F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333601" w:rsidRDefault="006C36F4" w:rsidP="006812FB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E10FE2" w:rsidRDefault="006C36F4" w:rsidP="006812FB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333601" w:rsidRDefault="006C36F4" w:rsidP="006812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6812FB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892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6C36F4" w:rsidRPr="001C5249" w:rsidRDefault="006C36F4" w:rsidP="00545DDF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545DDF">
            <w:pPr>
              <w:jc w:val="center"/>
            </w:pPr>
            <w:r>
              <w:t>22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07E28" w:rsidRDefault="006C36F4" w:rsidP="00545DDF">
            <w:pPr>
              <w:jc w:val="center"/>
            </w:pPr>
          </w:p>
        </w:tc>
        <w:tc>
          <w:tcPr>
            <w:tcW w:w="2593" w:type="dxa"/>
            <w:gridSpan w:val="2"/>
          </w:tcPr>
          <w:p w:rsidR="006C36F4" w:rsidRPr="00AF314C" w:rsidRDefault="006C36F4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9A5E3A" w:rsidRDefault="006C36F4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Default="006C36F4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545DD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545DD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E07680" w:rsidRDefault="006C36F4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545DDF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6C36F4" w:rsidRPr="001C5249" w:rsidRDefault="006C36F4" w:rsidP="00545DDF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545DDF">
            <w:pPr>
              <w:jc w:val="center"/>
            </w:pPr>
            <w:r>
              <w:t>23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07E28" w:rsidRDefault="006C36F4" w:rsidP="00545DDF">
            <w:pPr>
              <w:jc w:val="center"/>
            </w:pPr>
          </w:p>
        </w:tc>
        <w:tc>
          <w:tcPr>
            <w:tcW w:w="2593" w:type="dxa"/>
            <w:gridSpan w:val="2"/>
          </w:tcPr>
          <w:p w:rsidR="006C36F4" w:rsidRPr="00AF314C" w:rsidRDefault="006C36F4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9A5E3A" w:rsidRDefault="006C36F4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Default="006C36F4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545DDF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545DD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E07680" w:rsidRDefault="006C36F4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545DDF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545DDF">
            <w:pPr>
              <w:jc w:val="both"/>
            </w:pPr>
          </w:p>
        </w:tc>
        <w:tc>
          <w:tcPr>
            <w:tcW w:w="1249" w:type="dxa"/>
          </w:tcPr>
          <w:p w:rsidR="006C36F4" w:rsidRPr="001C5249" w:rsidRDefault="006C36F4" w:rsidP="00545DDF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28435C">
            <w:pPr>
              <w:jc w:val="center"/>
            </w:pPr>
            <w:r>
              <w:lastRenderedPageBreak/>
              <w:t>1</w:t>
            </w:r>
          </w:p>
        </w:tc>
        <w:tc>
          <w:tcPr>
            <w:tcW w:w="592" w:type="dxa"/>
            <w:gridSpan w:val="2"/>
            <w:vAlign w:val="center"/>
          </w:tcPr>
          <w:p w:rsidR="006C36F4" w:rsidRPr="001C5249" w:rsidRDefault="006C36F4" w:rsidP="0028435C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9A5E3A" w:rsidRDefault="006C36F4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Default="006C36F4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28435C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2843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E07680" w:rsidRDefault="006C36F4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28435C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C36F4" w:rsidRPr="0032276A" w:rsidRDefault="006C36F4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28435C">
            <w:pPr>
              <w:jc w:val="center"/>
            </w:pPr>
            <w:r>
              <w:t>2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548C0" w:rsidRDefault="006C36F4" w:rsidP="0028435C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594EAA" w:rsidRDefault="006C36F4" w:rsidP="0028435C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A548C0" w:rsidRDefault="006C36F4" w:rsidP="0028435C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6C36F4" w:rsidRPr="00507545" w:rsidRDefault="006C36F4" w:rsidP="0028435C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6C36F4" w:rsidRPr="00507545" w:rsidRDefault="006C36F4" w:rsidP="0028435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28435C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C36F4" w:rsidRPr="0032276A" w:rsidRDefault="006C36F4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622E51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28435C">
            <w:pPr>
              <w:jc w:val="center"/>
            </w:pPr>
            <w:r>
              <w:t>3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548C0" w:rsidRDefault="006C36F4" w:rsidP="0028435C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CC3541" w:rsidRDefault="006C36F4" w:rsidP="00622E51">
            <w:pPr>
              <w:jc w:val="center"/>
              <w:rPr>
                <w:sz w:val="28"/>
                <w:szCs w:val="28"/>
                <w:u w:val="single"/>
              </w:rPr>
            </w:pPr>
            <w:r w:rsidRPr="00CC3541">
              <w:rPr>
                <w:sz w:val="28"/>
                <w:szCs w:val="28"/>
                <w:u w:val="single"/>
              </w:rPr>
              <w:t>Сводные данные</w:t>
            </w:r>
          </w:p>
        </w:tc>
        <w:tc>
          <w:tcPr>
            <w:tcW w:w="1786" w:type="dxa"/>
            <w:gridSpan w:val="2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622E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622E51">
            <w:pPr>
              <w:jc w:val="center"/>
            </w:pPr>
          </w:p>
        </w:tc>
        <w:tc>
          <w:tcPr>
            <w:tcW w:w="851" w:type="dxa"/>
            <w:gridSpan w:val="2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C36F4" w:rsidRPr="008623DF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C36F4" w:rsidRPr="0032276A" w:rsidRDefault="006C36F4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622E51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28435C">
            <w:pPr>
              <w:jc w:val="center"/>
            </w:pPr>
            <w:r>
              <w:t>4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548C0" w:rsidRDefault="006C36F4" w:rsidP="0028435C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B91802" w:rsidRDefault="006C36F4" w:rsidP="00622E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Default="006C36F4" w:rsidP="00622E51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622E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622E51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8623DF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3C63BA" w:rsidRDefault="006C36F4" w:rsidP="00622E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C36F4" w:rsidRPr="0032276A" w:rsidRDefault="006C36F4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622E51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28435C">
            <w:pPr>
              <w:jc w:val="center"/>
            </w:pPr>
            <w:r>
              <w:t>5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548C0" w:rsidRDefault="006C36F4" w:rsidP="0028435C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2A698A" w:rsidRDefault="006C36F4" w:rsidP="00622E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 1561М 3,0х1500х4000</w:t>
            </w:r>
          </w:p>
        </w:tc>
        <w:tc>
          <w:tcPr>
            <w:tcW w:w="1786" w:type="dxa"/>
            <w:gridSpan w:val="2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622E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7" w:type="dxa"/>
            <w:gridSpan w:val="2"/>
            <w:vAlign w:val="center"/>
          </w:tcPr>
          <w:p w:rsidR="006C36F4" w:rsidRPr="009B7BA2" w:rsidRDefault="006C36F4" w:rsidP="00622E51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6200F3" w:rsidRDefault="006C36F4" w:rsidP="00622E51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6C36F4" w:rsidRPr="003F294C" w:rsidRDefault="003021BD" w:rsidP="00622E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6C36F4">
              <w:rPr>
                <w:sz w:val="28"/>
                <w:szCs w:val="28"/>
              </w:rPr>
              <w:t>,4</w:t>
            </w: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1249" w:type="dxa"/>
          </w:tcPr>
          <w:p w:rsidR="006C36F4" w:rsidRPr="001C5249" w:rsidRDefault="006C36F4" w:rsidP="0028435C">
            <w:pPr>
              <w:jc w:val="both"/>
            </w:pPr>
          </w:p>
        </w:tc>
      </w:tr>
      <w:tr w:rsidR="006C36F4" w:rsidRPr="001C5249" w:rsidTr="00622E51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28435C">
            <w:pPr>
              <w:jc w:val="center"/>
            </w:pPr>
            <w:r>
              <w:t>6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548C0" w:rsidRDefault="006C36F4" w:rsidP="0028435C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B91802" w:rsidRDefault="006C36F4" w:rsidP="00622E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622E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622E51">
            <w:pPr>
              <w:jc w:val="center"/>
            </w:pPr>
          </w:p>
        </w:tc>
        <w:tc>
          <w:tcPr>
            <w:tcW w:w="851" w:type="dxa"/>
            <w:gridSpan w:val="2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C36F4" w:rsidRPr="008623DF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DE6FFC" w:rsidRDefault="006C36F4" w:rsidP="00622E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C36F4" w:rsidRPr="0032276A" w:rsidRDefault="006C36F4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28435C">
            <w:pPr>
              <w:jc w:val="center"/>
            </w:pPr>
            <w:r>
              <w:t>7</w:t>
            </w:r>
          </w:p>
        </w:tc>
        <w:tc>
          <w:tcPr>
            <w:tcW w:w="592" w:type="dxa"/>
            <w:gridSpan w:val="2"/>
            <w:vAlign w:val="center"/>
          </w:tcPr>
          <w:p w:rsidR="006C36F4" w:rsidRPr="00507545" w:rsidRDefault="006C36F4" w:rsidP="0028435C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C36F4" w:rsidRPr="00986A2E" w:rsidRDefault="006C36F4" w:rsidP="00622E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B91802" w:rsidRDefault="006C36F4" w:rsidP="00622E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Default="006C36F4" w:rsidP="00622E51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622E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622E51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8623DF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1249" w:type="dxa"/>
            <w:vAlign w:val="center"/>
          </w:tcPr>
          <w:p w:rsidR="006C36F4" w:rsidRPr="0032276A" w:rsidRDefault="006C36F4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622E51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28435C">
            <w:pPr>
              <w:jc w:val="center"/>
            </w:pPr>
            <w:r>
              <w:t>8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B2664" w:rsidRDefault="006C36F4" w:rsidP="0028435C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986A2E" w:rsidRDefault="006C36F4" w:rsidP="00622E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2A698A" w:rsidRDefault="006C36F4" w:rsidP="00622E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 1561М 2,0х1500х4000</w:t>
            </w:r>
          </w:p>
        </w:tc>
        <w:tc>
          <w:tcPr>
            <w:tcW w:w="1786" w:type="dxa"/>
            <w:gridSpan w:val="2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622E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622E51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E07680" w:rsidRDefault="006C36F4" w:rsidP="00622E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41,72</w:t>
            </w: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1249" w:type="dxa"/>
          </w:tcPr>
          <w:p w:rsidR="006C36F4" w:rsidRPr="00B91E40" w:rsidRDefault="006C36F4" w:rsidP="0028435C">
            <w:pPr>
              <w:jc w:val="both"/>
              <w:rPr>
                <w:sz w:val="20"/>
                <w:szCs w:val="20"/>
              </w:rPr>
            </w:pPr>
          </w:p>
        </w:tc>
      </w:tr>
      <w:tr w:rsidR="006C36F4" w:rsidRPr="001C5249" w:rsidTr="00622E51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28435C">
            <w:pPr>
              <w:jc w:val="center"/>
            </w:pPr>
            <w:r>
              <w:t>9</w:t>
            </w:r>
          </w:p>
        </w:tc>
        <w:tc>
          <w:tcPr>
            <w:tcW w:w="592" w:type="dxa"/>
            <w:gridSpan w:val="2"/>
            <w:vAlign w:val="center"/>
          </w:tcPr>
          <w:p w:rsidR="006C36F4" w:rsidRDefault="006C36F4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C36F4" w:rsidRPr="00986A2E" w:rsidRDefault="006C36F4" w:rsidP="00622E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B91802" w:rsidRDefault="006C36F4" w:rsidP="00622E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622E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622E51">
            <w:pPr>
              <w:jc w:val="center"/>
            </w:pPr>
          </w:p>
        </w:tc>
        <w:tc>
          <w:tcPr>
            <w:tcW w:w="851" w:type="dxa"/>
            <w:gridSpan w:val="2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C36F4" w:rsidRPr="008623DF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1249" w:type="dxa"/>
          </w:tcPr>
          <w:p w:rsidR="006C36F4" w:rsidRPr="001C5249" w:rsidRDefault="006C36F4" w:rsidP="0028435C">
            <w:pPr>
              <w:jc w:val="both"/>
            </w:pPr>
          </w:p>
        </w:tc>
      </w:tr>
      <w:tr w:rsidR="006C36F4" w:rsidRPr="001C5249" w:rsidTr="00622E51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28435C">
            <w:pPr>
              <w:jc w:val="center"/>
            </w:pPr>
            <w:r>
              <w:t>10</w:t>
            </w:r>
          </w:p>
        </w:tc>
        <w:tc>
          <w:tcPr>
            <w:tcW w:w="592" w:type="dxa"/>
            <w:gridSpan w:val="2"/>
            <w:vAlign w:val="center"/>
          </w:tcPr>
          <w:p w:rsidR="006C36F4" w:rsidRDefault="006C36F4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C36F4" w:rsidRPr="00986A2E" w:rsidRDefault="006C36F4" w:rsidP="00622E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6C36F4" w:rsidRPr="006A1934" w:rsidRDefault="006C36F4" w:rsidP="00622E51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6C36F4" w:rsidRDefault="006C36F4" w:rsidP="00622E51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622E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622E51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8623DF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1249" w:type="dxa"/>
          </w:tcPr>
          <w:p w:rsidR="006C36F4" w:rsidRPr="001C5249" w:rsidRDefault="006C36F4" w:rsidP="0028435C">
            <w:pPr>
              <w:jc w:val="both"/>
            </w:pPr>
          </w:p>
        </w:tc>
      </w:tr>
      <w:tr w:rsidR="006C36F4" w:rsidRPr="001C5249" w:rsidTr="00622E51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28435C">
            <w:pPr>
              <w:jc w:val="center"/>
            </w:pPr>
            <w:r>
              <w:t>11</w:t>
            </w:r>
          </w:p>
        </w:tc>
        <w:tc>
          <w:tcPr>
            <w:tcW w:w="592" w:type="dxa"/>
            <w:gridSpan w:val="2"/>
            <w:vAlign w:val="center"/>
          </w:tcPr>
          <w:p w:rsidR="006C36F4" w:rsidRDefault="006C36F4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C36F4" w:rsidRPr="00986A2E" w:rsidRDefault="006C36F4" w:rsidP="00622E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B47617" w:rsidRDefault="006C36F4" w:rsidP="00622E51">
            <w:pPr>
              <w:jc w:val="both"/>
              <w:rPr>
                <w:sz w:val="22"/>
                <w:szCs w:val="22"/>
              </w:rPr>
            </w:pPr>
            <w:r w:rsidRPr="00B47617">
              <w:rPr>
                <w:sz w:val="22"/>
                <w:szCs w:val="22"/>
              </w:rPr>
              <w:t>Лист Б-О-ПН-3х1250х4500</w:t>
            </w:r>
            <w:r>
              <w:rPr>
                <w:sz w:val="22"/>
                <w:szCs w:val="22"/>
              </w:rPr>
              <w:t>ГОСТ19903-74</w:t>
            </w:r>
          </w:p>
        </w:tc>
        <w:tc>
          <w:tcPr>
            <w:tcW w:w="1786" w:type="dxa"/>
            <w:gridSpan w:val="2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622E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622E51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E07680" w:rsidRDefault="006C36F4" w:rsidP="00622E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5,7</w:t>
            </w: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C36F4" w:rsidRPr="0032276A" w:rsidRDefault="006C36F4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622E51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28435C">
            <w:pPr>
              <w:jc w:val="center"/>
            </w:pPr>
            <w:r>
              <w:t>12</w:t>
            </w:r>
          </w:p>
        </w:tc>
        <w:tc>
          <w:tcPr>
            <w:tcW w:w="592" w:type="dxa"/>
            <w:gridSpan w:val="2"/>
            <w:vAlign w:val="center"/>
          </w:tcPr>
          <w:p w:rsidR="006C36F4" w:rsidRDefault="006C36F4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B47617" w:rsidRDefault="006C36F4" w:rsidP="00622E51">
            <w:pPr>
              <w:jc w:val="both"/>
            </w:pPr>
            <w:r w:rsidRPr="00B47617">
              <w:t xml:space="preserve">12Х18Н10Т </w:t>
            </w:r>
            <w:proofErr w:type="gramStart"/>
            <w:r w:rsidRPr="00B47617">
              <w:t>–М</w:t>
            </w:r>
            <w:proofErr w:type="gramEnd"/>
            <w:r w:rsidRPr="00B47617">
              <w:t>ЗбГОСТ7350-77</w:t>
            </w:r>
          </w:p>
        </w:tc>
        <w:tc>
          <w:tcPr>
            <w:tcW w:w="1786" w:type="dxa"/>
            <w:gridSpan w:val="2"/>
            <w:vAlign w:val="center"/>
          </w:tcPr>
          <w:p w:rsidR="006C36F4" w:rsidRPr="005B2526" w:rsidRDefault="006C36F4" w:rsidP="00622E51"/>
        </w:tc>
        <w:tc>
          <w:tcPr>
            <w:tcW w:w="554" w:type="dxa"/>
            <w:vAlign w:val="center"/>
          </w:tcPr>
          <w:p w:rsidR="006C36F4" w:rsidRPr="0026242B" w:rsidRDefault="006C36F4" w:rsidP="00622E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622E51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E07680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C36F4" w:rsidRPr="0032276A" w:rsidRDefault="006C36F4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622E51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28435C">
            <w:pPr>
              <w:jc w:val="center"/>
            </w:pPr>
            <w:r>
              <w:t>13</w:t>
            </w:r>
          </w:p>
        </w:tc>
        <w:tc>
          <w:tcPr>
            <w:tcW w:w="592" w:type="dxa"/>
            <w:gridSpan w:val="2"/>
            <w:vAlign w:val="center"/>
          </w:tcPr>
          <w:p w:rsidR="006C36F4" w:rsidRDefault="006C36F4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6C36F4" w:rsidRPr="006A1934" w:rsidRDefault="006C36F4" w:rsidP="00622E51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622E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622E51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E07680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C36F4" w:rsidRPr="0032276A" w:rsidRDefault="006C36F4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622E51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28435C">
            <w:pPr>
              <w:jc w:val="center"/>
            </w:pPr>
            <w:r>
              <w:t>14</w:t>
            </w:r>
          </w:p>
        </w:tc>
        <w:tc>
          <w:tcPr>
            <w:tcW w:w="592" w:type="dxa"/>
            <w:gridSpan w:val="2"/>
            <w:vAlign w:val="center"/>
          </w:tcPr>
          <w:p w:rsidR="006C36F4" w:rsidRPr="001C5249" w:rsidRDefault="006C36F4" w:rsidP="0028435C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0C1C8D" w:rsidRDefault="006C36F4" w:rsidP="00622E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1561 (410649)</w:t>
            </w:r>
          </w:p>
        </w:tc>
        <w:tc>
          <w:tcPr>
            <w:tcW w:w="1786" w:type="dxa"/>
            <w:gridSpan w:val="2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622E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622E51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E07680" w:rsidRDefault="008A7EF1" w:rsidP="00622E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5,5</w:t>
            </w: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1249" w:type="dxa"/>
          </w:tcPr>
          <w:p w:rsidR="006C36F4" w:rsidRPr="001C5249" w:rsidRDefault="006C36F4" w:rsidP="0028435C">
            <w:pPr>
              <w:jc w:val="both"/>
            </w:pPr>
          </w:p>
        </w:tc>
      </w:tr>
      <w:tr w:rsidR="006C36F4" w:rsidRPr="001C5249" w:rsidTr="00622E51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28435C">
            <w:pPr>
              <w:jc w:val="center"/>
            </w:pPr>
            <w:r>
              <w:t>15</w:t>
            </w:r>
          </w:p>
        </w:tc>
        <w:tc>
          <w:tcPr>
            <w:tcW w:w="592" w:type="dxa"/>
            <w:gridSpan w:val="2"/>
            <w:vAlign w:val="center"/>
          </w:tcPr>
          <w:p w:rsidR="006C36F4" w:rsidRPr="001C5249" w:rsidRDefault="006C36F4" w:rsidP="0028435C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B91802" w:rsidRDefault="006C36F4" w:rsidP="00622E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ОСТ1-92059-78  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 30х20х2х3</w:t>
            </w:r>
          </w:p>
        </w:tc>
        <w:tc>
          <w:tcPr>
            <w:tcW w:w="1786" w:type="dxa"/>
            <w:gridSpan w:val="2"/>
          </w:tcPr>
          <w:p w:rsidR="006C36F4" w:rsidRDefault="006C36F4" w:rsidP="00622E51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622E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622E51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E07680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1249" w:type="dxa"/>
          </w:tcPr>
          <w:p w:rsidR="006C36F4" w:rsidRPr="001C5249" w:rsidRDefault="006C36F4" w:rsidP="0028435C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28435C">
            <w:pPr>
              <w:jc w:val="center"/>
            </w:pPr>
            <w:r>
              <w:t>16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B2664" w:rsidRDefault="006C36F4" w:rsidP="0028435C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C831B7" w:rsidRDefault="006C36F4" w:rsidP="00622E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≈17200</w:t>
            </w:r>
          </w:p>
        </w:tc>
        <w:tc>
          <w:tcPr>
            <w:tcW w:w="1786" w:type="dxa"/>
            <w:gridSpan w:val="2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622E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9B7BA2" w:rsidRDefault="006C36F4" w:rsidP="00622E51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E07680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1249" w:type="dxa"/>
          </w:tcPr>
          <w:p w:rsidR="006C36F4" w:rsidRPr="001C5249" w:rsidRDefault="006C36F4" w:rsidP="0028435C">
            <w:pPr>
              <w:jc w:val="both"/>
            </w:pPr>
          </w:p>
        </w:tc>
      </w:tr>
      <w:tr w:rsidR="006C36F4" w:rsidRPr="001C5249" w:rsidTr="00622E51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28435C">
            <w:pPr>
              <w:jc w:val="center"/>
            </w:pPr>
            <w:r>
              <w:t>17</w:t>
            </w:r>
          </w:p>
        </w:tc>
        <w:tc>
          <w:tcPr>
            <w:tcW w:w="592" w:type="dxa"/>
            <w:gridSpan w:val="2"/>
            <w:vAlign w:val="center"/>
          </w:tcPr>
          <w:p w:rsidR="006C36F4" w:rsidRPr="001C5249" w:rsidRDefault="006C36F4" w:rsidP="0028435C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6C36F4" w:rsidRPr="00442E68" w:rsidRDefault="006C36F4" w:rsidP="00622E51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6C36F4" w:rsidRDefault="006C36F4" w:rsidP="00622E51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844488" w:rsidRDefault="006C36F4" w:rsidP="00622E5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844488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6C36F4" w:rsidRPr="00754EC3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6C36F4" w:rsidRPr="00844488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1249" w:type="dxa"/>
            <w:vAlign w:val="center"/>
          </w:tcPr>
          <w:p w:rsidR="006C36F4" w:rsidRPr="001C5249" w:rsidRDefault="006C36F4" w:rsidP="0028435C">
            <w:pPr>
              <w:jc w:val="both"/>
            </w:pPr>
          </w:p>
        </w:tc>
      </w:tr>
      <w:tr w:rsidR="006C36F4" w:rsidRPr="001C5249" w:rsidTr="00622E51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28435C">
            <w:pPr>
              <w:jc w:val="center"/>
            </w:pPr>
            <w:r>
              <w:t>18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B2664" w:rsidRDefault="006C36F4" w:rsidP="0028435C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8653A4" w:rsidRDefault="006C36F4" w:rsidP="00622E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Труба АМг5М</w:t>
            </w:r>
            <w:r w:rsidRPr="008653A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Кр.45х2  </w:t>
            </w:r>
            <w:r>
              <w:rPr>
                <w:sz w:val="28"/>
                <w:szCs w:val="28"/>
                <w:lang w:val="en-US"/>
              </w:rPr>
              <w:t>L</w:t>
            </w:r>
            <w:r w:rsidRPr="008653A4">
              <w:rPr>
                <w:sz w:val="28"/>
                <w:szCs w:val="28"/>
              </w:rPr>
              <w:t>≈</w:t>
            </w:r>
            <w:r>
              <w:rPr>
                <w:sz w:val="28"/>
                <w:szCs w:val="28"/>
              </w:rPr>
              <w:t>1300</w:t>
            </w:r>
          </w:p>
        </w:tc>
        <w:tc>
          <w:tcPr>
            <w:tcW w:w="1786" w:type="dxa"/>
            <w:gridSpan w:val="2"/>
          </w:tcPr>
          <w:p w:rsidR="006C36F4" w:rsidRDefault="006C36F4" w:rsidP="00622E51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622E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622E51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E07680" w:rsidRDefault="006C36F4" w:rsidP="00622E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892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1249" w:type="dxa"/>
          </w:tcPr>
          <w:p w:rsidR="006C36F4" w:rsidRPr="001C5249" w:rsidRDefault="006C36F4" w:rsidP="0028435C">
            <w:pPr>
              <w:jc w:val="both"/>
            </w:pPr>
          </w:p>
        </w:tc>
      </w:tr>
      <w:tr w:rsidR="006C36F4" w:rsidRPr="001C5249" w:rsidTr="00622E51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28435C">
            <w:pPr>
              <w:jc w:val="center"/>
            </w:pPr>
            <w:r>
              <w:t>19</w:t>
            </w:r>
          </w:p>
        </w:tc>
        <w:tc>
          <w:tcPr>
            <w:tcW w:w="592" w:type="dxa"/>
            <w:gridSpan w:val="2"/>
            <w:vAlign w:val="center"/>
          </w:tcPr>
          <w:p w:rsidR="006C36F4" w:rsidRDefault="006C36F4" w:rsidP="0028435C">
            <w:pPr>
              <w:jc w:val="both"/>
            </w:pPr>
          </w:p>
        </w:tc>
        <w:tc>
          <w:tcPr>
            <w:tcW w:w="2593" w:type="dxa"/>
            <w:gridSpan w:val="2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6C36F4" w:rsidRPr="008653A4" w:rsidRDefault="006C36F4" w:rsidP="00622E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ОСТ1-92096-83</w:t>
            </w:r>
          </w:p>
        </w:tc>
        <w:tc>
          <w:tcPr>
            <w:tcW w:w="1786" w:type="dxa"/>
            <w:gridSpan w:val="2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567" w:type="dxa"/>
            <w:gridSpan w:val="2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1249" w:type="dxa"/>
            <w:vAlign w:val="center"/>
          </w:tcPr>
          <w:p w:rsidR="006C36F4" w:rsidRPr="001C5249" w:rsidRDefault="006C36F4" w:rsidP="0028435C">
            <w:pPr>
              <w:jc w:val="both"/>
            </w:pPr>
          </w:p>
        </w:tc>
      </w:tr>
      <w:tr w:rsidR="006C36F4" w:rsidRPr="001C5249" w:rsidTr="00622E51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28435C">
            <w:pPr>
              <w:jc w:val="center"/>
            </w:pPr>
            <w:r>
              <w:t>20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B2664" w:rsidRDefault="006C36F4" w:rsidP="0028435C">
            <w:pPr>
              <w:jc w:val="center"/>
            </w:pPr>
          </w:p>
        </w:tc>
        <w:tc>
          <w:tcPr>
            <w:tcW w:w="2593" w:type="dxa"/>
            <w:gridSpan w:val="2"/>
          </w:tcPr>
          <w:p w:rsidR="006C36F4" w:rsidRPr="00AF314C" w:rsidRDefault="006C36F4" w:rsidP="00622E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9A5E3A" w:rsidRDefault="006C36F4" w:rsidP="00622E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Default="006C36F4" w:rsidP="00622E51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622E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622E51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E07680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892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6C36F4" w:rsidRPr="001C5249" w:rsidRDefault="006C36F4" w:rsidP="0028435C">
            <w:pPr>
              <w:jc w:val="both"/>
            </w:pPr>
          </w:p>
        </w:tc>
      </w:tr>
      <w:tr w:rsidR="006C36F4" w:rsidRPr="001C5249" w:rsidTr="00622E51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28435C">
            <w:pPr>
              <w:jc w:val="center"/>
            </w:pPr>
            <w:r>
              <w:t>21</w:t>
            </w:r>
          </w:p>
        </w:tc>
        <w:tc>
          <w:tcPr>
            <w:tcW w:w="592" w:type="dxa"/>
            <w:gridSpan w:val="2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2593" w:type="dxa"/>
            <w:gridSpan w:val="2"/>
          </w:tcPr>
          <w:p w:rsidR="006C36F4" w:rsidRPr="00AF314C" w:rsidRDefault="006C36F4" w:rsidP="00622E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2A698A" w:rsidRDefault="006C36F4" w:rsidP="00622E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 1561 10,0х1500х4000</w:t>
            </w:r>
          </w:p>
        </w:tc>
        <w:tc>
          <w:tcPr>
            <w:tcW w:w="1786" w:type="dxa"/>
            <w:gridSpan w:val="2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622E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7" w:type="dxa"/>
            <w:gridSpan w:val="2"/>
            <w:vAlign w:val="center"/>
          </w:tcPr>
          <w:p w:rsidR="006C36F4" w:rsidRPr="009B7BA2" w:rsidRDefault="006C36F4" w:rsidP="00622E51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6200F3" w:rsidRDefault="006C36F4" w:rsidP="00622E51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6C36F4" w:rsidRPr="003F294C" w:rsidRDefault="006C36F4" w:rsidP="00622E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6C36F4" w:rsidRPr="001C5249" w:rsidRDefault="006C36F4" w:rsidP="0028435C">
            <w:pPr>
              <w:jc w:val="both"/>
            </w:pPr>
          </w:p>
        </w:tc>
      </w:tr>
      <w:tr w:rsidR="006C36F4" w:rsidRPr="001C5249" w:rsidTr="00622E51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28435C">
            <w:pPr>
              <w:jc w:val="center"/>
            </w:pPr>
            <w:r>
              <w:t>22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07E28" w:rsidRDefault="006C36F4" w:rsidP="0028435C">
            <w:pPr>
              <w:jc w:val="center"/>
            </w:pPr>
          </w:p>
        </w:tc>
        <w:tc>
          <w:tcPr>
            <w:tcW w:w="2593" w:type="dxa"/>
            <w:gridSpan w:val="2"/>
          </w:tcPr>
          <w:p w:rsidR="006C36F4" w:rsidRPr="00AF314C" w:rsidRDefault="006C36F4" w:rsidP="00622E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B91802" w:rsidRDefault="006C36F4" w:rsidP="00622E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622E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622E51">
            <w:pPr>
              <w:jc w:val="center"/>
            </w:pPr>
          </w:p>
        </w:tc>
        <w:tc>
          <w:tcPr>
            <w:tcW w:w="851" w:type="dxa"/>
            <w:gridSpan w:val="2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C36F4" w:rsidRPr="008623DF" w:rsidRDefault="006C36F4" w:rsidP="00622E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622E51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622E51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6C36F4" w:rsidRPr="001C5249" w:rsidRDefault="006C36F4" w:rsidP="0028435C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28435C">
            <w:pPr>
              <w:jc w:val="center"/>
            </w:pPr>
            <w:r>
              <w:t>23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07E28" w:rsidRDefault="006C36F4" w:rsidP="0028435C">
            <w:pPr>
              <w:jc w:val="center"/>
            </w:pPr>
          </w:p>
        </w:tc>
        <w:tc>
          <w:tcPr>
            <w:tcW w:w="2593" w:type="dxa"/>
            <w:gridSpan w:val="2"/>
          </w:tcPr>
          <w:p w:rsidR="006C36F4" w:rsidRPr="00AF314C" w:rsidRDefault="006C36F4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9A5E3A" w:rsidRDefault="006C36F4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Default="006C36F4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28435C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28435C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E07680" w:rsidRDefault="006C36F4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28435C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28435C">
            <w:pPr>
              <w:jc w:val="both"/>
            </w:pPr>
          </w:p>
        </w:tc>
        <w:tc>
          <w:tcPr>
            <w:tcW w:w="1249" w:type="dxa"/>
          </w:tcPr>
          <w:p w:rsidR="006C36F4" w:rsidRPr="001C5249" w:rsidRDefault="006C36F4" w:rsidP="0028435C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AF6073">
            <w:pPr>
              <w:jc w:val="center"/>
            </w:pPr>
            <w:r>
              <w:lastRenderedPageBreak/>
              <w:t>1</w:t>
            </w:r>
          </w:p>
        </w:tc>
        <w:tc>
          <w:tcPr>
            <w:tcW w:w="592" w:type="dxa"/>
            <w:gridSpan w:val="2"/>
            <w:vAlign w:val="center"/>
          </w:tcPr>
          <w:p w:rsidR="006C36F4" w:rsidRPr="001C5249" w:rsidRDefault="006C36F4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9A5E3A" w:rsidRDefault="006C36F4" w:rsidP="00AF607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Default="006C36F4" w:rsidP="00AF6073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AF607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AF607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E07680" w:rsidRDefault="006C36F4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AF6073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C36F4" w:rsidRPr="0032276A" w:rsidRDefault="006C36F4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AF6073">
            <w:pPr>
              <w:jc w:val="center"/>
            </w:pPr>
            <w:r>
              <w:t>2</w:t>
            </w:r>
          </w:p>
        </w:tc>
        <w:tc>
          <w:tcPr>
            <w:tcW w:w="592" w:type="dxa"/>
            <w:gridSpan w:val="2"/>
            <w:vAlign w:val="center"/>
          </w:tcPr>
          <w:p w:rsidR="006C36F4" w:rsidRPr="0008313D" w:rsidRDefault="006C36F4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353CBF" w:rsidRDefault="006C36F4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442E68" w:rsidRDefault="006C36F4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AF6073">
            <w:pPr>
              <w:jc w:val="center"/>
            </w:pPr>
          </w:p>
        </w:tc>
        <w:tc>
          <w:tcPr>
            <w:tcW w:w="851" w:type="dxa"/>
            <w:gridSpan w:val="2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C36F4" w:rsidRPr="008623DF" w:rsidRDefault="006C36F4" w:rsidP="005571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3C63BA" w:rsidRDefault="006C36F4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C36F4" w:rsidRPr="0032276A" w:rsidRDefault="006C36F4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AF6073">
            <w:pPr>
              <w:jc w:val="center"/>
            </w:pPr>
            <w:r>
              <w:t>3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B2664" w:rsidRDefault="006C36F4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6C36F4" w:rsidRPr="00442E68" w:rsidRDefault="006C36F4" w:rsidP="003F294C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6C36F4" w:rsidRDefault="006C36F4" w:rsidP="00AF6073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AF607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AF607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8623DF" w:rsidRDefault="006C36F4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AF6073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C36F4" w:rsidRPr="0032276A" w:rsidRDefault="006C36F4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AF6073">
            <w:pPr>
              <w:jc w:val="center"/>
            </w:pPr>
            <w:r>
              <w:t>4</w:t>
            </w:r>
          </w:p>
        </w:tc>
        <w:tc>
          <w:tcPr>
            <w:tcW w:w="592" w:type="dxa"/>
            <w:gridSpan w:val="2"/>
            <w:vAlign w:val="center"/>
          </w:tcPr>
          <w:p w:rsidR="006C36F4" w:rsidRPr="00333601" w:rsidRDefault="006C36F4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CC3541" w:rsidRDefault="006C36F4" w:rsidP="000D0DE3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0D0DE3">
            <w:pPr>
              <w:jc w:val="center"/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C36F4" w:rsidRPr="008623DF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AF6073">
            <w:pPr>
              <w:jc w:val="center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C36F4" w:rsidRPr="0032276A" w:rsidRDefault="006C36F4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AF6073">
            <w:pPr>
              <w:jc w:val="center"/>
            </w:pPr>
            <w:r>
              <w:t>5</w:t>
            </w:r>
          </w:p>
        </w:tc>
        <w:tc>
          <w:tcPr>
            <w:tcW w:w="592" w:type="dxa"/>
            <w:gridSpan w:val="2"/>
            <w:vAlign w:val="center"/>
          </w:tcPr>
          <w:p w:rsidR="006C36F4" w:rsidRPr="0008313D" w:rsidRDefault="006C36F4" w:rsidP="00D273F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B91802" w:rsidRDefault="006C36F4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Default="006C36F4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0D0DE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8623DF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3C63BA" w:rsidRDefault="006C36F4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249" w:type="dxa"/>
          </w:tcPr>
          <w:p w:rsidR="006C36F4" w:rsidRPr="001C5249" w:rsidRDefault="006C36F4" w:rsidP="00AF6073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AF6073">
            <w:pPr>
              <w:jc w:val="center"/>
            </w:pPr>
            <w:r>
              <w:t>6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B2664" w:rsidRDefault="006C36F4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2A698A" w:rsidRDefault="006C36F4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9B7BA2" w:rsidRDefault="006C36F4" w:rsidP="000D0DE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6200F3" w:rsidRDefault="006C36F4" w:rsidP="000D0DE3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6C36F4" w:rsidRPr="003F294C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AF6073">
            <w:pPr>
              <w:jc w:val="center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C36F4" w:rsidRPr="0032276A" w:rsidRDefault="006C36F4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AF6073">
            <w:pPr>
              <w:jc w:val="center"/>
            </w:pPr>
            <w:r>
              <w:t>7</w:t>
            </w:r>
          </w:p>
        </w:tc>
        <w:tc>
          <w:tcPr>
            <w:tcW w:w="592" w:type="dxa"/>
            <w:gridSpan w:val="2"/>
            <w:vAlign w:val="center"/>
          </w:tcPr>
          <w:p w:rsidR="006C36F4" w:rsidRPr="00507545" w:rsidRDefault="006C36F4" w:rsidP="00AF6073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B91802" w:rsidRDefault="006C36F4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0D0DE3">
            <w:pPr>
              <w:jc w:val="center"/>
            </w:pPr>
          </w:p>
        </w:tc>
        <w:tc>
          <w:tcPr>
            <w:tcW w:w="851" w:type="dxa"/>
            <w:gridSpan w:val="2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C36F4" w:rsidRPr="008623DF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DE6FFC" w:rsidRDefault="006C36F4" w:rsidP="000D0DE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AF6073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6C36F4" w:rsidRPr="0032276A" w:rsidRDefault="006C36F4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AF6073">
            <w:pPr>
              <w:jc w:val="center"/>
            </w:pPr>
            <w:r>
              <w:t>8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B2664" w:rsidRDefault="006C36F4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986A2E" w:rsidRDefault="006C36F4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B91802" w:rsidRDefault="006C36F4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Default="006C36F4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0D0DE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8623DF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5135FB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249" w:type="dxa"/>
          </w:tcPr>
          <w:p w:rsidR="006C36F4" w:rsidRPr="00B91E40" w:rsidRDefault="006C36F4" w:rsidP="00AF6073">
            <w:pPr>
              <w:jc w:val="both"/>
              <w:rPr>
                <w:sz w:val="20"/>
                <w:szCs w:val="20"/>
              </w:rPr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AF6073">
            <w:pPr>
              <w:jc w:val="center"/>
            </w:pPr>
            <w:r>
              <w:t>9</w:t>
            </w:r>
          </w:p>
        </w:tc>
        <w:tc>
          <w:tcPr>
            <w:tcW w:w="592" w:type="dxa"/>
            <w:gridSpan w:val="2"/>
            <w:vAlign w:val="center"/>
          </w:tcPr>
          <w:p w:rsidR="006C36F4" w:rsidRDefault="006C36F4" w:rsidP="00AF607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C36F4" w:rsidRPr="00986A2E" w:rsidRDefault="006C36F4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2A698A" w:rsidRDefault="006C36F4" w:rsidP="00933A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0D0DE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E07680" w:rsidRDefault="006C36F4" w:rsidP="00794F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AF6073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249" w:type="dxa"/>
          </w:tcPr>
          <w:p w:rsidR="006C36F4" w:rsidRPr="001C5249" w:rsidRDefault="006C36F4" w:rsidP="00AF6073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AF6073">
            <w:pPr>
              <w:jc w:val="center"/>
            </w:pPr>
            <w:r>
              <w:t>10</w:t>
            </w:r>
          </w:p>
        </w:tc>
        <w:tc>
          <w:tcPr>
            <w:tcW w:w="592" w:type="dxa"/>
            <w:gridSpan w:val="2"/>
            <w:vAlign w:val="center"/>
          </w:tcPr>
          <w:p w:rsidR="006C36F4" w:rsidRPr="00F6587F" w:rsidRDefault="006C36F4" w:rsidP="002F36E0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986A2E" w:rsidRDefault="006C36F4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B91802" w:rsidRDefault="006C36F4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0D0DE3">
            <w:pPr>
              <w:jc w:val="center"/>
            </w:pPr>
          </w:p>
        </w:tc>
        <w:tc>
          <w:tcPr>
            <w:tcW w:w="851" w:type="dxa"/>
            <w:gridSpan w:val="2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C36F4" w:rsidRPr="008623DF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2F36E0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249" w:type="dxa"/>
          </w:tcPr>
          <w:p w:rsidR="006C36F4" w:rsidRPr="001C5249" w:rsidRDefault="006C36F4" w:rsidP="00AF6073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AF6073">
            <w:pPr>
              <w:jc w:val="center"/>
            </w:pPr>
            <w:r>
              <w:t>11</w:t>
            </w:r>
          </w:p>
        </w:tc>
        <w:tc>
          <w:tcPr>
            <w:tcW w:w="592" w:type="dxa"/>
            <w:gridSpan w:val="2"/>
            <w:vAlign w:val="center"/>
          </w:tcPr>
          <w:p w:rsidR="006C36F4" w:rsidRDefault="006C36F4" w:rsidP="00AF607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C36F4" w:rsidRPr="00986A2E" w:rsidRDefault="006C36F4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6C36F4" w:rsidRPr="006A1934" w:rsidRDefault="006C36F4" w:rsidP="000D0DE3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6C36F4" w:rsidRDefault="006C36F4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0D0DE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8623DF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AF6073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C36F4" w:rsidRPr="0032276A" w:rsidRDefault="006C36F4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AF6073">
            <w:pPr>
              <w:jc w:val="center"/>
            </w:pPr>
            <w:r>
              <w:t>12</w:t>
            </w:r>
          </w:p>
        </w:tc>
        <w:tc>
          <w:tcPr>
            <w:tcW w:w="592" w:type="dxa"/>
            <w:gridSpan w:val="2"/>
            <w:vAlign w:val="center"/>
          </w:tcPr>
          <w:p w:rsidR="006C36F4" w:rsidRPr="00F6587F" w:rsidRDefault="006C36F4" w:rsidP="002F36E0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986A2E" w:rsidRDefault="006C36F4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B47617" w:rsidRDefault="006C36F4" w:rsidP="000D0DE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0D0DE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E07680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2F36E0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2F36E0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2F36E0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C36F4" w:rsidRPr="0032276A" w:rsidRDefault="006C36F4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AF6073">
            <w:pPr>
              <w:jc w:val="center"/>
            </w:pPr>
            <w:r>
              <w:t>13</w:t>
            </w:r>
          </w:p>
        </w:tc>
        <w:tc>
          <w:tcPr>
            <w:tcW w:w="592" w:type="dxa"/>
            <w:gridSpan w:val="2"/>
            <w:vAlign w:val="center"/>
          </w:tcPr>
          <w:p w:rsidR="006C36F4" w:rsidRDefault="006C36F4" w:rsidP="00AF607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B47617" w:rsidRDefault="006C36F4" w:rsidP="00B47617">
            <w:pPr>
              <w:jc w:val="both"/>
            </w:pPr>
          </w:p>
        </w:tc>
        <w:tc>
          <w:tcPr>
            <w:tcW w:w="1786" w:type="dxa"/>
            <w:gridSpan w:val="2"/>
            <w:vAlign w:val="center"/>
          </w:tcPr>
          <w:p w:rsidR="006C36F4" w:rsidRPr="005B2526" w:rsidRDefault="006C36F4" w:rsidP="000D0DE3"/>
        </w:tc>
        <w:tc>
          <w:tcPr>
            <w:tcW w:w="554" w:type="dxa"/>
            <w:vAlign w:val="center"/>
          </w:tcPr>
          <w:p w:rsidR="006C36F4" w:rsidRPr="0026242B" w:rsidRDefault="006C36F4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0D0DE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E07680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AF6073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C36F4" w:rsidRPr="0032276A" w:rsidRDefault="006C36F4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AF6073">
            <w:pPr>
              <w:jc w:val="center"/>
            </w:pPr>
            <w:r>
              <w:t>14</w:t>
            </w:r>
          </w:p>
        </w:tc>
        <w:tc>
          <w:tcPr>
            <w:tcW w:w="592" w:type="dxa"/>
            <w:gridSpan w:val="2"/>
            <w:vAlign w:val="center"/>
          </w:tcPr>
          <w:p w:rsidR="006C36F4" w:rsidRPr="001C5249" w:rsidRDefault="006C36F4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6C36F4" w:rsidRPr="006A1934" w:rsidRDefault="006C36F4" w:rsidP="000D0DE3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0D0DE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E07680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249" w:type="dxa"/>
          </w:tcPr>
          <w:p w:rsidR="006C36F4" w:rsidRPr="001C5249" w:rsidRDefault="006C36F4" w:rsidP="00AF6073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AF6073">
            <w:pPr>
              <w:jc w:val="center"/>
            </w:pPr>
            <w:r>
              <w:t>15</w:t>
            </w:r>
          </w:p>
        </w:tc>
        <w:tc>
          <w:tcPr>
            <w:tcW w:w="592" w:type="dxa"/>
            <w:gridSpan w:val="2"/>
            <w:vAlign w:val="center"/>
          </w:tcPr>
          <w:p w:rsidR="006C36F4" w:rsidRPr="001C5249" w:rsidRDefault="006C36F4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0C1C8D" w:rsidRDefault="006C36F4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0D0DE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E07680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AF6073">
            <w:pPr>
              <w:jc w:val="center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249" w:type="dxa"/>
          </w:tcPr>
          <w:p w:rsidR="006C36F4" w:rsidRPr="001C5249" w:rsidRDefault="006C36F4" w:rsidP="00AF6073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AF6073">
            <w:pPr>
              <w:jc w:val="center"/>
            </w:pPr>
            <w:r>
              <w:t>16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B2664" w:rsidRDefault="006C36F4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B91802" w:rsidRDefault="006C36F4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Default="006C36F4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0D0DE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E07680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AF6073">
            <w:pPr>
              <w:jc w:val="center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249" w:type="dxa"/>
          </w:tcPr>
          <w:p w:rsidR="006C36F4" w:rsidRPr="001C5249" w:rsidRDefault="006C36F4" w:rsidP="00AF6073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AF6073">
            <w:pPr>
              <w:jc w:val="center"/>
            </w:pPr>
            <w:r>
              <w:t>17</w:t>
            </w:r>
          </w:p>
        </w:tc>
        <w:tc>
          <w:tcPr>
            <w:tcW w:w="592" w:type="dxa"/>
            <w:gridSpan w:val="2"/>
            <w:vAlign w:val="center"/>
          </w:tcPr>
          <w:p w:rsidR="006C36F4" w:rsidRPr="001C5249" w:rsidRDefault="006C36F4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C831B7" w:rsidRDefault="006C36F4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9B7BA2" w:rsidRDefault="006C36F4" w:rsidP="000D0DE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E07680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AF6073">
            <w:pPr>
              <w:jc w:val="center"/>
            </w:pPr>
            <w:r>
              <w:t>18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B2664" w:rsidRDefault="006C36F4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6C36F4" w:rsidRPr="00442E68" w:rsidRDefault="006C36F4" w:rsidP="000D0DE3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6C36F4" w:rsidRDefault="006C36F4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844488" w:rsidRDefault="006C36F4" w:rsidP="000D0DE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844488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6C36F4" w:rsidRPr="00754EC3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6C36F4" w:rsidRPr="00844488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AF6073">
            <w:pPr>
              <w:jc w:val="center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249" w:type="dxa"/>
          </w:tcPr>
          <w:p w:rsidR="006C36F4" w:rsidRPr="001C5249" w:rsidRDefault="006C36F4" w:rsidP="00AF6073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AF6073">
            <w:pPr>
              <w:jc w:val="center"/>
            </w:pPr>
            <w:r>
              <w:t>19</w:t>
            </w:r>
          </w:p>
        </w:tc>
        <w:tc>
          <w:tcPr>
            <w:tcW w:w="592" w:type="dxa"/>
            <w:gridSpan w:val="2"/>
            <w:vAlign w:val="center"/>
          </w:tcPr>
          <w:p w:rsidR="006C36F4" w:rsidRDefault="006C36F4" w:rsidP="00AF6073">
            <w:pPr>
              <w:jc w:val="both"/>
            </w:pPr>
          </w:p>
        </w:tc>
        <w:tc>
          <w:tcPr>
            <w:tcW w:w="2593" w:type="dxa"/>
            <w:gridSpan w:val="2"/>
            <w:vAlign w:val="center"/>
          </w:tcPr>
          <w:p w:rsidR="006C36F4" w:rsidRPr="00AF314C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8653A4" w:rsidRDefault="006C36F4" w:rsidP="00AD129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Default="006C36F4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0D0DE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E07680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892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AF6073">
            <w:pPr>
              <w:jc w:val="center"/>
            </w:pPr>
            <w:r>
              <w:t>20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B2664" w:rsidRDefault="006C36F4" w:rsidP="00AF6073">
            <w:pPr>
              <w:jc w:val="center"/>
            </w:pPr>
          </w:p>
        </w:tc>
        <w:tc>
          <w:tcPr>
            <w:tcW w:w="2593" w:type="dxa"/>
            <w:gridSpan w:val="2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6C36F4" w:rsidRPr="008653A4" w:rsidRDefault="006C36F4" w:rsidP="008E2A9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1C5249" w:rsidRDefault="006C36F4" w:rsidP="000D0DE3">
            <w:pPr>
              <w:jc w:val="center"/>
            </w:pPr>
          </w:p>
        </w:tc>
        <w:tc>
          <w:tcPr>
            <w:tcW w:w="567" w:type="dxa"/>
            <w:gridSpan w:val="2"/>
            <w:vAlign w:val="center"/>
          </w:tcPr>
          <w:p w:rsidR="006C36F4" w:rsidRPr="001C5249" w:rsidRDefault="006C36F4" w:rsidP="000D0DE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1C5249" w:rsidRDefault="006C36F4" w:rsidP="000D0DE3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AF6073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6C36F4" w:rsidRPr="001C5249" w:rsidRDefault="006C36F4" w:rsidP="00AF6073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AF6073">
            <w:pPr>
              <w:jc w:val="center"/>
            </w:pPr>
            <w:r>
              <w:t>21</w:t>
            </w:r>
          </w:p>
        </w:tc>
        <w:tc>
          <w:tcPr>
            <w:tcW w:w="592" w:type="dxa"/>
            <w:gridSpan w:val="2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2593" w:type="dxa"/>
            <w:gridSpan w:val="2"/>
          </w:tcPr>
          <w:p w:rsidR="006C36F4" w:rsidRPr="00AF314C" w:rsidRDefault="006C36F4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9A5E3A" w:rsidRDefault="006C36F4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Default="006C36F4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0D0DE3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1C5249" w:rsidRDefault="006C36F4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6C36F4" w:rsidRPr="00E07680" w:rsidRDefault="006C36F4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0D0DE3">
            <w:pPr>
              <w:jc w:val="both"/>
            </w:pPr>
          </w:p>
        </w:tc>
        <w:tc>
          <w:tcPr>
            <w:tcW w:w="892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6C36F4" w:rsidRPr="001C5249" w:rsidRDefault="006C36F4" w:rsidP="00AF6073">
            <w:pPr>
              <w:jc w:val="both"/>
            </w:pPr>
          </w:p>
        </w:tc>
      </w:tr>
      <w:tr w:rsidR="006C36F4" w:rsidRPr="001C5249" w:rsidTr="00AD12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AF6073">
            <w:pPr>
              <w:jc w:val="center"/>
            </w:pPr>
            <w:r>
              <w:t>22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07E28" w:rsidRDefault="006C36F4" w:rsidP="00AF6073">
            <w:pPr>
              <w:jc w:val="center"/>
            </w:pPr>
          </w:p>
        </w:tc>
        <w:tc>
          <w:tcPr>
            <w:tcW w:w="2593" w:type="dxa"/>
            <w:gridSpan w:val="2"/>
          </w:tcPr>
          <w:p w:rsidR="006C36F4" w:rsidRPr="00AF314C" w:rsidRDefault="006C36F4" w:rsidP="00AF607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2A698A" w:rsidRDefault="006C36F4" w:rsidP="00794F9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8E2A9C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8E2A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9B7BA2" w:rsidRDefault="006C36F4" w:rsidP="008E2A9C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6C36F4" w:rsidRPr="006200F3" w:rsidRDefault="006C36F4" w:rsidP="008E2A9C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6C36F4" w:rsidRPr="003F294C" w:rsidRDefault="006C36F4" w:rsidP="008E2A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AF6073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</w:tcPr>
          <w:p w:rsidR="006C36F4" w:rsidRPr="0032276A" w:rsidRDefault="006C36F4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6C36F4" w:rsidRPr="001C5249" w:rsidRDefault="006C36F4" w:rsidP="00AF6073">
            <w:pPr>
              <w:jc w:val="both"/>
            </w:pPr>
          </w:p>
        </w:tc>
      </w:tr>
      <w:tr w:rsidR="006C36F4" w:rsidRPr="001C5249" w:rsidTr="008E2A9C">
        <w:trPr>
          <w:trHeight w:hRule="exact" w:val="454"/>
        </w:trPr>
        <w:tc>
          <w:tcPr>
            <w:tcW w:w="478" w:type="dxa"/>
            <w:vAlign w:val="center"/>
          </w:tcPr>
          <w:p w:rsidR="006C36F4" w:rsidRDefault="006C36F4" w:rsidP="00AF6073">
            <w:pPr>
              <w:jc w:val="center"/>
            </w:pPr>
            <w:r>
              <w:t>23</w:t>
            </w:r>
          </w:p>
        </w:tc>
        <w:tc>
          <w:tcPr>
            <w:tcW w:w="592" w:type="dxa"/>
            <w:gridSpan w:val="2"/>
            <w:vAlign w:val="center"/>
          </w:tcPr>
          <w:p w:rsidR="006C36F4" w:rsidRPr="00A07E28" w:rsidRDefault="006C36F4" w:rsidP="00AF6073">
            <w:pPr>
              <w:jc w:val="center"/>
            </w:pPr>
          </w:p>
        </w:tc>
        <w:tc>
          <w:tcPr>
            <w:tcW w:w="2593" w:type="dxa"/>
            <w:gridSpan w:val="2"/>
          </w:tcPr>
          <w:p w:rsidR="006C36F4" w:rsidRPr="00AF314C" w:rsidRDefault="006C36F4" w:rsidP="00AF607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C36F4" w:rsidRPr="00B91802" w:rsidRDefault="006C36F4" w:rsidP="008E2A9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C36F4" w:rsidRPr="001C5249" w:rsidRDefault="006C36F4" w:rsidP="008E2A9C">
            <w:pPr>
              <w:jc w:val="both"/>
            </w:pPr>
          </w:p>
        </w:tc>
        <w:tc>
          <w:tcPr>
            <w:tcW w:w="554" w:type="dxa"/>
            <w:vAlign w:val="center"/>
          </w:tcPr>
          <w:p w:rsidR="006C36F4" w:rsidRPr="0026242B" w:rsidRDefault="006C36F4" w:rsidP="008E2A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6C36F4" w:rsidRPr="00E07680" w:rsidRDefault="006C36F4" w:rsidP="008E2A9C">
            <w:pPr>
              <w:jc w:val="center"/>
            </w:pPr>
          </w:p>
        </w:tc>
        <w:tc>
          <w:tcPr>
            <w:tcW w:w="851" w:type="dxa"/>
            <w:gridSpan w:val="2"/>
          </w:tcPr>
          <w:p w:rsidR="006C36F4" w:rsidRPr="001C5249" w:rsidRDefault="006C36F4" w:rsidP="008E2A9C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6C36F4" w:rsidRPr="008623DF" w:rsidRDefault="006C36F4" w:rsidP="008E2A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C36F4" w:rsidRPr="001C5249" w:rsidRDefault="006C36F4" w:rsidP="00AF6073">
            <w:pPr>
              <w:jc w:val="center"/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5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606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537" w:type="dxa"/>
          </w:tcPr>
          <w:p w:rsidR="006C36F4" w:rsidRPr="001C5249" w:rsidRDefault="006C36F4" w:rsidP="00AF6073">
            <w:pPr>
              <w:jc w:val="both"/>
            </w:pPr>
          </w:p>
        </w:tc>
        <w:tc>
          <w:tcPr>
            <w:tcW w:w="1249" w:type="dxa"/>
          </w:tcPr>
          <w:p w:rsidR="006C36F4" w:rsidRPr="001C5249" w:rsidRDefault="006C36F4" w:rsidP="00AF6073">
            <w:pPr>
              <w:jc w:val="both"/>
            </w:pPr>
          </w:p>
        </w:tc>
      </w:tr>
    </w:tbl>
    <w:p w:rsidR="0034248D" w:rsidRDefault="0034248D" w:rsidP="0034248D">
      <w:pPr>
        <w:jc w:val="center"/>
      </w:pPr>
      <w:r>
        <w:lastRenderedPageBreak/>
        <w:t>Лист регистрации изменений</w:t>
      </w:r>
    </w:p>
    <w:tbl>
      <w:tblPr>
        <w:tblStyle w:val="a8"/>
        <w:tblW w:w="21724" w:type="dxa"/>
        <w:tblInd w:w="164" w:type="dxa"/>
        <w:tblLayout w:type="fixed"/>
        <w:tblLook w:val="01E0"/>
      </w:tblPr>
      <w:tblGrid>
        <w:gridCol w:w="1036"/>
        <w:gridCol w:w="1030"/>
        <w:gridCol w:w="1030"/>
        <w:gridCol w:w="1029"/>
        <w:gridCol w:w="1030"/>
        <w:gridCol w:w="1030"/>
        <w:gridCol w:w="1030"/>
        <w:gridCol w:w="1027"/>
        <w:gridCol w:w="1027"/>
        <w:gridCol w:w="1031"/>
        <w:gridCol w:w="1032"/>
        <w:gridCol w:w="1030"/>
        <w:gridCol w:w="1027"/>
        <w:gridCol w:w="1027"/>
        <w:gridCol w:w="1027"/>
        <w:gridCol w:w="1046"/>
        <w:gridCol w:w="1030"/>
        <w:gridCol w:w="1027"/>
        <w:gridCol w:w="1124"/>
        <w:gridCol w:w="1027"/>
        <w:gridCol w:w="1027"/>
      </w:tblGrid>
      <w:tr w:rsidR="00E30324" w:rsidRPr="006005F7">
        <w:tc>
          <w:tcPr>
            <w:tcW w:w="1036" w:type="dxa"/>
            <w:vMerge w:val="restart"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Изм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119" w:type="dxa"/>
            <w:gridSpan w:val="4"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Номера листов (страниц)</w:t>
            </w:r>
          </w:p>
        </w:tc>
        <w:tc>
          <w:tcPr>
            <w:tcW w:w="1030" w:type="dxa"/>
            <w:vMerge w:val="restart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 листов (страниц) в док</w:t>
            </w:r>
            <w:r>
              <w:rPr>
                <w:sz w:val="18"/>
                <w:szCs w:val="18"/>
              </w:rPr>
              <w:t>у</w:t>
            </w:r>
            <w:r>
              <w:rPr>
                <w:sz w:val="18"/>
                <w:szCs w:val="18"/>
              </w:rPr>
              <w:t>менте</w:t>
            </w:r>
          </w:p>
        </w:tc>
        <w:tc>
          <w:tcPr>
            <w:tcW w:w="1030" w:type="dxa"/>
            <w:vMerge w:val="restart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документа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997393" w:rsidRDefault="000E7D3B" w:rsidP="00997393">
            <w:pPr>
              <w:rPr>
                <w:sz w:val="16"/>
                <w:szCs w:val="16"/>
              </w:rPr>
            </w:pPr>
            <w:r w:rsidRPr="00997393">
              <w:rPr>
                <w:sz w:val="16"/>
                <w:szCs w:val="16"/>
              </w:rPr>
              <w:t xml:space="preserve">Входящий номер </w:t>
            </w:r>
            <w:proofErr w:type="spellStart"/>
            <w:r w:rsidRPr="00997393"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>опровод</w:t>
            </w:r>
            <w:proofErr w:type="spellEnd"/>
            <w:r>
              <w:rPr>
                <w:sz w:val="16"/>
                <w:szCs w:val="16"/>
              </w:rPr>
              <w:t>. докум</w:t>
            </w:r>
            <w:proofErr w:type="gramStart"/>
            <w:r>
              <w:rPr>
                <w:sz w:val="16"/>
                <w:szCs w:val="16"/>
              </w:rPr>
              <w:t>..</w:t>
            </w:r>
            <w:proofErr w:type="gramEnd"/>
            <w:r>
              <w:rPr>
                <w:sz w:val="16"/>
                <w:szCs w:val="16"/>
              </w:rPr>
              <w:t>и дата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997393" w:rsidRDefault="00E30324" w:rsidP="006005F7">
            <w:pPr>
              <w:jc w:val="center"/>
            </w:pPr>
            <w:r>
              <w:t>По</w:t>
            </w:r>
            <w:r>
              <w:t>д</w:t>
            </w:r>
            <w:r>
              <w:t>пись</w:t>
            </w:r>
          </w:p>
        </w:tc>
        <w:tc>
          <w:tcPr>
            <w:tcW w:w="1031" w:type="dxa"/>
            <w:vMerge w:val="restart"/>
            <w:vAlign w:val="center"/>
          </w:tcPr>
          <w:p w:rsidR="00E30324" w:rsidRPr="00EE6188" w:rsidRDefault="00E30324" w:rsidP="006005F7">
            <w:pPr>
              <w:jc w:val="center"/>
            </w:pPr>
            <w:r>
              <w:t>Дата</w:t>
            </w:r>
          </w:p>
        </w:tc>
        <w:tc>
          <w:tcPr>
            <w:tcW w:w="1032" w:type="dxa"/>
            <w:tcBorders>
              <w:top w:val="nil"/>
              <w:bottom w:val="nil"/>
            </w:tcBorders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0" w:type="dxa"/>
            <w:vMerge w:val="restart"/>
            <w:vAlign w:val="center"/>
          </w:tcPr>
          <w:p w:rsidR="00E30324" w:rsidRPr="006005F7" w:rsidRDefault="00E30324" w:rsidP="00A01D4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Изм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127" w:type="dxa"/>
            <w:gridSpan w:val="4"/>
            <w:vAlign w:val="center"/>
          </w:tcPr>
          <w:p w:rsidR="00E30324" w:rsidRPr="006005F7" w:rsidRDefault="00E30324" w:rsidP="00A01D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Номера листов (страниц)</w:t>
            </w:r>
          </w:p>
        </w:tc>
        <w:tc>
          <w:tcPr>
            <w:tcW w:w="1030" w:type="dxa"/>
            <w:vMerge w:val="restart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 листов (страниц) в док</w:t>
            </w:r>
            <w:r>
              <w:rPr>
                <w:sz w:val="18"/>
                <w:szCs w:val="18"/>
              </w:rPr>
              <w:t>у</w:t>
            </w:r>
            <w:r>
              <w:rPr>
                <w:sz w:val="18"/>
                <w:szCs w:val="18"/>
              </w:rPr>
              <w:t>менте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документа</w:t>
            </w:r>
          </w:p>
        </w:tc>
        <w:tc>
          <w:tcPr>
            <w:tcW w:w="1124" w:type="dxa"/>
            <w:vMerge w:val="restart"/>
            <w:vAlign w:val="center"/>
          </w:tcPr>
          <w:p w:rsidR="00E30324" w:rsidRPr="00997393" w:rsidRDefault="00E30324" w:rsidP="00A01D4D">
            <w:pPr>
              <w:rPr>
                <w:sz w:val="16"/>
                <w:szCs w:val="16"/>
              </w:rPr>
            </w:pPr>
            <w:r w:rsidRPr="00997393">
              <w:rPr>
                <w:sz w:val="16"/>
                <w:szCs w:val="16"/>
              </w:rPr>
              <w:t xml:space="preserve">Входящий номер </w:t>
            </w:r>
            <w:proofErr w:type="spellStart"/>
            <w:r w:rsidRPr="00997393"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>о</w:t>
            </w:r>
            <w:r>
              <w:rPr>
                <w:sz w:val="16"/>
                <w:szCs w:val="16"/>
              </w:rPr>
              <w:t>провод</w:t>
            </w:r>
            <w:proofErr w:type="spellEnd"/>
            <w:r>
              <w:rPr>
                <w:sz w:val="16"/>
                <w:szCs w:val="16"/>
              </w:rPr>
              <w:t>.</w:t>
            </w:r>
            <w:proofErr w:type="gramStart"/>
            <w:r>
              <w:rPr>
                <w:sz w:val="16"/>
                <w:szCs w:val="16"/>
              </w:rPr>
              <w:t xml:space="preserve"> .</w:t>
            </w:r>
            <w:proofErr w:type="gramEnd"/>
            <w:r>
              <w:rPr>
                <w:sz w:val="16"/>
                <w:szCs w:val="16"/>
              </w:rPr>
              <w:t>докум..и дата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997393" w:rsidRDefault="00E30324" w:rsidP="00A01D4D">
            <w:pPr>
              <w:jc w:val="center"/>
            </w:pPr>
            <w:r>
              <w:t>По</w:t>
            </w:r>
            <w:r>
              <w:t>д</w:t>
            </w:r>
            <w:r>
              <w:t>пись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EE6188" w:rsidRDefault="00E30324" w:rsidP="00A01D4D">
            <w:pPr>
              <w:jc w:val="center"/>
            </w:pPr>
            <w:r>
              <w:t>Дата</w:t>
            </w:r>
          </w:p>
        </w:tc>
      </w:tr>
      <w:tr w:rsidR="00E30324" w:rsidRPr="006005F7">
        <w:tc>
          <w:tcPr>
            <w:tcW w:w="1036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0" w:type="dxa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</w:t>
            </w:r>
            <w:r w:rsidRPr="00710857">
              <w:rPr>
                <w:sz w:val="18"/>
                <w:szCs w:val="18"/>
              </w:rPr>
              <w:t>змене</w:t>
            </w:r>
            <w:r w:rsidRPr="00710857"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ных</w:t>
            </w:r>
          </w:p>
        </w:tc>
        <w:tc>
          <w:tcPr>
            <w:tcW w:w="1030" w:type="dxa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Замене</w:t>
            </w: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ных</w:t>
            </w:r>
            <w:proofErr w:type="gramEnd"/>
          </w:p>
        </w:tc>
        <w:tc>
          <w:tcPr>
            <w:tcW w:w="1029" w:type="dxa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Новых</w:t>
            </w:r>
          </w:p>
        </w:tc>
        <w:tc>
          <w:tcPr>
            <w:tcW w:w="1030" w:type="dxa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Аннул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рованных</w:t>
            </w:r>
          </w:p>
        </w:tc>
        <w:tc>
          <w:tcPr>
            <w:tcW w:w="1030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0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1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0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</w:t>
            </w:r>
            <w:r w:rsidRPr="00710857">
              <w:rPr>
                <w:sz w:val="18"/>
                <w:szCs w:val="18"/>
              </w:rPr>
              <w:t>змене</w:t>
            </w:r>
            <w:r w:rsidRPr="00710857"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ных</w:t>
            </w:r>
          </w:p>
        </w:tc>
        <w:tc>
          <w:tcPr>
            <w:tcW w:w="1027" w:type="dxa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Замене</w:t>
            </w: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ных</w:t>
            </w:r>
            <w:proofErr w:type="gramEnd"/>
          </w:p>
        </w:tc>
        <w:tc>
          <w:tcPr>
            <w:tcW w:w="1027" w:type="dxa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Новых</w:t>
            </w:r>
          </w:p>
        </w:tc>
        <w:tc>
          <w:tcPr>
            <w:tcW w:w="1046" w:type="dxa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Аннул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рованных</w:t>
            </w:r>
          </w:p>
        </w:tc>
        <w:tc>
          <w:tcPr>
            <w:tcW w:w="1030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4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</w:tbl>
    <w:p w:rsidR="00077CFD" w:rsidRDefault="00997932" w:rsidP="00BE2C66">
      <w:pPr>
        <w:tabs>
          <w:tab w:val="left" w:pos="15120"/>
        </w:tabs>
        <w:jc w:val="both"/>
        <w:rPr>
          <w:rFonts w:ascii="a_Timer" w:hAnsi="a_Timer"/>
          <w:sz w:val="16"/>
        </w:rPr>
      </w:pPr>
      <w:r>
        <w:rPr>
          <w:rFonts w:ascii="a_Timer" w:hAnsi="a_Timer"/>
          <w:sz w:val="16"/>
        </w:rPr>
        <w:t xml:space="preserve"> </w:t>
      </w:r>
      <w:r w:rsidR="00BE2C66">
        <w:rPr>
          <w:rFonts w:ascii="a_Timer" w:hAnsi="a_Timer"/>
          <w:sz w:val="16"/>
        </w:rPr>
        <w:t xml:space="preserve"> </w:t>
      </w:r>
    </w:p>
    <w:sectPr w:rsidR="00077CFD" w:rsidSect="001D1262">
      <w:headerReference w:type="default" r:id="rId16"/>
      <w:footerReference w:type="default" r:id="rId17"/>
      <w:headerReference w:type="first" r:id="rId18"/>
      <w:footerReference w:type="first" r:id="rId19"/>
      <w:pgSz w:w="23814" w:h="16840" w:orient="landscape" w:code="263"/>
      <w:pgMar w:top="357" w:right="981" w:bottom="1304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047" w:rsidRDefault="00373047">
      <w:r>
        <w:separator/>
      </w:r>
    </w:p>
  </w:endnote>
  <w:endnote w:type="continuationSeparator" w:id="0">
    <w:p w:rsidR="00373047" w:rsidRDefault="003730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_Timer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DDB" w:rsidRDefault="00D73DDB">
    <w:pPr>
      <w:pStyle w:val="a4"/>
    </w:pPr>
    <w:r w:rsidRPr="009219A2">
      <w:rPr>
        <w:noProof/>
        <w:sz w:val="20"/>
      </w:rPr>
      <w:pict>
        <v:group id="_x0000_s2096" style="position:absolute;margin-left:810pt;margin-top:-9.9pt;width:306pt;height:43.2pt;z-index:251641344" coordorigin="17280,15660" coordsize="6120,864">
          <v:shapetype id="_x0000_t202" coordsize="21600,21600" o:spt="202" path="m,l,21600r21600,l21600,xe">
            <v:stroke joinstyle="miter"/>
            <v:path gradientshapeok="t" o:connecttype="rect"/>
          </v:shapetype>
          <v:shape id="_x0000_s2089" type="#_x0000_t202" style="position:absolute;left:17280;top:15840;width:5328;height:576" o:regroupid="5" filled="f" stroked="f">
            <v:textbox style="mso-next-textbox:#_x0000_s2089">
              <w:txbxContent>
                <w:p w:rsidR="00D73DDB" w:rsidRPr="00A36FF6" w:rsidRDefault="00D73DDB" w:rsidP="00D52990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bCs/>
                      <w:sz w:val="36"/>
                      <w:szCs w:val="36"/>
                    </w:rPr>
                    <w:t>23321.362123.001</w:t>
                  </w:r>
                </w:p>
                <w:p w:rsidR="00D73DDB" w:rsidRPr="00D52990" w:rsidRDefault="00D73DDB" w:rsidP="00D52990">
                  <w:pPr>
                    <w:jc w:val="center"/>
                    <w:rPr>
                      <w:szCs w:val="32"/>
                    </w:rPr>
                  </w:pPr>
                </w:p>
              </w:txbxContent>
            </v:textbox>
          </v:shape>
          <v:group id="_x0000_s2095" style="position:absolute;left:22680;top:15660;width:720;height:864" coordorigin="10944,15525" coordsize="720,864">
            <v:shape id="_x0000_s2088" type="#_x0000_t202" style="position:absolute;left:10944;top:15525;width:720;height:495" o:regroupid="5" filled="f" stroked="f">
              <v:textbox style="mso-next-textbox:#_x0000_s2088">
                <w:txbxContent>
                  <w:p w:rsidR="00D73DDB" w:rsidRDefault="00D73DDB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  <v:shape id="_x0000_s2090" type="#_x0000_t202" style="position:absolute;left:10944;top:15957;width:720;height:432" o:regroupid="5" filled="f" stroked="f">
              <v:textbox style="mso-next-textbox:#_x0000_s2090">
                <w:txbxContent>
                  <w:p w:rsidR="00D73DDB" w:rsidRDefault="00D73DDB">
                    <w:pPr>
                      <w:jc w:val="center"/>
                      <w:rPr>
                        <w:rFonts w:ascii="a_Timer" w:hAnsi="a_Timer"/>
                        <w:b/>
                        <w:sz w:val="28"/>
                      </w:rPr>
                    </w:pPr>
                    <w:r>
                      <w:rPr>
                        <w:rStyle w:val="a5"/>
                        <w:rFonts w:ascii="a_Timer" w:hAnsi="a_Timer"/>
                        <w:b/>
                        <w:sz w:val="28"/>
                      </w:rPr>
                      <w:fldChar w:fldCharType="begin"/>
                    </w:r>
                    <w:r>
                      <w:rPr>
                        <w:rStyle w:val="a5"/>
                        <w:rFonts w:ascii="a_Timer" w:hAnsi="a_Timer"/>
                        <w:b/>
                        <w:sz w:val="28"/>
                      </w:rPr>
                      <w:instrText xml:space="preserve"> PAGE </w:instrText>
                    </w:r>
                    <w:r>
                      <w:rPr>
                        <w:rStyle w:val="a5"/>
                        <w:rFonts w:ascii="a_Timer" w:hAnsi="a_Timer"/>
                        <w:b/>
                        <w:sz w:val="28"/>
                      </w:rPr>
                      <w:fldChar w:fldCharType="separate"/>
                    </w:r>
                    <w:r w:rsidR="002C57AB">
                      <w:rPr>
                        <w:rStyle w:val="a5"/>
                        <w:rFonts w:ascii="a_Timer" w:hAnsi="a_Timer"/>
                        <w:b/>
                        <w:noProof/>
                        <w:sz w:val="28"/>
                      </w:rPr>
                      <w:t>14</w:t>
                    </w:r>
                    <w:r>
                      <w:rPr>
                        <w:rStyle w:val="a5"/>
                        <w:rFonts w:ascii="a_Timer" w:hAnsi="a_Timer"/>
                        <w:b/>
                        <w:sz w:val="28"/>
                      </w:rPr>
                      <w:fldChar w:fldCharType="end"/>
                    </w:r>
                  </w:p>
                </w:txbxContent>
              </v:textbox>
            </v:shape>
          </v:group>
        </v:group>
      </w:pict>
    </w:r>
    <w:r w:rsidRPr="009219A2">
      <w:rPr>
        <w:noProof/>
        <w:sz w:val="20"/>
      </w:rPr>
      <w:pict>
        <v:rect id="_x0000_s2161" style="position:absolute;margin-left:2.85pt;margin-top:2.85pt;width:1184.9pt;height:836.2pt;z-index:-251632128;mso-wrap-edited:f;mso-position-horizontal-relative:page;mso-position-vertical-relative:page" wrapcoords="-14 0 -14 21600 21614 21600 21614 0 -14 0" filled="f">
          <w10:wrap anchorx="page" anchory="page"/>
          <w10:anchorlock/>
        </v:rect>
      </w:pict>
    </w:r>
    <w:r w:rsidRPr="009219A2">
      <w:rPr>
        <w:noProof/>
        <w:sz w:val="20"/>
      </w:rPr>
      <w:pict>
        <v:group id="_x0000_s2098" style="position:absolute;margin-left:25.5pt;margin-top:493.3pt;width:34pt;height:240.95pt;z-index:251639296;mso-position-horizontal-relative:page;mso-position-vertical-relative:page" coordorigin="445,9829" coordsize="680,4819">
          <v:line id="_x0000_s2073" style="position:absolute" from="445,14648" to="1125,14648" o:regroupid="7"/>
          <v:line id="_x0000_s2074" style="position:absolute" from="445,12664" to="1125,12664" o:regroupid="7"/>
          <v:line id="_x0000_s2075" style="position:absolute" from="445,11246" to="1125,11246" o:regroupid="7"/>
          <v:line id="_x0000_s2076" style="position:absolute" from="445,9829" to="1125,9829" o:regroupid="7"/>
          <w10:wrap anchorx="page" anchory="page"/>
          <w10:anchorlock/>
        </v:group>
      </w:pict>
    </w:r>
    <w:r w:rsidRPr="009219A2">
      <w:rPr>
        <w:noProof/>
        <w:sz w:val="20"/>
      </w:rPr>
      <w:pict>
        <v:line id="_x0000_s2052" style="position:absolute;z-index:251632128;mso-position-horizontal-relative:page;mso-position-vertical-relative:page" from="649.2pt,810.8pt" to="861.8pt,810.8pt" o:regroupid="2">
          <w10:wrap anchorx="page" anchory="page"/>
          <w10:anchorlock/>
        </v:line>
      </w:pict>
    </w:r>
    <w:r w:rsidRPr="009219A2">
      <w:rPr>
        <w:noProof/>
        <w:sz w:val="20"/>
      </w:rPr>
      <w:pict>
        <v:group id="_x0000_s2097" style="position:absolute;margin-left:581.2pt;margin-top:810.8pt;width:219.6pt;height:14.45pt;z-index:251643392;mso-position-vertical-relative:page" coordorigin="1008,16101" coordsize="4392,289">
          <v:group id="_x0000_s2092" style="position:absolute;left:1008;top:16101;width:1152;height:289" coordorigin="1008,16101" coordsize="1152,289">
            <v:shape id="_x0000_s2083" type="#_x0000_t202" style="position:absolute;left:1008;top:16102;width:576;height:288" o:regroupid="5" filled="f" stroked="f">
              <v:textbox style="mso-next-textbox:#_x0000_s2083">
                <w:txbxContent>
                  <w:p w:rsidR="00D73DDB" w:rsidRDefault="00D73DDB">
                    <w:pPr>
                      <w:jc w:val="center"/>
                      <w:rPr>
                        <w:rFonts w:ascii="Garamond" w:hAnsi="Garamond"/>
                        <w:sz w:val="16"/>
                      </w:rPr>
                    </w:pPr>
                    <w:proofErr w:type="spellStart"/>
                    <w:r>
                      <w:rPr>
                        <w:rFonts w:ascii="a_Timer" w:hAnsi="a_Timer"/>
                        <w:sz w:val="14"/>
                      </w:rPr>
                      <w:t>Изм</w:t>
                    </w:r>
                    <w:proofErr w:type="spellEnd"/>
                    <w:r>
                      <w:rPr>
                        <w:rFonts w:ascii="Garamond" w:hAnsi="Garamond"/>
                        <w:sz w:val="16"/>
                      </w:rPr>
                      <w:t>.</w:t>
                    </w:r>
                  </w:p>
                </w:txbxContent>
              </v:textbox>
            </v:shape>
            <v:shape id="_x0000_s2084" type="#_x0000_t202" style="position:absolute;left:1440;top:16101;width:720;height:288" o:regroupid="5" filled="f" stroked="f">
              <v:textbox style="mso-next-textbox:#_x0000_s2084">
                <w:txbxContent>
                  <w:p w:rsidR="00D73DDB" w:rsidRDefault="00D73DDB">
                    <w:pPr>
                      <w:jc w:val="center"/>
                      <w:rPr>
                        <w:rFonts w:ascii="a_Timer" w:hAnsi="a_Timer"/>
                        <w:sz w:val="14"/>
                      </w:rPr>
                    </w:pPr>
                    <w:r>
                      <w:rPr>
                        <w:rFonts w:ascii="a_Timer" w:hAnsi="a_Timer"/>
                        <w:sz w:val="14"/>
                      </w:rPr>
                      <w:t>Лист</w:t>
                    </w:r>
                  </w:p>
                </w:txbxContent>
              </v:textbox>
            </v:shape>
          </v:group>
          <v:group id="_x0000_s2094" style="position:absolute;left:2160;top:16101;width:3240;height:279" coordorigin="2160,16101" coordsize="3312,288">
            <v:group id="_x0000_s2093" style="position:absolute;left:2160;top:16101;width:2736;height:288" coordorigin="2160,16101" coordsize="2736,288">
              <v:shape id="_x0000_s2085" type="#_x0000_t202" style="position:absolute;left:2160;top:16101;width:1872;height:288" o:regroupid="5" filled="f" stroked="f">
                <v:textbox style="mso-next-textbox:#_x0000_s2085">
                  <w:txbxContent>
                    <w:p w:rsidR="00D73DDB" w:rsidRDefault="00D73DDB">
                      <w:pPr>
                        <w:jc w:val="center"/>
                        <w:rPr>
                          <w:rFonts w:ascii="a_Timer" w:hAnsi="a_Timer"/>
                          <w:sz w:val="14"/>
                          <w:lang w:val="en-US"/>
                        </w:rPr>
                      </w:pPr>
                      <w:r>
                        <w:rPr>
                          <w:rFonts w:ascii="a_Timer" w:hAnsi="a_Timer"/>
                          <w:sz w:val="14"/>
                        </w:rPr>
                        <w:t>№ документа</w:t>
                      </w:r>
                    </w:p>
                  </w:txbxContent>
                </v:textbox>
              </v:shape>
              <v:shape id="_x0000_s2086" type="#_x0000_t202" style="position:absolute;left:3888;top:16101;width:1008;height:288" o:regroupid="5" filled="f" stroked="f">
                <v:textbox style="mso-next-textbox:#_x0000_s2086">
                  <w:txbxContent>
                    <w:p w:rsidR="00D73DDB" w:rsidRDefault="00D73DDB">
                      <w:pPr>
                        <w:jc w:val="center"/>
                        <w:rPr>
                          <w:rFonts w:ascii="a_Timer" w:hAnsi="a_Timer"/>
                          <w:sz w:val="14"/>
                        </w:rPr>
                      </w:pPr>
                      <w:r>
                        <w:rPr>
                          <w:rFonts w:ascii="a_Timer" w:hAnsi="a_Timer"/>
                          <w:sz w:val="14"/>
                        </w:rPr>
                        <w:t>Подпись</w:t>
                      </w:r>
                    </w:p>
                  </w:txbxContent>
                </v:textbox>
              </v:shape>
            </v:group>
            <v:shape id="_x0000_s2087" type="#_x0000_t202" style="position:absolute;left:4752;top:16101;width:720;height:288" o:regroupid="5" filled="f" stroked="f">
              <v:textbox style="mso-next-textbox:#_x0000_s2087">
                <w:txbxContent>
                  <w:p w:rsidR="00D73DDB" w:rsidRDefault="00D73DDB">
                    <w:pPr>
                      <w:jc w:val="center"/>
                      <w:rPr>
                        <w:rFonts w:ascii="a_Timer" w:hAnsi="a_Timer"/>
                        <w:sz w:val="14"/>
                      </w:rPr>
                    </w:pPr>
                    <w:r>
                      <w:rPr>
                        <w:rFonts w:ascii="a_Timer" w:hAnsi="a_Timer"/>
                        <w:sz w:val="14"/>
                      </w:rPr>
                      <w:t>Дата</w:t>
                    </w:r>
                  </w:p>
                </w:txbxContent>
              </v:textbox>
            </v:shape>
          </v:group>
          <w10:wrap anchory="page"/>
          <w10:anchorlock/>
        </v:group>
      </w:pict>
    </w:r>
    <w:r w:rsidRPr="009219A2">
      <w:rPr>
        <w:noProof/>
        <w:sz w:val="20"/>
      </w:rPr>
      <w:pict>
        <v:line id="_x0000_s2056" style="position:absolute;z-index:251634176;mso-position-horizontal-relative:page;mso-position-vertical-relative:page" from="1145.35pt,799.45pt" to="1173.7pt,799.45pt" o:regroupid="4">
          <w10:wrap anchorx="page" anchory="page"/>
          <w10:anchorlock/>
        </v:line>
      </w:pict>
    </w:r>
    <w:r w:rsidRPr="009219A2">
      <w:rPr>
        <w:noProof/>
        <w:sz w:val="20"/>
      </w:rPr>
      <w:pict>
        <v:rect id="_x0000_s2091" style="position:absolute;margin-left:59.55pt;margin-top:17pt;width:1114pt;height:807.85pt;z-index:-251674112;mso-wrap-edited:f;mso-position-horizontal-relative:page;mso-position-vertical-relative:page" wrapcoords="-14 0 -14 21600 21614 21600 21614 0 -14 0" filled="f">
          <w10:wrap anchorx="page" anchory="page"/>
          <w10:anchorlock/>
        </v:rect>
      </w:pict>
    </w:r>
    <w:r w:rsidRPr="009219A2">
      <w:rPr>
        <w:noProof/>
        <w:sz w:val="20"/>
      </w:rPr>
      <w:pict>
        <v:group id="_x0000_s2060" style="position:absolute;margin-left:669.05pt;margin-top:782.45pt;width:192.8pt;height:42.5pt;z-index:251636224;mso-position-horizontal-relative:page;mso-position-vertical-relative:page" coordorigin="1588,15705" coordsize="3856,850" o:regroupid="6">
          <v:line id="_x0000_s2061" style="position:absolute;flip:y" from="1588,15705" to="1588,16555"/>
          <v:line id="_x0000_s2062" style="position:absolute;flip:y" from="2155,15705" to="2155,16555"/>
          <v:line id="_x0000_s2063" style="position:absolute;flip:y" from="4026,15705" to="4026,16555"/>
          <v:line id="_x0000_s2064" style="position:absolute;flip:y" from="4877,15705" to="4877,16555"/>
          <v:line id="_x0000_s2065" style="position:absolute;flip:y" from="5444,15705" to="5444,16555"/>
          <w10:wrap anchorx="page" anchory="page"/>
          <w10:anchorlock/>
        </v:group>
      </w:pict>
    </w:r>
    <w:r w:rsidRPr="009219A2">
      <w:rPr>
        <w:noProof/>
        <w:sz w:val="20"/>
      </w:rPr>
      <w:pict>
        <v:line id="_x0000_s2057" style="position:absolute;flip:y;z-index:251635200;mso-position-horizontal-relative:page;mso-position-vertical-relative:page" from="1145.35pt,782.45pt" to="1145.35pt,824.95pt" o:regroupid="4">
          <w10:wrap anchorx="page" anchory="page"/>
          <w10:anchorlock/>
        </v:line>
      </w:pict>
    </w:r>
    <w:r w:rsidRPr="009219A2">
      <w:rPr>
        <w:noProof/>
        <w:sz w:val="20"/>
      </w:rPr>
      <w:pict>
        <v:line id="_x0000_s2054" style="position:absolute;z-index:251633152;mso-position-horizontal-relative:page;mso-position-vertical-relative:page" from="649.2pt,796.65pt" to="861.8pt,796.65pt" o:regroupid="3">
          <w10:wrap anchorx="page" anchory="page"/>
          <w10:anchorlock/>
        </v:line>
      </w:pict>
    </w:r>
    <w:r w:rsidRPr="009219A2">
      <w:rPr>
        <w:noProof/>
        <w:sz w:val="20"/>
      </w:rPr>
      <w:pict>
        <v:rect id="_x0000_s2050" style="position:absolute;margin-left:649.2pt;margin-top:782.45pt;width:524.4pt;height:42.5pt;z-index:-251685376;mso-wrap-edited:f;mso-position-horizontal-relative:page;mso-position-vertical-relative:page" wrapcoords="-31 0 -31 21600 21631 21600 21631 0 -31 0" o:regroupid="1">
          <w10:wrap anchorx="page" anchory="page"/>
          <w10:anchorlock/>
        </v:rect>
      </w:pict>
    </w: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DDB" w:rsidRDefault="00D73DDB">
    <w:pPr>
      <w:pStyle w:val="a4"/>
    </w:pPr>
    <w:r w:rsidRPr="009219A2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9" type="#_x0000_t202" style="position:absolute;margin-left:783pt;margin-top:-72.9pt;width:324pt;height:36pt;z-index:251682304" filled="f" stroked="f">
          <v:textbox style="mso-next-textbox:#_x0000_s2159" inset=",2.3mm">
            <w:txbxContent>
              <w:p w:rsidR="00D73DDB" w:rsidRPr="00B42A14" w:rsidRDefault="00D73DDB" w:rsidP="00816ED0">
                <w:pPr>
                  <w:jc w:val="center"/>
                  <w:rPr>
                    <w:sz w:val="36"/>
                    <w:szCs w:val="36"/>
                  </w:rPr>
                </w:pPr>
                <w:r>
                  <w:rPr>
                    <w:bCs/>
                    <w:sz w:val="36"/>
                    <w:szCs w:val="36"/>
                  </w:rPr>
                  <w:t xml:space="preserve">23321362123.001 </w:t>
                </w:r>
              </w:p>
            </w:txbxContent>
          </v:textbox>
        </v:shape>
      </w:pict>
    </w:r>
    <w:r w:rsidRPr="009219A2">
      <w:rPr>
        <w:noProof/>
        <w:sz w:val="20"/>
      </w:rPr>
      <w:pict>
        <v:shape id="_x0000_s2158" type="#_x0000_t202" style="position:absolute;margin-left:783pt;margin-top:-36.9pt;width:182.85pt;height:65.2pt;z-index:251681280" filled="f" stroked="f">
          <v:textbox style="mso-next-textbox:#_x0000_s2158">
            <w:txbxContent>
              <w:p w:rsidR="00D73DDB" w:rsidRPr="006812FB" w:rsidRDefault="00D73DDB">
                <w:pPr>
                  <w:rPr>
                    <w:sz w:val="40"/>
                    <w:szCs w:val="40"/>
                  </w:rPr>
                </w:pPr>
                <w:r w:rsidRPr="006812FB">
                  <w:rPr>
                    <w:rFonts w:ascii="a_Timer" w:hAnsi="a_Timer"/>
                    <w:sz w:val="40"/>
                    <w:szCs w:val="40"/>
                  </w:rPr>
                  <w:t>Отсек нагнетателей</w:t>
                </w:r>
              </w:p>
            </w:txbxContent>
          </v:textbox>
        </v:shape>
      </w:pict>
    </w:r>
    <w:r w:rsidRPr="009219A2">
      <w:rPr>
        <w:noProof/>
        <w:sz w:val="20"/>
      </w:rPr>
      <w:pict>
        <v:group id="_x0000_s2135" style="position:absolute;margin-left:648.1pt;margin-top:756.1pt;width:48.45pt;height:1in;z-index:251668992;mso-position-horizontal-relative:page;mso-position-vertical-relative:page" coordorigin="1008,14980" coordsize="1152,1440">
          <v:shape id="_x0000_s2136" type="#_x0000_t202" style="position:absolute;left:1008;top:14980;width:1152;height:288" filled="f" stroked="f">
            <v:textbox style="mso-next-textbox:#_x0000_s2136" inset=".5mm,.3mm,.5mm,.3mm">
              <w:txbxContent>
                <w:p w:rsidR="00D73DDB" w:rsidRDefault="00D73DDB">
                  <w:pPr>
                    <w:pStyle w:val="4"/>
                    <w:rPr>
                      <w:bCs/>
                      <w:sz w:val="16"/>
                    </w:rPr>
                  </w:pPr>
                  <w:r>
                    <w:rPr>
                      <w:bCs/>
                      <w:sz w:val="16"/>
                    </w:rPr>
                    <w:t>Разработал</w:t>
                  </w:r>
                </w:p>
              </w:txbxContent>
            </v:textbox>
          </v:shape>
          <v:shape id="_x0000_s2137" type="#_x0000_t202" style="position:absolute;left:1008;top:15268;width:1152;height:288" filled="f" stroked="f">
            <v:textbox style="mso-next-textbox:#_x0000_s2137" inset=".5mm,.3mm,.5mm,.3mm">
              <w:txbxContent>
                <w:p w:rsidR="00D73DDB" w:rsidRDefault="00D73DDB">
                  <w:pPr>
                    <w:pStyle w:val="4"/>
                    <w:rPr>
                      <w:bCs/>
                      <w:sz w:val="16"/>
                    </w:rPr>
                  </w:pPr>
                  <w:r>
                    <w:rPr>
                      <w:bCs/>
                      <w:sz w:val="16"/>
                    </w:rPr>
                    <w:t>Проверил</w:t>
                  </w:r>
                </w:p>
              </w:txbxContent>
            </v:textbox>
          </v:shape>
          <v:shape id="_x0000_s2138" type="#_x0000_t202" style="position:absolute;left:1008;top:15844;width:1152;height:288" filled="f" stroked="f">
            <v:textbox style="mso-next-textbox:#_x0000_s2138" inset=".5mm,.3mm,.5mm,.3mm">
              <w:txbxContent>
                <w:p w:rsidR="00D73DDB" w:rsidRDefault="00D73DDB">
                  <w:pPr>
                    <w:pStyle w:val="4"/>
                    <w:rPr>
                      <w:bCs/>
                      <w:sz w:val="16"/>
                    </w:rPr>
                  </w:pPr>
                  <w:proofErr w:type="spellStart"/>
                  <w:r>
                    <w:rPr>
                      <w:bCs/>
                      <w:sz w:val="16"/>
                    </w:rPr>
                    <w:t>Н.-контр</w:t>
                  </w:r>
                  <w:proofErr w:type="spellEnd"/>
                </w:p>
              </w:txbxContent>
            </v:textbox>
          </v:shape>
          <v:shape id="_x0000_s2139" type="#_x0000_t202" style="position:absolute;left:1008;top:16132;width:1152;height:288" filled="f" stroked="f">
            <v:textbox style="mso-next-textbox:#_x0000_s2139" inset=".5mm,.3mm,.5mm,.3mm">
              <w:txbxContent>
                <w:p w:rsidR="00D73DDB" w:rsidRDefault="00D73DDB">
                  <w:pPr>
                    <w:pStyle w:val="4"/>
                    <w:rPr>
                      <w:bCs/>
                      <w:sz w:val="16"/>
                    </w:rPr>
                  </w:pPr>
                  <w:r>
                    <w:rPr>
                      <w:bCs/>
                      <w:sz w:val="16"/>
                    </w:rPr>
                    <w:t>Утвердил</w:t>
                  </w:r>
                </w:p>
              </w:txbxContent>
            </v:textbox>
          </v:shape>
          <v:shape id="_x0000_s2140" type="#_x0000_t202" style="position:absolute;left:1008;top:15555;width:1152;height:288" filled="f" stroked="f">
            <v:textbox style="mso-next-textbox:#_x0000_s2140" inset=".5mm,.3mm,.5mm,.3mm">
              <w:txbxContent>
                <w:p w:rsidR="00D73DDB" w:rsidRDefault="00D73DDB">
                  <w:pPr>
                    <w:pStyle w:val="4"/>
                    <w:rPr>
                      <w:bCs/>
                      <w:sz w:val="16"/>
                    </w:rPr>
                  </w:pPr>
                  <w:r>
                    <w:rPr>
                      <w:bCs/>
                      <w:sz w:val="16"/>
                    </w:rPr>
                    <w:t>Выпустил</w:t>
                  </w:r>
                </w:p>
              </w:txbxContent>
            </v:textbox>
          </v:shape>
          <w10:wrap anchorx="page" anchory="page"/>
          <w10:anchorlock/>
        </v:group>
      </w:pict>
    </w:r>
    <w:r w:rsidRPr="009219A2">
      <w:rPr>
        <w:noProof/>
        <w:sz w:val="20"/>
      </w:rPr>
      <w:pict>
        <v:shape id="_x0000_s2160" type="#_x0000_t202" style="position:absolute;margin-left:1035pt;margin-top:11in;width:135pt;height:36pt;z-index:251683328;mso-position-horizontal-relative:page;mso-position-vertical-relative:page" filled="f" stroked="f">
          <v:textbox style="mso-next-textbox:#_x0000_s2160">
            <w:txbxContent>
              <w:p w:rsidR="00D73DDB" w:rsidRPr="006A2417" w:rsidRDefault="00D73DDB" w:rsidP="00501D09">
                <w:pPr>
                  <w:spacing w:before="120"/>
                  <w:jc w:val="center"/>
                </w:pPr>
                <w:r w:rsidRPr="006A2417">
                  <w:rPr>
                    <w:rFonts w:ascii="a_Timer" w:hAnsi="a_Timer"/>
                  </w:rPr>
                  <w:t>А</w:t>
                </w:r>
                <w:proofErr w:type="gramStart"/>
                <w:r w:rsidRPr="006A2417">
                  <w:rPr>
                    <w:rFonts w:ascii="a_Timer" w:hAnsi="a_Timer"/>
                  </w:rPr>
                  <w:t>О</w:t>
                </w:r>
                <w:r>
                  <w:rPr>
                    <w:rFonts w:ascii="a_Timer" w:hAnsi="a_Timer"/>
                  </w:rPr>
                  <w:t>»</w:t>
                </w:r>
                <w:proofErr w:type="gramEnd"/>
                <w:r>
                  <w:rPr>
                    <w:rFonts w:ascii="a_Timer" w:hAnsi="a_Timer"/>
                  </w:rPr>
                  <w:t>ЦКБ«Нептун»</w:t>
                </w:r>
              </w:p>
            </w:txbxContent>
          </v:textbox>
          <w10:wrap anchorx="page" anchory="page"/>
          <w10:anchorlock/>
        </v:shape>
      </w:pict>
    </w:r>
    <w:r w:rsidRPr="009219A2">
      <w:rPr>
        <w:noProof/>
        <w:sz w:val="20"/>
      </w:rPr>
      <w:pict>
        <v:shape id="_x0000_s2157" type="#_x0000_t202" style="position:absolute;margin-left:1125pt;margin-top:776.8pt;width:45pt;height:14.15pt;z-index:-251636224;mso-wrap-edited:f;mso-position-horizontal-relative:page;mso-position-vertical-relative:page" wrapcoords="0 0 21600 0 21600 21600 0 21600 0 0" filled="f" stroked="f">
          <v:textbox style="mso-next-textbox:#_x0000_s2157" inset=".5mm,.3mm,.5mm,.3mm">
            <w:txbxContent>
              <w:p w:rsidR="00D73DDB" w:rsidRPr="00B926BF" w:rsidRDefault="00D73DDB">
                <w:pPr>
                  <w:jc w:val="center"/>
                </w:pPr>
                <w:r>
                  <w:t>14</w:t>
                </w:r>
              </w:p>
            </w:txbxContent>
          </v:textbox>
          <w10:wrap anchorx="page" anchory="page"/>
          <w10:anchorlock/>
        </v:shape>
      </w:pict>
    </w:r>
    <w:r w:rsidRPr="009219A2">
      <w:rPr>
        <w:noProof/>
        <w:sz w:val="20"/>
      </w:rPr>
      <w:pict>
        <v:shape id="_x0000_s2156" type="#_x0000_t202" style="position:absolute;margin-left:1080.15pt;margin-top:776.8pt;width:36pt;height:14.15pt;z-index:-251637248;mso-wrap-edited:f;mso-position-horizontal-relative:page;mso-position-vertical-relative:page" wrapcoords="0 0 21600 0 21600 21600 0 21600 0 0" filled="f" stroked="f">
          <v:textbox style="mso-next-textbox:#_x0000_s2156" inset=".5mm,.3mm,.5mm,.3mm">
            <w:txbxContent>
              <w:p w:rsidR="00D73DDB" w:rsidRDefault="00D73DDB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Style w:val="a5"/>
                  </w:rPr>
                  <w:fldChar w:fldCharType="begin"/>
                </w:r>
                <w:r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2C57AB">
                  <w:rPr>
                    <w:rStyle w:val="a5"/>
                    <w:noProof/>
                  </w:rPr>
                  <w:t>1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anchorx="page" anchory="page"/>
          <w10:anchorlock/>
        </v:shape>
      </w:pict>
    </w:r>
    <w:r w:rsidRPr="009219A2">
      <w:rPr>
        <w:noProof/>
        <w:sz w:val="20"/>
      </w:rPr>
      <w:pict>
        <v:shape id="_x0000_s2154" type="#_x0000_t202" style="position:absolute;margin-left:1116pt;margin-top:756pt;width:54pt;height:14.15pt;z-index:-251638272;mso-wrap-edited:f;mso-position-horizontal-relative:page;mso-position-vertical-relative:page" wrapcoords="0 0 21600 0 21600 21600 0 21600 0 0" filled="f" stroked="f">
          <v:textbox style="mso-next-textbox:#_x0000_s2154" inset=".5mm,.3mm,.5mm,.3mm">
            <w:txbxContent>
              <w:p w:rsidR="00D73DDB" w:rsidRDefault="00D73DDB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Листов</w:t>
                </w:r>
              </w:p>
            </w:txbxContent>
          </v:textbox>
          <w10:wrap anchorx="page" anchory="page"/>
          <w10:anchorlock/>
        </v:shape>
      </w:pict>
    </w:r>
    <w:r w:rsidRPr="009219A2">
      <w:rPr>
        <w:noProof/>
        <w:sz w:val="20"/>
      </w:rPr>
      <w:pict>
        <v:shape id="_x0000_s2153" type="#_x0000_t202" style="position:absolute;margin-left:15in;margin-top:756pt;width:36pt;height:14.15pt;z-index:-251639296;mso-wrap-edited:f;mso-position-horizontal-relative:page;mso-position-vertical-relative:page" wrapcoords="0 0 21600 0 21600 21600 0 21600 0 0" filled="f" stroked="f">
          <v:textbox style="mso-next-textbox:#_x0000_s2153" inset=".5mm,.3mm,.5mm,.3mm">
            <w:txbxContent>
              <w:p w:rsidR="00D73DDB" w:rsidRDefault="00D73DDB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Лист</w:t>
                </w:r>
              </w:p>
            </w:txbxContent>
          </v:textbox>
          <w10:wrap anchorx="page" anchory="page"/>
          <w10:anchorlock/>
        </v:shape>
      </w:pict>
    </w:r>
    <w:r w:rsidRPr="009219A2">
      <w:rPr>
        <w:noProof/>
        <w:sz w:val="20"/>
      </w:rPr>
      <w:pict>
        <v:shape id="_x0000_s2152" type="#_x0000_t202" style="position:absolute;margin-left:1035pt;margin-top:756pt;width:36pt;height:14.15pt;z-index:-251640320;mso-wrap-edited:f;mso-position-horizontal-relative:page;mso-position-vertical-relative:page" wrapcoords="0 0 21600 0 21600 21600 0 21600 0 0" filled="f" stroked="f">
          <v:textbox style="mso-next-textbox:#_x0000_s2152" inset=".5mm,.3mm,.5mm,.3mm">
            <w:txbxContent>
              <w:p w:rsidR="00D73DDB" w:rsidRDefault="00D73DDB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Литера</w:t>
                </w:r>
              </w:p>
            </w:txbxContent>
          </v:textbox>
          <w10:wrap anchorx="page" anchory="page"/>
          <w10:anchorlock/>
        </v:shape>
      </w:pict>
    </w:r>
    <w:r w:rsidRPr="009219A2">
      <w:rPr>
        <w:noProof/>
        <w:sz w:val="20"/>
      </w:rPr>
      <w:pict>
        <v:shape id="_x0000_s2151" type="#_x0000_t202" style="position:absolute;margin-left:810pt;margin-top:742.75pt;width:28.35pt;height:14.15pt;z-index:-251641344;mso-wrap-edited:f;mso-position-horizontal-relative:page;mso-position-vertical-relative:page" wrapcoords="0 0 21600 0 21600 21600 0 21600 0 0" filled="f" stroked="f">
          <v:textbox style="mso-next-textbox:#_x0000_s2151" inset=".5mm,.3mm,.5mm,.3mm">
            <w:txbxContent>
              <w:p w:rsidR="00D73DDB" w:rsidRDefault="00D73DDB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Дата</w:t>
                </w:r>
              </w:p>
            </w:txbxContent>
          </v:textbox>
          <w10:wrap anchorx="page" anchory="page"/>
          <w10:anchorlock/>
        </v:shape>
      </w:pict>
    </w:r>
    <w:r w:rsidRPr="009219A2">
      <w:rPr>
        <w:noProof/>
        <w:sz w:val="20"/>
      </w:rPr>
      <w:pict>
        <v:shape id="_x0000_s2150" type="#_x0000_t202" style="position:absolute;margin-left:765pt;margin-top:742.75pt;width:45pt;height:14.15pt;z-index:-251642368;mso-wrap-edited:f;mso-position-horizontal-relative:page;mso-position-vertical-relative:page" wrapcoords="0 0 21600 0 21600 21600 0 21600 0 0" filled="f" stroked="f">
          <v:textbox style="mso-next-textbox:#_x0000_s2150" inset=".5mm,.3mm,.5mm,.3mm">
            <w:txbxContent>
              <w:p w:rsidR="00D73DDB" w:rsidRDefault="00D73DDB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Подпись</w:t>
                </w:r>
              </w:p>
            </w:txbxContent>
          </v:textbox>
          <w10:wrap anchorx="page" anchory="page"/>
          <w10:anchorlock/>
        </v:shape>
      </w:pict>
    </w:r>
    <w:r w:rsidRPr="009219A2">
      <w:rPr>
        <w:noProof/>
        <w:sz w:val="20"/>
      </w:rPr>
      <w:pict>
        <v:shape id="_x0000_s2149" type="#_x0000_t202" style="position:absolute;margin-left:693pt;margin-top:742.75pt;width:81pt;height:14.15pt;z-index:-251643392;mso-wrap-edited:f;mso-position-horizontal-relative:page;mso-position-vertical-relative:page" wrapcoords="0 0 21600 0 21600 21600 0 21600 0 0" filled="f" stroked="f">
          <v:textbox style="mso-next-textbox:#_x0000_s2149" inset=".5mm,.3mm,.5mm,.3mm">
            <w:txbxContent>
              <w:p w:rsidR="00D73DDB" w:rsidRDefault="00D73DDB">
                <w:pPr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№ Документ</w:t>
                </w:r>
              </w:p>
            </w:txbxContent>
          </v:textbox>
          <w10:wrap anchorx="page" anchory="page"/>
          <w10:anchorlock/>
        </v:shape>
      </w:pict>
    </w:r>
    <w:r w:rsidRPr="009219A2">
      <w:rPr>
        <w:noProof/>
        <w:sz w:val="20"/>
      </w:rPr>
      <w:pict>
        <v:shape id="_x0000_s2148" type="#_x0000_t202" style="position:absolute;margin-left:669.05pt;margin-top:742.75pt;width:28.35pt;height:14.15pt;z-index:-251644416;mso-wrap-edited:f;mso-position-horizontal-relative:page;mso-position-vertical-relative:page" wrapcoords="0 0 21600 0 21600 21600 0 21600 0 0" filled="f" stroked="f">
          <v:textbox style="mso-next-textbox:#_x0000_s2148" inset=".5mm,.3mm,.5mm,.3mm">
            <w:txbxContent>
              <w:p w:rsidR="00D73DDB" w:rsidRDefault="00D73DDB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Лист</w:t>
                </w:r>
              </w:p>
            </w:txbxContent>
          </v:textbox>
          <w10:wrap anchorx="page" anchory="page"/>
          <w10:anchorlock/>
        </v:shape>
      </w:pict>
    </w:r>
    <w:r w:rsidRPr="009219A2">
      <w:rPr>
        <w:noProof/>
        <w:sz w:val="20"/>
      </w:rPr>
      <w:pict>
        <v:shape id="_x0000_s2147" type="#_x0000_t202" style="position:absolute;margin-left:649.2pt;margin-top:742.75pt;width:19.85pt;height:14.15pt;z-index:-251645440;mso-wrap-edited:f;mso-position-horizontal-relative:page;mso-position-vertical-relative:page" wrapcoords="0 0 21600 0 21600 21600 0 21600 0 0" filled="f" stroked="f">
          <v:textbox style="mso-next-textbox:#_x0000_s2147" inset=".5mm,.3mm,.5mm,.3mm">
            <w:txbxContent>
              <w:p w:rsidR="00D73DDB" w:rsidRDefault="00D73DDB">
                <w:pPr>
                  <w:rPr>
                    <w:rFonts w:ascii="a_Timer" w:hAnsi="a_Timer"/>
                    <w:sz w:val="16"/>
                  </w:rPr>
                </w:pPr>
                <w:proofErr w:type="spellStart"/>
                <w:r>
                  <w:rPr>
                    <w:rFonts w:ascii="a_Timer" w:hAnsi="a_Timer"/>
                    <w:sz w:val="14"/>
                  </w:rPr>
                  <w:t>Изм</w:t>
                </w:r>
                <w:proofErr w:type="spellEnd"/>
                <w:r>
                  <w:rPr>
                    <w:rFonts w:ascii="a_Timer" w:hAnsi="a_Timer"/>
                    <w:sz w:val="16"/>
                  </w:rPr>
                  <w:t>.</w:t>
                </w:r>
              </w:p>
            </w:txbxContent>
          </v:textbox>
          <w10:wrap anchorx="page" anchory="page"/>
          <w10:anchorlock/>
        </v:shape>
      </w:pict>
    </w:r>
    <w:r w:rsidRPr="009219A2">
      <w:rPr>
        <w:noProof/>
        <w:sz w:val="20"/>
      </w:rPr>
      <w:pict>
        <v:group id="_x0000_s2141" style="position:absolute;margin-left:633.35pt;margin-top:756.9pt;width:1in;height:1in;z-index:251670016;mso-position-vertical-relative:page" coordorigin="1008,14980" coordsize="1152,1440">
          <v:shape id="_x0000_s2142" type="#_x0000_t202" style="position:absolute;left:1008;top:14980;width:1152;height:288" filled="f" stroked="f">
            <v:textbox style="mso-next-textbox:#_x0000_s2142" inset=".5mm,.3mm,.5mm,.3mm">
              <w:txbxContent>
                <w:p w:rsidR="00D73DDB" w:rsidRPr="00C90A52" w:rsidRDefault="00D73DDB" w:rsidP="00B926BF">
                  <w:pPr>
                    <w:pStyle w:val="4"/>
                    <w:rPr>
                      <w:bCs/>
                      <w:sz w:val="24"/>
                    </w:rPr>
                  </w:pPr>
                  <w:proofErr w:type="spellStart"/>
                  <w:r>
                    <w:rPr>
                      <w:bCs/>
                      <w:sz w:val="24"/>
                    </w:rPr>
                    <w:t>Таранова</w:t>
                  </w:r>
                  <w:proofErr w:type="spellEnd"/>
                  <w:r w:rsidR="00125460">
                    <w:rPr>
                      <w:bCs/>
                      <w:sz w:val="24"/>
                    </w:rPr>
                    <w:t xml:space="preserve">       </w:t>
                  </w:r>
                </w:p>
                <w:p w:rsidR="00D73DDB" w:rsidRDefault="00D73DDB" w:rsidP="00B926BF">
                  <w:pPr>
                    <w:pStyle w:val="4"/>
                  </w:pPr>
                  <w:proofErr w:type="spellStart"/>
                  <w:r>
                    <w:rPr>
                      <w:bCs/>
                      <w:sz w:val="24"/>
                    </w:rPr>
                    <w:t>пронюк</w:t>
                  </w:r>
                  <w:proofErr w:type="spellEnd"/>
                </w:p>
              </w:txbxContent>
            </v:textbox>
          </v:shape>
          <v:shape id="_x0000_s2143" type="#_x0000_t202" style="position:absolute;left:1008;top:15268;width:1152;height:288" filled="f" stroked="f">
            <v:textbox style="mso-next-textbox:#_x0000_s2143" inset=".5mm,.3mm,.5mm,.3mm">
              <w:txbxContent>
                <w:p w:rsidR="00D73DDB" w:rsidRPr="00B926BF" w:rsidRDefault="00D73DDB" w:rsidP="00B926BF"/>
              </w:txbxContent>
            </v:textbox>
          </v:shape>
          <v:shape id="_x0000_s2144" type="#_x0000_t202" style="position:absolute;left:1008;top:15844;width:1152;height:288" filled="f" stroked="f">
            <v:textbox style="mso-next-textbox:#_x0000_s2144" inset=".5mm,.3mm,.5mm,.3mm">
              <w:txbxContent>
                <w:p w:rsidR="00D73DDB" w:rsidRPr="00C13E59" w:rsidRDefault="00D73DDB" w:rsidP="00C13E59">
                  <w:pPr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Таранова</w:t>
                  </w:r>
                  <w:proofErr w:type="spellEnd"/>
                </w:p>
              </w:txbxContent>
            </v:textbox>
          </v:shape>
          <v:shape id="_x0000_s2145" type="#_x0000_t202" style="position:absolute;left:1008;top:16132;width:1152;height:288" filled="f" stroked="f">
            <v:textbox style="mso-next-textbox:#_x0000_s2145" inset=".5mm,.3mm,.5mm,.3mm">
              <w:txbxContent>
                <w:p w:rsidR="00D73DDB" w:rsidRPr="00816ED0" w:rsidRDefault="00D73DDB" w:rsidP="00816ED0">
                  <w:r>
                    <w:t>Кудрявцев</w:t>
                  </w:r>
                </w:p>
              </w:txbxContent>
            </v:textbox>
          </v:shape>
          <v:shape id="_x0000_s2146" type="#_x0000_t202" style="position:absolute;left:1008;top:15555;width:1152;height:288" filled="f" stroked="f">
            <v:textbox style="mso-next-textbox:#_x0000_s2146" inset=".5mm,.3mm,.5mm,.3mm">
              <w:txbxContent>
                <w:p w:rsidR="00D73DDB" w:rsidRPr="00B926BF" w:rsidRDefault="00D73DDB" w:rsidP="00B926BF">
                  <w:pPr>
                    <w:rPr>
                      <w:szCs w:val="20"/>
                    </w:rPr>
                  </w:pPr>
                  <w:proofErr w:type="spellStart"/>
                  <w:r w:rsidRPr="00B52168">
                    <w:rPr>
                      <w:sz w:val="22"/>
                      <w:szCs w:val="22"/>
                    </w:rPr>
                    <w:t>Богдановски</w:t>
                  </w:r>
                  <w:r>
                    <w:rPr>
                      <w:szCs w:val="20"/>
                    </w:rPr>
                    <w:t>й</w:t>
                  </w:r>
                  <w:proofErr w:type="spellEnd"/>
                </w:p>
              </w:txbxContent>
            </v:textbox>
          </v:shape>
          <w10:wrap anchory="page"/>
          <w10:anchorlock/>
        </v:group>
      </w:pict>
    </w:r>
    <w:r w:rsidRPr="009219A2">
      <w:rPr>
        <w:noProof/>
        <w:sz w:val="20"/>
      </w:rPr>
      <w:pict>
        <v:line id="_x0000_s2134" style="position:absolute;z-index:251667968;mso-position-horizontal-relative:page;mso-position-vertical-relative:page" from="1031.95pt,773.95pt" to="1173.7pt,773.95pt">
          <w10:wrap anchorx="page" anchory="page"/>
        </v:line>
      </w:pict>
    </w:r>
    <w:r w:rsidRPr="009219A2">
      <w:rPr>
        <w:noProof/>
        <w:sz w:val="20"/>
      </w:rPr>
      <w:pict>
        <v:rect id="_x0000_s2133" style="position:absolute;margin-left:1117pt;margin-top:754.1pt;width:56.7pt;height:39.7pt;z-index:251666944;mso-position-horizontal-relative:page;mso-position-vertical-relative:page" filled="f">
          <w10:wrap anchorx="page" anchory="page"/>
          <w10:anchorlock/>
        </v:rect>
      </w:pict>
    </w:r>
    <w:r w:rsidRPr="009219A2">
      <w:rPr>
        <w:noProof/>
        <w:sz w:val="20"/>
      </w:rPr>
      <w:pict>
        <v:rect id="_x0000_s2132" style="position:absolute;margin-left:1074.45pt;margin-top:754.1pt;width:42.5pt;height:39.7pt;z-index:251665920;mso-position-horizontal-relative:page;mso-position-vertical-relative:page" filled="f">
          <w10:wrap anchorx="page" anchory="page"/>
          <w10:anchorlock/>
        </v:rect>
      </w:pict>
    </w:r>
    <w:r w:rsidRPr="009219A2">
      <w:rPr>
        <w:noProof/>
        <w:sz w:val="20"/>
      </w:rPr>
      <w:pict>
        <v:rect id="_x0000_s2131" style="position:absolute;margin-left:1031.95pt;margin-top:754.1pt;width:42.5pt;height:39.7pt;z-index:251664896;mso-position-horizontal-relative:page;mso-position-vertical-relative:page" filled="f">
          <w10:wrap anchorx="page" anchory="page"/>
          <w10:anchorlock/>
        </v:rect>
      </w:pict>
    </w:r>
    <w:r w:rsidRPr="009219A2">
      <w:rPr>
        <w:noProof/>
        <w:sz w:val="20"/>
      </w:rPr>
      <w:pict>
        <v:line id="_x0000_s2130" style="position:absolute;flip:y;z-index:-251652608;mso-wrap-edited:f;mso-position-horizontal-relative:page;mso-position-vertical-relative:page" from="810.8pt,711.6pt" to="810.8pt,825pt" wrapcoords="0 0 0 21600 0 21600 0 0 0 0">
          <w10:wrap anchorx="page" anchory="page"/>
          <w10:anchorlock/>
        </v:line>
      </w:pict>
    </w:r>
    <w:r w:rsidRPr="009219A2">
      <w:rPr>
        <w:noProof/>
        <w:sz w:val="20"/>
      </w:rPr>
      <w:pict>
        <v:line id="_x0000_s2129" style="position:absolute;flip:y;z-index:-251653632;mso-wrap-edited:f;mso-position-horizontal-relative:page;mso-position-vertical-relative:page" from="768.3pt,711.6pt" to="768.3pt,825pt" wrapcoords="0 0 0 21600 0 21600 0 0 0 0">
          <w10:wrap anchorx="page" anchory="page"/>
          <w10:anchorlock/>
        </v:line>
      </w:pict>
    </w:r>
    <w:r w:rsidRPr="009219A2">
      <w:rPr>
        <w:noProof/>
        <w:sz w:val="20"/>
      </w:rPr>
      <w:pict>
        <v:line id="_x0000_s2128" style="position:absolute;flip:y;z-index:-251654656;mso-wrap-edited:f;mso-position-horizontal-relative:page;mso-position-vertical-relative:page" from="697.4pt,711.6pt" to="697.4pt,825pt" wrapcoords="0 0 0 21600 0 21600 0 0 0 0">
          <w10:wrap anchorx="page" anchory="page"/>
          <w10:anchorlock/>
        </v:line>
      </w:pict>
    </w:r>
    <w:r w:rsidRPr="009219A2">
      <w:rPr>
        <w:noProof/>
        <w:sz w:val="20"/>
      </w:rPr>
      <w:pict>
        <v:rect id="_x0000_s2127" style="position:absolute;margin-left:649.2pt;margin-top:711.6pt;width:19.85pt;height:42.5pt;z-index:251660800;mso-position-horizontal-relative:page;mso-position-vertical-relative:page" filled="f">
          <w10:wrap anchorx="page" anchory="page"/>
          <w10:anchorlock/>
        </v:rect>
      </w:pict>
    </w:r>
    <w:r w:rsidRPr="009219A2">
      <w:rPr>
        <w:noProof/>
        <w:sz w:val="20"/>
      </w:rPr>
      <w:pict>
        <v:rect id="_x0000_s2126" style="position:absolute;margin-left:839.15pt;margin-top:754.1pt;width:192.75pt;height:70.85pt;z-index:-251656704;mso-wrap-edited:f;mso-position-horizontal-relative:page;mso-position-vertical-relative:page" wrapcoords="-84 0 -84 21600 21684 21600 21684 0 -84 0" filled="f">
          <w10:wrap anchorx="page" anchory="page"/>
          <w10:anchorlock/>
        </v:rect>
      </w:pict>
    </w:r>
    <w:r w:rsidRPr="009219A2">
      <w:rPr>
        <w:noProof/>
        <w:sz w:val="20"/>
      </w:rPr>
      <w:pict>
        <v:rect id="_x0000_s2125" style="position:absolute;margin-left:1031.95pt;margin-top:754.1pt;width:141.75pt;height:70.85pt;z-index:-251657728;mso-wrap-edited:f;mso-position-horizontal-relative:page;mso-position-vertical-relative:page" wrapcoords="-114 0 -114 21600 21714 21600 21714 0 -114 0" filled="f">
          <w10:wrap anchorx="page" anchory="page"/>
          <w10:anchorlock/>
        </v:rect>
      </w:pict>
    </w:r>
    <w:r w:rsidRPr="009219A2">
      <w:rPr>
        <w:noProof/>
        <w:sz w:val="20"/>
      </w:rPr>
      <w:pict>
        <v:rect id="_x0000_s2121" style="position:absolute;margin-left:649.2pt;margin-top:711.6pt;width:189.9pt;height:14.15pt;z-index:251657728;mso-position-horizontal-relative:page;mso-position-vertical-relative:page" filled="f">
          <w10:wrap anchorx="page" anchory="page"/>
          <w10:anchorlock/>
        </v:rect>
      </w:pict>
    </w:r>
    <w:r w:rsidRPr="009219A2">
      <w:rPr>
        <w:noProof/>
        <w:sz w:val="20"/>
      </w:rPr>
      <w:pict>
        <v:rect id="_x0000_s2120" style="position:absolute;margin-left:649.2pt;margin-top:725.75pt;width:189.9pt;height:14.15pt;z-index:251656704;mso-position-horizontal-relative:page;mso-position-vertical-relative:page" filled="f">
          <w10:wrap anchorx="page" anchory="page"/>
          <w10:anchorlock/>
        </v:rect>
      </w:pict>
    </w:r>
    <w:r w:rsidRPr="009219A2">
      <w:rPr>
        <w:noProof/>
        <w:sz w:val="20"/>
      </w:rPr>
      <w:pict>
        <v:rect id="_x0000_s2119" style="position:absolute;margin-left:649.2pt;margin-top:739.95pt;width:189.9pt;height:14.15pt;z-index:251655680;mso-position-horizontal-relative:page;mso-position-vertical-relative:page" filled="f">
          <w10:wrap anchorx="page" anchory="page"/>
          <w10:anchorlock/>
        </v:rect>
      </w:pict>
    </w:r>
    <w:r w:rsidRPr="009219A2">
      <w:rPr>
        <w:noProof/>
        <w:sz w:val="20"/>
      </w:rPr>
      <w:pict>
        <v:rect id="_x0000_s2118" style="position:absolute;margin-left:649.2pt;margin-top:754.1pt;width:189.9pt;height:14.15pt;z-index:251654656;mso-position-horizontal-relative:page;mso-position-vertical-relative:page" filled="f">
          <w10:wrap anchorx="page" anchory="page"/>
          <w10:anchorlock/>
        </v:rect>
      </w:pict>
    </w:r>
    <w:r w:rsidRPr="009219A2">
      <w:rPr>
        <w:noProof/>
        <w:sz w:val="20"/>
      </w:rPr>
      <w:pict>
        <v:rect id="_x0000_s2117" style="position:absolute;margin-left:649.2pt;margin-top:768.3pt;width:189.9pt;height:14.15pt;z-index:251653632;mso-position-horizontal-relative:page;mso-position-vertical-relative:page" filled="f">
          <w10:wrap anchorx="page" anchory="page"/>
          <w10:anchorlock/>
        </v:rect>
      </w:pict>
    </w:r>
    <w:r w:rsidRPr="009219A2">
      <w:rPr>
        <w:noProof/>
        <w:sz w:val="20"/>
      </w:rPr>
      <w:pict>
        <v:rect id="_x0000_s2116" style="position:absolute;margin-left:649.2pt;margin-top:782.45pt;width:189.9pt;height:14.15pt;z-index:251652608;mso-position-horizontal-relative:page;mso-position-vertical-relative:page" filled="f">
          <w10:wrap anchorx="page" anchory="page"/>
          <w10:anchorlock/>
        </v:rect>
      </w:pict>
    </w:r>
    <w:r w:rsidRPr="009219A2">
      <w:rPr>
        <w:noProof/>
        <w:sz w:val="20"/>
      </w:rPr>
      <w:pict>
        <v:rect id="_x0000_s2115" style="position:absolute;margin-left:649.2pt;margin-top:796.65pt;width:189.9pt;height:14.15pt;z-index:251651584;mso-position-horizontal-relative:page;mso-position-vertical-relative:page" filled="f">
          <w10:wrap anchorx="page" anchory="page"/>
          <w10:anchorlock/>
        </v:rect>
      </w:pict>
    </w:r>
    <w:r w:rsidRPr="009219A2">
      <w:rPr>
        <w:noProof/>
        <w:sz w:val="20"/>
      </w:rPr>
      <w:pict>
        <v:rect id="_x0000_s2114" style="position:absolute;margin-left:649.2pt;margin-top:810.8pt;width:189.9pt;height:14.15pt;z-index:251650560;mso-position-horizontal-relative:page;mso-position-vertical-relative:page" filled="f">
          <w10:wrap anchorx="page" anchory="page"/>
          <w10:anchorlock/>
        </v:rect>
      </w:pict>
    </w:r>
    <w:r w:rsidRPr="009219A2">
      <w:rPr>
        <w:noProof/>
        <w:sz w:val="20"/>
      </w:rPr>
      <w:pict>
        <v:rect id="_x0000_s2113" style="position:absolute;margin-left:649.2pt;margin-top:711.6pt;width:524.4pt;height:113.4pt;z-index:-251666944;mso-wrap-edited:f;mso-position-horizontal-relative:page;mso-position-vertical-relative:page" wrapcoords="-31 0 -31 21600 21631 21600 21631 0 -31 0" filled="f">
          <w10:wrap anchorx="page" anchory="page"/>
          <w10:anchorlock/>
        </v:rect>
      </w:pict>
    </w:r>
    <w:r w:rsidRPr="009219A2">
      <w:rPr>
        <w:noProof/>
        <w:sz w:val="20"/>
      </w:rPr>
      <w:pict>
        <v:line id="_x0000_s2112" style="position:absolute;flip:y;z-index:251648512;mso-position-horizontal-relative:page;mso-position-vertical-relative:page" from="45.35pt,413.9pt" to="45.35pt,824.9pt">
          <w10:wrap anchorx="page" anchory="page"/>
          <w10:anchorlock/>
        </v:line>
      </w:pict>
    </w:r>
    <w:r w:rsidRPr="009219A2">
      <w:rPr>
        <w:noProof/>
        <w:sz w:val="20"/>
      </w:rPr>
      <w:pict>
        <v:group id="_x0000_s2107" style="position:absolute;margin-left:25.5pt;margin-top:496.15pt;width:34pt;height:240.95pt;z-index:251647488;mso-position-horizontal-relative:page;mso-position-vertical-relative:page" coordorigin="445,9829" coordsize="680,4819">
          <v:line id="_x0000_s2108" style="position:absolute" from="445,14648" to="1125,14648"/>
          <v:line id="_x0000_s2109" style="position:absolute" from="445,12664" to="1125,12664"/>
          <v:line id="_x0000_s2110" style="position:absolute" from="445,11246" to="1125,11246"/>
          <v:line id="_x0000_s2111" style="position:absolute" from="445,9829" to="1125,9829"/>
          <w10:wrap anchorx="page" anchory="page"/>
          <w10:anchorlock/>
        </v:group>
      </w:pict>
    </w:r>
    <w:r w:rsidRPr="009219A2">
      <w:rPr>
        <w:noProof/>
        <w:sz w:val="20"/>
      </w:rPr>
      <w:pict>
        <v:group id="_x0000_s2101" style="position:absolute;margin-left:25.5pt;margin-top:413.9pt;width:21.6pt;height:410.45pt;z-index:251646464;mso-position-horizontal-relative:page;mso-position-vertical-relative:page" coordorigin="454,8351" coordsize="432,8209">
          <v:shape id="_x0000_s2102" type="#_x0000_t202" style="position:absolute;left:454;top:14832;width:432;height:1728" filled="f" stroked="f">
            <v:textbox style="layout-flow:vertical;mso-layout-flow-alt:bottom-to-top;mso-next-textbox:#_x0000_s2102">
              <w:txbxContent>
                <w:p w:rsidR="00D73DDB" w:rsidRDefault="00D73DDB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Инв. № подлинника</w:t>
                  </w:r>
                </w:p>
              </w:txbxContent>
            </v:textbox>
          </v:shape>
          <v:shape id="_x0000_s2103" type="#_x0000_t202" style="position:absolute;left:454;top:12959;width:432;height:1728" filled="f" stroked="f">
            <v:textbox style="layout-flow:vertical;mso-layout-flow-alt:bottom-to-top;mso-next-textbox:#_x0000_s2103">
              <w:txbxContent>
                <w:p w:rsidR="00D73DDB" w:rsidRDefault="00D73DDB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Подпись и дата</w:t>
                  </w:r>
                </w:p>
              </w:txbxContent>
            </v:textbox>
          </v:shape>
          <v:shape id="_x0000_s2104" type="#_x0000_t202" style="position:absolute;left:454;top:11375;width:432;height:1728" filled="f" stroked="f">
            <v:textbox style="layout-flow:vertical;mso-layout-flow-alt:bottom-to-top;mso-next-textbox:#_x0000_s2104">
              <w:txbxContent>
                <w:p w:rsidR="00D73DDB" w:rsidRDefault="00D73DDB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proofErr w:type="spellStart"/>
                  <w:r>
                    <w:rPr>
                      <w:rFonts w:ascii="Garamond" w:hAnsi="Garamond"/>
                      <w:sz w:val="16"/>
                    </w:rPr>
                    <w:t>Взам</w:t>
                  </w:r>
                  <w:proofErr w:type="spellEnd"/>
                  <w:r>
                    <w:rPr>
                      <w:rFonts w:ascii="Garamond" w:hAnsi="Garamond"/>
                      <w:sz w:val="16"/>
                    </w:rPr>
                    <w:t>. Инв. №</w:t>
                  </w:r>
                </w:p>
              </w:txbxContent>
            </v:textbox>
          </v:shape>
          <v:shape id="_x0000_s2105" type="#_x0000_t202" style="position:absolute;left:454;top:9935;width:432;height:1728" filled="f" stroked="f">
            <v:textbox style="layout-flow:vertical;mso-layout-flow-alt:bottom-to-top;mso-next-textbox:#_x0000_s2105">
              <w:txbxContent>
                <w:p w:rsidR="00D73DDB" w:rsidRDefault="00D73DDB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Инв. № дубликата</w:t>
                  </w:r>
                </w:p>
              </w:txbxContent>
            </v:textbox>
          </v:shape>
          <v:shape id="_x0000_s2106" type="#_x0000_t202" style="position:absolute;left:454;top:8351;width:432;height:1728" filled="f" stroked="f">
            <v:textbox style="layout-flow:vertical;mso-layout-flow-alt:bottom-to-top;mso-next-textbox:#_x0000_s2106">
              <w:txbxContent>
                <w:p w:rsidR="00D73DDB" w:rsidRDefault="00D73DDB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Подпись и дата</w:t>
                  </w:r>
                </w:p>
              </w:txbxContent>
            </v:textbox>
          </v:shape>
          <w10:wrap anchorx="page" anchory="page"/>
          <w10:anchorlock/>
        </v:group>
      </w:pict>
    </w:r>
    <w:r w:rsidRPr="009219A2">
      <w:rPr>
        <w:noProof/>
        <w:sz w:val="20"/>
      </w:rPr>
      <w:pict>
        <v:rect id="_x0000_s2100" style="position:absolute;margin-left:25.5pt;margin-top:413.9pt;width:34pt;height:411pt;z-index:251645440;mso-position-horizontal-relative:page;mso-position-vertical-relative:page" filled="f">
          <w10:wrap anchorx="page" anchory="page"/>
          <w10:anchorlock/>
        </v:rect>
      </w:pict>
    </w:r>
    <w:r>
      <w:t>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047" w:rsidRDefault="00373047">
      <w:r>
        <w:separator/>
      </w:r>
    </w:p>
  </w:footnote>
  <w:footnote w:type="continuationSeparator" w:id="0">
    <w:p w:rsidR="00373047" w:rsidRDefault="003730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DDB" w:rsidRDefault="00D73DDB">
    <w:pPr>
      <w:pStyle w:val="a3"/>
    </w:pPr>
  </w:p>
  <w:p w:rsidR="00D73DDB" w:rsidRDefault="00D73DDB">
    <w:pPr>
      <w:pStyle w:val="a3"/>
    </w:pPr>
    <w:r w:rsidRPr="009219A2">
      <w:rPr>
        <w:noProof/>
        <w:sz w:val="20"/>
      </w:rPr>
      <w:pict>
        <v:line id="_x0000_s2072" style="position:absolute;flip:y;z-index:251638272;mso-position-horizontal-relative:page;mso-position-vertical-relative:page" from="39.7pt,413.9pt" to="39.7pt,824.9pt" o:regroupid="7">
          <w10:wrap anchorx="page" anchory="page"/>
          <w10:anchorlock/>
        </v:line>
      </w:pict>
    </w:r>
    <w:r w:rsidRPr="009219A2">
      <w:rPr>
        <w:noProof/>
        <w:sz w:val="20"/>
      </w:rPr>
      <w:pict>
        <v:rect id="_x0000_s2071" style="position:absolute;margin-left:25.5pt;margin-top:413.9pt;width:34pt;height:411pt;z-index:251637248;mso-position-horizontal-relative:page;mso-position-vertical-relative:page" o:regroupid="7" filled="f">
          <w10:wrap anchorx="page" anchory="page"/>
          <w10:anchorlock/>
        </v:rect>
      </w:pict>
    </w:r>
    <w:r w:rsidRPr="009219A2">
      <w:rPr>
        <w:noProof/>
        <w:sz w:val="20"/>
      </w:rPr>
      <w:pict>
        <v:group id="_x0000_s2077" style="position:absolute;margin-left:22.7pt;margin-top:416.75pt;width:21.6pt;height:410.45pt;z-index:251640320;mso-position-horizontal-relative:page;mso-position-vertical-relative:page" coordorigin="454,8351" coordsize="432,8209" o:regroupid="7">
          <v:shapetype id="_x0000_t202" coordsize="21600,21600" o:spt="202" path="m,l,21600r21600,l21600,xe">
            <v:stroke joinstyle="miter"/>
            <v:path gradientshapeok="t" o:connecttype="rect"/>
          </v:shapetype>
          <v:shape id="_x0000_s2078" type="#_x0000_t202" style="position:absolute;left:454;top:14832;width:432;height:1728" filled="f" stroked="f">
            <v:textbox style="layout-flow:vertical;mso-layout-flow-alt:bottom-to-top;mso-next-textbox:#_x0000_s2078">
              <w:txbxContent>
                <w:p w:rsidR="00D73DDB" w:rsidRDefault="00D73DDB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Инв. № подлинника</w:t>
                  </w:r>
                </w:p>
              </w:txbxContent>
            </v:textbox>
          </v:shape>
          <v:shape id="_x0000_s2079" type="#_x0000_t202" style="position:absolute;left:454;top:12959;width:432;height:1728" filled="f" stroked="f">
            <v:textbox style="layout-flow:vertical;mso-layout-flow-alt:bottom-to-top;mso-next-textbox:#_x0000_s2079">
              <w:txbxContent>
                <w:p w:rsidR="00D73DDB" w:rsidRDefault="00D73DDB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Подпись и дата</w:t>
                  </w:r>
                </w:p>
              </w:txbxContent>
            </v:textbox>
          </v:shape>
          <v:shape id="_x0000_s2080" type="#_x0000_t202" style="position:absolute;left:454;top:11375;width:432;height:1728" filled="f" stroked="f">
            <v:textbox style="layout-flow:vertical;mso-layout-flow-alt:bottom-to-top;mso-next-textbox:#_x0000_s2080">
              <w:txbxContent>
                <w:p w:rsidR="00D73DDB" w:rsidRDefault="00D73DDB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proofErr w:type="spellStart"/>
                  <w:r>
                    <w:rPr>
                      <w:rFonts w:ascii="Garamond" w:hAnsi="Garamond"/>
                      <w:sz w:val="16"/>
                    </w:rPr>
                    <w:t>Взам</w:t>
                  </w:r>
                  <w:proofErr w:type="spellEnd"/>
                  <w:r>
                    <w:rPr>
                      <w:rFonts w:ascii="Garamond" w:hAnsi="Garamond"/>
                      <w:sz w:val="16"/>
                    </w:rPr>
                    <w:t>. Инв. №</w:t>
                  </w:r>
                </w:p>
              </w:txbxContent>
            </v:textbox>
          </v:shape>
          <v:shape id="_x0000_s2081" type="#_x0000_t202" style="position:absolute;left:454;top:9935;width:432;height:1728" filled="f" stroked="f">
            <v:textbox style="layout-flow:vertical;mso-layout-flow-alt:bottom-to-top;mso-next-textbox:#_x0000_s2081">
              <w:txbxContent>
                <w:p w:rsidR="00D73DDB" w:rsidRDefault="00D73DDB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Инв. № дубликата</w:t>
                  </w:r>
                </w:p>
              </w:txbxContent>
            </v:textbox>
          </v:shape>
          <v:shape id="_x0000_s2082" type="#_x0000_t202" style="position:absolute;left:454;top:8351;width:432;height:1728" filled="f" stroked="f">
            <v:textbox style="layout-flow:vertical;mso-layout-flow-alt:bottom-to-top;mso-next-textbox:#_x0000_s2082">
              <w:txbxContent>
                <w:p w:rsidR="00D73DDB" w:rsidRDefault="00D73DDB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Подпись и дата</w:t>
                  </w:r>
                </w:p>
              </w:txbxContent>
            </v:textbox>
          </v:shape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DDB" w:rsidRDefault="00D73DDB">
    <w:pPr>
      <w:pStyle w:val="a3"/>
    </w:pPr>
    <w:r w:rsidRPr="009219A2">
      <w:rPr>
        <w:noProof/>
        <w:sz w:val="20"/>
      </w:rPr>
      <w:pict>
        <v:rect id="_x0000_s2099" style="position:absolute;margin-left:59.55pt;margin-top:17pt;width:1114pt;height:807.85pt;z-index:-251672064;mso-wrap-edited:f;mso-position-horizontal-relative:page;mso-position-vertical-relative:page" wrapcoords="-14 0 -14 21600 21614 21600 21614 0 -14 0" filled="f">
          <w10:wrap anchorx="page" anchory="page"/>
          <w10:anchorlock/>
        </v:rect>
      </w:pict>
    </w: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E0ECB"/>
    <w:multiLevelType w:val="hybridMultilevel"/>
    <w:tmpl w:val="CE202264"/>
    <w:lvl w:ilvl="0" w:tplc="64743E20">
      <w:start w:val="1"/>
      <w:numFmt w:val="decimal"/>
      <w:lvlText w:val="%1"/>
      <w:lvlJc w:val="right"/>
      <w:pPr>
        <w:tabs>
          <w:tab w:val="num" w:pos="283"/>
        </w:tabs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1">
    <w:nsid w:val="09E012FD"/>
    <w:multiLevelType w:val="hybridMultilevel"/>
    <w:tmpl w:val="CE202264"/>
    <w:lvl w:ilvl="0" w:tplc="64743E20">
      <w:start w:val="1"/>
      <w:numFmt w:val="decimal"/>
      <w:lvlText w:val="%1"/>
      <w:lvlJc w:val="right"/>
      <w:pPr>
        <w:tabs>
          <w:tab w:val="num" w:pos="283"/>
        </w:tabs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2">
    <w:nsid w:val="120D401A"/>
    <w:multiLevelType w:val="hybridMultilevel"/>
    <w:tmpl w:val="37D442AE"/>
    <w:lvl w:ilvl="0" w:tplc="74FA1A30">
      <w:start w:val="16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6850458C">
      <w:start w:val="1"/>
      <w:numFmt w:val="decimal"/>
      <w:lvlText w:val="%2"/>
      <w:lvlJc w:val="right"/>
      <w:pPr>
        <w:tabs>
          <w:tab w:val="num" w:pos="510"/>
        </w:tabs>
        <w:ind w:left="510" w:hanging="226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02400C"/>
    <w:multiLevelType w:val="multilevel"/>
    <w:tmpl w:val="D0C83FB4"/>
    <w:lvl w:ilvl="0">
      <w:start w:val="1"/>
      <w:numFmt w:val="decimal"/>
      <w:lvlText w:val="%1"/>
      <w:lvlJc w:val="right"/>
      <w:pPr>
        <w:tabs>
          <w:tab w:val="num" w:pos="510"/>
        </w:tabs>
        <w:ind w:left="510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954BFD"/>
    <w:multiLevelType w:val="hybridMultilevel"/>
    <w:tmpl w:val="B7EA3398"/>
    <w:lvl w:ilvl="0" w:tplc="C908BB6C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3C385B"/>
    <w:multiLevelType w:val="hybridMultilevel"/>
    <w:tmpl w:val="CE202264"/>
    <w:lvl w:ilvl="0" w:tplc="64743E20">
      <w:start w:val="1"/>
      <w:numFmt w:val="decimal"/>
      <w:lvlText w:val="%1"/>
      <w:lvlJc w:val="right"/>
      <w:pPr>
        <w:tabs>
          <w:tab w:val="num" w:pos="283"/>
        </w:tabs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6">
    <w:nsid w:val="2C8F300A"/>
    <w:multiLevelType w:val="multilevel"/>
    <w:tmpl w:val="5700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F14689"/>
    <w:multiLevelType w:val="hybridMultilevel"/>
    <w:tmpl w:val="4F8070E0"/>
    <w:lvl w:ilvl="0" w:tplc="B65098B2">
      <w:start w:val="1"/>
      <w:numFmt w:val="decimal"/>
      <w:lvlText w:val="%1"/>
      <w:lvlJc w:val="right"/>
      <w:pPr>
        <w:tabs>
          <w:tab w:val="num" w:pos="510"/>
        </w:tabs>
        <w:ind w:left="510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A572A29"/>
    <w:multiLevelType w:val="multilevel"/>
    <w:tmpl w:val="E39EB6B2"/>
    <w:lvl w:ilvl="0">
      <w:start w:val="16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6"/>
      <w:numFmt w:val="decimal"/>
      <w:lvlText w:val="%2"/>
      <w:lvlJc w:val="right"/>
      <w:pPr>
        <w:tabs>
          <w:tab w:val="num" w:pos="510"/>
        </w:tabs>
        <w:ind w:left="510" w:hanging="22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FA41D1F"/>
    <w:multiLevelType w:val="hybridMultilevel"/>
    <w:tmpl w:val="D0C83FB4"/>
    <w:lvl w:ilvl="0" w:tplc="64743E20">
      <w:start w:val="1"/>
      <w:numFmt w:val="decimal"/>
      <w:lvlText w:val="%1"/>
      <w:lvlJc w:val="right"/>
      <w:pPr>
        <w:tabs>
          <w:tab w:val="num" w:pos="283"/>
        </w:tabs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10">
    <w:nsid w:val="53856F67"/>
    <w:multiLevelType w:val="hybridMultilevel"/>
    <w:tmpl w:val="CE202264"/>
    <w:lvl w:ilvl="0" w:tplc="64743E20">
      <w:start w:val="1"/>
      <w:numFmt w:val="decimal"/>
      <w:lvlText w:val="%1"/>
      <w:lvlJc w:val="right"/>
      <w:pPr>
        <w:tabs>
          <w:tab w:val="num" w:pos="283"/>
        </w:tabs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11">
    <w:nsid w:val="5F7422C7"/>
    <w:multiLevelType w:val="hybridMultilevel"/>
    <w:tmpl w:val="CE202264"/>
    <w:lvl w:ilvl="0" w:tplc="64743E20">
      <w:start w:val="1"/>
      <w:numFmt w:val="decimal"/>
      <w:lvlText w:val="%1"/>
      <w:lvlJc w:val="right"/>
      <w:pPr>
        <w:tabs>
          <w:tab w:val="num" w:pos="283"/>
        </w:tabs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12">
    <w:nsid w:val="6D081EF1"/>
    <w:multiLevelType w:val="hybridMultilevel"/>
    <w:tmpl w:val="635296CE"/>
    <w:lvl w:ilvl="0" w:tplc="EB6E6CAE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50E6EBC"/>
    <w:multiLevelType w:val="multilevel"/>
    <w:tmpl w:val="8EACC40E"/>
    <w:lvl w:ilvl="0">
      <w:start w:val="16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"/>
      <w:lvlJc w:val="right"/>
      <w:pPr>
        <w:tabs>
          <w:tab w:val="num" w:pos="340"/>
        </w:tabs>
        <w:ind w:left="51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11"/>
  </w:num>
  <w:num w:numId="11">
    <w:abstractNumId w:val="10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ru-RU" w:vendorID="1" w:dllVersion="512" w:checkStyle="1"/>
  <w:proofState w:spelling="clean" w:grammar="clean"/>
  <w:attachedTemplate r:id="rId1"/>
  <w:stylePaneFormatFilter w:val="3F01"/>
  <w:defaultTabStop w:val="709"/>
  <w:autoHyphenation/>
  <w:hyphenationZone w:val="357"/>
  <w:noPunctuationKerning/>
  <w:characterSpacingControl w:val="doNotCompress"/>
  <w:hdrShapeDefaults>
    <o:shapedefaults v:ext="edit" spidmax="51202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4"/>
        <o:entry new="6" old="5"/>
        <o:entry new="7" old="6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097EED"/>
    <w:rsid w:val="00001017"/>
    <w:rsid w:val="00003919"/>
    <w:rsid w:val="00006E24"/>
    <w:rsid w:val="00011206"/>
    <w:rsid w:val="000155E5"/>
    <w:rsid w:val="00015BD7"/>
    <w:rsid w:val="00020433"/>
    <w:rsid w:val="000204B2"/>
    <w:rsid w:val="0002056E"/>
    <w:rsid w:val="00022EE7"/>
    <w:rsid w:val="000300A6"/>
    <w:rsid w:val="00032AA3"/>
    <w:rsid w:val="00032B2F"/>
    <w:rsid w:val="00033E9A"/>
    <w:rsid w:val="00040431"/>
    <w:rsid w:val="000407A7"/>
    <w:rsid w:val="00040CAE"/>
    <w:rsid w:val="00042424"/>
    <w:rsid w:val="00042E0E"/>
    <w:rsid w:val="00043541"/>
    <w:rsid w:val="0004357F"/>
    <w:rsid w:val="00046FCE"/>
    <w:rsid w:val="00063815"/>
    <w:rsid w:val="000722C2"/>
    <w:rsid w:val="00073278"/>
    <w:rsid w:val="00073359"/>
    <w:rsid w:val="00074541"/>
    <w:rsid w:val="00076A96"/>
    <w:rsid w:val="00077CFD"/>
    <w:rsid w:val="00081CF1"/>
    <w:rsid w:val="0008313D"/>
    <w:rsid w:val="0008603C"/>
    <w:rsid w:val="00097EED"/>
    <w:rsid w:val="000A2B83"/>
    <w:rsid w:val="000A5855"/>
    <w:rsid w:val="000B4814"/>
    <w:rsid w:val="000C1C8D"/>
    <w:rsid w:val="000C3451"/>
    <w:rsid w:val="000D0DE3"/>
    <w:rsid w:val="000D58D6"/>
    <w:rsid w:val="000E0873"/>
    <w:rsid w:val="000E1939"/>
    <w:rsid w:val="000E1B76"/>
    <w:rsid w:val="000E1B89"/>
    <w:rsid w:val="000E2041"/>
    <w:rsid w:val="000E3627"/>
    <w:rsid w:val="000E3AA9"/>
    <w:rsid w:val="000E7D3B"/>
    <w:rsid w:val="000F17C9"/>
    <w:rsid w:val="000F34B3"/>
    <w:rsid w:val="00112149"/>
    <w:rsid w:val="001205E6"/>
    <w:rsid w:val="001227D9"/>
    <w:rsid w:val="00125460"/>
    <w:rsid w:val="00133839"/>
    <w:rsid w:val="00142443"/>
    <w:rsid w:val="00144D2B"/>
    <w:rsid w:val="00155BBE"/>
    <w:rsid w:val="00161C29"/>
    <w:rsid w:val="00162858"/>
    <w:rsid w:val="001679EE"/>
    <w:rsid w:val="00172889"/>
    <w:rsid w:val="001737CA"/>
    <w:rsid w:val="0017520E"/>
    <w:rsid w:val="001801FE"/>
    <w:rsid w:val="00181C15"/>
    <w:rsid w:val="0018233E"/>
    <w:rsid w:val="001831AE"/>
    <w:rsid w:val="00183B38"/>
    <w:rsid w:val="00190DE6"/>
    <w:rsid w:val="00197851"/>
    <w:rsid w:val="001A1A35"/>
    <w:rsid w:val="001A5940"/>
    <w:rsid w:val="001A6355"/>
    <w:rsid w:val="001B02B4"/>
    <w:rsid w:val="001C5249"/>
    <w:rsid w:val="001D1262"/>
    <w:rsid w:val="001D6173"/>
    <w:rsid w:val="001D6522"/>
    <w:rsid w:val="001D7246"/>
    <w:rsid w:val="001E034F"/>
    <w:rsid w:val="001F1884"/>
    <w:rsid w:val="001F3771"/>
    <w:rsid w:val="001F45C0"/>
    <w:rsid w:val="001F5B45"/>
    <w:rsid w:val="001F5F65"/>
    <w:rsid w:val="001F7584"/>
    <w:rsid w:val="00200A5A"/>
    <w:rsid w:val="00201266"/>
    <w:rsid w:val="00207125"/>
    <w:rsid w:val="00207770"/>
    <w:rsid w:val="002117A9"/>
    <w:rsid w:val="00213FEA"/>
    <w:rsid w:val="00216956"/>
    <w:rsid w:val="00216C8B"/>
    <w:rsid w:val="00216DE6"/>
    <w:rsid w:val="00221E6A"/>
    <w:rsid w:val="002251E9"/>
    <w:rsid w:val="00227688"/>
    <w:rsid w:val="00227E5D"/>
    <w:rsid w:val="002456E5"/>
    <w:rsid w:val="0024672B"/>
    <w:rsid w:val="00252A92"/>
    <w:rsid w:val="0025452D"/>
    <w:rsid w:val="0026242B"/>
    <w:rsid w:val="00263250"/>
    <w:rsid w:val="00270765"/>
    <w:rsid w:val="00274594"/>
    <w:rsid w:val="002758F9"/>
    <w:rsid w:val="00276341"/>
    <w:rsid w:val="002776EB"/>
    <w:rsid w:val="002808C7"/>
    <w:rsid w:val="00281276"/>
    <w:rsid w:val="0028435C"/>
    <w:rsid w:val="002849B5"/>
    <w:rsid w:val="002871C8"/>
    <w:rsid w:val="0029013A"/>
    <w:rsid w:val="002958DC"/>
    <w:rsid w:val="002A267E"/>
    <w:rsid w:val="002A3359"/>
    <w:rsid w:val="002A448D"/>
    <w:rsid w:val="002A594E"/>
    <w:rsid w:val="002A698A"/>
    <w:rsid w:val="002B0C8D"/>
    <w:rsid w:val="002C57AB"/>
    <w:rsid w:val="002C5D26"/>
    <w:rsid w:val="002D131D"/>
    <w:rsid w:val="002D69E8"/>
    <w:rsid w:val="002E17E3"/>
    <w:rsid w:val="002E33AE"/>
    <w:rsid w:val="002E3C27"/>
    <w:rsid w:val="002E4D51"/>
    <w:rsid w:val="002F363B"/>
    <w:rsid w:val="002F36E0"/>
    <w:rsid w:val="002F54BB"/>
    <w:rsid w:val="002F5AC7"/>
    <w:rsid w:val="003021BD"/>
    <w:rsid w:val="00303753"/>
    <w:rsid w:val="00305732"/>
    <w:rsid w:val="00307DE7"/>
    <w:rsid w:val="00313FDE"/>
    <w:rsid w:val="003142AF"/>
    <w:rsid w:val="00317629"/>
    <w:rsid w:val="0032276A"/>
    <w:rsid w:val="00331FE9"/>
    <w:rsid w:val="00332B17"/>
    <w:rsid w:val="00333601"/>
    <w:rsid w:val="003359F8"/>
    <w:rsid w:val="0033779A"/>
    <w:rsid w:val="00337D4D"/>
    <w:rsid w:val="0034248D"/>
    <w:rsid w:val="0034458B"/>
    <w:rsid w:val="003457CF"/>
    <w:rsid w:val="003502F6"/>
    <w:rsid w:val="00351F54"/>
    <w:rsid w:val="003527B3"/>
    <w:rsid w:val="00353CB6"/>
    <w:rsid w:val="00353CBF"/>
    <w:rsid w:val="0035499A"/>
    <w:rsid w:val="003608C8"/>
    <w:rsid w:val="0036109D"/>
    <w:rsid w:val="0036260C"/>
    <w:rsid w:val="00365B4B"/>
    <w:rsid w:val="003718B5"/>
    <w:rsid w:val="00373047"/>
    <w:rsid w:val="003733B8"/>
    <w:rsid w:val="00373C5C"/>
    <w:rsid w:val="00375CDB"/>
    <w:rsid w:val="003805D4"/>
    <w:rsid w:val="00381119"/>
    <w:rsid w:val="00391187"/>
    <w:rsid w:val="00393F14"/>
    <w:rsid w:val="00394B77"/>
    <w:rsid w:val="003A02EE"/>
    <w:rsid w:val="003A0C93"/>
    <w:rsid w:val="003A0FE5"/>
    <w:rsid w:val="003A4ED3"/>
    <w:rsid w:val="003A7CB3"/>
    <w:rsid w:val="003B2409"/>
    <w:rsid w:val="003C3EAF"/>
    <w:rsid w:val="003C63BA"/>
    <w:rsid w:val="003C79C8"/>
    <w:rsid w:val="003D4200"/>
    <w:rsid w:val="003D4324"/>
    <w:rsid w:val="003D4863"/>
    <w:rsid w:val="003E1A1E"/>
    <w:rsid w:val="003F0EF5"/>
    <w:rsid w:val="003F2086"/>
    <w:rsid w:val="003F294C"/>
    <w:rsid w:val="003F349C"/>
    <w:rsid w:val="003F528E"/>
    <w:rsid w:val="00400B55"/>
    <w:rsid w:val="004025B8"/>
    <w:rsid w:val="00406283"/>
    <w:rsid w:val="004078D8"/>
    <w:rsid w:val="00411345"/>
    <w:rsid w:val="004141D5"/>
    <w:rsid w:val="00414748"/>
    <w:rsid w:val="0041474E"/>
    <w:rsid w:val="00425638"/>
    <w:rsid w:val="0042577A"/>
    <w:rsid w:val="004304C9"/>
    <w:rsid w:val="00442E68"/>
    <w:rsid w:val="00442F02"/>
    <w:rsid w:val="004456DE"/>
    <w:rsid w:val="00455392"/>
    <w:rsid w:val="00460B2A"/>
    <w:rsid w:val="0046475F"/>
    <w:rsid w:val="00465699"/>
    <w:rsid w:val="00474D44"/>
    <w:rsid w:val="00482C93"/>
    <w:rsid w:val="00485013"/>
    <w:rsid w:val="004915F8"/>
    <w:rsid w:val="004916FB"/>
    <w:rsid w:val="0049237B"/>
    <w:rsid w:val="00494B14"/>
    <w:rsid w:val="004968A5"/>
    <w:rsid w:val="004A11FE"/>
    <w:rsid w:val="004A7521"/>
    <w:rsid w:val="004B0553"/>
    <w:rsid w:val="004D3A92"/>
    <w:rsid w:val="004D3B26"/>
    <w:rsid w:val="004D512A"/>
    <w:rsid w:val="004D5E53"/>
    <w:rsid w:val="004E1E90"/>
    <w:rsid w:val="004E2575"/>
    <w:rsid w:val="004E2D1A"/>
    <w:rsid w:val="004E3B1F"/>
    <w:rsid w:val="004E4B59"/>
    <w:rsid w:val="004F132F"/>
    <w:rsid w:val="004F7DC4"/>
    <w:rsid w:val="00500469"/>
    <w:rsid w:val="00501D09"/>
    <w:rsid w:val="0050690C"/>
    <w:rsid w:val="00507545"/>
    <w:rsid w:val="00510195"/>
    <w:rsid w:val="0051067F"/>
    <w:rsid w:val="00510807"/>
    <w:rsid w:val="00513322"/>
    <w:rsid w:val="005135FB"/>
    <w:rsid w:val="00527245"/>
    <w:rsid w:val="00535C80"/>
    <w:rsid w:val="005429B1"/>
    <w:rsid w:val="00544F74"/>
    <w:rsid w:val="00545DDF"/>
    <w:rsid w:val="0054661A"/>
    <w:rsid w:val="0055055F"/>
    <w:rsid w:val="005523F0"/>
    <w:rsid w:val="00554CD4"/>
    <w:rsid w:val="00556965"/>
    <w:rsid w:val="005571A2"/>
    <w:rsid w:val="00562013"/>
    <w:rsid w:val="00564A91"/>
    <w:rsid w:val="00565688"/>
    <w:rsid w:val="00566765"/>
    <w:rsid w:val="00570D4E"/>
    <w:rsid w:val="00573A59"/>
    <w:rsid w:val="005800DC"/>
    <w:rsid w:val="005835E4"/>
    <w:rsid w:val="005909A5"/>
    <w:rsid w:val="00594EAA"/>
    <w:rsid w:val="0059751C"/>
    <w:rsid w:val="00597960"/>
    <w:rsid w:val="005A1283"/>
    <w:rsid w:val="005A50EF"/>
    <w:rsid w:val="005A5EF3"/>
    <w:rsid w:val="005A73E9"/>
    <w:rsid w:val="005C07FB"/>
    <w:rsid w:val="005C1647"/>
    <w:rsid w:val="005C2199"/>
    <w:rsid w:val="005C2DFC"/>
    <w:rsid w:val="005C41CB"/>
    <w:rsid w:val="005D3DD3"/>
    <w:rsid w:val="005D7B86"/>
    <w:rsid w:val="005E2E58"/>
    <w:rsid w:val="005E528A"/>
    <w:rsid w:val="005E53EF"/>
    <w:rsid w:val="005F1973"/>
    <w:rsid w:val="005F40CB"/>
    <w:rsid w:val="005F5D55"/>
    <w:rsid w:val="006005F7"/>
    <w:rsid w:val="00601AC0"/>
    <w:rsid w:val="00602B7A"/>
    <w:rsid w:val="0060737E"/>
    <w:rsid w:val="00614336"/>
    <w:rsid w:val="00616A10"/>
    <w:rsid w:val="006200F3"/>
    <w:rsid w:val="00620AFD"/>
    <w:rsid w:val="00622E51"/>
    <w:rsid w:val="00630670"/>
    <w:rsid w:val="006314A9"/>
    <w:rsid w:val="00633CAA"/>
    <w:rsid w:val="00636EAA"/>
    <w:rsid w:val="006405A9"/>
    <w:rsid w:val="006471E1"/>
    <w:rsid w:val="00647883"/>
    <w:rsid w:val="006505A1"/>
    <w:rsid w:val="00651DA6"/>
    <w:rsid w:val="00652179"/>
    <w:rsid w:val="00654E19"/>
    <w:rsid w:val="00662ABD"/>
    <w:rsid w:val="00662D7E"/>
    <w:rsid w:val="006631FE"/>
    <w:rsid w:val="00670639"/>
    <w:rsid w:val="006724A9"/>
    <w:rsid w:val="006742DA"/>
    <w:rsid w:val="00674FAB"/>
    <w:rsid w:val="00675592"/>
    <w:rsid w:val="00677973"/>
    <w:rsid w:val="006812FB"/>
    <w:rsid w:val="00681657"/>
    <w:rsid w:val="006829E2"/>
    <w:rsid w:val="006902D6"/>
    <w:rsid w:val="006903DC"/>
    <w:rsid w:val="0069707C"/>
    <w:rsid w:val="006A1934"/>
    <w:rsid w:val="006A2417"/>
    <w:rsid w:val="006A3AD0"/>
    <w:rsid w:val="006A3F1F"/>
    <w:rsid w:val="006A6212"/>
    <w:rsid w:val="006B2395"/>
    <w:rsid w:val="006B2F02"/>
    <w:rsid w:val="006B3A60"/>
    <w:rsid w:val="006B455D"/>
    <w:rsid w:val="006C2268"/>
    <w:rsid w:val="006C2846"/>
    <w:rsid w:val="006C359D"/>
    <w:rsid w:val="006C36F4"/>
    <w:rsid w:val="006C412C"/>
    <w:rsid w:val="006D3904"/>
    <w:rsid w:val="006D4FE5"/>
    <w:rsid w:val="006D5758"/>
    <w:rsid w:val="006D7DEF"/>
    <w:rsid w:val="006E1516"/>
    <w:rsid w:val="006E2A7A"/>
    <w:rsid w:val="006E34A6"/>
    <w:rsid w:val="006E5D35"/>
    <w:rsid w:val="006F0C95"/>
    <w:rsid w:val="006F215C"/>
    <w:rsid w:val="006F2EEE"/>
    <w:rsid w:val="006F3C15"/>
    <w:rsid w:val="006F4654"/>
    <w:rsid w:val="006F78C5"/>
    <w:rsid w:val="0070094D"/>
    <w:rsid w:val="0070137A"/>
    <w:rsid w:val="00706723"/>
    <w:rsid w:val="00710857"/>
    <w:rsid w:val="00712B94"/>
    <w:rsid w:val="007151F6"/>
    <w:rsid w:val="00716607"/>
    <w:rsid w:val="00717795"/>
    <w:rsid w:val="007214ED"/>
    <w:rsid w:val="007232F7"/>
    <w:rsid w:val="00726A76"/>
    <w:rsid w:val="00732B7C"/>
    <w:rsid w:val="00735A12"/>
    <w:rsid w:val="007516AB"/>
    <w:rsid w:val="007538DE"/>
    <w:rsid w:val="007547BC"/>
    <w:rsid w:val="00754EC3"/>
    <w:rsid w:val="007618BA"/>
    <w:rsid w:val="00764259"/>
    <w:rsid w:val="007727D2"/>
    <w:rsid w:val="007747C9"/>
    <w:rsid w:val="00776AA7"/>
    <w:rsid w:val="00780866"/>
    <w:rsid w:val="00783B6F"/>
    <w:rsid w:val="00786BC3"/>
    <w:rsid w:val="0079086D"/>
    <w:rsid w:val="007929D2"/>
    <w:rsid w:val="00793688"/>
    <w:rsid w:val="00794F95"/>
    <w:rsid w:val="007A1EF8"/>
    <w:rsid w:val="007A254E"/>
    <w:rsid w:val="007A2CB1"/>
    <w:rsid w:val="007B0EF2"/>
    <w:rsid w:val="007B26CF"/>
    <w:rsid w:val="007B6921"/>
    <w:rsid w:val="007C11E9"/>
    <w:rsid w:val="007C3862"/>
    <w:rsid w:val="007C3D2F"/>
    <w:rsid w:val="007C74AB"/>
    <w:rsid w:val="007C7B45"/>
    <w:rsid w:val="007D09EC"/>
    <w:rsid w:val="007D1211"/>
    <w:rsid w:val="007D3A0E"/>
    <w:rsid w:val="007D557E"/>
    <w:rsid w:val="007D666F"/>
    <w:rsid w:val="007E1EFD"/>
    <w:rsid w:val="007E29A3"/>
    <w:rsid w:val="007E55A3"/>
    <w:rsid w:val="007E7BA7"/>
    <w:rsid w:val="007E7FA3"/>
    <w:rsid w:val="007F0B6B"/>
    <w:rsid w:val="007F38E5"/>
    <w:rsid w:val="007F7904"/>
    <w:rsid w:val="0080128B"/>
    <w:rsid w:val="00805BA1"/>
    <w:rsid w:val="00810889"/>
    <w:rsid w:val="008141A8"/>
    <w:rsid w:val="00816ED0"/>
    <w:rsid w:val="0081732C"/>
    <w:rsid w:val="0081735F"/>
    <w:rsid w:val="00822EDD"/>
    <w:rsid w:val="00824591"/>
    <w:rsid w:val="00830A04"/>
    <w:rsid w:val="008315C1"/>
    <w:rsid w:val="00841D52"/>
    <w:rsid w:val="00844488"/>
    <w:rsid w:val="00852842"/>
    <w:rsid w:val="008623DF"/>
    <w:rsid w:val="008626D5"/>
    <w:rsid w:val="00863176"/>
    <w:rsid w:val="008651B4"/>
    <w:rsid w:val="008653A4"/>
    <w:rsid w:val="00867404"/>
    <w:rsid w:val="008703E2"/>
    <w:rsid w:val="00870852"/>
    <w:rsid w:val="008710B2"/>
    <w:rsid w:val="0087575F"/>
    <w:rsid w:val="008816B4"/>
    <w:rsid w:val="00885B29"/>
    <w:rsid w:val="00887D0A"/>
    <w:rsid w:val="00890558"/>
    <w:rsid w:val="00890B71"/>
    <w:rsid w:val="00893E41"/>
    <w:rsid w:val="008940AF"/>
    <w:rsid w:val="00896D03"/>
    <w:rsid w:val="008A2742"/>
    <w:rsid w:val="008A57C9"/>
    <w:rsid w:val="008A58B0"/>
    <w:rsid w:val="008A7EF1"/>
    <w:rsid w:val="008B0FBD"/>
    <w:rsid w:val="008B19FC"/>
    <w:rsid w:val="008B1B5E"/>
    <w:rsid w:val="008B7504"/>
    <w:rsid w:val="008C0A68"/>
    <w:rsid w:val="008C21A1"/>
    <w:rsid w:val="008C25E7"/>
    <w:rsid w:val="008C466E"/>
    <w:rsid w:val="008C4D16"/>
    <w:rsid w:val="008C7F56"/>
    <w:rsid w:val="008D1A1D"/>
    <w:rsid w:val="008D2D22"/>
    <w:rsid w:val="008D5465"/>
    <w:rsid w:val="008E12CE"/>
    <w:rsid w:val="008E224B"/>
    <w:rsid w:val="008E2A9C"/>
    <w:rsid w:val="008E2DF6"/>
    <w:rsid w:val="008E3029"/>
    <w:rsid w:val="008E7670"/>
    <w:rsid w:val="008F150D"/>
    <w:rsid w:val="008F39DA"/>
    <w:rsid w:val="008F657F"/>
    <w:rsid w:val="008F7B06"/>
    <w:rsid w:val="0090462A"/>
    <w:rsid w:val="00904E6C"/>
    <w:rsid w:val="00905C14"/>
    <w:rsid w:val="00916DEE"/>
    <w:rsid w:val="0091782A"/>
    <w:rsid w:val="00917D2E"/>
    <w:rsid w:val="009203B0"/>
    <w:rsid w:val="00921080"/>
    <w:rsid w:val="009219A2"/>
    <w:rsid w:val="00930BE5"/>
    <w:rsid w:val="00930FE3"/>
    <w:rsid w:val="009323CA"/>
    <w:rsid w:val="00933A51"/>
    <w:rsid w:val="0093409E"/>
    <w:rsid w:val="00937AD2"/>
    <w:rsid w:val="00937C86"/>
    <w:rsid w:val="00937D04"/>
    <w:rsid w:val="009424E2"/>
    <w:rsid w:val="00945C4D"/>
    <w:rsid w:val="00950386"/>
    <w:rsid w:val="00953FCD"/>
    <w:rsid w:val="00962A3A"/>
    <w:rsid w:val="009658D4"/>
    <w:rsid w:val="00980291"/>
    <w:rsid w:val="00984121"/>
    <w:rsid w:val="009841C8"/>
    <w:rsid w:val="00984A0D"/>
    <w:rsid w:val="00985A9E"/>
    <w:rsid w:val="00986A2E"/>
    <w:rsid w:val="009877EC"/>
    <w:rsid w:val="00997393"/>
    <w:rsid w:val="00997932"/>
    <w:rsid w:val="009A095F"/>
    <w:rsid w:val="009A0E46"/>
    <w:rsid w:val="009A3DDD"/>
    <w:rsid w:val="009A57D9"/>
    <w:rsid w:val="009A5E3A"/>
    <w:rsid w:val="009B48B8"/>
    <w:rsid w:val="009B7BA2"/>
    <w:rsid w:val="009C1BA8"/>
    <w:rsid w:val="009C2A38"/>
    <w:rsid w:val="009C2CA0"/>
    <w:rsid w:val="009C2DEC"/>
    <w:rsid w:val="009C46E2"/>
    <w:rsid w:val="009C6E2F"/>
    <w:rsid w:val="009C7D6E"/>
    <w:rsid w:val="009D06B2"/>
    <w:rsid w:val="009D0EB4"/>
    <w:rsid w:val="009D3100"/>
    <w:rsid w:val="009D6DE4"/>
    <w:rsid w:val="009E14BA"/>
    <w:rsid w:val="009E5DF0"/>
    <w:rsid w:val="009E6C62"/>
    <w:rsid w:val="009F5B50"/>
    <w:rsid w:val="00A01D4D"/>
    <w:rsid w:val="00A052B6"/>
    <w:rsid w:val="00A053C8"/>
    <w:rsid w:val="00A064D1"/>
    <w:rsid w:val="00A07E28"/>
    <w:rsid w:val="00A12D2C"/>
    <w:rsid w:val="00A12DC7"/>
    <w:rsid w:val="00A150DD"/>
    <w:rsid w:val="00A2687D"/>
    <w:rsid w:val="00A36FF6"/>
    <w:rsid w:val="00A37CF5"/>
    <w:rsid w:val="00A52247"/>
    <w:rsid w:val="00A548C0"/>
    <w:rsid w:val="00A57107"/>
    <w:rsid w:val="00A57E36"/>
    <w:rsid w:val="00A63AC6"/>
    <w:rsid w:val="00A67F63"/>
    <w:rsid w:val="00A735C9"/>
    <w:rsid w:val="00A8081C"/>
    <w:rsid w:val="00A80E94"/>
    <w:rsid w:val="00A86994"/>
    <w:rsid w:val="00A90249"/>
    <w:rsid w:val="00A91509"/>
    <w:rsid w:val="00A94A98"/>
    <w:rsid w:val="00A96775"/>
    <w:rsid w:val="00A97B29"/>
    <w:rsid w:val="00AA01F6"/>
    <w:rsid w:val="00AB2664"/>
    <w:rsid w:val="00AB2DFB"/>
    <w:rsid w:val="00AB3AC1"/>
    <w:rsid w:val="00AB7A97"/>
    <w:rsid w:val="00AC2463"/>
    <w:rsid w:val="00AC31E0"/>
    <w:rsid w:val="00AC6679"/>
    <w:rsid w:val="00AD129C"/>
    <w:rsid w:val="00AE4F4F"/>
    <w:rsid w:val="00AF0A7D"/>
    <w:rsid w:val="00AF4325"/>
    <w:rsid w:val="00AF525A"/>
    <w:rsid w:val="00AF6073"/>
    <w:rsid w:val="00B0327C"/>
    <w:rsid w:val="00B055BA"/>
    <w:rsid w:val="00B067A2"/>
    <w:rsid w:val="00B0761B"/>
    <w:rsid w:val="00B110A0"/>
    <w:rsid w:val="00B1140C"/>
    <w:rsid w:val="00B15971"/>
    <w:rsid w:val="00B24799"/>
    <w:rsid w:val="00B2571C"/>
    <w:rsid w:val="00B3292A"/>
    <w:rsid w:val="00B342B6"/>
    <w:rsid w:val="00B3752F"/>
    <w:rsid w:val="00B3768A"/>
    <w:rsid w:val="00B40E03"/>
    <w:rsid w:val="00B42A14"/>
    <w:rsid w:val="00B44732"/>
    <w:rsid w:val="00B44CA8"/>
    <w:rsid w:val="00B47617"/>
    <w:rsid w:val="00B52168"/>
    <w:rsid w:val="00B53573"/>
    <w:rsid w:val="00B54688"/>
    <w:rsid w:val="00B60E72"/>
    <w:rsid w:val="00B67AD4"/>
    <w:rsid w:val="00B703BB"/>
    <w:rsid w:val="00B704D2"/>
    <w:rsid w:val="00B713E2"/>
    <w:rsid w:val="00B7157A"/>
    <w:rsid w:val="00B71ED1"/>
    <w:rsid w:val="00B72B2C"/>
    <w:rsid w:val="00B8039B"/>
    <w:rsid w:val="00B8208A"/>
    <w:rsid w:val="00B829E7"/>
    <w:rsid w:val="00B841B2"/>
    <w:rsid w:val="00B91802"/>
    <w:rsid w:val="00B91E40"/>
    <w:rsid w:val="00B926BF"/>
    <w:rsid w:val="00B93051"/>
    <w:rsid w:val="00B967EA"/>
    <w:rsid w:val="00B96E58"/>
    <w:rsid w:val="00BA25AF"/>
    <w:rsid w:val="00BB1489"/>
    <w:rsid w:val="00BB1C63"/>
    <w:rsid w:val="00BB3339"/>
    <w:rsid w:val="00BB59B3"/>
    <w:rsid w:val="00BB7101"/>
    <w:rsid w:val="00BC0BA0"/>
    <w:rsid w:val="00BC2827"/>
    <w:rsid w:val="00BC2876"/>
    <w:rsid w:val="00BC3574"/>
    <w:rsid w:val="00BC4920"/>
    <w:rsid w:val="00BC585F"/>
    <w:rsid w:val="00BD26CE"/>
    <w:rsid w:val="00BD50E3"/>
    <w:rsid w:val="00BD5670"/>
    <w:rsid w:val="00BD6196"/>
    <w:rsid w:val="00BD7C4A"/>
    <w:rsid w:val="00BE0C48"/>
    <w:rsid w:val="00BE1FF2"/>
    <w:rsid w:val="00BE2793"/>
    <w:rsid w:val="00BE2C66"/>
    <w:rsid w:val="00BE4CBD"/>
    <w:rsid w:val="00BE5525"/>
    <w:rsid w:val="00C00626"/>
    <w:rsid w:val="00C02CF6"/>
    <w:rsid w:val="00C03030"/>
    <w:rsid w:val="00C06104"/>
    <w:rsid w:val="00C1004C"/>
    <w:rsid w:val="00C1061D"/>
    <w:rsid w:val="00C1157F"/>
    <w:rsid w:val="00C12671"/>
    <w:rsid w:val="00C12BCD"/>
    <w:rsid w:val="00C12D32"/>
    <w:rsid w:val="00C13E59"/>
    <w:rsid w:val="00C1408D"/>
    <w:rsid w:val="00C1439B"/>
    <w:rsid w:val="00C16980"/>
    <w:rsid w:val="00C21C87"/>
    <w:rsid w:val="00C22D2B"/>
    <w:rsid w:val="00C234F4"/>
    <w:rsid w:val="00C30CAB"/>
    <w:rsid w:val="00C3776C"/>
    <w:rsid w:val="00C4030B"/>
    <w:rsid w:val="00C45B9C"/>
    <w:rsid w:val="00C51503"/>
    <w:rsid w:val="00C52764"/>
    <w:rsid w:val="00C5770D"/>
    <w:rsid w:val="00C57FA5"/>
    <w:rsid w:val="00C61E64"/>
    <w:rsid w:val="00C6377A"/>
    <w:rsid w:val="00C7470C"/>
    <w:rsid w:val="00C768C8"/>
    <w:rsid w:val="00C77298"/>
    <w:rsid w:val="00C772E7"/>
    <w:rsid w:val="00C831B7"/>
    <w:rsid w:val="00C90A52"/>
    <w:rsid w:val="00C95B88"/>
    <w:rsid w:val="00C96814"/>
    <w:rsid w:val="00C97BB7"/>
    <w:rsid w:val="00CA071A"/>
    <w:rsid w:val="00CA2523"/>
    <w:rsid w:val="00CA76F4"/>
    <w:rsid w:val="00CB3917"/>
    <w:rsid w:val="00CB5CE5"/>
    <w:rsid w:val="00CB67E6"/>
    <w:rsid w:val="00CC3541"/>
    <w:rsid w:val="00CD0A48"/>
    <w:rsid w:val="00CD49BE"/>
    <w:rsid w:val="00CD6A3F"/>
    <w:rsid w:val="00CE4622"/>
    <w:rsid w:val="00CE7602"/>
    <w:rsid w:val="00CF39C4"/>
    <w:rsid w:val="00CF4D57"/>
    <w:rsid w:val="00CF50CF"/>
    <w:rsid w:val="00CF55BC"/>
    <w:rsid w:val="00D02C25"/>
    <w:rsid w:val="00D06B14"/>
    <w:rsid w:val="00D21FDA"/>
    <w:rsid w:val="00D273F3"/>
    <w:rsid w:val="00D301ED"/>
    <w:rsid w:val="00D319CC"/>
    <w:rsid w:val="00D466B1"/>
    <w:rsid w:val="00D52990"/>
    <w:rsid w:val="00D54BE5"/>
    <w:rsid w:val="00D552CC"/>
    <w:rsid w:val="00D563A2"/>
    <w:rsid w:val="00D5740F"/>
    <w:rsid w:val="00D63F2A"/>
    <w:rsid w:val="00D64BBC"/>
    <w:rsid w:val="00D66714"/>
    <w:rsid w:val="00D708C0"/>
    <w:rsid w:val="00D713AE"/>
    <w:rsid w:val="00D71968"/>
    <w:rsid w:val="00D72B8C"/>
    <w:rsid w:val="00D73DDB"/>
    <w:rsid w:val="00D73FEF"/>
    <w:rsid w:val="00D87698"/>
    <w:rsid w:val="00D91B75"/>
    <w:rsid w:val="00D91BD0"/>
    <w:rsid w:val="00D93F6B"/>
    <w:rsid w:val="00D95ADE"/>
    <w:rsid w:val="00D97052"/>
    <w:rsid w:val="00D97E84"/>
    <w:rsid w:val="00DA3668"/>
    <w:rsid w:val="00DA510F"/>
    <w:rsid w:val="00DB10D7"/>
    <w:rsid w:val="00DB45A5"/>
    <w:rsid w:val="00DB55D2"/>
    <w:rsid w:val="00DB7634"/>
    <w:rsid w:val="00DB7944"/>
    <w:rsid w:val="00DC0789"/>
    <w:rsid w:val="00DC08DE"/>
    <w:rsid w:val="00DC0EF4"/>
    <w:rsid w:val="00DE1CC1"/>
    <w:rsid w:val="00DE3AA7"/>
    <w:rsid w:val="00DE3F62"/>
    <w:rsid w:val="00DE6FFC"/>
    <w:rsid w:val="00DF01A9"/>
    <w:rsid w:val="00DF1388"/>
    <w:rsid w:val="00DF3252"/>
    <w:rsid w:val="00DF4C13"/>
    <w:rsid w:val="00DF6594"/>
    <w:rsid w:val="00E01CB7"/>
    <w:rsid w:val="00E021E3"/>
    <w:rsid w:val="00E07680"/>
    <w:rsid w:val="00E10FE2"/>
    <w:rsid w:val="00E11E54"/>
    <w:rsid w:val="00E127B8"/>
    <w:rsid w:val="00E129E2"/>
    <w:rsid w:val="00E16142"/>
    <w:rsid w:val="00E2219C"/>
    <w:rsid w:val="00E22274"/>
    <w:rsid w:val="00E26337"/>
    <w:rsid w:val="00E30324"/>
    <w:rsid w:val="00E315C0"/>
    <w:rsid w:val="00E35F1E"/>
    <w:rsid w:val="00E40ABD"/>
    <w:rsid w:val="00E422E1"/>
    <w:rsid w:val="00E504D9"/>
    <w:rsid w:val="00E50789"/>
    <w:rsid w:val="00E5281A"/>
    <w:rsid w:val="00E55836"/>
    <w:rsid w:val="00E608D2"/>
    <w:rsid w:val="00E610AA"/>
    <w:rsid w:val="00E628C6"/>
    <w:rsid w:val="00E633C1"/>
    <w:rsid w:val="00E63D18"/>
    <w:rsid w:val="00E678C6"/>
    <w:rsid w:val="00E7266D"/>
    <w:rsid w:val="00E74A95"/>
    <w:rsid w:val="00E81C0E"/>
    <w:rsid w:val="00E830C4"/>
    <w:rsid w:val="00E849EA"/>
    <w:rsid w:val="00E859F3"/>
    <w:rsid w:val="00E85A39"/>
    <w:rsid w:val="00E942D2"/>
    <w:rsid w:val="00EA2EEC"/>
    <w:rsid w:val="00EA4443"/>
    <w:rsid w:val="00EA4F0A"/>
    <w:rsid w:val="00EA7EAD"/>
    <w:rsid w:val="00EB2651"/>
    <w:rsid w:val="00EB3673"/>
    <w:rsid w:val="00EC3CF7"/>
    <w:rsid w:val="00EC3F1A"/>
    <w:rsid w:val="00EC6518"/>
    <w:rsid w:val="00ED29E3"/>
    <w:rsid w:val="00ED35D7"/>
    <w:rsid w:val="00ED4ED8"/>
    <w:rsid w:val="00ED5F3C"/>
    <w:rsid w:val="00EE476A"/>
    <w:rsid w:val="00EE4EEC"/>
    <w:rsid w:val="00EE5B08"/>
    <w:rsid w:val="00EE6188"/>
    <w:rsid w:val="00EE6527"/>
    <w:rsid w:val="00EE6C8B"/>
    <w:rsid w:val="00EF5363"/>
    <w:rsid w:val="00EF61DB"/>
    <w:rsid w:val="00EF7155"/>
    <w:rsid w:val="00F023E3"/>
    <w:rsid w:val="00F052E6"/>
    <w:rsid w:val="00F06ED5"/>
    <w:rsid w:val="00F07331"/>
    <w:rsid w:val="00F25A49"/>
    <w:rsid w:val="00F26BA5"/>
    <w:rsid w:val="00F323D6"/>
    <w:rsid w:val="00F366F8"/>
    <w:rsid w:val="00F37E80"/>
    <w:rsid w:val="00F44813"/>
    <w:rsid w:val="00F506F9"/>
    <w:rsid w:val="00F511B6"/>
    <w:rsid w:val="00F544D4"/>
    <w:rsid w:val="00F57E61"/>
    <w:rsid w:val="00F60ED0"/>
    <w:rsid w:val="00F6587F"/>
    <w:rsid w:val="00F659A3"/>
    <w:rsid w:val="00F66B77"/>
    <w:rsid w:val="00F67AAE"/>
    <w:rsid w:val="00F7214B"/>
    <w:rsid w:val="00F74814"/>
    <w:rsid w:val="00F75AEB"/>
    <w:rsid w:val="00F80ECC"/>
    <w:rsid w:val="00F82276"/>
    <w:rsid w:val="00F82D9F"/>
    <w:rsid w:val="00F949DB"/>
    <w:rsid w:val="00F959A3"/>
    <w:rsid w:val="00F9738C"/>
    <w:rsid w:val="00F97C82"/>
    <w:rsid w:val="00FA01E4"/>
    <w:rsid w:val="00FA14D6"/>
    <w:rsid w:val="00FA156E"/>
    <w:rsid w:val="00FA5722"/>
    <w:rsid w:val="00FC112D"/>
    <w:rsid w:val="00FC3EEB"/>
    <w:rsid w:val="00FC708E"/>
    <w:rsid w:val="00FC7788"/>
    <w:rsid w:val="00FD02B1"/>
    <w:rsid w:val="00FE1037"/>
    <w:rsid w:val="00FE1203"/>
    <w:rsid w:val="00FE3345"/>
    <w:rsid w:val="00FF0DF9"/>
    <w:rsid w:val="00FF7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58B0"/>
    <w:rPr>
      <w:sz w:val="24"/>
      <w:szCs w:val="24"/>
    </w:rPr>
  </w:style>
  <w:style w:type="paragraph" w:styleId="1">
    <w:name w:val="heading 1"/>
    <w:basedOn w:val="a"/>
    <w:next w:val="a"/>
    <w:qFormat/>
    <w:rsid w:val="008A58B0"/>
    <w:pPr>
      <w:keepNext/>
      <w:outlineLvl w:val="0"/>
    </w:pPr>
    <w:rPr>
      <w:rFonts w:ascii="a_Timer" w:hAnsi="a_Timer"/>
      <w:sz w:val="28"/>
    </w:rPr>
  </w:style>
  <w:style w:type="paragraph" w:styleId="2">
    <w:name w:val="heading 2"/>
    <w:basedOn w:val="a"/>
    <w:next w:val="a"/>
    <w:qFormat/>
    <w:rsid w:val="008A58B0"/>
    <w:pPr>
      <w:keepNext/>
      <w:tabs>
        <w:tab w:val="center" w:pos="-5465"/>
        <w:tab w:val="left" w:pos="4615"/>
      </w:tabs>
      <w:jc w:val="center"/>
      <w:outlineLvl w:val="1"/>
    </w:pPr>
    <w:rPr>
      <w:rFonts w:ascii="a_Timer" w:hAnsi="a_Timer"/>
      <w:b/>
      <w:bCs/>
      <w:sz w:val="32"/>
      <w:u w:val="single"/>
    </w:rPr>
  </w:style>
  <w:style w:type="paragraph" w:styleId="3">
    <w:name w:val="heading 3"/>
    <w:basedOn w:val="a"/>
    <w:next w:val="a"/>
    <w:qFormat/>
    <w:rsid w:val="008A58B0"/>
    <w:pPr>
      <w:keepNext/>
      <w:tabs>
        <w:tab w:val="center" w:pos="-5465"/>
        <w:tab w:val="left" w:pos="4615"/>
      </w:tabs>
      <w:ind w:firstLine="745"/>
      <w:outlineLvl w:val="2"/>
    </w:pPr>
    <w:rPr>
      <w:rFonts w:ascii="a_Timer" w:hAnsi="a_Timer"/>
      <w:sz w:val="28"/>
    </w:rPr>
  </w:style>
  <w:style w:type="paragraph" w:styleId="4">
    <w:name w:val="heading 4"/>
    <w:basedOn w:val="a"/>
    <w:next w:val="a"/>
    <w:qFormat/>
    <w:rsid w:val="008A58B0"/>
    <w:pPr>
      <w:keepNext/>
      <w:tabs>
        <w:tab w:val="center" w:pos="-5465"/>
        <w:tab w:val="left" w:pos="4615"/>
      </w:tabs>
      <w:ind w:firstLine="25"/>
      <w:outlineLvl w:val="3"/>
    </w:pPr>
    <w:rPr>
      <w:rFonts w:ascii="a_Timer" w:hAnsi="a_Timer"/>
      <w:sz w:val="28"/>
    </w:rPr>
  </w:style>
  <w:style w:type="paragraph" w:styleId="5">
    <w:name w:val="heading 5"/>
    <w:basedOn w:val="a"/>
    <w:next w:val="a"/>
    <w:qFormat/>
    <w:rsid w:val="008A58B0"/>
    <w:pPr>
      <w:keepNext/>
      <w:jc w:val="center"/>
      <w:outlineLvl w:val="4"/>
    </w:pPr>
    <w:rPr>
      <w:rFonts w:ascii="a_Timer" w:hAnsi="a_Timer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58B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8A58B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8A58B0"/>
  </w:style>
  <w:style w:type="paragraph" w:styleId="a6">
    <w:name w:val="Body Text"/>
    <w:basedOn w:val="a"/>
    <w:rsid w:val="008A58B0"/>
    <w:pPr>
      <w:jc w:val="center"/>
    </w:pPr>
    <w:rPr>
      <w:rFonts w:ascii="a_Timer" w:hAnsi="a_Timer"/>
      <w:sz w:val="28"/>
    </w:rPr>
  </w:style>
  <w:style w:type="paragraph" w:styleId="20">
    <w:name w:val="Body Text 2"/>
    <w:basedOn w:val="a"/>
    <w:rsid w:val="008A58B0"/>
    <w:pPr>
      <w:jc w:val="center"/>
    </w:pPr>
    <w:rPr>
      <w:rFonts w:ascii="a_Timer" w:hAnsi="a_Timer"/>
      <w:szCs w:val="20"/>
    </w:rPr>
  </w:style>
  <w:style w:type="paragraph" w:styleId="30">
    <w:name w:val="Body Text 3"/>
    <w:basedOn w:val="a"/>
    <w:rsid w:val="008A58B0"/>
    <w:rPr>
      <w:rFonts w:ascii="a_Timer" w:hAnsi="a_Timer"/>
      <w:sz w:val="16"/>
    </w:rPr>
  </w:style>
  <w:style w:type="paragraph" w:styleId="a7">
    <w:name w:val="Block Text"/>
    <w:basedOn w:val="a"/>
    <w:rsid w:val="008B1B5E"/>
    <w:pPr>
      <w:ind w:left="-108" w:right="-108"/>
      <w:jc w:val="center"/>
    </w:pPr>
    <w:rPr>
      <w:b/>
      <w:i/>
      <w:sz w:val="20"/>
      <w:szCs w:val="20"/>
    </w:rPr>
  </w:style>
  <w:style w:type="table" w:styleId="a8">
    <w:name w:val="Table Grid"/>
    <w:basedOn w:val="a1"/>
    <w:rsid w:val="0000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57;&#1087;&#1077;&#1094;&#1080;&#1092;&#1080;&#1082;&#1072;&#1094;&#1080;&#1103;%20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C0451-0E98-4112-BF47-805FA74C1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Спецификация ШАБЛОН.dotx</Template>
  <TotalTime>1</TotalTime>
  <Pages>14</Pages>
  <Words>1834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Redan-KB</Company>
  <LinksUpToDate>false</LinksUpToDate>
  <CharactersWithSpaces>12266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PM_TaranovaLM</dc:creator>
  <cp:lastModifiedBy>Таранова Людмила Михайловна</cp:lastModifiedBy>
  <cp:revision>2</cp:revision>
  <cp:lastPrinted>2017-04-13T08:14:00Z</cp:lastPrinted>
  <dcterms:created xsi:type="dcterms:W3CDTF">2017-04-14T12:28:00Z</dcterms:created>
  <dcterms:modified xsi:type="dcterms:W3CDTF">2017-04-14T12:28:00Z</dcterms:modified>
</cp:coreProperties>
</file>